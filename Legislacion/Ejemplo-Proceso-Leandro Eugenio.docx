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65270" w14:textId="77777777" w:rsidR="005057BB" w:rsidRDefault="005057BB">
      <w:pPr>
        <w:pStyle w:val="Encabezado"/>
        <w:tabs>
          <w:tab w:val="clear" w:pos="4419"/>
          <w:tab w:val="clear" w:pos="8838"/>
        </w:tabs>
        <w:jc w:val="both"/>
      </w:pPr>
    </w:p>
    <w:p w14:paraId="6C8F7487" w14:textId="77777777" w:rsidR="00AC7B60" w:rsidRDefault="00AC7B60">
      <w:pPr>
        <w:pStyle w:val="Encabezado"/>
        <w:tabs>
          <w:tab w:val="clear" w:pos="4419"/>
          <w:tab w:val="clear" w:pos="8838"/>
          <w:tab w:val="left" w:pos="5360"/>
        </w:tabs>
        <w:jc w:val="both"/>
        <w:rPr>
          <w:b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2"/>
        <w:gridCol w:w="1587"/>
        <w:gridCol w:w="1634"/>
        <w:gridCol w:w="2942"/>
      </w:tblGrid>
      <w:tr w:rsidR="00AC7B60" w14:paraId="17014055" w14:textId="77777777" w:rsidTr="00E226B7">
        <w:trPr>
          <w:cantSplit/>
          <w:trHeight w:val="330"/>
        </w:trPr>
        <w:tc>
          <w:tcPr>
            <w:tcW w:w="2232" w:type="dxa"/>
            <w:vMerge w:val="restart"/>
          </w:tcPr>
          <w:p w14:paraId="58EAE27E" w14:textId="77777777" w:rsidR="00AC7B60" w:rsidRPr="002E39C5" w:rsidRDefault="00AC7B60" w:rsidP="00E226B7">
            <w:pPr>
              <w:pStyle w:val="Encabezado"/>
              <w:rPr>
                <w:b/>
                <w:noProof/>
                <w:sz w:val="22"/>
                <w:szCs w:val="22"/>
              </w:rPr>
            </w:pPr>
            <w:r w:rsidRPr="002E39C5">
              <w:rPr>
                <w:b/>
                <w:noProof/>
                <w:sz w:val="22"/>
                <w:szCs w:val="22"/>
              </w:rPr>
              <w:t>CONSULTORA:</w:t>
            </w:r>
          </w:p>
          <w:p w14:paraId="45FFE798" w14:textId="77777777" w:rsidR="00AC7B60" w:rsidRDefault="00AC7B60" w:rsidP="00E226B7">
            <w:pPr>
              <w:pStyle w:val="Encabezado"/>
              <w:rPr>
                <w:rFonts w:ascii="Impact" w:hAnsi="Impact"/>
                <w:sz w:val="28"/>
                <w:lang w:val="en-US"/>
              </w:rPr>
            </w:pPr>
            <w:r w:rsidRPr="002E39C5">
              <w:rPr>
                <w:b/>
                <w:noProof/>
                <w:sz w:val="22"/>
                <w:szCs w:val="22"/>
              </w:rPr>
              <w:t>DESARROLLOS Y SERVICIOS DE TI.</w:t>
            </w:r>
          </w:p>
        </w:tc>
        <w:tc>
          <w:tcPr>
            <w:tcW w:w="6163" w:type="dxa"/>
            <w:gridSpan w:val="3"/>
          </w:tcPr>
          <w:p w14:paraId="05649AAC" w14:textId="4EC06515" w:rsidR="00AC7B60" w:rsidRDefault="00AC7B60" w:rsidP="00E226B7">
            <w:pPr>
              <w:pStyle w:val="Encabezado"/>
            </w:pPr>
            <w:r>
              <w:t xml:space="preserve">PROCESO:  </w:t>
            </w:r>
            <w:r w:rsidR="00EE43E8" w:rsidRPr="00EE43E8">
              <w:rPr>
                <w:b/>
                <w:bCs/>
              </w:rPr>
              <w:t>Gestión de Datos Personales</w:t>
            </w:r>
          </w:p>
          <w:p w14:paraId="7F8E73E6" w14:textId="77777777" w:rsidR="00AC7B60" w:rsidRDefault="00AC7B60" w:rsidP="00E226B7">
            <w:pPr>
              <w:pStyle w:val="Encabezado"/>
            </w:pPr>
            <w:r>
              <w:t xml:space="preserve">                            </w:t>
            </w:r>
          </w:p>
        </w:tc>
      </w:tr>
      <w:tr w:rsidR="00AC7B60" w14:paraId="596399A5" w14:textId="77777777" w:rsidTr="00E226B7">
        <w:trPr>
          <w:cantSplit/>
          <w:trHeight w:val="360"/>
        </w:trPr>
        <w:tc>
          <w:tcPr>
            <w:tcW w:w="2232" w:type="dxa"/>
            <w:vMerge/>
          </w:tcPr>
          <w:p w14:paraId="260DC76F" w14:textId="77777777" w:rsidR="00AC7B60" w:rsidRDefault="00AC7B60" w:rsidP="00E226B7">
            <w:pPr>
              <w:pStyle w:val="Encabezado"/>
            </w:pPr>
          </w:p>
        </w:tc>
        <w:tc>
          <w:tcPr>
            <w:tcW w:w="6163" w:type="dxa"/>
            <w:gridSpan w:val="3"/>
          </w:tcPr>
          <w:p w14:paraId="79A8BCE5" w14:textId="60590F20" w:rsidR="00AC7B60" w:rsidRDefault="00AC7B60" w:rsidP="00E226B7">
            <w:pPr>
              <w:pStyle w:val="Encabezado"/>
            </w:pPr>
            <w:r>
              <w:rPr>
                <w:bCs/>
                <w:lang w:val="es-AR"/>
              </w:rPr>
              <w:t xml:space="preserve">PROCEDIMIENTO: </w:t>
            </w:r>
            <w:r w:rsidR="00EE43E8" w:rsidRPr="00EE43E8">
              <w:rPr>
                <w:bCs/>
              </w:rPr>
              <w:t>Protección y Gestión de Datos Personales</w:t>
            </w:r>
          </w:p>
        </w:tc>
      </w:tr>
      <w:tr w:rsidR="00AC7B60" w14:paraId="487B7D6D" w14:textId="77777777" w:rsidTr="00E226B7">
        <w:trPr>
          <w:cantSplit/>
          <w:trHeight w:val="350"/>
        </w:trPr>
        <w:tc>
          <w:tcPr>
            <w:tcW w:w="2232" w:type="dxa"/>
            <w:vMerge/>
          </w:tcPr>
          <w:p w14:paraId="5D0A43E7" w14:textId="77777777" w:rsidR="00AC7B60" w:rsidRDefault="00AC7B60" w:rsidP="00E226B7">
            <w:pPr>
              <w:pStyle w:val="Encabezado"/>
            </w:pPr>
          </w:p>
        </w:tc>
        <w:tc>
          <w:tcPr>
            <w:tcW w:w="1587" w:type="dxa"/>
          </w:tcPr>
          <w:p w14:paraId="6DDBE382" w14:textId="3CD461CC" w:rsidR="00AC7B60" w:rsidRDefault="00754273" w:rsidP="00EE43E8">
            <w:pPr>
              <w:pStyle w:val="Encabezado"/>
            </w:pPr>
            <w:r>
              <w:t>Versión:</w:t>
            </w:r>
            <w:r w:rsidR="00EE43E8">
              <w:t xml:space="preserve"> 0</w:t>
            </w:r>
          </w:p>
        </w:tc>
        <w:tc>
          <w:tcPr>
            <w:tcW w:w="1634" w:type="dxa"/>
          </w:tcPr>
          <w:p w14:paraId="27B3F654" w14:textId="1AAC8D62" w:rsidR="00AC7B60" w:rsidRDefault="00AC7B60" w:rsidP="00E226B7">
            <w:pPr>
              <w:pStyle w:val="Encabezado"/>
            </w:pPr>
            <w:r>
              <w:t xml:space="preserve">Fecha: </w:t>
            </w:r>
            <w:r w:rsidR="00EE43E8">
              <w:t>09/24</w:t>
            </w:r>
          </w:p>
        </w:tc>
        <w:tc>
          <w:tcPr>
            <w:tcW w:w="2942" w:type="dxa"/>
          </w:tcPr>
          <w:p w14:paraId="3DFDB0FC" w14:textId="271F123B" w:rsidR="00AC7B60" w:rsidRDefault="00AC7B60" w:rsidP="00EE43E8">
            <w:pPr>
              <w:pStyle w:val="Encabezado"/>
            </w:pPr>
            <w:r>
              <w:t xml:space="preserve">Código: </w:t>
            </w:r>
            <w:r w:rsidR="00EE43E8">
              <w:t>001</w:t>
            </w:r>
          </w:p>
        </w:tc>
      </w:tr>
    </w:tbl>
    <w:p w14:paraId="1156FD81" w14:textId="77777777" w:rsidR="00AC7B60" w:rsidRDefault="00AC7B60">
      <w:pPr>
        <w:pStyle w:val="Encabezado"/>
        <w:tabs>
          <w:tab w:val="clear" w:pos="4419"/>
          <w:tab w:val="clear" w:pos="8838"/>
          <w:tab w:val="left" w:pos="5360"/>
        </w:tabs>
        <w:jc w:val="both"/>
        <w:rPr>
          <w:b/>
        </w:rPr>
      </w:pPr>
    </w:p>
    <w:p w14:paraId="002B601A" w14:textId="77777777" w:rsidR="00AC7B60" w:rsidRDefault="00AC7B60">
      <w:pPr>
        <w:pStyle w:val="Encabezado"/>
        <w:tabs>
          <w:tab w:val="clear" w:pos="4419"/>
          <w:tab w:val="clear" w:pos="8838"/>
          <w:tab w:val="left" w:pos="5360"/>
        </w:tabs>
        <w:jc w:val="both"/>
        <w:rPr>
          <w:b/>
        </w:rPr>
      </w:pPr>
    </w:p>
    <w:p w14:paraId="3C6573F2" w14:textId="55DECE60" w:rsidR="00654E38" w:rsidRPr="00EE43E8" w:rsidRDefault="005057BB">
      <w:pPr>
        <w:pStyle w:val="Encabezado"/>
        <w:tabs>
          <w:tab w:val="clear" w:pos="4419"/>
          <w:tab w:val="clear" w:pos="8838"/>
          <w:tab w:val="left" w:pos="5360"/>
        </w:tabs>
        <w:jc w:val="both"/>
      </w:pPr>
      <w:r>
        <w:rPr>
          <w:b/>
        </w:rPr>
        <w:t>1. OBJETIVO</w:t>
      </w:r>
      <w:r w:rsidR="00654E38">
        <w:rPr>
          <w:b/>
        </w:rPr>
        <w:t>:</w:t>
      </w:r>
      <w:r w:rsidR="00EE43E8">
        <w:rPr>
          <w:b/>
        </w:rPr>
        <w:t xml:space="preserve"> </w:t>
      </w:r>
      <w:r w:rsidR="00EE43E8" w:rsidRPr="00EE43E8">
        <w:t>Establecer un procedimiento para la protección y gestión de datos personales en la consultora, garantizando la confidencialidad, integridad y disp</w:t>
      </w:r>
      <w:r w:rsidR="00EE43E8">
        <w:t>onibilidad de la información</w:t>
      </w:r>
      <w:r w:rsidR="00EE43E8" w:rsidRPr="00EE43E8">
        <w:t>.</w:t>
      </w:r>
    </w:p>
    <w:p w14:paraId="1B1DDBEA" w14:textId="77777777" w:rsidR="005057BB" w:rsidRDefault="005057BB">
      <w:pPr>
        <w:pStyle w:val="Encabezado"/>
        <w:tabs>
          <w:tab w:val="clear" w:pos="4419"/>
          <w:tab w:val="clear" w:pos="8838"/>
          <w:tab w:val="left" w:pos="5360"/>
        </w:tabs>
        <w:jc w:val="both"/>
        <w:rPr>
          <w:b/>
        </w:rPr>
      </w:pPr>
      <w:r>
        <w:rPr>
          <w:b/>
        </w:rPr>
        <w:tab/>
      </w:r>
    </w:p>
    <w:p w14:paraId="638A610B" w14:textId="22D5A258" w:rsidR="00182825" w:rsidRDefault="00BA4668" w:rsidP="00182825">
      <w:pPr>
        <w:widowControl w:val="0"/>
        <w:autoSpaceDE w:val="0"/>
        <w:spacing w:before="1" w:line="210" w:lineRule="exact"/>
        <w:ind w:left="116" w:right="167"/>
        <w:jc w:val="both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630CD166" wp14:editId="60045FA2">
                <wp:simplePos x="0" y="0"/>
                <wp:positionH relativeFrom="page">
                  <wp:posOffset>6235065</wp:posOffset>
                </wp:positionH>
                <wp:positionV relativeFrom="paragraph">
                  <wp:posOffset>1244600</wp:posOffset>
                </wp:positionV>
                <wp:extent cx="48260" cy="10795"/>
                <wp:effectExtent l="0" t="635" r="3175" b="0"/>
                <wp:wrapNone/>
                <wp:docPr id="1666972821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" cy="10795"/>
                        </a:xfrm>
                        <a:custGeom>
                          <a:avLst/>
                          <a:gdLst>
                            <a:gd name="T0" fmla="*/ 0 w 76"/>
                            <a:gd name="T1" fmla="*/ 17 h 17"/>
                            <a:gd name="T2" fmla="*/ 0 w 76"/>
                            <a:gd name="T3" fmla="*/ 17 h 17"/>
                            <a:gd name="T4" fmla="*/ 0 w 76"/>
                            <a:gd name="T5" fmla="*/ 17 h 17"/>
                            <a:gd name="T6" fmla="*/ 0 w 76"/>
                            <a:gd name="T7" fmla="*/ 16 h 17"/>
                            <a:gd name="T8" fmla="*/ 0 w 76"/>
                            <a:gd name="T9" fmla="*/ 16 h 17"/>
                            <a:gd name="T10" fmla="*/ 0 w 76"/>
                            <a:gd name="T11" fmla="*/ 15 h 17"/>
                            <a:gd name="T12" fmla="*/ 0 w 76"/>
                            <a:gd name="T13" fmla="*/ 15 h 17"/>
                            <a:gd name="T14" fmla="*/ 0 w 76"/>
                            <a:gd name="T15" fmla="*/ 15 h 17"/>
                            <a:gd name="T16" fmla="*/ 0 w 76"/>
                            <a:gd name="T17" fmla="*/ 14 h 17"/>
                            <a:gd name="T18" fmla="*/ 0 w 76"/>
                            <a:gd name="T19" fmla="*/ 14 h 17"/>
                            <a:gd name="T20" fmla="*/ 0 w 76"/>
                            <a:gd name="T21" fmla="*/ 14 h 17"/>
                            <a:gd name="T22" fmla="*/ 0 w 76"/>
                            <a:gd name="T23" fmla="*/ 13 h 17"/>
                            <a:gd name="T24" fmla="*/ 0 w 76"/>
                            <a:gd name="T25" fmla="*/ 13 h 17"/>
                            <a:gd name="T26" fmla="*/ 0 w 76"/>
                            <a:gd name="T27" fmla="*/ 13 h 17"/>
                            <a:gd name="T28" fmla="*/ 0 w 76"/>
                            <a:gd name="T29" fmla="*/ 12 h 17"/>
                            <a:gd name="T30" fmla="*/ 0 w 76"/>
                            <a:gd name="T31" fmla="*/ 12 h 17"/>
                            <a:gd name="T32" fmla="*/ 0 w 76"/>
                            <a:gd name="T33" fmla="*/ 12 h 17"/>
                            <a:gd name="T34" fmla="*/ 0 w 76"/>
                            <a:gd name="T35" fmla="*/ 11 h 17"/>
                            <a:gd name="T36" fmla="*/ 0 w 76"/>
                            <a:gd name="T37" fmla="*/ 11 h 17"/>
                            <a:gd name="T38" fmla="*/ 0 w 76"/>
                            <a:gd name="T39" fmla="*/ 11 h 17"/>
                            <a:gd name="T40" fmla="*/ 0 w 76"/>
                            <a:gd name="T41" fmla="*/ 10 h 17"/>
                            <a:gd name="T42" fmla="*/ 0 w 76"/>
                            <a:gd name="T43" fmla="*/ 6 h 17"/>
                            <a:gd name="T44" fmla="*/ 0 w 76"/>
                            <a:gd name="T45" fmla="*/ 4 h 17"/>
                            <a:gd name="T46" fmla="*/ 0 w 76"/>
                            <a:gd name="T47" fmla="*/ 1 h 17"/>
                            <a:gd name="T48" fmla="*/ 0 w 76"/>
                            <a:gd name="T49" fmla="*/ 0 h 17"/>
                            <a:gd name="T50" fmla="*/ 76 w 76"/>
                            <a:gd name="T51" fmla="*/ 0 h 17"/>
                            <a:gd name="T52" fmla="*/ 76 w 76"/>
                            <a:gd name="T53" fmla="*/ 1 h 17"/>
                            <a:gd name="T54" fmla="*/ 76 w 76"/>
                            <a:gd name="T55" fmla="*/ 4 h 17"/>
                            <a:gd name="T56" fmla="*/ 76 w 76"/>
                            <a:gd name="T57" fmla="*/ 6 h 17"/>
                            <a:gd name="T58" fmla="*/ 76 w 76"/>
                            <a:gd name="T59" fmla="*/ 10 h 17"/>
                            <a:gd name="T60" fmla="*/ 76 w 76"/>
                            <a:gd name="T61" fmla="*/ 11 h 17"/>
                            <a:gd name="T62" fmla="*/ 76 w 76"/>
                            <a:gd name="T63" fmla="*/ 11 h 17"/>
                            <a:gd name="T64" fmla="*/ 76 w 76"/>
                            <a:gd name="T65" fmla="*/ 11 h 17"/>
                            <a:gd name="T66" fmla="*/ 76 w 76"/>
                            <a:gd name="T67" fmla="*/ 12 h 17"/>
                            <a:gd name="T68" fmla="*/ 76 w 76"/>
                            <a:gd name="T69" fmla="*/ 12 h 17"/>
                            <a:gd name="T70" fmla="*/ 76 w 76"/>
                            <a:gd name="T71" fmla="*/ 12 h 17"/>
                            <a:gd name="T72" fmla="*/ 76 w 76"/>
                            <a:gd name="T73" fmla="*/ 12 h 17"/>
                            <a:gd name="T74" fmla="*/ 76 w 76"/>
                            <a:gd name="T75" fmla="*/ 13 h 17"/>
                            <a:gd name="T76" fmla="*/ 76 w 76"/>
                            <a:gd name="T77" fmla="*/ 13 h 17"/>
                            <a:gd name="T78" fmla="*/ 76 w 76"/>
                            <a:gd name="T79" fmla="*/ 14 h 17"/>
                            <a:gd name="T80" fmla="*/ 76 w 76"/>
                            <a:gd name="T81" fmla="*/ 14 h 17"/>
                            <a:gd name="T82" fmla="*/ 76 w 76"/>
                            <a:gd name="T83" fmla="*/ 14 h 17"/>
                            <a:gd name="T84" fmla="*/ 76 w 76"/>
                            <a:gd name="T85" fmla="*/ 15 h 17"/>
                            <a:gd name="T86" fmla="*/ 76 w 76"/>
                            <a:gd name="T87" fmla="*/ 15 h 17"/>
                            <a:gd name="T88" fmla="*/ 76 w 76"/>
                            <a:gd name="T89" fmla="*/ 15 h 17"/>
                            <a:gd name="T90" fmla="*/ 76 w 76"/>
                            <a:gd name="T91" fmla="*/ 16 h 17"/>
                            <a:gd name="T92" fmla="*/ 76 w 76"/>
                            <a:gd name="T93" fmla="*/ 16 h 17"/>
                            <a:gd name="T94" fmla="*/ 76 w 76"/>
                            <a:gd name="T95" fmla="*/ 17 h 17"/>
                            <a:gd name="T96" fmla="*/ 76 w 76"/>
                            <a:gd name="T97" fmla="*/ 17 h 17"/>
                            <a:gd name="T98" fmla="*/ 76 w 76"/>
                            <a:gd name="T99" fmla="*/ 17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76" h="17">
                              <a:moveTo>
                                <a:pt x="0" y="17"/>
                              </a:moveTo>
                              <a:lnTo>
                                <a:pt x="0" y="17"/>
                              </a:lnTo>
                              <a:lnTo>
                                <a:pt x="0" y="16"/>
                              </a:lnTo>
                              <a:lnTo>
                                <a:pt x="0" y="15"/>
                              </a:lnTo>
                              <a:lnTo>
                                <a:pt x="0" y="14"/>
                              </a:lnTo>
                              <a:lnTo>
                                <a:pt x="0" y="13"/>
                              </a:lnTo>
                              <a:lnTo>
                                <a:pt x="0" y="12"/>
                              </a:lnTo>
                              <a:lnTo>
                                <a:pt x="0" y="11"/>
                              </a:lnTo>
                              <a:lnTo>
                                <a:pt x="0" y="10"/>
                              </a:lnTo>
                              <a:lnTo>
                                <a:pt x="0" y="6"/>
                              </a:lnTo>
                              <a:lnTo>
                                <a:pt x="0" y="4"/>
                              </a:lnTo>
                              <a:lnTo>
                                <a:pt x="0" y="1"/>
                              </a:lnTo>
                              <a:lnTo>
                                <a:pt x="0" y="0"/>
                              </a:lnTo>
                              <a:lnTo>
                                <a:pt x="76" y="0"/>
                              </a:lnTo>
                              <a:lnTo>
                                <a:pt x="76" y="1"/>
                              </a:lnTo>
                              <a:lnTo>
                                <a:pt x="76" y="4"/>
                              </a:lnTo>
                              <a:lnTo>
                                <a:pt x="76" y="6"/>
                              </a:lnTo>
                              <a:lnTo>
                                <a:pt x="76" y="10"/>
                              </a:lnTo>
                              <a:lnTo>
                                <a:pt x="76" y="11"/>
                              </a:lnTo>
                              <a:lnTo>
                                <a:pt x="76" y="12"/>
                              </a:lnTo>
                              <a:lnTo>
                                <a:pt x="76" y="13"/>
                              </a:lnTo>
                              <a:lnTo>
                                <a:pt x="76" y="14"/>
                              </a:lnTo>
                              <a:lnTo>
                                <a:pt x="76" y="15"/>
                              </a:lnTo>
                              <a:lnTo>
                                <a:pt x="76" y="16"/>
                              </a:lnTo>
                              <a:lnTo>
                                <a:pt x="76" y="1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3862EB2" id="Freeform 128" o:spid="_x0000_s1026" style="position:absolute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0.95pt,98.85pt,490.95pt,98.85pt,490.95pt,98.8pt,490.95pt,98.75pt,490.95pt,98.7pt,490.95pt,98.65pt,490.95pt,98.6pt,490.95pt,98.55pt,490.95pt,98.5pt,490.95pt,98.3pt,490.95pt,98.2pt,490.95pt,98.05pt,490.95pt,98pt,494.75pt,98pt,494.75pt,98.05pt,494.75pt,98.2pt,494.75pt,98.3pt,494.75pt,98.5pt,494.75pt,98.55pt,494.75pt,98.6pt,494.75pt,98.65pt,494.75pt,98.7pt,494.75pt,98.75pt,494.75pt,98.8pt,494.75pt,98.85pt" coordsize="7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" stroked="f">
                <v:path o:connecttype="custom" o:connectlocs="0,10795;0,10795;0,10795;0,10160;0,10160;0,9525;0,9525;0,9525;0,8890;0,8890;0,8890;0,8255;0,8255;0,8255;0,7620;0,7620;0,7620;0,6985;0,6985;0,6985;0,6350;0,3810;0,2540;0,635;0,0;48260,0;48260,635;48260,2540;48260,3810;48260,6350;48260,6985;48260,6985;48260,6985;48260,7620;48260,7620;48260,7620;48260,7620;48260,8255;48260,8255;48260,8890;48260,8890;48260,8890;48260,9525;48260,9525;48260,9525;48260,10160;48260,10160;48260,10795;48260,10795;48260,10795" o:connectangles="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7DCA2FF6" wp14:editId="77752CBA">
                <wp:simplePos x="0" y="0"/>
                <wp:positionH relativeFrom="page">
                  <wp:posOffset>6235065</wp:posOffset>
                </wp:positionH>
                <wp:positionV relativeFrom="paragraph">
                  <wp:posOffset>1224915</wp:posOffset>
                </wp:positionV>
                <wp:extent cx="24130" cy="19685"/>
                <wp:effectExtent l="5715" t="0" r="8255" b="8890"/>
                <wp:wrapNone/>
                <wp:docPr id="37776409" name="Freeform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" cy="19685"/>
                        </a:xfrm>
                        <a:custGeom>
                          <a:avLst/>
                          <a:gdLst>
                            <a:gd name="T0" fmla="*/ 0 w 38"/>
                            <a:gd name="T1" fmla="*/ 31 h 31"/>
                            <a:gd name="T2" fmla="*/ 1 w 38"/>
                            <a:gd name="T3" fmla="*/ 20 h 31"/>
                            <a:gd name="T4" fmla="*/ 2 w 38"/>
                            <a:gd name="T5" fmla="*/ 17 h 31"/>
                            <a:gd name="T6" fmla="*/ 2 w 38"/>
                            <a:gd name="T7" fmla="*/ 16 h 31"/>
                            <a:gd name="T8" fmla="*/ 2 w 38"/>
                            <a:gd name="T9" fmla="*/ 15 h 31"/>
                            <a:gd name="T10" fmla="*/ 3 w 38"/>
                            <a:gd name="T11" fmla="*/ 13 h 31"/>
                            <a:gd name="T12" fmla="*/ 3 w 38"/>
                            <a:gd name="T13" fmla="*/ 12 h 31"/>
                            <a:gd name="T14" fmla="*/ 3 w 38"/>
                            <a:gd name="T15" fmla="*/ 11 h 31"/>
                            <a:gd name="T16" fmla="*/ 4 w 38"/>
                            <a:gd name="T17" fmla="*/ 9 h 31"/>
                            <a:gd name="T18" fmla="*/ 4 w 38"/>
                            <a:gd name="T19" fmla="*/ 7 h 31"/>
                            <a:gd name="T20" fmla="*/ 5 w 38"/>
                            <a:gd name="T21" fmla="*/ 6 h 31"/>
                            <a:gd name="T22" fmla="*/ 5 w 38"/>
                            <a:gd name="T23" fmla="*/ 5 h 31"/>
                            <a:gd name="T24" fmla="*/ 6 w 38"/>
                            <a:gd name="T25" fmla="*/ 4 h 31"/>
                            <a:gd name="T26" fmla="*/ 6 w 38"/>
                            <a:gd name="T27" fmla="*/ 2 h 31"/>
                            <a:gd name="T28" fmla="*/ 7 w 38"/>
                            <a:gd name="T29" fmla="*/ 2 h 31"/>
                            <a:gd name="T30" fmla="*/ 7 w 38"/>
                            <a:gd name="T31" fmla="*/ 1 h 31"/>
                            <a:gd name="T32" fmla="*/ 7 w 38"/>
                            <a:gd name="T33" fmla="*/ 0 h 31"/>
                            <a:gd name="T34" fmla="*/ 7 w 38"/>
                            <a:gd name="T35" fmla="*/ 0 h 31"/>
                            <a:gd name="T36" fmla="*/ 7 w 38"/>
                            <a:gd name="T37" fmla="*/ 0 h 31"/>
                            <a:gd name="T38" fmla="*/ 38 w 38"/>
                            <a:gd name="T39" fmla="*/ 0 h 31"/>
                            <a:gd name="T40" fmla="*/ 36 w 38"/>
                            <a:gd name="T41" fmla="*/ 0 h 31"/>
                            <a:gd name="T42" fmla="*/ 35 w 38"/>
                            <a:gd name="T43" fmla="*/ 0 h 31"/>
                            <a:gd name="T44" fmla="*/ 34 w 38"/>
                            <a:gd name="T45" fmla="*/ 0 h 31"/>
                            <a:gd name="T46" fmla="*/ 33 w 38"/>
                            <a:gd name="T47" fmla="*/ 0 h 31"/>
                            <a:gd name="T48" fmla="*/ 32 w 38"/>
                            <a:gd name="T49" fmla="*/ 1 h 31"/>
                            <a:gd name="T50" fmla="*/ 25 w 38"/>
                            <a:gd name="T51" fmla="*/ 7 h 31"/>
                            <a:gd name="T52" fmla="*/ 24 w 38"/>
                            <a:gd name="T53" fmla="*/ 9 h 31"/>
                            <a:gd name="T54" fmla="*/ 23 w 38"/>
                            <a:gd name="T55" fmla="*/ 11 h 31"/>
                            <a:gd name="T56" fmla="*/ 23 w 38"/>
                            <a:gd name="T57" fmla="*/ 12 h 31"/>
                            <a:gd name="T58" fmla="*/ 23 w 38"/>
                            <a:gd name="T59" fmla="*/ 13 h 31"/>
                            <a:gd name="T60" fmla="*/ 21 w 38"/>
                            <a:gd name="T61" fmla="*/ 21 h 31"/>
                            <a:gd name="T62" fmla="*/ 21 w 38"/>
                            <a:gd name="T63" fmla="*/ 22 h 31"/>
                            <a:gd name="T64" fmla="*/ 21 w 38"/>
                            <a:gd name="T65" fmla="*/ 25 h 31"/>
                            <a:gd name="T66" fmla="*/ 21 w 38"/>
                            <a:gd name="T67" fmla="*/ 26 h 31"/>
                            <a:gd name="T68" fmla="*/ 21 w 38"/>
                            <a:gd name="T69" fmla="*/ 28 h 31"/>
                            <a:gd name="T70" fmla="*/ 21 w 38"/>
                            <a:gd name="T71" fmla="*/ 31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38" h="31">
                              <a:moveTo>
                                <a:pt x="0" y="31"/>
                              </a:moveTo>
                              <a:lnTo>
                                <a:pt x="1" y="20"/>
                              </a:lnTo>
                              <a:lnTo>
                                <a:pt x="2" y="17"/>
                              </a:lnTo>
                              <a:lnTo>
                                <a:pt x="2" y="16"/>
                              </a:lnTo>
                              <a:lnTo>
                                <a:pt x="2" y="15"/>
                              </a:lnTo>
                              <a:lnTo>
                                <a:pt x="3" y="13"/>
                              </a:lnTo>
                              <a:lnTo>
                                <a:pt x="3" y="12"/>
                              </a:lnTo>
                              <a:lnTo>
                                <a:pt x="3" y="11"/>
                              </a:lnTo>
                              <a:lnTo>
                                <a:pt x="4" y="9"/>
                              </a:lnTo>
                              <a:lnTo>
                                <a:pt x="4" y="7"/>
                              </a:lnTo>
                              <a:lnTo>
                                <a:pt x="5" y="6"/>
                              </a:lnTo>
                              <a:lnTo>
                                <a:pt x="5" y="5"/>
                              </a:lnTo>
                              <a:lnTo>
                                <a:pt x="6" y="4"/>
                              </a:lnTo>
                              <a:lnTo>
                                <a:pt x="6" y="2"/>
                              </a:lnTo>
                              <a:lnTo>
                                <a:pt x="7" y="2"/>
                              </a:lnTo>
                              <a:lnTo>
                                <a:pt x="7" y="1"/>
                              </a:lnTo>
                              <a:lnTo>
                                <a:pt x="7" y="0"/>
                              </a:lnTo>
                              <a:lnTo>
                                <a:pt x="38" y="0"/>
                              </a:lnTo>
                              <a:lnTo>
                                <a:pt x="36" y="0"/>
                              </a:lnTo>
                              <a:lnTo>
                                <a:pt x="35" y="0"/>
                              </a:lnTo>
                              <a:lnTo>
                                <a:pt x="34" y="0"/>
                              </a:lnTo>
                              <a:lnTo>
                                <a:pt x="33" y="0"/>
                              </a:lnTo>
                              <a:lnTo>
                                <a:pt x="32" y="1"/>
                              </a:lnTo>
                              <a:lnTo>
                                <a:pt x="25" y="7"/>
                              </a:lnTo>
                              <a:lnTo>
                                <a:pt x="24" y="9"/>
                              </a:lnTo>
                              <a:lnTo>
                                <a:pt x="23" y="11"/>
                              </a:lnTo>
                              <a:lnTo>
                                <a:pt x="23" y="12"/>
                              </a:lnTo>
                              <a:lnTo>
                                <a:pt x="23" y="13"/>
                              </a:lnTo>
                              <a:lnTo>
                                <a:pt x="21" y="21"/>
                              </a:lnTo>
                              <a:lnTo>
                                <a:pt x="21" y="22"/>
                              </a:lnTo>
                              <a:lnTo>
                                <a:pt x="21" y="25"/>
                              </a:lnTo>
                              <a:lnTo>
                                <a:pt x="21" y="26"/>
                              </a:lnTo>
                              <a:lnTo>
                                <a:pt x="21" y="28"/>
                              </a:lnTo>
                              <a:lnTo>
                                <a:pt x="21" y="3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6B6076BB" id="Freeform 129" o:spid="_x0000_s1026" style="position:absolute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0.95pt,98pt,491pt,97.45pt,491.05pt,97.3pt,491.05pt,97.25pt,491.05pt,97.2pt,491.1pt,97.1pt,491.1pt,97.05pt,491.1pt,97pt,491.15pt,96.9pt,491.15pt,96.8pt,491.2pt,96.75pt,491.2pt,96.7pt,491.25pt,96.65pt,491.25pt,96.55pt,491.3pt,96.55pt,491.3pt,96.5pt,491.3pt,96.45pt,492.85pt,96.45pt,492.75pt,96.45pt,492.7pt,96.45pt,492.65pt,96.45pt,492.6pt,96.45pt,492.55pt,96.5pt,492.2pt,96.8pt,492.15pt,96.9pt,492.1pt,97pt,492.1pt,97.05pt,492.1pt,97.1pt,492pt,97.5pt,492pt,97.55pt,492pt,97.7pt,492pt,97.75pt,492pt,97.85pt,492pt,98pt" coordsize="38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" stroked="f">
                <v:path o:connecttype="custom" o:connectlocs="0,19685;635,12700;1270,10795;1270,10160;1270,9525;1905,8255;1905,7620;1905,6985;2540,5715;2540,4445;3175,3810;3175,3175;3810,2540;3810,1270;4445,1270;4445,635;4445,0;4445,0;4445,0;24130,0;22860,0;22225,0;21590,0;20955,0;20320,635;15875,4445;15240,5715;14605,6985;14605,7620;14605,8255;13335,13335;13335,13970;13335,15875;13335,16510;13335,17780;13335,19685" o:connectangles="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509EDE83" wp14:editId="7D95780E">
                <wp:simplePos x="0" y="0"/>
                <wp:positionH relativeFrom="page">
                  <wp:posOffset>6259195</wp:posOffset>
                </wp:positionH>
                <wp:positionV relativeFrom="paragraph">
                  <wp:posOffset>1224915</wp:posOffset>
                </wp:positionV>
                <wp:extent cx="24130" cy="19685"/>
                <wp:effectExtent l="1270" t="0" r="3175" b="8890"/>
                <wp:wrapNone/>
                <wp:docPr id="1924642137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" cy="19685"/>
                        </a:xfrm>
                        <a:custGeom>
                          <a:avLst/>
                          <a:gdLst>
                            <a:gd name="T0" fmla="*/ 16 w 38"/>
                            <a:gd name="T1" fmla="*/ 31 h 31"/>
                            <a:gd name="T2" fmla="*/ 16 w 38"/>
                            <a:gd name="T3" fmla="*/ 31 h 31"/>
                            <a:gd name="T4" fmla="*/ 16 w 38"/>
                            <a:gd name="T5" fmla="*/ 30 h 31"/>
                            <a:gd name="T6" fmla="*/ 16 w 38"/>
                            <a:gd name="T7" fmla="*/ 30 h 31"/>
                            <a:gd name="T8" fmla="*/ 16 w 38"/>
                            <a:gd name="T9" fmla="*/ 30 h 31"/>
                            <a:gd name="T10" fmla="*/ 16 w 38"/>
                            <a:gd name="T11" fmla="*/ 29 h 31"/>
                            <a:gd name="T12" fmla="*/ 16 w 38"/>
                            <a:gd name="T13" fmla="*/ 29 h 31"/>
                            <a:gd name="T14" fmla="*/ 16 w 38"/>
                            <a:gd name="T15" fmla="*/ 29 h 31"/>
                            <a:gd name="T16" fmla="*/ 16 w 38"/>
                            <a:gd name="T17" fmla="*/ 28 h 31"/>
                            <a:gd name="T18" fmla="*/ 16 w 38"/>
                            <a:gd name="T19" fmla="*/ 28 h 31"/>
                            <a:gd name="T20" fmla="*/ 15 w 38"/>
                            <a:gd name="T21" fmla="*/ 14 h 31"/>
                            <a:gd name="T22" fmla="*/ 15 w 38"/>
                            <a:gd name="T23" fmla="*/ 13 h 31"/>
                            <a:gd name="T24" fmla="*/ 0 w 38"/>
                            <a:gd name="T25" fmla="*/ 0 h 31"/>
                            <a:gd name="T26" fmla="*/ 31 w 38"/>
                            <a:gd name="T27" fmla="*/ 0 h 31"/>
                            <a:gd name="T28" fmla="*/ 31 w 38"/>
                            <a:gd name="T29" fmla="*/ 0 h 31"/>
                            <a:gd name="T30" fmla="*/ 31 w 38"/>
                            <a:gd name="T31" fmla="*/ 0 h 31"/>
                            <a:gd name="T32" fmla="*/ 32 w 38"/>
                            <a:gd name="T33" fmla="*/ 1 h 31"/>
                            <a:gd name="T34" fmla="*/ 32 w 38"/>
                            <a:gd name="T35" fmla="*/ 1 h 31"/>
                            <a:gd name="T36" fmla="*/ 32 w 38"/>
                            <a:gd name="T37" fmla="*/ 2 h 31"/>
                            <a:gd name="T38" fmla="*/ 32 w 38"/>
                            <a:gd name="T39" fmla="*/ 2 h 31"/>
                            <a:gd name="T40" fmla="*/ 33 w 38"/>
                            <a:gd name="T41" fmla="*/ 3 h 31"/>
                            <a:gd name="T42" fmla="*/ 33 w 38"/>
                            <a:gd name="T43" fmla="*/ 4 h 31"/>
                            <a:gd name="T44" fmla="*/ 33 w 38"/>
                            <a:gd name="T45" fmla="*/ 5 h 31"/>
                            <a:gd name="T46" fmla="*/ 34 w 38"/>
                            <a:gd name="T47" fmla="*/ 6 h 31"/>
                            <a:gd name="T48" fmla="*/ 34 w 38"/>
                            <a:gd name="T49" fmla="*/ 6 h 31"/>
                            <a:gd name="T50" fmla="*/ 34 w 38"/>
                            <a:gd name="T51" fmla="*/ 8 h 31"/>
                            <a:gd name="T52" fmla="*/ 35 w 38"/>
                            <a:gd name="T53" fmla="*/ 10 h 31"/>
                            <a:gd name="T54" fmla="*/ 35 w 38"/>
                            <a:gd name="T55" fmla="*/ 10 h 31"/>
                            <a:gd name="T56" fmla="*/ 35 w 38"/>
                            <a:gd name="T57" fmla="*/ 11 h 31"/>
                            <a:gd name="T58" fmla="*/ 36 w 38"/>
                            <a:gd name="T59" fmla="*/ 13 h 31"/>
                            <a:gd name="T60" fmla="*/ 36 w 38"/>
                            <a:gd name="T61" fmla="*/ 14 h 31"/>
                            <a:gd name="T62" fmla="*/ 36 w 38"/>
                            <a:gd name="T63" fmla="*/ 15 h 31"/>
                            <a:gd name="T64" fmla="*/ 36 w 38"/>
                            <a:gd name="T65" fmla="*/ 18 h 31"/>
                            <a:gd name="T66" fmla="*/ 37 w 38"/>
                            <a:gd name="T67" fmla="*/ 19 h 31"/>
                            <a:gd name="T68" fmla="*/ 37 w 38"/>
                            <a:gd name="T69" fmla="*/ 20 h 31"/>
                            <a:gd name="T70" fmla="*/ 37 w 38"/>
                            <a:gd name="T71" fmla="*/ 22 h 31"/>
                            <a:gd name="T72" fmla="*/ 37 w 38"/>
                            <a:gd name="T73" fmla="*/ 24 h 31"/>
                            <a:gd name="T74" fmla="*/ 37 w 38"/>
                            <a:gd name="T75" fmla="*/ 25 h 31"/>
                            <a:gd name="T76" fmla="*/ 37 w 38"/>
                            <a:gd name="T77" fmla="*/ 28 h 31"/>
                            <a:gd name="T78" fmla="*/ 37 w 38"/>
                            <a:gd name="T79" fmla="*/ 28 h 31"/>
                            <a:gd name="T80" fmla="*/ 37 w 38"/>
                            <a:gd name="T81" fmla="*/ 28 h 31"/>
                            <a:gd name="T82" fmla="*/ 38 w 38"/>
                            <a:gd name="T83" fmla="*/ 29 h 31"/>
                            <a:gd name="T84" fmla="*/ 38 w 38"/>
                            <a:gd name="T85" fmla="*/ 29 h 31"/>
                            <a:gd name="T86" fmla="*/ 38 w 38"/>
                            <a:gd name="T87" fmla="*/ 29 h 31"/>
                            <a:gd name="T88" fmla="*/ 38 w 38"/>
                            <a:gd name="T89" fmla="*/ 30 h 31"/>
                            <a:gd name="T90" fmla="*/ 38 w 38"/>
                            <a:gd name="T91" fmla="*/ 30 h 31"/>
                            <a:gd name="T92" fmla="*/ 38 w 38"/>
                            <a:gd name="T93" fmla="*/ 30 h 31"/>
                            <a:gd name="T94" fmla="*/ 38 w 38"/>
                            <a:gd name="T95" fmla="*/ 31 h 31"/>
                            <a:gd name="T96" fmla="*/ 38 w 38"/>
                            <a:gd name="T97" fmla="*/ 31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38" h="31">
                              <a:moveTo>
                                <a:pt x="16" y="31"/>
                              </a:moveTo>
                              <a:lnTo>
                                <a:pt x="16" y="31"/>
                              </a:lnTo>
                              <a:lnTo>
                                <a:pt x="16" y="30"/>
                              </a:lnTo>
                              <a:lnTo>
                                <a:pt x="16" y="29"/>
                              </a:lnTo>
                              <a:lnTo>
                                <a:pt x="16" y="28"/>
                              </a:lnTo>
                              <a:lnTo>
                                <a:pt x="15" y="14"/>
                              </a:lnTo>
                              <a:lnTo>
                                <a:pt x="15" y="13"/>
                              </a:lnTo>
                              <a:lnTo>
                                <a:pt x="0" y="0"/>
                              </a:lnTo>
                              <a:lnTo>
                                <a:pt x="31" y="0"/>
                              </a:lnTo>
                              <a:lnTo>
                                <a:pt x="32" y="1"/>
                              </a:lnTo>
                              <a:lnTo>
                                <a:pt x="32" y="2"/>
                              </a:lnTo>
                              <a:lnTo>
                                <a:pt x="33" y="3"/>
                              </a:lnTo>
                              <a:lnTo>
                                <a:pt x="33" y="4"/>
                              </a:lnTo>
                              <a:lnTo>
                                <a:pt x="33" y="5"/>
                              </a:lnTo>
                              <a:lnTo>
                                <a:pt x="34" y="6"/>
                              </a:lnTo>
                              <a:lnTo>
                                <a:pt x="34" y="8"/>
                              </a:lnTo>
                              <a:lnTo>
                                <a:pt x="35" y="10"/>
                              </a:lnTo>
                              <a:lnTo>
                                <a:pt x="35" y="11"/>
                              </a:lnTo>
                              <a:lnTo>
                                <a:pt x="36" y="13"/>
                              </a:lnTo>
                              <a:lnTo>
                                <a:pt x="36" y="14"/>
                              </a:lnTo>
                              <a:lnTo>
                                <a:pt x="36" y="15"/>
                              </a:lnTo>
                              <a:lnTo>
                                <a:pt x="36" y="18"/>
                              </a:lnTo>
                              <a:lnTo>
                                <a:pt x="37" y="19"/>
                              </a:lnTo>
                              <a:lnTo>
                                <a:pt x="37" y="20"/>
                              </a:lnTo>
                              <a:lnTo>
                                <a:pt x="37" y="22"/>
                              </a:lnTo>
                              <a:lnTo>
                                <a:pt x="37" y="24"/>
                              </a:lnTo>
                              <a:lnTo>
                                <a:pt x="37" y="25"/>
                              </a:lnTo>
                              <a:lnTo>
                                <a:pt x="37" y="28"/>
                              </a:lnTo>
                              <a:lnTo>
                                <a:pt x="38" y="29"/>
                              </a:lnTo>
                              <a:lnTo>
                                <a:pt x="38" y="30"/>
                              </a:lnTo>
                              <a:lnTo>
                                <a:pt x="38" y="3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2FF68B4F" id="Freeform 130" o:spid="_x0000_s1026" style="position:absolute;z-index:-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3.65pt,98pt,493.65pt,98pt,493.65pt,97.95pt,493.65pt,97.9pt,493.65pt,97.85pt,493.6pt,97.15pt,493.6pt,97.1pt,492.85pt,96.45pt,494.4pt,96.45pt,494.45pt,96.5pt,494.45pt,96.55pt,494.5pt,96.6pt,494.5pt,96.65pt,494.5pt,96.7pt,494.55pt,96.75pt,494.55pt,96.85pt,494.6pt,96.95pt,494.6pt,97pt,494.65pt,97.1pt,494.65pt,97.15pt,494.65pt,97.2pt,494.65pt,97.35pt,494.7pt,97.4pt,494.7pt,97.45pt,494.7pt,97.55pt,494.7pt,97.65pt,494.7pt,97.7pt,494.7pt,97.85pt,494.75pt,97.9pt,494.75pt,97.95pt,494.75pt,98pt" coordsize="38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" stroked="f">
                <v:path o:connecttype="custom" o:connectlocs="10160,19685;10160,19685;10160,19050;10160,19050;10160,19050;10160,18415;10160,18415;10160,18415;10160,17780;10160,17780;9525,8890;9525,8255;0,0;19685,0;19685,0;19685,0;20320,635;20320,635;20320,1270;20320,1270;20955,1905;20955,2540;20955,3175;21590,3810;21590,3810;21590,5080;22225,6350;22225,6350;22225,6985;22860,8255;22860,8890;22860,9525;22860,11430;23495,12065;23495,12700;23495,13970;23495,15240;23495,15875;23495,17780;23495,17780;23495,17780;24130,18415;24130,18415;24130,18415;24130,19050;24130,19050;24130,19050;24130,19685;24130,19685" o:connectangles="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79CB2206" wp14:editId="283DF100">
                <wp:simplePos x="0" y="0"/>
                <wp:positionH relativeFrom="page">
                  <wp:posOffset>6239510</wp:posOffset>
                </wp:positionH>
                <wp:positionV relativeFrom="paragraph">
                  <wp:posOffset>1212850</wp:posOffset>
                </wp:positionV>
                <wp:extent cx="39370" cy="12065"/>
                <wp:effectExtent l="635" t="6985" r="7620" b="0"/>
                <wp:wrapNone/>
                <wp:docPr id="2121232425" name="Freeform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" cy="12065"/>
                        </a:xfrm>
                        <a:custGeom>
                          <a:avLst/>
                          <a:gdLst>
                            <a:gd name="T0" fmla="*/ 0 w 62"/>
                            <a:gd name="T1" fmla="*/ 19 h 19"/>
                            <a:gd name="T2" fmla="*/ 5 w 62"/>
                            <a:gd name="T3" fmla="*/ 12 h 19"/>
                            <a:gd name="T4" fmla="*/ 6 w 62"/>
                            <a:gd name="T5" fmla="*/ 10 h 19"/>
                            <a:gd name="T6" fmla="*/ 7 w 62"/>
                            <a:gd name="T7" fmla="*/ 9 h 19"/>
                            <a:gd name="T8" fmla="*/ 9 w 62"/>
                            <a:gd name="T9" fmla="*/ 8 h 19"/>
                            <a:gd name="T10" fmla="*/ 9 w 62"/>
                            <a:gd name="T11" fmla="*/ 7 h 19"/>
                            <a:gd name="T12" fmla="*/ 11 w 62"/>
                            <a:gd name="T13" fmla="*/ 6 h 19"/>
                            <a:gd name="T14" fmla="*/ 12 w 62"/>
                            <a:gd name="T15" fmla="*/ 5 h 19"/>
                            <a:gd name="T16" fmla="*/ 14 w 62"/>
                            <a:gd name="T17" fmla="*/ 4 h 19"/>
                            <a:gd name="T18" fmla="*/ 14 w 62"/>
                            <a:gd name="T19" fmla="*/ 4 h 19"/>
                            <a:gd name="T20" fmla="*/ 17 w 62"/>
                            <a:gd name="T21" fmla="*/ 3 h 19"/>
                            <a:gd name="T22" fmla="*/ 17 w 62"/>
                            <a:gd name="T23" fmla="*/ 3 h 19"/>
                            <a:gd name="T24" fmla="*/ 20 w 62"/>
                            <a:gd name="T25" fmla="*/ 2 h 19"/>
                            <a:gd name="T26" fmla="*/ 20 w 62"/>
                            <a:gd name="T27" fmla="*/ 2 h 19"/>
                            <a:gd name="T28" fmla="*/ 23 w 62"/>
                            <a:gd name="T29" fmla="*/ 1 h 19"/>
                            <a:gd name="T30" fmla="*/ 24 w 62"/>
                            <a:gd name="T31" fmla="*/ 1 h 19"/>
                            <a:gd name="T32" fmla="*/ 27 w 62"/>
                            <a:gd name="T33" fmla="*/ 1 h 19"/>
                            <a:gd name="T34" fmla="*/ 27 w 62"/>
                            <a:gd name="T35" fmla="*/ 0 h 19"/>
                            <a:gd name="T36" fmla="*/ 31 w 62"/>
                            <a:gd name="T37" fmla="*/ 0 h 19"/>
                            <a:gd name="T38" fmla="*/ 35 w 62"/>
                            <a:gd name="T39" fmla="*/ 0 h 19"/>
                            <a:gd name="T40" fmla="*/ 49 w 62"/>
                            <a:gd name="T41" fmla="*/ 4 h 19"/>
                            <a:gd name="T42" fmla="*/ 51 w 62"/>
                            <a:gd name="T43" fmla="*/ 5 h 19"/>
                            <a:gd name="T44" fmla="*/ 52 w 62"/>
                            <a:gd name="T45" fmla="*/ 6 h 19"/>
                            <a:gd name="T46" fmla="*/ 54 w 62"/>
                            <a:gd name="T47" fmla="*/ 7 h 19"/>
                            <a:gd name="T48" fmla="*/ 54 w 62"/>
                            <a:gd name="T49" fmla="*/ 8 h 19"/>
                            <a:gd name="T50" fmla="*/ 56 w 62"/>
                            <a:gd name="T51" fmla="*/ 9 h 19"/>
                            <a:gd name="T52" fmla="*/ 57 w 62"/>
                            <a:gd name="T53" fmla="*/ 10 h 19"/>
                            <a:gd name="T54" fmla="*/ 58 w 62"/>
                            <a:gd name="T55" fmla="*/ 12 h 19"/>
                            <a:gd name="T56" fmla="*/ 59 w 62"/>
                            <a:gd name="T57" fmla="*/ 13 h 19"/>
                            <a:gd name="T58" fmla="*/ 60 w 62"/>
                            <a:gd name="T59" fmla="*/ 15 h 19"/>
                            <a:gd name="T60" fmla="*/ 61 w 62"/>
                            <a:gd name="T61" fmla="*/ 16 h 19"/>
                            <a:gd name="T62" fmla="*/ 62 w 62"/>
                            <a:gd name="T63" fmla="*/ 18 h 19"/>
                            <a:gd name="T64" fmla="*/ 62 w 62"/>
                            <a:gd name="T65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2" h="19">
                              <a:moveTo>
                                <a:pt x="0" y="19"/>
                              </a:moveTo>
                              <a:lnTo>
                                <a:pt x="5" y="12"/>
                              </a:lnTo>
                              <a:lnTo>
                                <a:pt x="6" y="10"/>
                              </a:lnTo>
                              <a:lnTo>
                                <a:pt x="7" y="9"/>
                              </a:lnTo>
                              <a:lnTo>
                                <a:pt x="9" y="8"/>
                              </a:lnTo>
                              <a:lnTo>
                                <a:pt x="9" y="7"/>
                              </a:lnTo>
                              <a:lnTo>
                                <a:pt x="11" y="6"/>
                              </a:lnTo>
                              <a:lnTo>
                                <a:pt x="12" y="5"/>
                              </a:lnTo>
                              <a:lnTo>
                                <a:pt x="14" y="4"/>
                              </a:lnTo>
                              <a:lnTo>
                                <a:pt x="17" y="3"/>
                              </a:lnTo>
                              <a:lnTo>
                                <a:pt x="20" y="2"/>
                              </a:lnTo>
                              <a:lnTo>
                                <a:pt x="23" y="1"/>
                              </a:lnTo>
                              <a:lnTo>
                                <a:pt x="24" y="1"/>
                              </a:lnTo>
                              <a:lnTo>
                                <a:pt x="27" y="1"/>
                              </a:lnTo>
                              <a:lnTo>
                                <a:pt x="27" y="0"/>
                              </a:lnTo>
                              <a:lnTo>
                                <a:pt x="31" y="0"/>
                              </a:lnTo>
                              <a:lnTo>
                                <a:pt x="35" y="0"/>
                              </a:lnTo>
                              <a:lnTo>
                                <a:pt x="49" y="4"/>
                              </a:lnTo>
                              <a:lnTo>
                                <a:pt x="51" y="5"/>
                              </a:lnTo>
                              <a:lnTo>
                                <a:pt x="52" y="6"/>
                              </a:lnTo>
                              <a:lnTo>
                                <a:pt x="54" y="7"/>
                              </a:lnTo>
                              <a:lnTo>
                                <a:pt x="54" y="8"/>
                              </a:lnTo>
                              <a:lnTo>
                                <a:pt x="56" y="9"/>
                              </a:lnTo>
                              <a:lnTo>
                                <a:pt x="57" y="10"/>
                              </a:lnTo>
                              <a:lnTo>
                                <a:pt x="58" y="12"/>
                              </a:lnTo>
                              <a:lnTo>
                                <a:pt x="59" y="13"/>
                              </a:lnTo>
                              <a:lnTo>
                                <a:pt x="60" y="15"/>
                              </a:lnTo>
                              <a:lnTo>
                                <a:pt x="61" y="16"/>
                              </a:lnTo>
                              <a:lnTo>
                                <a:pt x="62" y="18"/>
                              </a:lnTo>
                              <a:lnTo>
                                <a:pt x="62" y="1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1E5B7A4C" id="Freeform 131" o:spid="_x0000_s1026" style="position:absolute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1.3pt,96.45pt,491.55pt,96.1pt,491.6pt,96pt,491.65pt,95.95pt,491.75pt,95.9pt,491.75pt,95.85pt,491.85pt,95.8pt,491.9pt,95.75pt,492pt,95.7pt,492.15pt,95.65pt,492.3pt,95.6pt,492.45pt,95.55pt,492.5pt,95.55pt,492.65pt,95.55pt,492.65pt,95.5pt,492.85pt,95.5pt,493.05pt,95.5pt,493.75pt,95.7pt,493.85pt,95.75pt,493.9pt,95.8pt,494pt,95.85pt,494pt,95.9pt,494.1pt,95.95pt,494.15pt,96pt,494.2pt,96.1pt,494.25pt,96.15pt,494.3pt,96.25pt,494.35pt,96.3pt,494.4pt,96.4pt,494.4pt,96.45pt" coordsize="62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" stroked="f">
                <v:path o:connecttype="custom" o:connectlocs="0,12065;3175,7620;3810,6350;4445,5715;5715,5080;5715,4445;6985,3810;7620,3175;8890,2540;8890,2540;10795,1905;10795,1905;12700,1270;12700,1270;14605,635;15240,635;17145,635;17145,0;19685,0;22225,0;31115,2540;32385,3175;33020,3810;34290,4445;34290,5080;35560,5715;36195,6350;36830,7620;37465,8255;38100,9525;38735,10160;39370,11430;39370,12065" o:connectangles="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 wp14:anchorId="00E5499A" wp14:editId="69F215DE">
                <wp:simplePos x="0" y="0"/>
                <wp:positionH relativeFrom="page">
                  <wp:posOffset>5843270</wp:posOffset>
                </wp:positionH>
                <wp:positionV relativeFrom="paragraph">
                  <wp:posOffset>1618615</wp:posOffset>
                </wp:positionV>
                <wp:extent cx="16510" cy="17145"/>
                <wp:effectExtent l="4445" t="3175" r="7620" b="8255"/>
                <wp:wrapNone/>
                <wp:docPr id="1491814917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7145"/>
                        </a:xfrm>
                        <a:custGeom>
                          <a:avLst/>
                          <a:gdLst>
                            <a:gd name="T0" fmla="*/ 0 w 26"/>
                            <a:gd name="T1" fmla="*/ 27 h 27"/>
                            <a:gd name="T2" fmla="*/ 7 w 26"/>
                            <a:gd name="T3" fmla="*/ 0 h 27"/>
                            <a:gd name="T4" fmla="*/ 26 w 26"/>
                            <a:gd name="T5" fmla="*/ 0 h 27"/>
                            <a:gd name="T6" fmla="*/ 19 w 26"/>
                            <a:gd name="T7" fmla="*/ 27 h 27"/>
                            <a:gd name="T8" fmla="*/ 0 w 26"/>
                            <a:gd name="T9" fmla="*/ 27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" h="27">
                              <a:moveTo>
                                <a:pt x="0" y="27"/>
                              </a:moveTo>
                              <a:lnTo>
                                <a:pt x="7" y="0"/>
                              </a:lnTo>
                              <a:lnTo>
                                <a:pt x="26" y="0"/>
                              </a:lnTo>
                              <a:lnTo>
                                <a:pt x="19" y="27"/>
                              </a:lnTo>
                              <a:lnTo>
                                <a:pt x="0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47A92D" id="Freeform 132" o:spid="_x0000_s1026" style="position:absolute;margin-left:460.1pt;margin-top:127.45pt;width:1.3pt;height:1.35pt;z-index:-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6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" path="m,27l7,,26,,19,27,,27xe" stroked="f">
                <v:path o:connecttype="custom" o:connectlocs="0,17145;4445,0;16510,0;12065,17145;0,17145" o:connectangles="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77455183" wp14:editId="3EEC265D">
                <wp:simplePos x="0" y="0"/>
                <wp:positionH relativeFrom="page">
                  <wp:posOffset>5880100</wp:posOffset>
                </wp:positionH>
                <wp:positionV relativeFrom="paragraph">
                  <wp:posOffset>1618615</wp:posOffset>
                </wp:positionV>
                <wp:extent cx="16510" cy="17145"/>
                <wp:effectExtent l="3175" t="3175" r="8890" b="8255"/>
                <wp:wrapNone/>
                <wp:docPr id="494406713" name="Freeform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7145"/>
                        </a:xfrm>
                        <a:custGeom>
                          <a:avLst/>
                          <a:gdLst>
                            <a:gd name="T0" fmla="*/ 7 w 26"/>
                            <a:gd name="T1" fmla="*/ 27 h 27"/>
                            <a:gd name="T2" fmla="*/ 0 w 26"/>
                            <a:gd name="T3" fmla="*/ 0 h 27"/>
                            <a:gd name="T4" fmla="*/ 19 w 26"/>
                            <a:gd name="T5" fmla="*/ 0 h 27"/>
                            <a:gd name="T6" fmla="*/ 26 w 26"/>
                            <a:gd name="T7" fmla="*/ 27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6" h="27">
                              <a:moveTo>
                                <a:pt x="7" y="27"/>
                              </a:moveTo>
                              <a:lnTo>
                                <a:pt x="0" y="0"/>
                              </a:lnTo>
                              <a:lnTo>
                                <a:pt x="19" y="0"/>
                              </a:lnTo>
                              <a:lnTo>
                                <a:pt x="26" y="2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15C7024F" id="Freeform 133" o:spid="_x0000_s1026" style="position:absolute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3.35pt,128.8pt,463pt,127.45pt,463.95pt,127.45pt,464.3pt,128.8pt" coordsize="26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" stroked="f">
                <v:path o:connecttype="custom" o:connectlocs="4445,17145;0,0;12065,0;16510,17145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3955141D" wp14:editId="1EE33338">
                <wp:simplePos x="0" y="0"/>
                <wp:positionH relativeFrom="page">
                  <wp:posOffset>5847715</wp:posOffset>
                </wp:positionH>
                <wp:positionV relativeFrom="paragraph">
                  <wp:posOffset>1608455</wp:posOffset>
                </wp:positionV>
                <wp:extent cx="44450" cy="10160"/>
                <wp:effectExtent l="8890" t="2540" r="3810" b="6350"/>
                <wp:wrapNone/>
                <wp:docPr id="1217917245" name="Freeform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10160"/>
                        </a:xfrm>
                        <a:custGeom>
                          <a:avLst/>
                          <a:gdLst>
                            <a:gd name="T0" fmla="*/ 0 w 70"/>
                            <a:gd name="T1" fmla="*/ 16 h 16"/>
                            <a:gd name="T2" fmla="*/ 3 w 70"/>
                            <a:gd name="T3" fmla="*/ 0 h 16"/>
                            <a:gd name="T4" fmla="*/ 67 w 70"/>
                            <a:gd name="T5" fmla="*/ 0 h 16"/>
                            <a:gd name="T6" fmla="*/ 70 w 70"/>
                            <a:gd name="T7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0" h="16">
                              <a:moveTo>
                                <a:pt x="0" y="16"/>
                              </a:moveTo>
                              <a:lnTo>
                                <a:pt x="3" y="0"/>
                              </a:lnTo>
                              <a:lnTo>
                                <a:pt x="67" y="0"/>
                              </a:lnTo>
                              <a:lnTo>
                                <a:pt x="70" y="1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75B2513A" id="Freeform 134" o:spid="_x0000_s1026" style="position:absolute;z-index:-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0.45pt,127.45pt,460.6pt,126.65pt,463.8pt,126.65pt,463.95pt,127.45pt" coordsize="7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" stroked="f">
                <v:path o:connecttype="custom" o:connectlocs="0,10160;1905,0;42545,0;44450,10160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0FF175C7" wp14:editId="684421CD">
                <wp:simplePos x="0" y="0"/>
                <wp:positionH relativeFrom="page">
                  <wp:posOffset>5849620</wp:posOffset>
                </wp:positionH>
                <wp:positionV relativeFrom="paragraph">
                  <wp:posOffset>1569720</wp:posOffset>
                </wp:positionV>
                <wp:extent cx="20320" cy="38735"/>
                <wp:effectExtent l="1270" t="1905" r="6985" b="6985"/>
                <wp:wrapNone/>
                <wp:docPr id="1181003400" name="Freeform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" cy="38735"/>
                        </a:xfrm>
                        <a:custGeom>
                          <a:avLst/>
                          <a:gdLst>
                            <a:gd name="T0" fmla="*/ 0 w 32"/>
                            <a:gd name="T1" fmla="*/ 61 h 61"/>
                            <a:gd name="T2" fmla="*/ 15 w 32"/>
                            <a:gd name="T3" fmla="*/ 0 h 61"/>
                            <a:gd name="T4" fmla="*/ 32 w 32"/>
                            <a:gd name="T5" fmla="*/ 0 h 61"/>
                            <a:gd name="T6" fmla="*/ 19 w 32"/>
                            <a:gd name="T7" fmla="*/ 61 h 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2" h="61">
                              <a:moveTo>
                                <a:pt x="0" y="61"/>
                              </a:moveTo>
                              <a:lnTo>
                                <a:pt x="15" y="0"/>
                              </a:lnTo>
                              <a:lnTo>
                                <a:pt x="32" y="0"/>
                              </a:lnTo>
                              <a:lnTo>
                                <a:pt x="19" y="6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D76D120" id="Freeform 135" o:spid="_x0000_s1026" style="position:absolute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0.6pt,126.65pt,461.35pt,123.6pt,462.2pt,123.6pt,461.55pt,126.65pt" coordsize="32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" stroked="f">
                <v:path o:connecttype="custom" o:connectlocs="0,38735;9525,0;20320,0;12065,38735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3D401395" wp14:editId="76B202EC">
                <wp:simplePos x="0" y="0"/>
                <wp:positionH relativeFrom="page">
                  <wp:posOffset>5869940</wp:posOffset>
                </wp:positionH>
                <wp:positionV relativeFrom="paragraph">
                  <wp:posOffset>1569720</wp:posOffset>
                </wp:positionV>
                <wp:extent cx="20320" cy="38735"/>
                <wp:effectExtent l="2540" t="1905" r="5715" b="6985"/>
                <wp:wrapNone/>
                <wp:docPr id="1870552568" name="Freeform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" cy="38735"/>
                        </a:xfrm>
                        <a:custGeom>
                          <a:avLst/>
                          <a:gdLst>
                            <a:gd name="T0" fmla="*/ 13 w 32"/>
                            <a:gd name="T1" fmla="*/ 61 h 61"/>
                            <a:gd name="T2" fmla="*/ 0 w 32"/>
                            <a:gd name="T3" fmla="*/ 0 h 61"/>
                            <a:gd name="T4" fmla="*/ 17 w 32"/>
                            <a:gd name="T5" fmla="*/ 0 h 61"/>
                            <a:gd name="T6" fmla="*/ 32 w 32"/>
                            <a:gd name="T7" fmla="*/ 61 h 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2" h="61">
                              <a:moveTo>
                                <a:pt x="13" y="61"/>
                              </a:moveTo>
                              <a:lnTo>
                                <a:pt x="0" y="0"/>
                              </a:lnTo>
                              <a:lnTo>
                                <a:pt x="17" y="0"/>
                              </a:lnTo>
                              <a:lnTo>
                                <a:pt x="32" y="6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34C34443" id="Freeform 136" o:spid="_x0000_s1026" style="position:absolute;z-index:-2516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2.85pt,126.65pt,462.2pt,123.6pt,463.05pt,123.6pt,463.8pt,126.65pt" coordsize="32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" stroked="f">
                <v:path o:connecttype="custom" o:connectlocs="8255,38735;0,0;10795,0;20320,38735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5E3C0F1F" wp14:editId="661272D1">
                <wp:simplePos x="0" y="0"/>
                <wp:positionH relativeFrom="page">
                  <wp:posOffset>5859145</wp:posOffset>
                </wp:positionH>
                <wp:positionV relativeFrom="paragraph">
                  <wp:posOffset>1546860</wp:posOffset>
                </wp:positionV>
                <wp:extent cx="21590" cy="22860"/>
                <wp:effectExtent l="1270" t="7620" r="5715" b="7620"/>
                <wp:wrapNone/>
                <wp:docPr id="2030278266" name="Freeform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" cy="22860"/>
                        </a:xfrm>
                        <a:custGeom>
                          <a:avLst/>
                          <a:gdLst>
                            <a:gd name="T0" fmla="*/ 0 w 34"/>
                            <a:gd name="T1" fmla="*/ 36 h 36"/>
                            <a:gd name="T2" fmla="*/ 8 w 34"/>
                            <a:gd name="T3" fmla="*/ 0 h 36"/>
                            <a:gd name="T4" fmla="*/ 26 w 34"/>
                            <a:gd name="T5" fmla="*/ 0 h 36"/>
                            <a:gd name="T6" fmla="*/ 34 w 34"/>
                            <a:gd name="T7" fmla="*/ 36 h 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4" h="36">
                              <a:moveTo>
                                <a:pt x="0" y="36"/>
                              </a:moveTo>
                              <a:lnTo>
                                <a:pt x="8" y="0"/>
                              </a:lnTo>
                              <a:lnTo>
                                <a:pt x="26" y="0"/>
                              </a:lnTo>
                              <a:lnTo>
                                <a:pt x="34" y="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5A9CBDC" id="Freeform 137" o:spid="_x0000_s1026" style="position:absolute;z-index:-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1.35pt,123.6pt,461.75pt,121.8pt,462.65pt,121.8pt,463.05pt,123.6pt" coordsize="34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" stroked="f">
                <v:path o:connecttype="custom" o:connectlocs="0,22860;5080,0;16510,0;21590,22860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 wp14:anchorId="411D09DA" wp14:editId="496FCF3E">
                <wp:simplePos x="0" y="0"/>
                <wp:positionH relativeFrom="page">
                  <wp:posOffset>5898515</wp:posOffset>
                </wp:positionH>
                <wp:positionV relativeFrom="paragraph">
                  <wp:posOffset>1574800</wp:posOffset>
                </wp:positionV>
                <wp:extent cx="26670" cy="62230"/>
                <wp:effectExtent l="2540" t="6985" r="8890" b="6985"/>
                <wp:wrapNone/>
                <wp:docPr id="1105941918" name="Freeform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" cy="62230"/>
                        </a:xfrm>
                        <a:custGeom>
                          <a:avLst/>
                          <a:gdLst>
                            <a:gd name="T0" fmla="*/ 27 w 42"/>
                            <a:gd name="T1" fmla="*/ 0 h 98"/>
                            <a:gd name="T2" fmla="*/ 42 w 42"/>
                            <a:gd name="T3" fmla="*/ 4 h 98"/>
                            <a:gd name="T4" fmla="*/ 42 w 42"/>
                            <a:gd name="T5" fmla="*/ 21 h 98"/>
                            <a:gd name="T6" fmla="*/ 41 w 42"/>
                            <a:gd name="T7" fmla="*/ 20 h 98"/>
                            <a:gd name="T8" fmla="*/ 41 w 42"/>
                            <a:gd name="T9" fmla="*/ 20 h 98"/>
                            <a:gd name="T10" fmla="*/ 32 w 42"/>
                            <a:gd name="T11" fmla="*/ 16 h 98"/>
                            <a:gd name="T12" fmla="*/ 31 w 42"/>
                            <a:gd name="T13" fmla="*/ 16 h 98"/>
                            <a:gd name="T14" fmla="*/ 17 w 42"/>
                            <a:gd name="T15" fmla="*/ 50 h 98"/>
                            <a:gd name="T16" fmla="*/ 17 w 42"/>
                            <a:gd name="T17" fmla="*/ 53 h 98"/>
                            <a:gd name="T18" fmla="*/ 32 w 42"/>
                            <a:gd name="T19" fmla="*/ 81 h 98"/>
                            <a:gd name="T20" fmla="*/ 33 w 42"/>
                            <a:gd name="T21" fmla="*/ 81 h 98"/>
                            <a:gd name="T22" fmla="*/ 42 w 42"/>
                            <a:gd name="T23" fmla="*/ 77 h 98"/>
                            <a:gd name="T24" fmla="*/ 42 w 42"/>
                            <a:gd name="T25" fmla="*/ 95 h 98"/>
                            <a:gd name="T26" fmla="*/ 28 w 42"/>
                            <a:gd name="T27" fmla="*/ 98 h 98"/>
                            <a:gd name="T28" fmla="*/ 25 w 42"/>
                            <a:gd name="T29" fmla="*/ 98 h 98"/>
                            <a:gd name="T30" fmla="*/ 0 w 42"/>
                            <a:gd name="T31" fmla="*/ 49 h 98"/>
                            <a:gd name="T32" fmla="*/ 0 w 42"/>
                            <a:gd name="T33" fmla="*/ 45 h 98"/>
                            <a:gd name="T34" fmla="*/ 27 w 42"/>
                            <a:gd name="T35" fmla="*/ 0 h 98"/>
                            <a:gd name="T36" fmla="*/ 27 w 42"/>
                            <a:gd name="T37" fmla="*/ 0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42" h="98">
                              <a:moveTo>
                                <a:pt x="27" y="0"/>
                              </a:moveTo>
                              <a:lnTo>
                                <a:pt x="42" y="4"/>
                              </a:lnTo>
                              <a:lnTo>
                                <a:pt x="42" y="21"/>
                              </a:lnTo>
                              <a:lnTo>
                                <a:pt x="41" y="20"/>
                              </a:lnTo>
                              <a:lnTo>
                                <a:pt x="32" y="16"/>
                              </a:lnTo>
                              <a:lnTo>
                                <a:pt x="31" y="16"/>
                              </a:lnTo>
                              <a:lnTo>
                                <a:pt x="17" y="50"/>
                              </a:lnTo>
                              <a:lnTo>
                                <a:pt x="17" y="53"/>
                              </a:lnTo>
                              <a:lnTo>
                                <a:pt x="32" y="81"/>
                              </a:lnTo>
                              <a:lnTo>
                                <a:pt x="33" y="81"/>
                              </a:lnTo>
                              <a:lnTo>
                                <a:pt x="42" y="77"/>
                              </a:lnTo>
                              <a:lnTo>
                                <a:pt x="42" y="95"/>
                              </a:lnTo>
                              <a:lnTo>
                                <a:pt x="28" y="98"/>
                              </a:lnTo>
                              <a:lnTo>
                                <a:pt x="25" y="98"/>
                              </a:lnTo>
                              <a:lnTo>
                                <a:pt x="0" y="49"/>
                              </a:lnTo>
                              <a:lnTo>
                                <a:pt x="0" y="45"/>
                              </a:lnTo>
                              <a:lnTo>
                                <a:pt x="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74B10E" id="Freeform 138" o:spid="_x0000_s1026" style="position:absolute;margin-left:464.45pt;margin-top:124pt;width:2.1pt;height:4.9pt;z-index:-2516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42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" path="m27,l42,4r,17l41,20,32,16r-1,l17,50r,3l32,81r1,l42,77r,18l28,98r-3,l,49,,45,27,xe" stroked="f">
                <v:path o:connecttype="custom" o:connectlocs="17145,0;26670,2540;26670,13335;26035,12700;26035,12700;20320,10160;19685,10160;10795,31750;10795,33655;20320,51435;20955,51435;26670,48895;26670,60325;17780,62230;15875,62230;0,31115;0,28575;17145,0;17145,0" o:connectangles="0,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120FD820" wp14:editId="546ED783">
                <wp:simplePos x="0" y="0"/>
                <wp:positionH relativeFrom="page">
                  <wp:posOffset>5955665</wp:posOffset>
                </wp:positionH>
                <wp:positionV relativeFrom="paragraph">
                  <wp:posOffset>1630045</wp:posOffset>
                </wp:positionV>
                <wp:extent cx="10795" cy="29845"/>
                <wp:effectExtent l="2540" t="0" r="0" b="3175"/>
                <wp:wrapNone/>
                <wp:docPr id="1165568049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29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534B48" id="Rectangle 139" o:spid="_x0000_s1026" style="position:absolute;margin-left:468.95pt;margin-top:128.35pt;width:.85pt;height:2.35pt;z-index:-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" stroked="f">
                <v:stroke joinstyle="round"/>
                <w10:wrap anchorx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 wp14:anchorId="04E2F4A2" wp14:editId="29795B0D">
                <wp:simplePos x="0" y="0"/>
                <wp:positionH relativeFrom="page">
                  <wp:posOffset>5932805</wp:posOffset>
                </wp:positionH>
                <wp:positionV relativeFrom="paragraph">
                  <wp:posOffset>1630045</wp:posOffset>
                </wp:positionV>
                <wp:extent cx="22860" cy="6985"/>
                <wp:effectExtent l="8255" t="5080" r="6985" b="6985"/>
                <wp:wrapNone/>
                <wp:docPr id="1367459703" name="Freeform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" cy="6985"/>
                        </a:xfrm>
                        <a:custGeom>
                          <a:avLst/>
                          <a:gdLst>
                            <a:gd name="T0" fmla="*/ 17 w 36"/>
                            <a:gd name="T1" fmla="*/ 11 h 11"/>
                            <a:gd name="T2" fmla="*/ 17 w 36"/>
                            <a:gd name="T3" fmla="*/ 11 h 11"/>
                            <a:gd name="T4" fmla="*/ 15 w 36"/>
                            <a:gd name="T5" fmla="*/ 11 h 11"/>
                            <a:gd name="T6" fmla="*/ 15 w 36"/>
                            <a:gd name="T7" fmla="*/ 11 h 11"/>
                            <a:gd name="T8" fmla="*/ 14 w 36"/>
                            <a:gd name="T9" fmla="*/ 11 h 11"/>
                            <a:gd name="T10" fmla="*/ 13 w 36"/>
                            <a:gd name="T11" fmla="*/ 11 h 11"/>
                            <a:gd name="T12" fmla="*/ 13 w 36"/>
                            <a:gd name="T13" fmla="*/ 11 h 11"/>
                            <a:gd name="T14" fmla="*/ 12 w 36"/>
                            <a:gd name="T15" fmla="*/ 10 h 11"/>
                            <a:gd name="T16" fmla="*/ 11 w 36"/>
                            <a:gd name="T17" fmla="*/ 10 h 11"/>
                            <a:gd name="T18" fmla="*/ 11 w 36"/>
                            <a:gd name="T19" fmla="*/ 10 h 11"/>
                            <a:gd name="T20" fmla="*/ 10 w 36"/>
                            <a:gd name="T21" fmla="*/ 10 h 11"/>
                            <a:gd name="T22" fmla="*/ 9 w 36"/>
                            <a:gd name="T23" fmla="*/ 9 h 11"/>
                            <a:gd name="T24" fmla="*/ 8 w 36"/>
                            <a:gd name="T25" fmla="*/ 9 h 11"/>
                            <a:gd name="T26" fmla="*/ 8 w 36"/>
                            <a:gd name="T27" fmla="*/ 9 h 11"/>
                            <a:gd name="T28" fmla="*/ 7 w 36"/>
                            <a:gd name="T29" fmla="*/ 8 h 11"/>
                            <a:gd name="T30" fmla="*/ 7 w 36"/>
                            <a:gd name="T31" fmla="*/ 8 h 11"/>
                            <a:gd name="T32" fmla="*/ 6 w 36"/>
                            <a:gd name="T33" fmla="*/ 8 h 11"/>
                            <a:gd name="T34" fmla="*/ 5 w 36"/>
                            <a:gd name="T35" fmla="*/ 7 h 11"/>
                            <a:gd name="T36" fmla="*/ 5 w 36"/>
                            <a:gd name="T37" fmla="*/ 7 h 11"/>
                            <a:gd name="T38" fmla="*/ 4 w 36"/>
                            <a:gd name="T39" fmla="*/ 6 h 11"/>
                            <a:gd name="T40" fmla="*/ 3 w 36"/>
                            <a:gd name="T41" fmla="*/ 5 h 11"/>
                            <a:gd name="T42" fmla="*/ 2 w 36"/>
                            <a:gd name="T43" fmla="*/ 4 h 11"/>
                            <a:gd name="T44" fmla="*/ 2 w 36"/>
                            <a:gd name="T45" fmla="*/ 3 h 11"/>
                            <a:gd name="T46" fmla="*/ 1 w 36"/>
                            <a:gd name="T47" fmla="*/ 2 h 11"/>
                            <a:gd name="T48" fmla="*/ 0 w 36"/>
                            <a:gd name="T49" fmla="*/ 1 h 11"/>
                            <a:gd name="T50" fmla="*/ 0 w 36"/>
                            <a:gd name="T51" fmla="*/ 0 h 11"/>
                            <a:gd name="T52" fmla="*/ 36 w 36"/>
                            <a:gd name="T53" fmla="*/ 0 h 11"/>
                            <a:gd name="T54" fmla="*/ 32 w 36"/>
                            <a:gd name="T55" fmla="*/ 5 h 11"/>
                            <a:gd name="T56" fmla="*/ 32 w 36"/>
                            <a:gd name="T57" fmla="*/ 6 h 11"/>
                            <a:gd name="T58" fmla="*/ 29 w 36"/>
                            <a:gd name="T59" fmla="*/ 8 h 11"/>
                            <a:gd name="T60" fmla="*/ 28 w 36"/>
                            <a:gd name="T61" fmla="*/ 8 h 11"/>
                            <a:gd name="T62" fmla="*/ 27 w 36"/>
                            <a:gd name="T63" fmla="*/ 9 h 11"/>
                            <a:gd name="T64" fmla="*/ 27 w 36"/>
                            <a:gd name="T65" fmla="*/ 9 h 11"/>
                            <a:gd name="T66" fmla="*/ 26 w 36"/>
                            <a:gd name="T67" fmla="*/ 9 h 11"/>
                            <a:gd name="T68" fmla="*/ 25 w 36"/>
                            <a:gd name="T69" fmla="*/ 10 h 11"/>
                            <a:gd name="T70" fmla="*/ 25 w 36"/>
                            <a:gd name="T71" fmla="*/ 10 h 11"/>
                            <a:gd name="T72" fmla="*/ 24 w 36"/>
                            <a:gd name="T73" fmla="*/ 10 h 11"/>
                            <a:gd name="T74" fmla="*/ 20 w 36"/>
                            <a:gd name="T75" fmla="*/ 11 h 11"/>
                            <a:gd name="T76" fmla="*/ 19 w 36"/>
                            <a:gd name="T77" fmla="*/ 11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36" h="11">
                              <a:moveTo>
                                <a:pt x="17" y="11"/>
                              </a:moveTo>
                              <a:lnTo>
                                <a:pt x="17" y="11"/>
                              </a:lnTo>
                              <a:lnTo>
                                <a:pt x="15" y="11"/>
                              </a:lnTo>
                              <a:lnTo>
                                <a:pt x="14" y="11"/>
                              </a:lnTo>
                              <a:lnTo>
                                <a:pt x="13" y="11"/>
                              </a:lnTo>
                              <a:lnTo>
                                <a:pt x="12" y="10"/>
                              </a:lnTo>
                              <a:lnTo>
                                <a:pt x="11" y="10"/>
                              </a:lnTo>
                              <a:lnTo>
                                <a:pt x="10" y="10"/>
                              </a:lnTo>
                              <a:lnTo>
                                <a:pt x="9" y="9"/>
                              </a:lnTo>
                              <a:lnTo>
                                <a:pt x="8" y="9"/>
                              </a:lnTo>
                              <a:lnTo>
                                <a:pt x="7" y="8"/>
                              </a:lnTo>
                              <a:lnTo>
                                <a:pt x="6" y="8"/>
                              </a:lnTo>
                              <a:lnTo>
                                <a:pt x="5" y="7"/>
                              </a:lnTo>
                              <a:lnTo>
                                <a:pt x="4" y="6"/>
                              </a:lnTo>
                              <a:lnTo>
                                <a:pt x="3" y="5"/>
                              </a:lnTo>
                              <a:lnTo>
                                <a:pt x="2" y="4"/>
                              </a:lnTo>
                              <a:lnTo>
                                <a:pt x="2" y="3"/>
                              </a:lnTo>
                              <a:lnTo>
                                <a:pt x="1" y="2"/>
                              </a:lnTo>
                              <a:lnTo>
                                <a:pt x="0" y="1"/>
                              </a:lnTo>
                              <a:lnTo>
                                <a:pt x="0" y="0"/>
                              </a:lnTo>
                              <a:lnTo>
                                <a:pt x="36" y="0"/>
                              </a:lnTo>
                              <a:lnTo>
                                <a:pt x="32" y="5"/>
                              </a:lnTo>
                              <a:lnTo>
                                <a:pt x="32" y="6"/>
                              </a:lnTo>
                              <a:lnTo>
                                <a:pt x="29" y="8"/>
                              </a:lnTo>
                              <a:lnTo>
                                <a:pt x="28" y="8"/>
                              </a:lnTo>
                              <a:lnTo>
                                <a:pt x="27" y="9"/>
                              </a:lnTo>
                              <a:lnTo>
                                <a:pt x="26" y="9"/>
                              </a:lnTo>
                              <a:lnTo>
                                <a:pt x="25" y="10"/>
                              </a:lnTo>
                              <a:lnTo>
                                <a:pt x="24" y="10"/>
                              </a:lnTo>
                              <a:lnTo>
                                <a:pt x="20" y="11"/>
                              </a:lnTo>
                              <a:lnTo>
                                <a:pt x="19" y="1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3C554D7" id="Freeform 140" o:spid="_x0000_s1026" style="position:absolute;z-index:-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8pt,128.9pt,468pt,128.9pt,467.9pt,128.9pt,467.85pt,128.9pt,467.8pt,128.9pt,467.75pt,128.85pt,467.7pt,128.85pt,467.65pt,128.85pt,467.6pt,128.8pt,467.55pt,128.8pt,467.5pt,128.75pt,467.45pt,128.75pt,467.4pt,128.7pt,467.35pt,128.65pt,467.3pt,128.6pt,467.25pt,128.55pt,467.25pt,128.5pt,467.2pt,128.45pt,467.15pt,128.4pt,467.15pt,128.35pt,468.95pt,128.35pt,468.75pt,128.6pt,468.75pt,128.65pt,468.6pt,128.75pt,468.55pt,128.75pt,468.5pt,128.8pt,468.45pt,128.8pt,468.4pt,128.85pt,468.35pt,128.85pt,468.15pt,128.9pt,468.1pt,128.9pt" coordsize="3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" stroked="f">
                <v:path o:connecttype="custom" o:connectlocs="10795,6985;10795,6985;9525,6985;9525,6985;8890,6985;8255,6985;8255,6985;7620,6350;6985,6350;6985,6350;6350,6350;5715,5715;5080,5715;5080,5715;4445,5080;4445,5080;3810,5080;3175,4445;3175,4445;2540,3810;1905,3175;1270,2540;1270,1905;635,1270;0,635;0,0;22860,0;20320,3175;20320,3810;18415,5080;17780,5080;17145,5715;17145,5715;16510,5715;15875,6350;15875,6350;15240,6350;12700,6985;12065,6985" o:connectangles="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11CF9663" wp14:editId="67F4330F">
                <wp:simplePos x="0" y="0"/>
                <wp:positionH relativeFrom="page">
                  <wp:posOffset>5930900</wp:posOffset>
                </wp:positionH>
                <wp:positionV relativeFrom="paragraph">
                  <wp:posOffset>1626870</wp:posOffset>
                </wp:positionV>
                <wp:extent cx="35560" cy="3175"/>
                <wp:effectExtent l="6350" t="1905" r="5715" b="4445"/>
                <wp:wrapNone/>
                <wp:docPr id="1824479527" name="Freeform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175"/>
                        </a:xfrm>
                        <a:custGeom>
                          <a:avLst/>
                          <a:gdLst>
                            <a:gd name="T0" fmla="*/ 3 w 56"/>
                            <a:gd name="T1" fmla="*/ 5 h 5"/>
                            <a:gd name="T2" fmla="*/ 2 w 56"/>
                            <a:gd name="T3" fmla="*/ 4 h 5"/>
                            <a:gd name="T4" fmla="*/ 1 w 56"/>
                            <a:gd name="T5" fmla="*/ 1 h 5"/>
                            <a:gd name="T6" fmla="*/ 0 w 56"/>
                            <a:gd name="T7" fmla="*/ 0 h 5"/>
                            <a:gd name="T8" fmla="*/ 56 w 56"/>
                            <a:gd name="T9" fmla="*/ 0 h 5"/>
                            <a:gd name="T10" fmla="*/ 56 w 56"/>
                            <a:gd name="T11" fmla="*/ 1 h 5"/>
                            <a:gd name="T12" fmla="*/ 56 w 56"/>
                            <a:gd name="T13" fmla="*/ 4 h 5"/>
                            <a:gd name="T14" fmla="*/ 56 w 56"/>
                            <a:gd name="T15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56" h="5">
                              <a:moveTo>
                                <a:pt x="3" y="5"/>
                              </a:moveTo>
                              <a:lnTo>
                                <a:pt x="2" y="4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lnTo>
                                <a:pt x="56" y="0"/>
                              </a:lnTo>
                              <a:lnTo>
                                <a:pt x="56" y="1"/>
                              </a:lnTo>
                              <a:lnTo>
                                <a:pt x="56" y="4"/>
                              </a:lnTo>
                              <a:lnTo>
                                <a:pt x="56" y="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786878FB" id="Freeform 141" o:spid="_x0000_s1026" style="position:absolute;z-index:-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7.15pt,128.35pt,467.1pt,128.3pt,467.05pt,128.15pt,467pt,128.1pt,469.8pt,128.1pt,469.8pt,128.15pt,469.8pt,128.3pt,469.8pt,128.35pt" coordsize="5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" stroked="f">
                <v:path o:connecttype="custom" o:connectlocs="1905,3175;1270,2540;635,635;0,0;35560,0;35560,635;35560,2540;35560,3175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63C91BE5" wp14:editId="298005FD">
                <wp:simplePos x="0" y="0"/>
                <wp:positionH relativeFrom="page">
                  <wp:posOffset>5928360</wp:posOffset>
                </wp:positionH>
                <wp:positionV relativeFrom="paragraph">
                  <wp:posOffset>1584960</wp:posOffset>
                </wp:positionV>
                <wp:extent cx="19685" cy="41910"/>
                <wp:effectExtent l="3810" t="7620" r="5080" b="7620"/>
                <wp:wrapNone/>
                <wp:docPr id="626453774" name="Freeform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41910"/>
                        </a:xfrm>
                        <a:custGeom>
                          <a:avLst/>
                          <a:gdLst>
                            <a:gd name="T0" fmla="*/ 4 w 31"/>
                            <a:gd name="T1" fmla="*/ 65 h 66"/>
                            <a:gd name="T2" fmla="*/ 4 w 31"/>
                            <a:gd name="T3" fmla="*/ 64 h 66"/>
                            <a:gd name="T4" fmla="*/ 3 w 31"/>
                            <a:gd name="T5" fmla="*/ 63 h 66"/>
                            <a:gd name="T6" fmla="*/ 3 w 31"/>
                            <a:gd name="T7" fmla="*/ 61 h 66"/>
                            <a:gd name="T8" fmla="*/ 3 w 31"/>
                            <a:gd name="T9" fmla="*/ 59 h 66"/>
                            <a:gd name="T10" fmla="*/ 2 w 31"/>
                            <a:gd name="T11" fmla="*/ 58 h 66"/>
                            <a:gd name="T12" fmla="*/ 2 w 31"/>
                            <a:gd name="T13" fmla="*/ 55 h 66"/>
                            <a:gd name="T14" fmla="*/ 1 w 31"/>
                            <a:gd name="T15" fmla="*/ 52 h 66"/>
                            <a:gd name="T16" fmla="*/ 1 w 31"/>
                            <a:gd name="T17" fmla="*/ 50 h 66"/>
                            <a:gd name="T18" fmla="*/ 1 w 31"/>
                            <a:gd name="T19" fmla="*/ 47 h 66"/>
                            <a:gd name="T20" fmla="*/ 1 w 31"/>
                            <a:gd name="T21" fmla="*/ 42 h 66"/>
                            <a:gd name="T22" fmla="*/ 0 w 31"/>
                            <a:gd name="T23" fmla="*/ 38 h 66"/>
                            <a:gd name="T24" fmla="*/ 0 w 31"/>
                            <a:gd name="T25" fmla="*/ 33 h 66"/>
                            <a:gd name="T26" fmla="*/ 0 w 31"/>
                            <a:gd name="T27" fmla="*/ 28 h 66"/>
                            <a:gd name="T28" fmla="*/ 1 w 31"/>
                            <a:gd name="T29" fmla="*/ 24 h 66"/>
                            <a:gd name="T30" fmla="*/ 1 w 31"/>
                            <a:gd name="T31" fmla="*/ 16 h 66"/>
                            <a:gd name="T32" fmla="*/ 2 w 31"/>
                            <a:gd name="T33" fmla="*/ 12 h 66"/>
                            <a:gd name="T34" fmla="*/ 2 w 31"/>
                            <a:gd name="T35" fmla="*/ 10 h 66"/>
                            <a:gd name="T36" fmla="*/ 2 w 31"/>
                            <a:gd name="T37" fmla="*/ 8 h 66"/>
                            <a:gd name="T38" fmla="*/ 3 w 31"/>
                            <a:gd name="T39" fmla="*/ 6 h 66"/>
                            <a:gd name="T40" fmla="*/ 3 w 31"/>
                            <a:gd name="T41" fmla="*/ 4 h 66"/>
                            <a:gd name="T42" fmla="*/ 4 w 31"/>
                            <a:gd name="T43" fmla="*/ 2 h 66"/>
                            <a:gd name="T44" fmla="*/ 4 w 31"/>
                            <a:gd name="T45" fmla="*/ 1 h 66"/>
                            <a:gd name="T46" fmla="*/ 4 w 31"/>
                            <a:gd name="T47" fmla="*/ 1 h 66"/>
                            <a:gd name="T48" fmla="*/ 29 w 31"/>
                            <a:gd name="T49" fmla="*/ 1 h 66"/>
                            <a:gd name="T50" fmla="*/ 27 w 31"/>
                            <a:gd name="T51" fmla="*/ 1 h 66"/>
                            <a:gd name="T52" fmla="*/ 24 w 31"/>
                            <a:gd name="T53" fmla="*/ 2 h 66"/>
                            <a:gd name="T54" fmla="*/ 23 w 31"/>
                            <a:gd name="T55" fmla="*/ 4 h 66"/>
                            <a:gd name="T56" fmla="*/ 22 w 31"/>
                            <a:gd name="T57" fmla="*/ 6 h 66"/>
                            <a:gd name="T58" fmla="*/ 21 w 31"/>
                            <a:gd name="T59" fmla="*/ 8 h 66"/>
                            <a:gd name="T60" fmla="*/ 20 w 31"/>
                            <a:gd name="T61" fmla="*/ 10 h 66"/>
                            <a:gd name="T62" fmla="*/ 19 w 31"/>
                            <a:gd name="T63" fmla="*/ 12 h 66"/>
                            <a:gd name="T64" fmla="*/ 19 w 31"/>
                            <a:gd name="T65" fmla="*/ 16 h 66"/>
                            <a:gd name="T66" fmla="*/ 18 w 31"/>
                            <a:gd name="T67" fmla="*/ 19 h 66"/>
                            <a:gd name="T68" fmla="*/ 18 w 31"/>
                            <a:gd name="T69" fmla="*/ 21 h 66"/>
                            <a:gd name="T70" fmla="*/ 18 w 31"/>
                            <a:gd name="T71" fmla="*/ 27 h 66"/>
                            <a:gd name="T72" fmla="*/ 18 w 31"/>
                            <a:gd name="T73" fmla="*/ 30 h 66"/>
                            <a:gd name="T74" fmla="*/ 18 w 31"/>
                            <a:gd name="T75" fmla="*/ 36 h 66"/>
                            <a:gd name="T76" fmla="*/ 18 w 31"/>
                            <a:gd name="T77" fmla="*/ 39 h 66"/>
                            <a:gd name="T78" fmla="*/ 18 w 31"/>
                            <a:gd name="T79" fmla="*/ 45 h 66"/>
                            <a:gd name="T80" fmla="*/ 18 w 31"/>
                            <a:gd name="T81" fmla="*/ 47 h 66"/>
                            <a:gd name="T82" fmla="*/ 19 w 31"/>
                            <a:gd name="T83" fmla="*/ 51 h 66"/>
                            <a:gd name="T84" fmla="*/ 19 w 31"/>
                            <a:gd name="T85" fmla="*/ 54 h 66"/>
                            <a:gd name="T86" fmla="*/ 20 w 31"/>
                            <a:gd name="T87" fmla="*/ 56 h 66"/>
                            <a:gd name="T88" fmla="*/ 25 w 31"/>
                            <a:gd name="T89" fmla="*/ 64 h 66"/>
                            <a:gd name="T90" fmla="*/ 28 w 31"/>
                            <a:gd name="T91" fmla="*/ 65 h 66"/>
                            <a:gd name="T92" fmla="*/ 31 w 31"/>
                            <a:gd name="T93" fmla="*/ 66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1" h="66">
                              <a:moveTo>
                                <a:pt x="4" y="66"/>
                              </a:moveTo>
                              <a:lnTo>
                                <a:pt x="4" y="65"/>
                              </a:lnTo>
                              <a:lnTo>
                                <a:pt x="4" y="64"/>
                              </a:lnTo>
                              <a:lnTo>
                                <a:pt x="3" y="63"/>
                              </a:lnTo>
                              <a:lnTo>
                                <a:pt x="3" y="62"/>
                              </a:lnTo>
                              <a:lnTo>
                                <a:pt x="3" y="61"/>
                              </a:lnTo>
                              <a:lnTo>
                                <a:pt x="3" y="59"/>
                              </a:lnTo>
                              <a:lnTo>
                                <a:pt x="2" y="58"/>
                              </a:lnTo>
                              <a:lnTo>
                                <a:pt x="2" y="56"/>
                              </a:lnTo>
                              <a:lnTo>
                                <a:pt x="2" y="55"/>
                              </a:lnTo>
                              <a:lnTo>
                                <a:pt x="2" y="54"/>
                              </a:lnTo>
                              <a:lnTo>
                                <a:pt x="1" y="52"/>
                              </a:lnTo>
                              <a:lnTo>
                                <a:pt x="1" y="51"/>
                              </a:lnTo>
                              <a:lnTo>
                                <a:pt x="1" y="50"/>
                              </a:lnTo>
                              <a:lnTo>
                                <a:pt x="1" y="47"/>
                              </a:lnTo>
                              <a:lnTo>
                                <a:pt x="1" y="45"/>
                              </a:lnTo>
                              <a:lnTo>
                                <a:pt x="1" y="42"/>
                              </a:lnTo>
                              <a:lnTo>
                                <a:pt x="0" y="39"/>
                              </a:lnTo>
                              <a:lnTo>
                                <a:pt x="0" y="38"/>
                              </a:lnTo>
                              <a:lnTo>
                                <a:pt x="0" y="36"/>
                              </a:lnTo>
                              <a:lnTo>
                                <a:pt x="0" y="33"/>
                              </a:lnTo>
                              <a:lnTo>
                                <a:pt x="0" y="30"/>
                              </a:lnTo>
                              <a:lnTo>
                                <a:pt x="0" y="28"/>
                              </a:lnTo>
                              <a:lnTo>
                                <a:pt x="0" y="27"/>
                              </a:lnTo>
                              <a:lnTo>
                                <a:pt x="1" y="24"/>
                              </a:lnTo>
                              <a:lnTo>
                                <a:pt x="1" y="16"/>
                              </a:lnTo>
                              <a:lnTo>
                                <a:pt x="1" y="14"/>
                              </a:lnTo>
                              <a:lnTo>
                                <a:pt x="2" y="12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2" y="8"/>
                              </a:lnTo>
                              <a:lnTo>
                                <a:pt x="3" y="7"/>
                              </a:lnTo>
                              <a:lnTo>
                                <a:pt x="3" y="6"/>
                              </a:lnTo>
                              <a:lnTo>
                                <a:pt x="3" y="5"/>
                              </a:lnTo>
                              <a:lnTo>
                                <a:pt x="3" y="4"/>
                              </a:lnTo>
                              <a:lnTo>
                                <a:pt x="4" y="3"/>
                              </a:lnTo>
                              <a:lnTo>
                                <a:pt x="4" y="2"/>
                              </a:lnTo>
                              <a:lnTo>
                                <a:pt x="4" y="1"/>
                              </a:lnTo>
                              <a:lnTo>
                                <a:pt x="31" y="0"/>
                              </a:lnTo>
                              <a:lnTo>
                                <a:pt x="29" y="1"/>
                              </a:lnTo>
                              <a:lnTo>
                                <a:pt x="28" y="1"/>
                              </a:lnTo>
                              <a:lnTo>
                                <a:pt x="27" y="1"/>
                              </a:lnTo>
                              <a:lnTo>
                                <a:pt x="25" y="2"/>
                              </a:lnTo>
                              <a:lnTo>
                                <a:pt x="24" y="2"/>
                              </a:lnTo>
                              <a:lnTo>
                                <a:pt x="23" y="3"/>
                              </a:lnTo>
                              <a:lnTo>
                                <a:pt x="23" y="4"/>
                              </a:lnTo>
                              <a:lnTo>
                                <a:pt x="22" y="5"/>
                              </a:lnTo>
                              <a:lnTo>
                                <a:pt x="22" y="6"/>
                              </a:lnTo>
                              <a:lnTo>
                                <a:pt x="21" y="7"/>
                              </a:lnTo>
                              <a:lnTo>
                                <a:pt x="21" y="8"/>
                              </a:lnTo>
                              <a:lnTo>
                                <a:pt x="20" y="9"/>
                              </a:lnTo>
                              <a:lnTo>
                                <a:pt x="20" y="10"/>
                              </a:lnTo>
                              <a:lnTo>
                                <a:pt x="20" y="12"/>
                              </a:lnTo>
                              <a:lnTo>
                                <a:pt x="19" y="12"/>
                              </a:lnTo>
                              <a:lnTo>
                                <a:pt x="19" y="14"/>
                              </a:lnTo>
                              <a:lnTo>
                                <a:pt x="19" y="16"/>
                              </a:lnTo>
                              <a:lnTo>
                                <a:pt x="18" y="19"/>
                              </a:lnTo>
                              <a:lnTo>
                                <a:pt x="18" y="20"/>
                              </a:lnTo>
                              <a:lnTo>
                                <a:pt x="18" y="21"/>
                              </a:lnTo>
                              <a:lnTo>
                                <a:pt x="18" y="24"/>
                              </a:lnTo>
                              <a:lnTo>
                                <a:pt x="18" y="27"/>
                              </a:lnTo>
                              <a:lnTo>
                                <a:pt x="18" y="28"/>
                              </a:lnTo>
                              <a:lnTo>
                                <a:pt x="18" y="30"/>
                              </a:lnTo>
                              <a:lnTo>
                                <a:pt x="18" y="33"/>
                              </a:lnTo>
                              <a:lnTo>
                                <a:pt x="18" y="36"/>
                              </a:lnTo>
                              <a:lnTo>
                                <a:pt x="18" y="38"/>
                              </a:lnTo>
                              <a:lnTo>
                                <a:pt x="18" y="39"/>
                              </a:lnTo>
                              <a:lnTo>
                                <a:pt x="18" y="42"/>
                              </a:lnTo>
                              <a:lnTo>
                                <a:pt x="18" y="45"/>
                              </a:lnTo>
                              <a:lnTo>
                                <a:pt x="18" y="47"/>
                              </a:lnTo>
                              <a:lnTo>
                                <a:pt x="19" y="50"/>
                              </a:lnTo>
                              <a:lnTo>
                                <a:pt x="19" y="51"/>
                              </a:lnTo>
                              <a:lnTo>
                                <a:pt x="19" y="52"/>
                              </a:lnTo>
                              <a:lnTo>
                                <a:pt x="19" y="54"/>
                              </a:lnTo>
                              <a:lnTo>
                                <a:pt x="20" y="55"/>
                              </a:lnTo>
                              <a:lnTo>
                                <a:pt x="20" y="56"/>
                              </a:lnTo>
                              <a:lnTo>
                                <a:pt x="20" y="58"/>
                              </a:lnTo>
                              <a:lnTo>
                                <a:pt x="25" y="64"/>
                              </a:lnTo>
                              <a:lnTo>
                                <a:pt x="27" y="65"/>
                              </a:lnTo>
                              <a:lnTo>
                                <a:pt x="28" y="65"/>
                              </a:lnTo>
                              <a:lnTo>
                                <a:pt x="29" y="66"/>
                              </a:lnTo>
                              <a:lnTo>
                                <a:pt x="31" y="6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769657DD" id="Freeform 142" o:spid="_x0000_s1026" style="position:absolute;z-index:-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7pt,128.1pt,467pt,128.05pt,467pt,128pt,466.95pt,127.95pt,466.95pt,127.9pt,466.95pt,127.85pt,466.95pt,127.75pt,466.9pt,127.7pt,466.9pt,127.6pt,466.9pt,127.55pt,466.9pt,127.5pt,466.85pt,127.4pt,466.85pt,127.35pt,466.85pt,127.3pt,466.85pt,127.15pt,466.85pt,127.05pt,466.85pt,126.9pt,466.8pt,126.75pt,466.8pt,126.7pt,466.8pt,126.6pt,466.8pt,126.45pt,466.8pt,126.3pt,466.8pt,126.2pt,466.8pt,126.15pt,466.85pt,126pt,466.85pt,125.6pt,466.85pt,125.5pt,466.9pt,125.4pt,466.9pt,125.3pt,466.9pt,125.25pt,466.9pt,125.2pt,466.95pt,125.15pt,466.95pt,125.1pt,466.95pt,125.05pt,466.95pt,125pt,467pt,124.95pt,467pt,124.9pt,467pt,124.85pt,468.35pt,124.8pt,468.25pt,124.85pt,468.2pt,124.85pt,468.15pt,124.85pt,468.05pt,124.9pt,468pt,124.9pt,467.95pt,124.95pt,467.95pt,125pt,467.9pt,125.05pt,467.9pt,125.1pt,467.85pt,125.15pt,467.85pt,125.2pt,467.8pt,125.25pt,467.8pt,125.3pt,467.8pt,125.4pt,467.75pt,125.4pt,467.75pt,125.5pt,467.75pt,125.6pt,467.7pt,125.75pt,467.7pt,125.8pt,467.7pt,125.85pt,467.7pt,126pt,467.7pt,126.15pt,467.7pt,126.2pt,467.7pt,126.3pt,467.7pt,126.45pt,467.7pt,126.6pt,467.7pt,126.7pt,467.7pt,126.75pt,467.7pt,126.9pt,467.7pt,127.05pt,467.7pt,127.15pt,467.75pt,127.3pt,467.75pt,127.35pt,467.75pt,127.4pt,467.75pt,127.5pt,467.8pt,127.55pt,467.8pt,127.6pt,467.8pt,127.7pt,468.05pt,128pt,468.15pt,128.05pt,468.2pt,128.05pt,468.25pt,128.1pt,468.35pt,128.1pt" coordsize="31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" stroked="f">
                <v:path o:connecttype="custom" o:connectlocs="2540,41275;2540,40640;1905,40005;1905,38735;1905,37465;1270,36830;1270,34925;635,33020;635,31750;635,29845;635,26670;0,24130;0,20955;0,17780;635,15240;635,10160;1270,7620;1270,6350;1270,5080;1905,3810;1905,2540;2540,1270;2540,635;2540,635;18415,635;17145,635;15240,1270;14605,2540;13970,3810;13335,5080;12700,6350;12065,7620;12065,10160;11430,12065;11430,13335;11430,17145;11430,19050;11430,22860;11430,24765;11430,28575;11430,29845;12065,32385;12065,34290;12700,35560;15875,40640;17780,41275;19685,41910" o:connectangles="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3540086B" wp14:editId="37F5FDD5">
                <wp:simplePos x="0" y="0"/>
                <wp:positionH relativeFrom="page">
                  <wp:posOffset>5948045</wp:posOffset>
                </wp:positionH>
                <wp:positionV relativeFrom="paragraph">
                  <wp:posOffset>1584960</wp:posOffset>
                </wp:positionV>
                <wp:extent cx="18415" cy="41910"/>
                <wp:effectExtent l="4445" t="7620" r="5715" b="7620"/>
                <wp:wrapNone/>
                <wp:docPr id="1142289705" name="Freeform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41910"/>
                        </a:xfrm>
                        <a:custGeom>
                          <a:avLst/>
                          <a:gdLst>
                            <a:gd name="T0" fmla="*/ 0 w 29"/>
                            <a:gd name="T1" fmla="*/ 66 h 66"/>
                            <a:gd name="T2" fmla="*/ 13 w 29"/>
                            <a:gd name="T3" fmla="*/ 33 h 66"/>
                            <a:gd name="T4" fmla="*/ 13 w 29"/>
                            <a:gd name="T5" fmla="*/ 30 h 66"/>
                            <a:gd name="T6" fmla="*/ 0 w 29"/>
                            <a:gd name="T7" fmla="*/ 0 h 66"/>
                            <a:gd name="T8" fmla="*/ 29 w 29"/>
                            <a:gd name="T9" fmla="*/ 0 h 66"/>
                            <a:gd name="T10" fmla="*/ 29 w 29"/>
                            <a:gd name="T11" fmla="*/ 66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9" h="66">
                              <a:moveTo>
                                <a:pt x="0" y="66"/>
                              </a:moveTo>
                              <a:lnTo>
                                <a:pt x="13" y="33"/>
                              </a:lnTo>
                              <a:lnTo>
                                <a:pt x="13" y="30"/>
                              </a:ln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6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1FD398EA" id="Freeform 143" o:spid="_x0000_s1026" style="position:absolute;z-index:-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8.35pt,128.1pt,469pt,126.45pt,469pt,126.3pt,468.35pt,124.8pt,469.8pt,124.8pt,469.8pt,128.1pt" coordsize="29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" stroked="f">
                <v:path o:connecttype="custom" o:connectlocs="0,41910;8255,20955;8255,19050;0,0;18415,0;18415,41910" o:connectangles="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748FBDBF" wp14:editId="622C0F33">
                <wp:simplePos x="0" y="0"/>
                <wp:positionH relativeFrom="page">
                  <wp:posOffset>5930900</wp:posOffset>
                </wp:positionH>
                <wp:positionV relativeFrom="paragraph">
                  <wp:posOffset>1581785</wp:posOffset>
                </wp:positionV>
                <wp:extent cx="35560" cy="3175"/>
                <wp:effectExtent l="6350" t="4445" r="5715" b="1905"/>
                <wp:wrapNone/>
                <wp:docPr id="863018300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175"/>
                        </a:xfrm>
                        <a:custGeom>
                          <a:avLst/>
                          <a:gdLst>
                            <a:gd name="T0" fmla="*/ 0 w 56"/>
                            <a:gd name="T1" fmla="*/ 5 h 5"/>
                            <a:gd name="T2" fmla="*/ 1 w 56"/>
                            <a:gd name="T3" fmla="*/ 4 h 5"/>
                            <a:gd name="T4" fmla="*/ 2 w 56"/>
                            <a:gd name="T5" fmla="*/ 2 h 5"/>
                            <a:gd name="T6" fmla="*/ 3 w 56"/>
                            <a:gd name="T7" fmla="*/ 0 h 5"/>
                            <a:gd name="T8" fmla="*/ 56 w 56"/>
                            <a:gd name="T9" fmla="*/ 0 h 5"/>
                            <a:gd name="T10" fmla="*/ 56 w 56"/>
                            <a:gd name="T11" fmla="*/ 2 h 5"/>
                            <a:gd name="T12" fmla="*/ 56 w 56"/>
                            <a:gd name="T13" fmla="*/ 4 h 5"/>
                            <a:gd name="T14" fmla="*/ 56 w 56"/>
                            <a:gd name="T15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56" h="5">
                              <a:moveTo>
                                <a:pt x="0" y="5"/>
                              </a:moveTo>
                              <a:lnTo>
                                <a:pt x="1" y="4"/>
                              </a:lnTo>
                              <a:lnTo>
                                <a:pt x="2" y="2"/>
                              </a:lnTo>
                              <a:lnTo>
                                <a:pt x="3" y="0"/>
                              </a:lnTo>
                              <a:lnTo>
                                <a:pt x="56" y="0"/>
                              </a:lnTo>
                              <a:lnTo>
                                <a:pt x="56" y="2"/>
                              </a:lnTo>
                              <a:lnTo>
                                <a:pt x="56" y="4"/>
                              </a:lnTo>
                              <a:lnTo>
                                <a:pt x="56" y="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63D23891" id="Freeform 144" o:spid="_x0000_s1026" style="position:absolute;z-index:-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7pt,124.8pt,467.05pt,124.75pt,467.1pt,124.65pt,467.15pt,124.55pt,469.8pt,124.55pt,469.8pt,124.65pt,469.8pt,124.75pt,469.8pt,124.8pt" coordsize="5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" stroked="f">
                <v:path o:connecttype="custom" o:connectlocs="0,3175;635,2540;1270,1270;1905,0;35560,0;35560,1270;35560,2540;35560,3175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496F302A" wp14:editId="06BFA282">
                <wp:simplePos x="0" y="0"/>
                <wp:positionH relativeFrom="page">
                  <wp:posOffset>5932805</wp:posOffset>
                </wp:positionH>
                <wp:positionV relativeFrom="paragraph">
                  <wp:posOffset>1574800</wp:posOffset>
                </wp:positionV>
                <wp:extent cx="22860" cy="6985"/>
                <wp:effectExtent l="8255" t="6985" r="6985" b="5080"/>
                <wp:wrapNone/>
                <wp:docPr id="818843604" name="Freeform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" cy="6985"/>
                        </a:xfrm>
                        <a:custGeom>
                          <a:avLst/>
                          <a:gdLst>
                            <a:gd name="T0" fmla="*/ 0 w 36"/>
                            <a:gd name="T1" fmla="*/ 11 h 11"/>
                            <a:gd name="T2" fmla="*/ 2 w 36"/>
                            <a:gd name="T3" fmla="*/ 7 h 11"/>
                            <a:gd name="T4" fmla="*/ 3 w 36"/>
                            <a:gd name="T5" fmla="*/ 7 h 11"/>
                            <a:gd name="T6" fmla="*/ 4 w 36"/>
                            <a:gd name="T7" fmla="*/ 6 h 11"/>
                            <a:gd name="T8" fmla="*/ 5 w 36"/>
                            <a:gd name="T9" fmla="*/ 5 h 11"/>
                            <a:gd name="T10" fmla="*/ 5 w 36"/>
                            <a:gd name="T11" fmla="*/ 5 h 11"/>
                            <a:gd name="T12" fmla="*/ 5 w 36"/>
                            <a:gd name="T13" fmla="*/ 4 h 11"/>
                            <a:gd name="T14" fmla="*/ 6 w 36"/>
                            <a:gd name="T15" fmla="*/ 4 h 11"/>
                            <a:gd name="T16" fmla="*/ 9 w 36"/>
                            <a:gd name="T17" fmla="*/ 2 h 11"/>
                            <a:gd name="T18" fmla="*/ 10 w 36"/>
                            <a:gd name="T19" fmla="*/ 2 h 11"/>
                            <a:gd name="T20" fmla="*/ 11 w 36"/>
                            <a:gd name="T21" fmla="*/ 1 h 11"/>
                            <a:gd name="T22" fmla="*/ 11 w 36"/>
                            <a:gd name="T23" fmla="*/ 1 h 11"/>
                            <a:gd name="T24" fmla="*/ 12 w 36"/>
                            <a:gd name="T25" fmla="*/ 1 h 11"/>
                            <a:gd name="T26" fmla="*/ 13 w 36"/>
                            <a:gd name="T27" fmla="*/ 1 h 11"/>
                            <a:gd name="T28" fmla="*/ 13 w 36"/>
                            <a:gd name="T29" fmla="*/ 1 h 11"/>
                            <a:gd name="T30" fmla="*/ 14 w 36"/>
                            <a:gd name="T31" fmla="*/ 1 h 11"/>
                            <a:gd name="T32" fmla="*/ 15 w 36"/>
                            <a:gd name="T33" fmla="*/ 0 h 11"/>
                            <a:gd name="T34" fmla="*/ 15 w 36"/>
                            <a:gd name="T35" fmla="*/ 0 h 11"/>
                            <a:gd name="T36" fmla="*/ 17 w 36"/>
                            <a:gd name="T37" fmla="*/ 0 h 11"/>
                            <a:gd name="T38" fmla="*/ 17 w 36"/>
                            <a:gd name="T39" fmla="*/ 0 h 11"/>
                            <a:gd name="T40" fmla="*/ 19 w 36"/>
                            <a:gd name="T41" fmla="*/ 0 h 11"/>
                            <a:gd name="T42" fmla="*/ 20 w 36"/>
                            <a:gd name="T43" fmla="*/ 0 h 11"/>
                            <a:gd name="T44" fmla="*/ 21 w 36"/>
                            <a:gd name="T45" fmla="*/ 1 h 11"/>
                            <a:gd name="T46" fmla="*/ 25 w 36"/>
                            <a:gd name="T47" fmla="*/ 1 h 11"/>
                            <a:gd name="T48" fmla="*/ 25 w 36"/>
                            <a:gd name="T49" fmla="*/ 2 h 11"/>
                            <a:gd name="T50" fmla="*/ 26 w 36"/>
                            <a:gd name="T51" fmla="*/ 2 h 11"/>
                            <a:gd name="T52" fmla="*/ 27 w 36"/>
                            <a:gd name="T53" fmla="*/ 2 h 11"/>
                            <a:gd name="T54" fmla="*/ 27 w 36"/>
                            <a:gd name="T55" fmla="*/ 3 h 11"/>
                            <a:gd name="T56" fmla="*/ 28 w 36"/>
                            <a:gd name="T57" fmla="*/ 3 h 11"/>
                            <a:gd name="T58" fmla="*/ 29 w 36"/>
                            <a:gd name="T59" fmla="*/ 3 h 11"/>
                            <a:gd name="T60" fmla="*/ 29 w 36"/>
                            <a:gd name="T61" fmla="*/ 4 h 11"/>
                            <a:gd name="T62" fmla="*/ 34 w 36"/>
                            <a:gd name="T63" fmla="*/ 8 h 11"/>
                            <a:gd name="T64" fmla="*/ 35 w 36"/>
                            <a:gd name="T65" fmla="*/ 9 h 11"/>
                            <a:gd name="T66" fmla="*/ 35 w 36"/>
                            <a:gd name="T67" fmla="*/ 10 h 11"/>
                            <a:gd name="T68" fmla="*/ 36 w 36"/>
                            <a:gd name="T69" fmla="*/ 11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6" h="11">
                              <a:moveTo>
                                <a:pt x="0" y="11"/>
                              </a:moveTo>
                              <a:lnTo>
                                <a:pt x="2" y="7"/>
                              </a:lnTo>
                              <a:lnTo>
                                <a:pt x="3" y="7"/>
                              </a:lnTo>
                              <a:lnTo>
                                <a:pt x="4" y="6"/>
                              </a:lnTo>
                              <a:lnTo>
                                <a:pt x="5" y="5"/>
                              </a:lnTo>
                              <a:lnTo>
                                <a:pt x="5" y="4"/>
                              </a:lnTo>
                              <a:lnTo>
                                <a:pt x="6" y="4"/>
                              </a:lnTo>
                              <a:lnTo>
                                <a:pt x="9" y="2"/>
                              </a:lnTo>
                              <a:lnTo>
                                <a:pt x="10" y="2"/>
                              </a:lnTo>
                              <a:lnTo>
                                <a:pt x="11" y="1"/>
                              </a:lnTo>
                              <a:lnTo>
                                <a:pt x="12" y="1"/>
                              </a:lnTo>
                              <a:lnTo>
                                <a:pt x="13" y="1"/>
                              </a:lnTo>
                              <a:lnTo>
                                <a:pt x="14" y="1"/>
                              </a:lnTo>
                              <a:lnTo>
                                <a:pt x="15" y="0"/>
                              </a:lnTo>
                              <a:lnTo>
                                <a:pt x="17" y="0"/>
                              </a:lnTo>
                              <a:lnTo>
                                <a:pt x="19" y="0"/>
                              </a:lnTo>
                              <a:lnTo>
                                <a:pt x="20" y="0"/>
                              </a:lnTo>
                              <a:lnTo>
                                <a:pt x="21" y="1"/>
                              </a:lnTo>
                              <a:lnTo>
                                <a:pt x="25" y="1"/>
                              </a:lnTo>
                              <a:lnTo>
                                <a:pt x="25" y="2"/>
                              </a:lnTo>
                              <a:lnTo>
                                <a:pt x="26" y="2"/>
                              </a:lnTo>
                              <a:lnTo>
                                <a:pt x="27" y="2"/>
                              </a:lnTo>
                              <a:lnTo>
                                <a:pt x="27" y="3"/>
                              </a:lnTo>
                              <a:lnTo>
                                <a:pt x="28" y="3"/>
                              </a:lnTo>
                              <a:lnTo>
                                <a:pt x="29" y="3"/>
                              </a:lnTo>
                              <a:lnTo>
                                <a:pt x="29" y="4"/>
                              </a:lnTo>
                              <a:lnTo>
                                <a:pt x="34" y="8"/>
                              </a:lnTo>
                              <a:lnTo>
                                <a:pt x="35" y="9"/>
                              </a:lnTo>
                              <a:lnTo>
                                <a:pt x="35" y="10"/>
                              </a:lnTo>
                              <a:lnTo>
                                <a:pt x="36" y="1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3EB7CAB" id="Freeform 145" o:spid="_x0000_s1026" style="position:absolute;z-index:-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7.15pt,124.55pt,467.25pt,124.35pt,467.3pt,124.35pt,467.35pt,124.3pt,467.4pt,124.25pt,467.4pt,124.2pt,467.45pt,124.2pt,467.6pt,124.1pt,467.65pt,124.1pt,467.7pt,124.05pt,467.75pt,124.05pt,467.8pt,124.05pt,467.85pt,124.05pt,467.9pt,124pt,468pt,124pt,468.1pt,124pt,468.15pt,124pt,468.2pt,124.05pt,468.4pt,124.05pt,468.4pt,124.1pt,468.45pt,124.1pt,468.5pt,124.1pt,468.5pt,124.15pt,468.55pt,124.15pt,468.6pt,124.15pt,468.6pt,124.2pt,468.85pt,124.4pt,468.9pt,124.45pt,468.9pt,124.5pt,468.95pt,124.55pt" coordsize="3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" stroked="f">
                <v:path o:connecttype="custom" o:connectlocs="0,6985;1270,4445;1905,4445;2540,3810;3175,3175;3175,3175;3175,2540;3810,2540;5715,1270;6350,1270;6985,635;6985,635;7620,635;8255,635;8255,635;8890,635;9525,0;9525,0;10795,0;10795,0;12065,0;12700,0;13335,635;15875,635;15875,1270;16510,1270;17145,1270;17145,1905;17780,1905;18415,1905;18415,2540;21590,5080;22225,5715;22225,6350;22860,6985" o:connectangles="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499784C3" wp14:editId="4191ACF1">
                <wp:simplePos x="0" y="0"/>
                <wp:positionH relativeFrom="page">
                  <wp:posOffset>5955665</wp:posOffset>
                </wp:positionH>
                <wp:positionV relativeFrom="paragraph">
                  <wp:posOffset>1576070</wp:posOffset>
                </wp:positionV>
                <wp:extent cx="10795" cy="5715"/>
                <wp:effectExtent l="2540" t="0" r="0" b="0"/>
                <wp:wrapNone/>
                <wp:docPr id="877863050" name="Freeform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5715"/>
                        </a:xfrm>
                        <a:custGeom>
                          <a:avLst/>
                          <a:gdLst>
                            <a:gd name="T0" fmla="*/ 0 w 17"/>
                            <a:gd name="T1" fmla="*/ 9 h 9"/>
                            <a:gd name="T2" fmla="*/ 0 w 17"/>
                            <a:gd name="T3" fmla="*/ 0 h 9"/>
                            <a:gd name="T4" fmla="*/ 17 w 17"/>
                            <a:gd name="T5" fmla="*/ 0 h 9"/>
                            <a:gd name="T6" fmla="*/ 17 w 17"/>
                            <a:gd name="T7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7" y="0"/>
                              </a:lnTo>
                              <a:lnTo>
                                <a:pt x="17" y="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5654B95" id="Freeform 146" o:spid="_x0000_s1026" style="position:absolute;z-index:-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8.95pt,124.55pt,468.95pt,124.1pt,469.8pt,124.1pt,469.8pt,124.55pt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" stroked="f">
                <v:path o:connecttype="custom" o:connectlocs="0,5715;0,0;10795,0;10795,5715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54CD0DF2" wp14:editId="73649F5A">
                <wp:simplePos x="0" y="0"/>
                <wp:positionH relativeFrom="page">
                  <wp:posOffset>5977255</wp:posOffset>
                </wp:positionH>
                <wp:positionV relativeFrom="paragraph">
                  <wp:posOffset>1576070</wp:posOffset>
                </wp:positionV>
                <wp:extent cx="36195" cy="60960"/>
                <wp:effectExtent l="5080" t="8255" r="6350" b="6985"/>
                <wp:wrapNone/>
                <wp:docPr id="1958153119" name="Freeform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60960"/>
                        </a:xfrm>
                        <a:custGeom>
                          <a:avLst/>
                          <a:gdLst>
                            <a:gd name="T0" fmla="*/ 57 w 57"/>
                            <a:gd name="T1" fmla="*/ 67 h 96"/>
                            <a:gd name="T2" fmla="*/ 28 w 57"/>
                            <a:gd name="T3" fmla="*/ 96 h 96"/>
                            <a:gd name="T4" fmla="*/ 25 w 57"/>
                            <a:gd name="T5" fmla="*/ 96 h 96"/>
                            <a:gd name="T6" fmla="*/ 0 w 57"/>
                            <a:gd name="T7" fmla="*/ 67 h 96"/>
                            <a:gd name="T8" fmla="*/ 0 w 57"/>
                            <a:gd name="T9" fmla="*/ 0 h 96"/>
                            <a:gd name="T10" fmla="*/ 17 w 57"/>
                            <a:gd name="T11" fmla="*/ 0 h 96"/>
                            <a:gd name="T12" fmla="*/ 17 w 57"/>
                            <a:gd name="T13" fmla="*/ 68 h 96"/>
                            <a:gd name="T14" fmla="*/ 17 w 57"/>
                            <a:gd name="T15" fmla="*/ 69 h 96"/>
                            <a:gd name="T16" fmla="*/ 28 w 57"/>
                            <a:gd name="T17" fmla="*/ 81 h 96"/>
                            <a:gd name="T18" fmla="*/ 30 w 57"/>
                            <a:gd name="T19" fmla="*/ 81 h 96"/>
                            <a:gd name="T20" fmla="*/ 40 w 57"/>
                            <a:gd name="T21" fmla="*/ 68 h 96"/>
                            <a:gd name="T22" fmla="*/ 40 w 57"/>
                            <a:gd name="T23" fmla="*/ 0 h 96"/>
                            <a:gd name="T24" fmla="*/ 57 w 57"/>
                            <a:gd name="T25" fmla="*/ 0 h 96"/>
                            <a:gd name="T26" fmla="*/ 57 w 57"/>
                            <a:gd name="T27" fmla="*/ 67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57" h="96">
                              <a:moveTo>
                                <a:pt x="57" y="67"/>
                              </a:moveTo>
                              <a:lnTo>
                                <a:pt x="28" y="96"/>
                              </a:lnTo>
                              <a:lnTo>
                                <a:pt x="25" y="96"/>
                              </a:lnTo>
                              <a:lnTo>
                                <a:pt x="0" y="67"/>
                              </a:lnTo>
                              <a:lnTo>
                                <a:pt x="0" y="0"/>
                              </a:lnTo>
                              <a:lnTo>
                                <a:pt x="17" y="0"/>
                              </a:lnTo>
                              <a:lnTo>
                                <a:pt x="17" y="68"/>
                              </a:lnTo>
                              <a:lnTo>
                                <a:pt x="17" y="69"/>
                              </a:lnTo>
                              <a:lnTo>
                                <a:pt x="28" y="81"/>
                              </a:lnTo>
                              <a:lnTo>
                                <a:pt x="30" y="81"/>
                              </a:lnTo>
                              <a:lnTo>
                                <a:pt x="40" y="68"/>
                              </a:lnTo>
                              <a:lnTo>
                                <a:pt x="40" y="0"/>
                              </a:lnTo>
                              <a:lnTo>
                                <a:pt x="57" y="0"/>
                              </a:lnTo>
                              <a:lnTo>
                                <a:pt x="57" y="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FA7EEE" id="Freeform 147" o:spid="_x0000_s1026" style="position:absolute;margin-left:470.65pt;margin-top:124.1pt;width:2.85pt;height:4.8pt;z-index:-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57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" path="m57,67l28,96r-3,l,67,,,17,r,68l17,69,28,81r2,l40,68,40,,57,r,67xe" stroked="f">
                <v:path o:connecttype="custom" o:connectlocs="36195,42545;17780,60960;15875,60960;0,42545;0,0;10795,0;10795,43180;10795,43815;17780,51435;19050,51435;25400,43180;25400,0;36195,0;36195,42545" o:connectangles="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599CE656" wp14:editId="3053578B">
                <wp:simplePos x="0" y="0"/>
                <wp:positionH relativeFrom="page">
                  <wp:posOffset>6022975</wp:posOffset>
                </wp:positionH>
                <wp:positionV relativeFrom="paragraph">
                  <wp:posOffset>1551305</wp:posOffset>
                </wp:positionV>
                <wp:extent cx="13970" cy="13970"/>
                <wp:effectExtent l="3175" t="2540" r="1905" b="2540"/>
                <wp:wrapNone/>
                <wp:docPr id="2147211563" name="Freeform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13970"/>
                        </a:xfrm>
                        <a:custGeom>
                          <a:avLst/>
                          <a:gdLst>
                            <a:gd name="T0" fmla="*/ 12 w 22"/>
                            <a:gd name="T1" fmla="*/ 0 h 22"/>
                            <a:gd name="T2" fmla="*/ 22 w 22"/>
                            <a:gd name="T3" fmla="*/ 11 h 22"/>
                            <a:gd name="T4" fmla="*/ 22 w 22"/>
                            <a:gd name="T5" fmla="*/ 12 h 22"/>
                            <a:gd name="T6" fmla="*/ 11 w 22"/>
                            <a:gd name="T7" fmla="*/ 22 h 22"/>
                            <a:gd name="T8" fmla="*/ 10 w 22"/>
                            <a:gd name="T9" fmla="*/ 22 h 22"/>
                            <a:gd name="T10" fmla="*/ 0 w 22"/>
                            <a:gd name="T11" fmla="*/ 11 h 22"/>
                            <a:gd name="T12" fmla="*/ 0 w 22"/>
                            <a:gd name="T13" fmla="*/ 10 h 22"/>
                            <a:gd name="T14" fmla="*/ 11 w 22"/>
                            <a:gd name="T15" fmla="*/ 0 h 22"/>
                            <a:gd name="T16" fmla="*/ 12 w 22"/>
                            <a:gd name="T17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2" h="22">
                              <a:moveTo>
                                <a:pt x="12" y="0"/>
                              </a:moveTo>
                              <a:lnTo>
                                <a:pt x="22" y="11"/>
                              </a:lnTo>
                              <a:lnTo>
                                <a:pt x="22" y="12"/>
                              </a:lnTo>
                              <a:lnTo>
                                <a:pt x="11" y="22"/>
                              </a:lnTo>
                              <a:lnTo>
                                <a:pt x="10" y="22"/>
                              </a:lnTo>
                              <a:lnTo>
                                <a:pt x="0" y="11"/>
                              </a:lnTo>
                              <a:lnTo>
                                <a:pt x="0" y="10"/>
                              </a:lnTo>
                              <a:lnTo>
                                <a:pt x="11" y="0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4C58F3" id="Freeform 148" o:spid="_x0000_s1026" style="position:absolute;margin-left:474.25pt;margin-top:122.15pt;width:1.1pt;height:1.1pt;z-index:-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" path="m12,l22,11r,1l11,22r-1,l,11,,10,11,r1,xe" stroked="f">
                <v:path o:connecttype="custom" o:connectlocs="7620,0;13970,6985;13970,7620;6985,13970;6350,13970;0,6985;0,6350;6985,0;7620,0" o:connectangles="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733D60E2" wp14:editId="4CEBB4C8">
                <wp:simplePos x="0" y="0"/>
                <wp:positionH relativeFrom="page">
                  <wp:posOffset>6024880</wp:posOffset>
                </wp:positionH>
                <wp:positionV relativeFrom="paragraph">
                  <wp:posOffset>1576070</wp:posOffset>
                </wp:positionV>
                <wp:extent cx="10795" cy="59690"/>
                <wp:effectExtent l="0" t="0" r="3175" b="0"/>
                <wp:wrapNone/>
                <wp:docPr id="1551935814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5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3D9301" id="Rectangle 149" o:spid="_x0000_s1026" style="position:absolute;margin-left:474.4pt;margin-top:124.1pt;width:.85pt;height:4.7pt;z-index:-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" stroked="f">
                <v:stroke joinstyle="round"/>
                <w10:wrap anchorx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6880" behindDoc="1" locked="0" layoutInCell="1" allowOverlap="1" wp14:anchorId="14BAB0AB" wp14:editId="1D80F198">
                <wp:simplePos x="0" y="0"/>
                <wp:positionH relativeFrom="page">
                  <wp:posOffset>6047105</wp:posOffset>
                </wp:positionH>
                <wp:positionV relativeFrom="paragraph">
                  <wp:posOffset>1574800</wp:posOffset>
                </wp:positionV>
                <wp:extent cx="25400" cy="60960"/>
                <wp:effectExtent l="8255" t="6985" r="4445" b="8255"/>
                <wp:wrapNone/>
                <wp:docPr id="201180870" name="Freeform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" cy="60960"/>
                        </a:xfrm>
                        <a:custGeom>
                          <a:avLst/>
                          <a:gdLst>
                            <a:gd name="T0" fmla="*/ 40 w 40"/>
                            <a:gd name="T1" fmla="*/ 19 h 96"/>
                            <a:gd name="T2" fmla="*/ 39 w 40"/>
                            <a:gd name="T3" fmla="*/ 19 h 96"/>
                            <a:gd name="T4" fmla="*/ 39 w 40"/>
                            <a:gd name="T5" fmla="*/ 19 h 96"/>
                            <a:gd name="T6" fmla="*/ 39 w 40"/>
                            <a:gd name="T7" fmla="*/ 19 h 96"/>
                            <a:gd name="T8" fmla="*/ 38 w 40"/>
                            <a:gd name="T9" fmla="*/ 19 h 96"/>
                            <a:gd name="T10" fmla="*/ 38 w 40"/>
                            <a:gd name="T11" fmla="*/ 19 h 96"/>
                            <a:gd name="T12" fmla="*/ 38 w 40"/>
                            <a:gd name="T13" fmla="*/ 19 h 96"/>
                            <a:gd name="T14" fmla="*/ 38 w 40"/>
                            <a:gd name="T15" fmla="*/ 19 h 96"/>
                            <a:gd name="T16" fmla="*/ 37 w 40"/>
                            <a:gd name="T17" fmla="*/ 19 h 96"/>
                            <a:gd name="T18" fmla="*/ 37 w 40"/>
                            <a:gd name="T19" fmla="*/ 19 h 96"/>
                            <a:gd name="T20" fmla="*/ 37 w 40"/>
                            <a:gd name="T21" fmla="*/ 19 h 96"/>
                            <a:gd name="T22" fmla="*/ 35 w 40"/>
                            <a:gd name="T23" fmla="*/ 19 h 96"/>
                            <a:gd name="T24" fmla="*/ 17 w 40"/>
                            <a:gd name="T25" fmla="*/ 39 h 96"/>
                            <a:gd name="T26" fmla="*/ 17 w 40"/>
                            <a:gd name="T27" fmla="*/ 96 h 96"/>
                            <a:gd name="T28" fmla="*/ 0 w 40"/>
                            <a:gd name="T29" fmla="*/ 96 h 96"/>
                            <a:gd name="T30" fmla="*/ 0 w 40"/>
                            <a:gd name="T31" fmla="*/ 2 h 96"/>
                            <a:gd name="T32" fmla="*/ 17 w 40"/>
                            <a:gd name="T33" fmla="*/ 2 h 96"/>
                            <a:gd name="T34" fmla="*/ 17 w 40"/>
                            <a:gd name="T35" fmla="*/ 16 h 96"/>
                            <a:gd name="T36" fmla="*/ 18 w 40"/>
                            <a:gd name="T37" fmla="*/ 14 h 96"/>
                            <a:gd name="T38" fmla="*/ 40 w 40"/>
                            <a:gd name="T39" fmla="*/ 0 h 96"/>
                            <a:gd name="T40" fmla="*/ 40 w 40"/>
                            <a:gd name="T41" fmla="*/ 19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40" h="96">
                              <a:moveTo>
                                <a:pt x="40" y="19"/>
                              </a:moveTo>
                              <a:lnTo>
                                <a:pt x="39" y="19"/>
                              </a:lnTo>
                              <a:lnTo>
                                <a:pt x="38" y="19"/>
                              </a:lnTo>
                              <a:lnTo>
                                <a:pt x="37" y="19"/>
                              </a:lnTo>
                              <a:lnTo>
                                <a:pt x="35" y="19"/>
                              </a:lnTo>
                              <a:lnTo>
                                <a:pt x="17" y="39"/>
                              </a:lnTo>
                              <a:lnTo>
                                <a:pt x="17" y="96"/>
                              </a:lnTo>
                              <a:lnTo>
                                <a:pt x="0" y="96"/>
                              </a:lnTo>
                              <a:lnTo>
                                <a:pt x="0" y="2"/>
                              </a:lnTo>
                              <a:lnTo>
                                <a:pt x="17" y="2"/>
                              </a:lnTo>
                              <a:lnTo>
                                <a:pt x="17" y="16"/>
                              </a:lnTo>
                              <a:lnTo>
                                <a:pt x="18" y="14"/>
                              </a:lnTo>
                              <a:lnTo>
                                <a:pt x="40" y="0"/>
                              </a:lnTo>
                              <a:lnTo>
                                <a:pt x="40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E9D00F" id="Freeform 150" o:spid="_x0000_s1026" style="position:absolute;margin-left:476.15pt;margin-top:124pt;width:2pt;height:4.8pt;z-index:-2516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40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" path="m40,19r-1,l38,19r-1,l35,19,17,39r,57l,96,,2r17,l17,16r1,-2l40,r,19xe" stroked="f">
                <v:path o:connecttype="custom" o:connectlocs="25400,12065;24765,12065;24765,12065;24765,12065;24130,12065;24130,12065;24130,12065;24130,12065;23495,12065;23495,12065;23495,12065;22225,12065;10795,24765;10795,60960;0,60960;0,1270;10795,1270;10795,10160;11430,8890;25400,0;25400,12065" o:connectangles="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7904" behindDoc="1" locked="0" layoutInCell="1" allowOverlap="1" wp14:anchorId="59185F9E" wp14:editId="70048052">
                <wp:simplePos x="0" y="0"/>
                <wp:positionH relativeFrom="page">
                  <wp:posOffset>6078855</wp:posOffset>
                </wp:positionH>
                <wp:positionV relativeFrom="paragraph">
                  <wp:posOffset>1627505</wp:posOffset>
                </wp:positionV>
                <wp:extent cx="31115" cy="9525"/>
                <wp:effectExtent l="1905" t="2540" r="5080" b="6985"/>
                <wp:wrapNone/>
                <wp:docPr id="58750540" name="Freeform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" cy="9525"/>
                        </a:xfrm>
                        <a:custGeom>
                          <a:avLst/>
                          <a:gdLst>
                            <a:gd name="T0" fmla="*/ 25 w 49"/>
                            <a:gd name="T1" fmla="*/ 15 h 15"/>
                            <a:gd name="T2" fmla="*/ 22 w 49"/>
                            <a:gd name="T3" fmla="*/ 15 h 15"/>
                            <a:gd name="T4" fmla="*/ 22 w 49"/>
                            <a:gd name="T5" fmla="*/ 15 h 15"/>
                            <a:gd name="T6" fmla="*/ 20 w 49"/>
                            <a:gd name="T7" fmla="*/ 15 h 15"/>
                            <a:gd name="T8" fmla="*/ 9 w 49"/>
                            <a:gd name="T9" fmla="*/ 11 h 15"/>
                            <a:gd name="T10" fmla="*/ 7 w 49"/>
                            <a:gd name="T11" fmla="*/ 10 h 15"/>
                            <a:gd name="T12" fmla="*/ 7 w 49"/>
                            <a:gd name="T13" fmla="*/ 9 h 15"/>
                            <a:gd name="T14" fmla="*/ 6 w 49"/>
                            <a:gd name="T15" fmla="*/ 8 h 15"/>
                            <a:gd name="T16" fmla="*/ 5 w 49"/>
                            <a:gd name="T17" fmla="*/ 7 h 15"/>
                            <a:gd name="T18" fmla="*/ 4 w 49"/>
                            <a:gd name="T19" fmla="*/ 7 h 15"/>
                            <a:gd name="T20" fmla="*/ 3 w 49"/>
                            <a:gd name="T21" fmla="*/ 5 h 15"/>
                            <a:gd name="T22" fmla="*/ 3 w 49"/>
                            <a:gd name="T23" fmla="*/ 5 h 15"/>
                            <a:gd name="T24" fmla="*/ 1 w 49"/>
                            <a:gd name="T25" fmla="*/ 3 h 15"/>
                            <a:gd name="T26" fmla="*/ 0 w 49"/>
                            <a:gd name="T27" fmla="*/ 1 h 15"/>
                            <a:gd name="T28" fmla="*/ 0 w 49"/>
                            <a:gd name="T29" fmla="*/ 0 h 15"/>
                            <a:gd name="T30" fmla="*/ 49 w 49"/>
                            <a:gd name="T31" fmla="*/ 0 h 15"/>
                            <a:gd name="T32" fmla="*/ 49 w 49"/>
                            <a:gd name="T33" fmla="*/ 1 h 15"/>
                            <a:gd name="T34" fmla="*/ 48 w 49"/>
                            <a:gd name="T35" fmla="*/ 3 h 15"/>
                            <a:gd name="T36" fmla="*/ 47 w 49"/>
                            <a:gd name="T37" fmla="*/ 5 h 15"/>
                            <a:gd name="T38" fmla="*/ 46 w 49"/>
                            <a:gd name="T39" fmla="*/ 5 h 15"/>
                            <a:gd name="T40" fmla="*/ 45 w 49"/>
                            <a:gd name="T41" fmla="*/ 7 h 15"/>
                            <a:gd name="T42" fmla="*/ 38 w 49"/>
                            <a:gd name="T43" fmla="*/ 12 h 15"/>
                            <a:gd name="T44" fmla="*/ 36 w 49"/>
                            <a:gd name="T45" fmla="*/ 13 h 15"/>
                            <a:gd name="T46" fmla="*/ 36 w 49"/>
                            <a:gd name="T47" fmla="*/ 13 h 15"/>
                            <a:gd name="T48" fmla="*/ 34 w 49"/>
                            <a:gd name="T49" fmla="*/ 14 h 15"/>
                            <a:gd name="T50" fmla="*/ 33 w 49"/>
                            <a:gd name="T51" fmla="*/ 14 h 15"/>
                            <a:gd name="T52" fmla="*/ 32 w 49"/>
                            <a:gd name="T53" fmla="*/ 14 h 15"/>
                            <a:gd name="T54" fmla="*/ 30 w 49"/>
                            <a:gd name="T55" fmla="*/ 15 h 15"/>
                            <a:gd name="T56" fmla="*/ 30 w 49"/>
                            <a:gd name="T57" fmla="*/ 15 h 15"/>
                            <a:gd name="T58" fmla="*/ 28 w 49"/>
                            <a:gd name="T59" fmla="*/ 15 h 15"/>
                            <a:gd name="T60" fmla="*/ 27 w 49"/>
                            <a:gd name="T61" fmla="*/ 15 h 15"/>
                            <a:gd name="T62" fmla="*/ 25 w 49"/>
                            <a:gd name="T63" fmla="*/ 1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49" h="15">
                              <a:moveTo>
                                <a:pt x="25" y="15"/>
                              </a:moveTo>
                              <a:lnTo>
                                <a:pt x="22" y="15"/>
                              </a:lnTo>
                              <a:lnTo>
                                <a:pt x="20" y="15"/>
                              </a:lnTo>
                              <a:lnTo>
                                <a:pt x="9" y="11"/>
                              </a:lnTo>
                              <a:lnTo>
                                <a:pt x="7" y="10"/>
                              </a:lnTo>
                              <a:lnTo>
                                <a:pt x="7" y="9"/>
                              </a:lnTo>
                              <a:lnTo>
                                <a:pt x="6" y="8"/>
                              </a:lnTo>
                              <a:lnTo>
                                <a:pt x="5" y="7"/>
                              </a:lnTo>
                              <a:lnTo>
                                <a:pt x="4" y="7"/>
                              </a:lnTo>
                              <a:lnTo>
                                <a:pt x="3" y="5"/>
                              </a:lnTo>
                              <a:lnTo>
                                <a:pt x="1" y="3"/>
                              </a:lnTo>
                              <a:lnTo>
                                <a:pt x="0" y="1"/>
                              </a:lnTo>
                              <a:lnTo>
                                <a:pt x="0" y="0"/>
                              </a:lnTo>
                              <a:lnTo>
                                <a:pt x="49" y="0"/>
                              </a:lnTo>
                              <a:lnTo>
                                <a:pt x="49" y="1"/>
                              </a:lnTo>
                              <a:lnTo>
                                <a:pt x="48" y="3"/>
                              </a:lnTo>
                              <a:lnTo>
                                <a:pt x="47" y="5"/>
                              </a:lnTo>
                              <a:lnTo>
                                <a:pt x="46" y="5"/>
                              </a:lnTo>
                              <a:lnTo>
                                <a:pt x="45" y="7"/>
                              </a:lnTo>
                              <a:lnTo>
                                <a:pt x="38" y="12"/>
                              </a:lnTo>
                              <a:lnTo>
                                <a:pt x="36" y="13"/>
                              </a:lnTo>
                              <a:lnTo>
                                <a:pt x="34" y="14"/>
                              </a:lnTo>
                              <a:lnTo>
                                <a:pt x="33" y="14"/>
                              </a:lnTo>
                              <a:lnTo>
                                <a:pt x="32" y="14"/>
                              </a:lnTo>
                              <a:lnTo>
                                <a:pt x="30" y="15"/>
                              </a:lnTo>
                              <a:lnTo>
                                <a:pt x="28" y="15"/>
                              </a:lnTo>
                              <a:lnTo>
                                <a:pt x="27" y="15"/>
                              </a:lnTo>
                              <a:lnTo>
                                <a:pt x="25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A9EDEE" id="Freeform 151" o:spid="_x0000_s1026" style="position:absolute;margin-left:478.65pt;margin-top:128.15pt;width:2.45pt;height:.75pt;z-index:-2516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4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" path="m25,15r-3,l20,15,9,11,7,10,7,9,6,8,5,7,4,7,3,5,1,3,,1,,,49,r,1l48,3,47,5r-1,l45,7r-7,5l36,13r-2,1l33,14r-1,l30,15r-2,l27,15r-2,xe" stroked="f">
                <v:path o:connecttype="custom" o:connectlocs="15875,9525;13970,9525;13970,9525;12700,9525;5715,6985;4445,6350;4445,5715;3810,5080;3175,4445;2540,4445;1905,3175;1905,3175;635,1905;0,635;0,0;31115,0;31115,635;30480,1905;29845,3175;29210,3175;28575,4445;24130,7620;22860,8255;22860,8255;21590,8890;20955,8890;20320,8890;19050,9525;19050,9525;17780,9525;17145,9525;15875,9525" o:connectangles="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8928" behindDoc="1" locked="0" layoutInCell="1" allowOverlap="1" wp14:anchorId="171925E4" wp14:editId="6544E1A8">
                <wp:simplePos x="0" y="0"/>
                <wp:positionH relativeFrom="page">
                  <wp:posOffset>6075045</wp:posOffset>
                </wp:positionH>
                <wp:positionV relativeFrom="paragraph">
                  <wp:posOffset>1607820</wp:posOffset>
                </wp:positionV>
                <wp:extent cx="19685" cy="19685"/>
                <wp:effectExtent l="7620" t="1905" r="1270" b="6985"/>
                <wp:wrapNone/>
                <wp:docPr id="797020416" name="Freeform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*/ 6 w 31"/>
                            <a:gd name="T1" fmla="*/ 31 h 31"/>
                            <a:gd name="T2" fmla="*/ 6 w 31"/>
                            <a:gd name="T3" fmla="*/ 31 h 31"/>
                            <a:gd name="T4" fmla="*/ 6 w 31"/>
                            <a:gd name="T5" fmla="*/ 31 h 31"/>
                            <a:gd name="T6" fmla="*/ 6 w 31"/>
                            <a:gd name="T7" fmla="*/ 30 h 31"/>
                            <a:gd name="T8" fmla="*/ 5 w 31"/>
                            <a:gd name="T9" fmla="*/ 30 h 31"/>
                            <a:gd name="T10" fmla="*/ 5 w 31"/>
                            <a:gd name="T11" fmla="*/ 29 h 31"/>
                            <a:gd name="T12" fmla="*/ 5 w 31"/>
                            <a:gd name="T13" fmla="*/ 29 h 31"/>
                            <a:gd name="T14" fmla="*/ 5 w 31"/>
                            <a:gd name="T15" fmla="*/ 28 h 31"/>
                            <a:gd name="T16" fmla="*/ 4 w 31"/>
                            <a:gd name="T17" fmla="*/ 27 h 31"/>
                            <a:gd name="T18" fmla="*/ 4 w 31"/>
                            <a:gd name="T19" fmla="*/ 26 h 31"/>
                            <a:gd name="T20" fmla="*/ 4 w 31"/>
                            <a:gd name="T21" fmla="*/ 26 h 31"/>
                            <a:gd name="T22" fmla="*/ 3 w 31"/>
                            <a:gd name="T23" fmla="*/ 24 h 31"/>
                            <a:gd name="T24" fmla="*/ 3 w 31"/>
                            <a:gd name="T25" fmla="*/ 23 h 31"/>
                            <a:gd name="T26" fmla="*/ 3 w 31"/>
                            <a:gd name="T27" fmla="*/ 22 h 31"/>
                            <a:gd name="T28" fmla="*/ 3 w 31"/>
                            <a:gd name="T29" fmla="*/ 21 h 31"/>
                            <a:gd name="T30" fmla="*/ 2 w 31"/>
                            <a:gd name="T31" fmla="*/ 20 h 31"/>
                            <a:gd name="T32" fmla="*/ 2 w 31"/>
                            <a:gd name="T33" fmla="*/ 19 h 31"/>
                            <a:gd name="T34" fmla="*/ 2 w 31"/>
                            <a:gd name="T35" fmla="*/ 18 h 31"/>
                            <a:gd name="T36" fmla="*/ 2 w 31"/>
                            <a:gd name="T37" fmla="*/ 16 h 31"/>
                            <a:gd name="T38" fmla="*/ 1 w 31"/>
                            <a:gd name="T39" fmla="*/ 15 h 31"/>
                            <a:gd name="T40" fmla="*/ 1 w 31"/>
                            <a:gd name="T41" fmla="*/ 13 h 31"/>
                            <a:gd name="T42" fmla="*/ 1 w 31"/>
                            <a:gd name="T43" fmla="*/ 11 h 31"/>
                            <a:gd name="T44" fmla="*/ 1 w 31"/>
                            <a:gd name="T45" fmla="*/ 11 h 31"/>
                            <a:gd name="T46" fmla="*/ 1 w 31"/>
                            <a:gd name="T47" fmla="*/ 9 h 31"/>
                            <a:gd name="T48" fmla="*/ 1 w 31"/>
                            <a:gd name="T49" fmla="*/ 6 h 31"/>
                            <a:gd name="T50" fmla="*/ 1 w 31"/>
                            <a:gd name="T51" fmla="*/ 6 h 31"/>
                            <a:gd name="T52" fmla="*/ 0 w 31"/>
                            <a:gd name="T53" fmla="*/ 3 h 31"/>
                            <a:gd name="T54" fmla="*/ 0 w 31"/>
                            <a:gd name="T55" fmla="*/ 3 h 31"/>
                            <a:gd name="T56" fmla="*/ 0 w 31"/>
                            <a:gd name="T57" fmla="*/ 3 h 31"/>
                            <a:gd name="T58" fmla="*/ 0 w 31"/>
                            <a:gd name="T59" fmla="*/ 2 h 31"/>
                            <a:gd name="T60" fmla="*/ 0 w 31"/>
                            <a:gd name="T61" fmla="*/ 2 h 31"/>
                            <a:gd name="T62" fmla="*/ 0 w 31"/>
                            <a:gd name="T63" fmla="*/ 2 h 31"/>
                            <a:gd name="T64" fmla="*/ 0 w 31"/>
                            <a:gd name="T65" fmla="*/ 2 h 31"/>
                            <a:gd name="T66" fmla="*/ 0 w 31"/>
                            <a:gd name="T67" fmla="*/ 1 h 31"/>
                            <a:gd name="T68" fmla="*/ 0 w 31"/>
                            <a:gd name="T69" fmla="*/ 1 h 31"/>
                            <a:gd name="T70" fmla="*/ 0 w 31"/>
                            <a:gd name="T71" fmla="*/ 1 h 31"/>
                            <a:gd name="T72" fmla="*/ 0 w 31"/>
                            <a:gd name="T73" fmla="*/ 0 h 31"/>
                            <a:gd name="T74" fmla="*/ 17 w 31"/>
                            <a:gd name="T75" fmla="*/ 0 h 31"/>
                            <a:gd name="T76" fmla="*/ 17 w 31"/>
                            <a:gd name="T77" fmla="*/ 1 h 31"/>
                            <a:gd name="T78" fmla="*/ 17 w 31"/>
                            <a:gd name="T79" fmla="*/ 1 h 31"/>
                            <a:gd name="T80" fmla="*/ 17 w 31"/>
                            <a:gd name="T81" fmla="*/ 1 h 31"/>
                            <a:gd name="T82" fmla="*/ 17 w 31"/>
                            <a:gd name="T83" fmla="*/ 2 h 31"/>
                            <a:gd name="T84" fmla="*/ 17 w 31"/>
                            <a:gd name="T85" fmla="*/ 2 h 31"/>
                            <a:gd name="T86" fmla="*/ 17 w 31"/>
                            <a:gd name="T87" fmla="*/ 2 h 31"/>
                            <a:gd name="T88" fmla="*/ 17 w 31"/>
                            <a:gd name="T89" fmla="*/ 2 h 31"/>
                            <a:gd name="T90" fmla="*/ 17 w 31"/>
                            <a:gd name="T91" fmla="*/ 3 h 31"/>
                            <a:gd name="T92" fmla="*/ 17 w 31"/>
                            <a:gd name="T93" fmla="*/ 3 h 31"/>
                            <a:gd name="T94" fmla="*/ 17 w 31"/>
                            <a:gd name="T95" fmla="*/ 3 h 31"/>
                            <a:gd name="T96" fmla="*/ 17 w 31"/>
                            <a:gd name="T97" fmla="*/ 6 h 31"/>
                            <a:gd name="T98" fmla="*/ 17 w 31"/>
                            <a:gd name="T99" fmla="*/ 6 h 31"/>
                            <a:gd name="T100" fmla="*/ 17 w 31"/>
                            <a:gd name="T101" fmla="*/ 9 h 31"/>
                            <a:gd name="T102" fmla="*/ 19 w 31"/>
                            <a:gd name="T103" fmla="*/ 22 h 31"/>
                            <a:gd name="T104" fmla="*/ 19 w 31"/>
                            <a:gd name="T105" fmla="*/ 23 h 31"/>
                            <a:gd name="T106" fmla="*/ 20 w 31"/>
                            <a:gd name="T107" fmla="*/ 24 h 31"/>
                            <a:gd name="T108" fmla="*/ 20 w 31"/>
                            <a:gd name="T109" fmla="*/ 26 h 31"/>
                            <a:gd name="T110" fmla="*/ 21 w 31"/>
                            <a:gd name="T111" fmla="*/ 26 h 31"/>
                            <a:gd name="T112" fmla="*/ 29 w 31"/>
                            <a:gd name="T113" fmla="*/ 31 h 31"/>
                            <a:gd name="T114" fmla="*/ 31 w 31"/>
                            <a:gd name="T115" fmla="*/ 31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6" y="31"/>
                              </a:moveTo>
                              <a:lnTo>
                                <a:pt x="6" y="31"/>
                              </a:lnTo>
                              <a:lnTo>
                                <a:pt x="6" y="30"/>
                              </a:lnTo>
                              <a:lnTo>
                                <a:pt x="5" y="30"/>
                              </a:lnTo>
                              <a:lnTo>
                                <a:pt x="5" y="29"/>
                              </a:lnTo>
                              <a:lnTo>
                                <a:pt x="5" y="28"/>
                              </a:lnTo>
                              <a:lnTo>
                                <a:pt x="4" y="27"/>
                              </a:lnTo>
                              <a:lnTo>
                                <a:pt x="4" y="26"/>
                              </a:lnTo>
                              <a:lnTo>
                                <a:pt x="3" y="24"/>
                              </a:lnTo>
                              <a:lnTo>
                                <a:pt x="3" y="23"/>
                              </a:lnTo>
                              <a:lnTo>
                                <a:pt x="3" y="22"/>
                              </a:lnTo>
                              <a:lnTo>
                                <a:pt x="3" y="21"/>
                              </a:lnTo>
                              <a:lnTo>
                                <a:pt x="2" y="20"/>
                              </a:lnTo>
                              <a:lnTo>
                                <a:pt x="2" y="19"/>
                              </a:lnTo>
                              <a:lnTo>
                                <a:pt x="2" y="18"/>
                              </a:lnTo>
                              <a:lnTo>
                                <a:pt x="2" y="16"/>
                              </a:lnTo>
                              <a:lnTo>
                                <a:pt x="1" y="15"/>
                              </a:lnTo>
                              <a:lnTo>
                                <a:pt x="1" y="13"/>
                              </a:lnTo>
                              <a:lnTo>
                                <a:pt x="1" y="11"/>
                              </a:lnTo>
                              <a:lnTo>
                                <a:pt x="1" y="9"/>
                              </a:lnTo>
                              <a:lnTo>
                                <a:pt x="1" y="6"/>
                              </a:lnTo>
                              <a:lnTo>
                                <a:pt x="0" y="3"/>
                              </a:lnTo>
                              <a:lnTo>
                                <a:pt x="0" y="2"/>
                              </a:lnTo>
                              <a:lnTo>
                                <a:pt x="0" y="1"/>
                              </a:lnTo>
                              <a:lnTo>
                                <a:pt x="0" y="0"/>
                              </a:lnTo>
                              <a:lnTo>
                                <a:pt x="17" y="0"/>
                              </a:lnTo>
                              <a:lnTo>
                                <a:pt x="17" y="1"/>
                              </a:lnTo>
                              <a:lnTo>
                                <a:pt x="17" y="2"/>
                              </a:lnTo>
                              <a:lnTo>
                                <a:pt x="17" y="3"/>
                              </a:lnTo>
                              <a:lnTo>
                                <a:pt x="17" y="6"/>
                              </a:lnTo>
                              <a:lnTo>
                                <a:pt x="17" y="9"/>
                              </a:lnTo>
                              <a:lnTo>
                                <a:pt x="19" y="22"/>
                              </a:lnTo>
                              <a:lnTo>
                                <a:pt x="19" y="23"/>
                              </a:lnTo>
                              <a:lnTo>
                                <a:pt x="20" y="24"/>
                              </a:lnTo>
                              <a:lnTo>
                                <a:pt x="20" y="26"/>
                              </a:lnTo>
                              <a:lnTo>
                                <a:pt x="21" y="26"/>
                              </a:lnTo>
                              <a:lnTo>
                                <a:pt x="29" y="31"/>
                              </a:lnTo>
                              <a:lnTo>
                                <a:pt x="31" y="3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349CE973" id="Freeform 152" o:spid="_x0000_s1026" style="position:absolute;z-index:-2516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8.65pt,128.15pt,478.65pt,128.15pt,478.65pt,128.1pt,478.6pt,128.1pt,478.6pt,128.05pt,478.6pt,128pt,478.55pt,127.95pt,478.55pt,127.9pt,478.5pt,127.8pt,478.5pt,127.75pt,478.5pt,127.7pt,478.5pt,127.65pt,478.45pt,127.6pt,478.45pt,127.55pt,478.45pt,127.5pt,478.45pt,127.4pt,478.4pt,127.35pt,478.4pt,127.25pt,478.4pt,127.15pt,478.4pt,127.05pt,478.4pt,126.9pt,478.35pt,126.75pt,478.35pt,126.7pt,478.35pt,126.65pt,478.35pt,126.6pt,479.2pt,126.6pt,479.2pt,126.65pt,479.2pt,126.7pt,479.2pt,126.75pt,479.2pt,126.9pt,479.2pt,127.05pt,479.3pt,127.7pt,479.3pt,127.75pt,479.35pt,127.8pt,479.35pt,127.9pt,479.4pt,127.9pt,479.8pt,128.15pt,479.9pt,128.15pt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" stroked="f">
                <v:path o:connecttype="custom" o:connectlocs="3810,19685;3810,19685;3810,19685;3810,19050;3175,19050;3175,18415;3175,18415;3175,17780;2540,17145;2540,16510;2540,16510;1905,15240;1905,14605;1905,13970;1905,13335;1270,12700;1270,12065;1270,11430;1270,10160;635,9525;635,8255;635,6985;635,6985;635,5715;635,3810;635,3810;0,1905;0,1905;0,1905;0,1270;0,1270;0,1270;0,1270;0,635;0,635;0,635;0,0;10795,0;10795,635;10795,635;10795,635;10795,1270;10795,1270;10795,1270;10795,1270;10795,1905;10795,1905;10795,1905;10795,3810;10795,3810;10795,5715;12065,13970;12065,14605;12700,15240;12700,16510;13335,16510;18415,19685;19685,19685" o:connectangles="0,0,0,0,0,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ACF481D" wp14:editId="11320853">
                <wp:simplePos x="0" y="0"/>
                <wp:positionH relativeFrom="page">
                  <wp:posOffset>5972810</wp:posOffset>
                </wp:positionH>
                <wp:positionV relativeFrom="paragraph">
                  <wp:posOffset>1310005</wp:posOffset>
                </wp:positionV>
                <wp:extent cx="43815" cy="12065"/>
                <wp:effectExtent l="635" t="8890" r="3175" b="7620"/>
                <wp:wrapNone/>
                <wp:docPr id="893962126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" cy="12065"/>
                        </a:xfrm>
                        <a:custGeom>
                          <a:avLst/>
                          <a:gdLst>
                            <a:gd name="T0" fmla="*/ 33 w 69"/>
                            <a:gd name="T1" fmla="*/ 19 h 19"/>
                            <a:gd name="T2" fmla="*/ 30 w 69"/>
                            <a:gd name="T3" fmla="*/ 19 h 19"/>
                            <a:gd name="T4" fmla="*/ 27 w 69"/>
                            <a:gd name="T5" fmla="*/ 19 h 19"/>
                            <a:gd name="T6" fmla="*/ 26 w 69"/>
                            <a:gd name="T7" fmla="*/ 19 h 19"/>
                            <a:gd name="T8" fmla="*/ 24 w 69"/>
                            <a:gd name="T9" fmla="*/ 19 h 19"/>
                            <a:gd name="T10" fmla="*/ 23 w 69"/>
                            <a:gd name="T11" fmla="*/ 18 h 19"/>
                            <a:gd name="T12" fmla="*/ 9 w 69"/>
                            <a:gd name="T13" fmla="*/ 12 h 19"/>
                            <a:gd name="T14" fmla="*/ 8 w 69"/>
                            <a:gd name="T15" fmla="*/ 12 h 19"/>
                            <a:gd name="T16" fmla="*/ 6 w 69"/>
                            <a:gd name="T17" fmla="*/ 10 h 19"/>
                            <a:gd name="T18" fmla="*/ 5 w 69"/>
                            <a:gd name="T19" fmla="*/ 9 h 19"/>
                            <a:gd name="T20" fmla="*/ 4 w 69"/>
                            <a:gd name="T21" fmla="*/ 8 h 19"/>
                            <a:gd name="T22" fmla="*/ 3 w 69"/>
                            <a:gd name="T23" fmla="*/ 7 h 19"/>
                            <a:gd name="T24" fmla="*/ 3 w 69"/>
                            <a:gd name="T25" fmla="*/ 6 h 19"/>
                            <a:gd name="T26" fmla="*/ 2 w 69"/>
                            <a:gd name="T27" fmla="*/ 4 h 19"/>
                            <a:gd name="T28" fmla="*/ 1 w 69"/>
                            <a:gd name="T29" fmla="*/ 3 h 19"/>
                            <a:gd name="T30" fmla="*/ 0 w 69"/>
                            <a:gd name="T31" fmla="*/ 2 h 19"/>
                            <a:gd name="T32" fmla="*/ 0 w 69"/>
                            <a:gd name="T33" fmla="*/ 0 h 19"/>
                            <a:gd name="T34" fmla="*/ 69 w 69"/>
                            <a:gd name="T35" fmla="*/ 0 h 19"/>
                            <a:gd name="T36" fmla="*/ 69 w 69"/>
                            <a:gd name="T37" fmla="*/ 2 h 19"/>
                            <a:gd name="T38" fmla="*/ 68 w 69"/>
                            <a:gd name="T39" fmla="*/ 3 h 19"/>
                            <a:gd name="T40" fmla="*/ 67 w 69"/>
                            <a:gd name="T41" fmla="*/ 4 h 19"/>
                            <a:gd name="T42" fmla="*/ 67 w 69"/>
                            <a:gd name="T43" fmla="*/ 6 h 19"/>
                            <a:gd name="T44" fmla="*/ 66 w 69"/>
                            <a:gd name="T45" fmla="*/ 7 h 19"/>
                            <a:gd name="T46" fmla="*/ 65 w 69"/>
                            <a:gd name="T47" fmla="*/ 8 h 19"/>
                            <a:gd name="T48" fmla="*/ 64 w 69"/>
                            <a:gd name="T49" fmla="*/ 9 h 19"/>
                            <a:gd name="T50" fmla="*/ 63 w 69"/>
                            <a:gd name="T51" fmla="*/ 10 h 19"/>
                            <a:gd name="T52" fmla="*/ 61 w 69"/>
                            <a:gd name="T53" fmla="*/ 12 h 19"/>
                            <a:gd name="T54" fmla="*/ 51 w 69"/>
                            <a:gd name="T55" fmla="*/ 17 h 19"/>
                            <a:gd name="T56" fmla="*/ 49 w 69"/>
                            <a:gd name="T57" fmla="*/ 18 h 19"/>
                            <a:gd name="T58" fmla="*/ 48 w 69"/>
                            <a:gd name="T59" fmla="*/ 18 h 19"/>
                            <a:gd name="T60" fmla="*/ 46 w 69"/>
                            <a:gd name="T61" fmla="*/ 18 h 19"/>
                            <a:gd name="T62" fmla="*/ 45 w 69"/>
                            <a:gd name="T63" fmla="*/ 19 h 19"/>
                            <a:gd name="T64" fmla="*/ 42 w 69"/>
                            <a:gd name="T65" fmla="*/ 19 h 19"/>
                            <a:gd name="T66" fmla="*/ 41 w 69"/>
                            <a:gd name="T67" fmla="*/ 19 h 19"/>
                            <a:gd name="T68" fmla="*/ 38 w 69"/>
                            <a:gd name="T69" fmla="*/ 19 h 19"/>
                            <a:gd name="T70" fmla="*/ 37 w 69"/>
                            <a:gd name="T71" fmla="*/ 19 h 19"/>
                            <a:gd name="T72" fmla="*/ 33 w 69"/>
                            <a:gd name="T73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69" h="19">
                              <a:moveTo>
                                <a:pt x="33" y="19"/>
                              </a:moveTo>
                              <a:lnTo>
                                <a:pt x="30" y="19"/>
                              </a:lnTo>
                              <a:lnTo>
                                <a:pt x="27" y="19"/>
                              </a:lnTo>
                              <a:lnTo>
                                <a:pt x="26" y="19"/>
                              </a:lnTo>
                              <a:lnTo>
                                <a:pt x="24" y="19"/>
                              </a:lnTo>
                              <a:lnTo>
                                <a:pt x="23" y="18"/>
                              </a:lnTo>
                              <a:lnTo>
                                <a:pt x="9" y="12"/>
                              </a:lnTo>
                              <a:lnTo>
                                <a:pt x="8" y="12"/>
                              </a:lnTo>
                              <a:lnTo>
                                <a:pt x="6" y="10"/>
                              </a:lnTo>
                              <a:lnTo>
                                <a:pt x="5" y="9"/>
                              </a:lnTo>
                              <a:lnTo>
                                <a:pt x="4" y="8"/>
                              </a:lnTo>
                              <a:lnTo>
                                <a:pt x="3" y="7"/>
                              </a:lnTo>
                              <a:lnTo>
                                <a:pt x="3" y="6"/>
                              </a:lnTo>
                              <a:lnTo>
                                <a:pt x="2" y="4"/>
                              </a:lnTo>
                              <a:lnTo>
                                <a:pt x="1" y="3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lnTo>
                                <a:pt x="69" y="0"/>
                              </a:lnTo>
                              <a:lnTo>
                                <a:pt x="69" y="2"/>
                              </a:lnTo>
                              <a:lnTo>
                                <a:pt x="68" y="3"/>
                              </a:lnTo>
                              <a:lnTo>
                                <a:pt x="67" y="4"/>
                              </a:lnTo>
                              <a:lnTo>
                                <a:pt x="67" y="6"/>
                              </a:lnTo>
                              <a:lnTo>
                                <a:pt x="66" y="7"/>
                              </a:lnTo>
                              <a:lnTo>
                                <a:pt x="65" y="8"/>
                              </a:lnTo>
                              <a:lnTo>
                                <a:pt x="64" y="9"/>
                              </a:lnTo>
                              <a:lnTo>
                                <a:pt x="63" y="10"/>
                              </a:lnTo>
                              <a:lnTo>
                                <a:pt x="61" y="12"/>
                              </a:lnTo>
                              <a:lnTo>
                                <a:pt x="51" y="17"/>
                              </a:lnTo>
                              <a:lnTo>
                                <a:pt x="49" y="18"/>
                              </a:lnTo>
                              <a:lnTo>
                                <a:pt x="48" y="18"/>
                              </a:lnTo>
                              <a:lnTo>
                                <a:pt x="46" y="18"/>
                              </a:lnTo>
                              <a:lnTo>
                                <a:pt x="45" y="19"/>
                              </a:lnTo>
                              <a:lnTo>
                                <a:pt x="42" y="19"/>
                              </a:lnTo>
                              <a:lnTo>
                                <a:pt x="41" y="19"/>
                              </a:lnTo>
                              <a:lnTo>
                                <a:pt x="38" y="19"/>
                              </a:lnTo>
                              <a:lnTo>
                                <a:pt x="37" y="19"/>
                              </a:lnTo>
                              <a:lnTo>
                                <a:pt x="33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75CD9B" id="Freeform 103" o:spid="_x0000_s1026" style="position:absolute;margin-left:470.3pt;margin-top:103.15pt;width:3.45pt;height:.9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6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" path="m33,19r-3,l27,19r-1,l24,19,23,18,9,12r-1,l6,10,5,9,4,8,3,7,3,6,2,4,1,3,,2,,,69,r,2l68,3,67,4r,2l66,7,65,8,64,9r-1,1l61,12,51,17r-2,1l48,18r-2,l45,19r-3,l41,19r-3,l37,19r-4,xe" stroked="f">
                <v:path o:connecttype="custom" o:connectlocs="20955,12065;19050,12065;17145,12065;16510,12065;15240,12065;14605,11430;5715,7620;5080,7620;3810,6350;3175,5715;2540,5080;1905,4445;1905,3810;1270,2540;635,1905;0,1270;0,0;43815,0;43815,1270;43180,1905;42545,2540;42545,3810;41910,4445;41275,5080;40640,5715;40005,6350;38735,7620;32385,10795;31115,11430;30480,11430;29210,11430;28575,12065;26670,12065;26035,12065;24130,12065;23495,12065;20955,12065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D0E416C" wp14:editId="44D5F46F">
                <wp:simplePos x="0" y="0"/>
                <wp:positionH relativeFrom="page">
                  <wp:posOffset>5970905</wp:posOffset>
                </wp:positionH>
                <wp:positionV relativeFrom="paragraph">
                  <wp:posOffset>1297940</wp:posOffset>
                </wp:positionV>
                <wp:extent cx="23495" cy="12065"/>
                <wp:effectExtent l="8255" t="6350" r="6350" b="635"/>
                <wp:wrapNone/>
                <wp:docPr id="234439072" name="Freeform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95" cy="12065"/>
                        </a:xfrm>
                        <a:custGeom>
                          <a:avLst/>
                          <a:gdLst>
                            <a:gd name="T0" fmla="*/ 3 w 37"/>
                            <a:gd name="T1" fmla="*/ 19 h 19"/>
                            <a:gd name="T2" fmla="*/ 3 w 37"/>
                            <a:gd name="T3" fmla="*/ 19 h 19"/>
                            <a:gd name="T4" fmla="*/ 3 w 37"/>
                            <a:gd name="T5" fmla="*/ 19 h 19"/>
                            <a:gd name="T6" fmla="*/ 2 w 37"/>
                            <a:gd name="T7" fmla="*/ 18 h 19"/>
                            <a:gd name="T8" fmla="*/ 2 w 37"/>
                            <a:gd name="T9" fmla="*/ 18 h 19"/>
                            <a:gd name="T10" fmla="*/ 2 w 37"/>
                            <a:gd name="T11" fmla="*/ 17 h 19"/>
                            <a:gd name="T12" fmla="*/ 2 w 37"/>
                            <a:gd name="T13" fmla="*/ 16 h 19"/>
                            <a:gd name="T14" fmla="*/ 2 w 37"/>
                            <a:gd name="T15" fmla="*/ 16 h 19"/>
                            <a:gd name="T16" fmla="*/ 2 w 37"/>
                            <a:gd name="T17" fmla="*/ 16 h 19"/>
                            <a:gd name="T18" fmla="*/ 1 w 37"/>
                            <a:gd name="T19" fmla="*/ 15 h 19"/>
                            <a:gd name="T20" fmla="*/ 1 w 37"/>
                            <a:gd name="T21" fmla="*/ 14 h 19"/>
                            <a:gd name="T22" fmla="*/ 1 w 37"/>
                            <a:gd name="T23" fmla="*/ 13 h 19"/>
                            <a:gd name="T24" fmla="*/ 1 w 37"/>
                            <a:gd name="T25" fmla="*/ 12 h 19"/>
                            <a:gd name="T26" fmla="*/ 1 w 37"/>
                            <a:gd name="T27" fmla="*/ 11 h 19"/>
                            <a:gd name="T28" fmla="*/ 0 w 37"/>
                            <a:gd name="T29" fmla="*/ 10 h 19"/>
                            <a:gd name="T30" fmla="*/ 0 w 37"/>
                            <a:gd name="T31" fmla="*/ 9 h 19"/>
                            <a:gd name="T32" fmla="*/ 0 w 37"/>
                            <a:gd name="T33" fmla="*/ 7 h 19"/>
                            <a:gd name="T34" fmla="*/ 0 w 37"/>
                            <a:gd name="T35" fmla="*/ 5 h 19"/>
                            <a:gd name="T36" fmla="*/ 0 w 37"/>
                            <a:gd name="T37" fmla="*/ 4 h 19"/>
                            <a:gd name="T38" fmla="*/ 0 w 37"/>
                            <a:gd name="T39" fmla="*/ 3 h 19"/>
                            <a:gd name="T40" fmla="*/ 0 w 37"/>
                            <a:gd name="T41" fmla="*/ 3 h 19"/>
                            <a:gd name="T42" fmla="*/ 0 w 37"/>
                            <a:gd name="T43" fmla="*/ 3 h 19"/>
                            <a:gd name="T44" fmla="*/ 0 w 37"/>
                            <a:gd name="T45" fmla="*/ 2 h 19"/>
                            <a:gd name="T46" fmla="*/ 0 w 37"/>
                            <a:gd name="T47" fmla="*/ 2 h 19"/>
                            <a:gd name="T48" fmla="*/ 0 w 37"/>
                            <a:gd name="T49" fmla="*/ 2 h 19"/>
                            <a:gd name="T50" fmla="*/ 0 w 37"/>
                            <a:gd name="T51" fmla="*/ 1 h 19"/>
                            <a:gd name="T52" fmla="*/ 0 w 37"/>
                            <a:gd name="T53" fmla="*/ 1 h 19"/>
                            <a:gd name="T54" fmla="*/ 0 w 37"/>
                            <a:gd name="T55" fmla="*/ 1 h 19"/>
                            <a:gd name="T56" fmla="*/ 0 w 37"/>
                            <a:gd name="T57" fmla="*/ 0 h 19"/>
                            <a:gd name="T58" fmla="*/ 21 w 37"/>
                            <a:gd name="T59" fmla="*/ 0 h 19"/>
                            <a:gd name="T60" fmla="*/ 21 w 37"/>
                            <a:gd name="T61" fmla="*/ 0 h 19"/>
                            <a:gd name="T62" fmla="*/ 21 w 37"/>
                            <a:gd name="T63" fmla="*/ 1 h 19"/>
                            <a:gd name="T64" fmla="*/ 21 w 37"/>
                            <a:gd name="T65" fmla="*/ 1 h 19"/>
                            <a:gd name="T66" fmla="*/ 21 w 37"/>
                            <a:gd name="T67" fmla="*/ 1 h 19"/>
                            <a:gd name="T68" fmla="*/ 21 w 37"/>
                            <a:gd name="T69" fmla="*/ 2 h 19"/>
                            <a:gd name="T70" fmla="*/ 21 w 37"/>
                            <a:gd name="T71" fmla="*/ 2 h 19"/>
                            <a:gd name="T72" fmla="*/ 21 w 37"/>
                            <a:gd name="T73" fmla="*/ 3 h 19"/>
                            <a:gd name="T74" fmla="*/ 21 w 37"/>
                            <a:gd name="T75" fmla="*/ 3 h 19"/>
                            <a:gd name="T76" fmla="*/ 21 w 37"/>
                            <a:gd name="T77" fmla="*/ 3 h 19"/>
                            <a:gd name="T78" fmla="*/ 22 w 37"/>
                            <a:gd name="T79" fmla="*/ 4 h 19"/>
                            <a:gd name="T80" fmla="*/ 23 w 37"/>
                            <a:gd name="T81" fmla="*/ 10 h 19"/>
                            <a:gd name="T82" fmla="*/ 23 w 37"/>
                            <a:gd name="T83" fmla="*/ 11 h 19"/>
                            <a:gd name="T84" fmla="*/ 24 w 37"/>
                            <a:gd name="T85" fmla="*/ 12 h 19"/>
                            <a:gd name="T86" fmla="*/ 24 w 37"/>
                            <a:gd name="T87" fmla="*/ 13 h 19"/>
                            <a:gd name="T88" fmla="*/ 25 w 37"/>
                            <a:gd name="T89" fmla="*/ 14 h 19"/>
                            <a:gd name="T90" fmla="*/ 31 w 37"/>
                            <a:gd name="T91" fmla="*/ 19 h 19"/>
                            <a:gd name="T92" fmla="*/ 31 w 37"/>
                            <a:gd name="T93" fmla="*/ 19 h 19"/>
                            <a:gd name="T94" fmla="*/ 32 w 37"/>
                            <a:gd name="T95" fmla="*/ 19 h 19"/>
                            <a:gd name="T96" fmla="*/ 34 w 37"/>
                            <a:gd name="T97" fmla="*/ 19 h 19"/>
                            <a:gd name="T98" fmla="*/ 35 w 37"/>
                            <a:gd name="T99" fmla="*/ 19 h 19"/>
                            <a:gd name="T100" fmla="*/ 37 w 37"/>
                            <a:gd name="T101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37" h="19">
                              <a:moveTo>
                                <a:pt x="3" y="19"/>
                              </a:moveTo>
                              <a:lnTo>
                                <a:pt x="3" y="19"/>
                              </a:lnTo>
                              <a:lnTo>
                                <a:pt x="2" y="18"/>
                              </a:lnTo>
                              <a:lnTo>
                                <a:pt x="2" y="17"/>
                              </a:lnTo>
                              <a:lnTo>
                                <a:pt x="2" y="16"/>
                              </a:lnTo>
                              <a:lnTo>
                                <a:pt x="1" y="15"/>
                              </a:lnTo>
                              <a:lnTo>
                                <a:pt x="1" y="14"/>
                              </a:lnTo>
                              <a:lnTo>
                                <a:pt x="1" y="13"/>
                              </a:lnTo>
                              <a:lnTo>
                                <a:pt x="1" y="12"/>
                              </a:lnTo>
                              <a:lnTo>
                                <a:pt x="1" y="11"/>
                              </a:lnTo>
                              <a:lnTo>
                                <a:pt x="0" y="10"/>
                              </a:lnTo>
                              <a:lnTo>
                                <a:pt x="0" y="9"/>
                              </a:lnTo>
                              <a:lnTo>
                                <a:pt x="0" y="7"/>
                              </a:lnTo>
                              <a:lnTo>
                                <a:pt x="0" y="5"/>
                              </a:lnTo>
                              <a:lnTo>
                                <a:pt x="0" y="4"/>
                              </a:lnTo>
                              <a:lnTo>
                                <a:pt x="0" y="3"/>
                              </a:lnTo>
                              <a:lnTo>
                                <a:pt x="0" y="2"/>
                              </a:lnTo>
                              <a:lnTo>
                                <a:pt x="0" y="1"/>
                              </a:lnTo>
                              <a:lnTo>
                                <a:pt x="0" y="0"/>
                              </a:lnTo>
                              <a:lnTo>
                                <a:pt x="21" y="0"/>
                              </a:lnTo>
                              <a:lnTo>
                                <a:pt x="21" y="1"/>
                              </a:lnTo>
                              <a:lnTo>
                                <a:pt x="21" y="2"/>
                              </a:lnTo>
                              <a:lnTo>
                                <a:pt x="21" y="3"/>
                              </a:lnTo>
                              <a:lnTo>
                                <a:pt x="22" y="4"/>
                              </a:lnTo>
                              <a:lnTo>
                                <a:pt x="23" y="10"/>
                              </a:lnTo>
                              <a:lnTo>
                                <a:pt x="23" y="11"/>
                              </a:lnTo>
                              <a:lnTo>
                                <a:pt x="24" y="12"/>
                              </a:lnTo>
                              <a:lnTo>
                                <a:pt x="24" y="13"/>
                              </a:lnTo>
                              <a:lnTo>
                                <a:pt x="25" y="14"/>
                              </a:lnTo>
                              <a:lnTo>
                                <a:pt x="31" y="19"/>
                              </a:lnTo>
                              <a:lnTo>
                                <a:pt x="32" y="19"/>
                              </a:lnTo>
                              <a:lnTo>
                                <a:pt x="34" y="19"/>
                              </a:lnTo>
                              <a:lnTo>
                                <a:pt x="35" y="19"/>
                              </a:lnTo>
                              <a:lnTo>
                                <a:pt x="37" y="1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66B3CE8B" id="Freeform 104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0.3pt,103.15pt,470.3pt,103.15pt,470.25pt,103.1pt,470.25pt,103.05pt,470.25pt,103pt,470.2pt,102.95pt,470.2pt,102.9pt,470.2pt,102.85pt,470.2pt,102.8pt,470.2pt,102.75pt,470.15pt,102.7pt,470.15pt,102.65pt,470.15pt,102.55pt,470.15pt,102.45pt,470.15pt,102.4pt,470.15pt,102.35pt,470.15pt,102.3pt,470.15pt,102.25pt,470.15pt,102.2pt,471.2pt,102.2pt,471.2pt,102.25pt,471.2pt,102.3pt,471.2pt,102.35pt,471.25pt,102.4pt,471.3pt,102.7pt,471.3pt,102.75pt,471.35pt,102.8pt,471.35pt,102.85pt,471.4pt,102.9pt,471.7pt,103.15pt,471.75pt,103.15pt,471.85pt,103.15pt,471.9pt,103.15pt,472pt,103.15pt" coordsize="3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" stroked="f">
                <v:path o:connecttype="custom" o:connectlocs="1905,12065;1905,12065;1905,12065;1270,11430;1270,11430;1270,10795;1270,10160;1270,10160;1270,10160;635,9525;635,8890;635,8255;635,7620;635,6985;0,6350;0,5715;0,4445;0,3175;0,2540;0,1905;0,1905;0,1905;0,1270;0,1270;0,1270;0,635;0,635;0,635;0,0;13335,0;13335,0;13335,635;13335,635;13335,635;13335,1270;13335,1270;13335,1905;13335,1905;13335,1905;13970,2540;14605,6350;14605,6985;15240,7620;15240,8255;15875,8890;19685,12065;19685,12065;20320,12065;21590,12065;22225,12065;23495,12065" o:connectangles="0,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6F0B19C" wp14:editId="6E380BE9">
                <wp:simplePos x="0" y="0"/>
                <wp:positionH relativeFrom="page">
                  <wp:posOffset>5994400</wp:posOffset>
                </wp:positionH>
                <wp:positionV relativeFrom="paragraph">
                  <wp:posOffset>1283335</wp:posOffset>
                </wp:positionV>
                <wp:extent cx="24765" cy="26670"/>
                <wp:effectExtent l="3175" t="1270" r="635" b="635"/>
                <wp:wrapNone/>
                <wp:docPr id="482138525" name="Freeform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" cy="26670"/>
                        </a:xfrm>
                        <a:custGeom>
                          <a:avLst/>
                          <a:gdLst>
                            <a:gd name="T0" fmla="*/ 0 w 39"/>
                            <a:gd name="T1" fmla="*/ 42 h 42"/>
                            <a:gd name="T2" fmla="*/ 2 w 39"/>
                            <a:gd name="T3" fmla="*/ 42 h 42"/>
                            <a:gd name="T4" fmla="*/ 3 w 39"/>
                            <a:gd name="T5" fmla="*/ 42 h 42"/>
                            <a:gd name="T6" fmla="*/ 14 w 39"/>
                            <a:gd name="T7" fmla="*/ 36 h 42"/>
                            <a:gd name="T8" fmla="*/ 14 w 39"/>
                            <a:gd name="T9" fmla="*/ 35 h 42"/>
                            <a:gd name="T10" fmla="*/ 17 w 39"/>
                            <a:gd name="T11" fmla="*/ 24 h 42"/>
                            <a:gd name="T12" fmla="*/ 17 w 39"/>
                            <a:gd name="T13" fmla="*/ 22 h 42"/>
                            <a:gd name="T14" fmla="*/ 17 w 39"/>
                            <a:gd name="T15" fmla="*/ 20 h 42"/>
                            <a:gd name="T16" fmla="*/ 17 w 39"/>
                            <a:gd name="T17" fmla="*/ 18 h 42"/>
                            <a:gd name="T18" fmla="*/ 17 w 39"/>
                            <a:gd name="T19" fmla="*/ 15 h 42"/>
                            <a:gd name="T20" fmla="*/ 17 w 39"/>
                            <a:gd name="T21" fmla="*/ 0 h 42"/>
                            <a:gd name="T22" fmla="*/ 39 w 39"/>
                            <a:gd name="T23" fmla="*/ 0 h 42"/>
                            <a:gd name="T24" fmla="*/ 39 w 39"/>
                            <a:gd name="T25" fmla="*/ 15 h 42"/>
                            <a:gd name="T26" fmla="*/ 39 w 39"/>
                            <a:gd name="T27" fmla="*/ 18 h 42"/>
                            <a:gd name="T28" fmla="*/ 39 w 39"/>
                            <a:gd name="T29" fmla="*/ 20 h 42"/>
                            <a:gd name="T30" fmla="*/ 39 w 39"/>
                            <a:gd name="T31" fmla="*/ 22 h 42"/>
                            <a:gd name="T32" fmla="*/ 39 w 39"/>
                            <a:gd name="T33" fmla="*/ 24 h 42"/>
                            <a:gd name="T34" fmla="*/ 39 w 39"/>
                            <a:gd name="T35" fmla="*/ 25 h 42"/>
                            <a:gd name="T36" fmla="*/ 39 w 39"/>
                            <a:gd name="T37" fmla="*/ 27 h 42"/>
                            <a:gd name="T38" fmla="*/ 39 w 39"/>
                            <a:gd name="T39" fmla="*/ 28 h 42"/>
                            <a:gd name="T40" fmla="*/ 39 w 39"/>
                            <a:gd name="T41" fmla="*/ 29 h 42"/>
                            <a:gd name="T42" fmla="*/ 38 w 39"/>
                            <a:gd name="T43" fmla="*/ 30 h 42"/>
                            <a:gd name="T44" fmla="*/ 38 w 39"/>
                            <a:gd name="T45" fmla="*/ 32 h 42"/>
                            <a:gd name="T46" fmla="*/ 38 w 39"/>
                            <a:gd name="T47" fmla="*/ 34 h 42"/>
                            <a:gd name="T48" fmla="*/ 38 w 39"/>
                            <a:gd name="T49" fmla="*/ 35 h 42"/>
                            <a:gd name="T50" fmla="*/ 37 w 39"/>
                            <a:gd name="T51" fmla="*/ 36 h 42"/>
                            <a:gd name="T52" fmla="*/ 37 w 39"/>
                            <a:gd name="T53" fmla="*/ 36 h 42"/>
                            <a:gd name="T54" fmla="*/ 37 w 39"/>
                            <a:gd name="T55" fmla="*/ 38 h 42"/>
                            <a:gd name="T56" fmla="*/ 37 w 39"/>
                            <a:gd name="T57" fmla="*/ 39 h 42"/>
                            <a:gd name="T58" fmla="*/ 36 w 39"/>
                            <a:gd name="T59" fmla="*/ 39 h 42"/>
                            <a:gd name="T60" fmla="*/ 36 w 39"/>
                            <a:gd name="T61" fmla="*/ 39 h 42"/>
                            <a:gd name="T62" fmla="*/ 36 w 39"/>
                            <a:gd name="T63" fmla="*/ 40 h 42"/>
                            <a:gd name="T64" fmla="*/ 36 w 39"/>
                            <a:gd name="T65" fmla="*/ 41 h 42"/>
                            <a:gd name="T66" fmla="*/ 36 w 39"/>
                            <a:gd name="T67" fmla="*/ 41 h 42"/>
                            <a:gd name="T68" fmla="*/ 36 w 39"/>
                            <a:gd name="T69" fmla="*/ 42 h 42"/>
                            <a:gd name="T70" fmla="*/ 35 w 39"/>
                            <a:gd name="T71" fmla="*/ 42 h 42"/>
                            <a:gd name="T72" fmla="*/ 35 w 39"/>
                            <a:gd name="T73" fmla="*/ 42 h 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39" h="42">
                              <a:moveTo>
                                <a:pt x="0" y="42"/>
                              </a:moveTo>
                              <a:lnTo>
                                <a:pt x="2" y="42"/>
                              </a:lnTo>
                              <a:lnTo>
                                <a:pt x="3" y="42"/>
                              </a:lnTo>
                              <a:lnTo>
                                <a:pt x="14" y="36"/>
                              </a:lnTo>
                              <a:lnTo>
                                <a:pt x="14" y="35"/>
                              </a:lnTo>
                              <a:lnTo>
                                <a:pt x="17" y="24"/>
                              </a:lnTo>
                              <a:lnTo>
                                <a:pt x="17" y="22"/>
                              </a:lnTo>
                              <a:lnTo>
                                <a:pt x="17" y="20"/>
                              </a:lnTo>
                              <a:lnTo>
                                <a:pt x="17" y="18"/>
                              </a:lnTo>
                              <a:lnTo>
                                <a:pt x="17" y="15"/>
                              </a:lnTo>
                              <a:lnTo>
                                <a:pt x="17" y="0"/>
                              </a:lnTo>
                              <a:lnTo>
                                <a:pt x="39" y="0"/>
                              </a:lnTo>
                              <a:lnTo>
                                <a:pt x="39" y="15"/>
                              </a:lnTo>
                              <a:lnTo>
                                <a:pt x="39" y="18"/>
                              </a:lnTo>
                              <a:lnTo>
                                <a:pt x="39" y="20"/>
                              </a:lnTo>
                              <a:lnTo>
                                <a:pt x="39" y="22"/>
                              </a:lnTo>
                              <a:lnTo>
                                <a:pt x="39" y="24"/>
                              </a:lnTo>
                              <a:lnTo>
                                <a:pt x="39" y="25"/>
                              </a:lnTo>
                              <a:lnTo>
                                <a:pt x="39" y="27"/>
                              </a:lnTo>
                              <a:lnTo>
                                <a:pt x="39" y="28"/>
                              </a:lnTo>
                              <a:lnTo>
                                <a:pt x="39" y="29"/>
                              </a:lnTo>
                              <a:lnTo>
                                <a:pt x="38" y="30"/>
                              </a:lnTo>
                              <a:lnTo>
                                <a:pt x="38" y="32"/>
                              </a:lnTo>
                              <a:lnTo>
                                <a:pt x="38" y="34"/>
                              </a:lnTo>
                              <a:lnTo>
                                <a:pt x="38" y="35"/>
                              </a:lnTo>
                              <a:lnTo>
                                <a:pt x="37" y="36"/>
                              </a:lnTo>
                              <a:lnTo>
                                <a:pt x="37" y="38"/>
                              </a:lnTo>
                              <a:lnTo>
                                <a:pt x="37" y="39"/>
                              </a:lnTo>
                              <a:lnTo>
                                <a:pt x="36" y="39"/>
                              </a:lnTo>
                              <a:lnTo>
                                <a:pt x="36" y="40"/>
                              </a:lnTo>
                              <a:lnTo>
                                <a:pt x="36" y="41"/>
                              </a:lnTo>
                              <a:lnTo>
                                <a:pt x="36" y="42"/>
                              </a:lnTo>
                              <a:lnTo>
                                <a:pt x="35" y="4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6964308C" id="Freeform 105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2pt,103.15pt,472.1pt,103.15pt,472.15pt,103.15pt,472.7pt,102.85pt,472.7pt,102.8pt,472.85pt,102.25pt,472.85pt,102.15pt,472.85pt,102.05pt,472.85pt,101.95pt,472.85pt,101.8pt,472.85pt,101.05pt,473.95pt,101.05pt,473.95pt,101.8pt,473.95pt,101.95pt,473.95pt,102.05pt,473.95pt,102.15pt,473.95pt,102.25pt,473.95pt,102.3pt,473.95pt,102.4pt,473.95pt,102.45pt,473.95pt,102.5pt,473.9pt,102.55pt,473.9pt,102.65pt,473.9pt,102.75pt,473.9pt,102.8pt,473.85pt,102.85pt,473.85pt,102.95pt,473.85pt,103pt,473.8pt,103pt,473.8pt,103.05pt,473.8pt,103.1pt,473.8pt,103.15pt,473.75pt,103.15pt" coordsize="39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" stroked="f">
                <v:path o:connecttype="custom" o:connectlocs="0,26670;1270,26670;1905,26670;8890,22860;8890,22225;10795,15240;10795,13970;10795,12700;10795,11430;10795,9525;10795,0;24765,0;24765,9525;24765,11430;24765,12700;24765,13970;24765,15240;24765,15875;24765,17145;24765,17780;24765,18415;24130,19050;24130,20320;24130,21590;24130,22225;23495,22860;23495,22860;23495,24130;23495,24765;22860,24765;22860,24765;22860,25400;22860,26035;22860,26035;22860,26670;22225,26670;22225,26670" o:connectangles="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3ADAA4A9" wp14:editId="36549B1F">
                <wp:simplePos x="0" y="0"/>
                <wp:positionH relativeFrom="page">
                  <wp:posOffset>5975350</wp:posOffset>
                </wp:positionH>
                <wp:positionV relativeFrom="paragraph">
                  <wp:posOffset>1283335</wp:posOffset>
                </wp:positionV>
                <wp:extent cx="29845" cy="9525"/>
                <wp:effectExtent l="3175" t="1270" r="5080" b="8255"/>
                <wp:wrapNone/>
                <wp:docPr id="231600424" name="Freeform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" cy="9525"/>
                        </a:xfrm>
                        <a:custGeom>
                          <a:avLst/>
                          <a:gdLst>
                            <a:gd name="T0" fmla="*/ 23 w 47"/>
                            <a:gd name="T1" fmla="*/ 15 h 15"/>
                            <a:gd name="T2" fmla="*/ 22 w 47"/>
                            <a:gd name="T3" fmla="*/ 15 h 15"/>
                            <a:gd name="T4" fmla="*/ 20 w 47"/>
                            <a:gd name="T5" fmla="*/ 15 h 15"/>
                            <a:gd name="T6" fmla="*/ 20 w 47"/>
                            <a:gd name="T7" fmla="*/ 14 h 15"/>
                            <a:gd name="T8" fmla="*/ 19 w 47"/>
                            <a:gd name="T9" fmla="*/ 14 h 15"/>
                            <a:gd name="T10" fmla="*/ 17 w 47"/>
                            <a:gd name="T11" fmla="*/ 14 h 15"/>
                            <a:gd name="T12" fmla="*/ 17 w 47"/>
                            <a:gd name="T13" fmla="*/ 14 h 15"/>
                            <a:gd name="T14" fmla="*/ 16 w 47"/>
                            <a:gd name="T15" fmla="*/ 14 h 15"/>
                            <a:gd name="T16" fmla="*/ 15 w 47"/>
                            <a:gd name="T17" fmla="*/ 13 h 15"/>
                            <a:gd name="T18" fmla="*/ 14 w 47"/>
                            <a:gd name="T19" fmla="*/ 13 h 15"/>
                            <a:gd name="T20" fmla="*/ 13 w 47"/>
                            <a:gd name="T21" fmla="*/ 13 h 15"/>
                            <a:gd name="T22" fmla="*/ 12 w 47"/>
                            <a:gd name="T23" fmla="*/ 12 h 15"/>
                            <a:gd name="T24" fmla="*/ 12 w 47"/>
                            <a:gd name="T25" fmla="*/ 12 h 15"/>
                            <a:gd name="T26" fmla="*/ 11 w 47"/>
                            <a:gd name="T27" fmla="*/ 12 h 15"/>
                            <a:gd name="T28" fmla="*/ 10 w 47"/>
                            <a:gd name="T29" fmla="*/ 11 h 15"/>
                            <a:gd name="T30" fmla="*/ 9 w 47"/>
                            <a:gd name="T31" fmla="*/ 11 h 15"/>
                            <a:gd name="T32" fmla="*/ 9 w 47"/>
                            <a:gd name="T33" fmla="*/ 10 h 15"/>
                            <a:gd name="T34" fmla="*/ 8 w 47"/>
                            <a:gd name="T35" fmla="*/ 10 h 15"/>
                            <a:gd name="T36" fmla="*/ 4 w 47"/>
                            <a:gd name="T37" fmla="*/ 6 h 15"/>
                            <a:gd name="T38" fmla="*/ 3 w 47"/>
                            <a:gd name="T39" fmla="*/ 5 h 15"/>
                            <a:gd name="T40" fmla="*/ 2 w 47"/>
                            <a:gd name="T41" fmla="*/ 3 h 15"/>
                            <a:gd name="T42" fmla="*/ 1 w 47"/>
                            <a:gd name="T43" fmla="*/ 2 h 15"/>
                            <a:gd name="T44" fmla="*/ 0 w 47"/>
                            <a:gd name="T45" fmla="*/ 0 h 15"/>
                            <a:gd name="T46" fmla="*/ 47 w 47"/>
                            <a:gd name="T47" fmla="*/ 0 h 15"/>
                            <a:gd name="T48" fmla="*/ 42 w 47"/>
                            <a:gd name="T49" fmla="*/ 7 h 15"/>
                            <a:gd name="T50" fmla="*/ 41 w 47"/>
                            <a:gd name="T51" fmla="*/ 8 h 15"/>
                            <a:gd name="T52" fmla="*/ 35 w 47"/>
                            <a:gd name="T53" fmla="*/ 12 h 15"/>
                            <a:gd name="T54" fmla="*/ 34 w 47"/>
                            <a:gd name="T55" fmla="*/ 12 h 15"/>
                            <a:gd name="T56" fmla="*/ 29 w 47"/>
                            <a:gd name="T57" fmla="*/ 14 h 15"/>
                            <a:gd name="T58" fmla="*/ 29 w 47"/>
                            <a:gd name="T59" fmla="*/ 14 h 15"/>
                            <a:gd name="T60" fmla="*/ 28 w 47"/>
                            <a:gd name="T61" fmla="*/ 14 h 15"/>
                            <a:gd name="T62" fmla="*/ 26 w 47"/>
                            <a:gd name="T63" fmla="*/ 14 h 15"/>
                            <a:gd name="T64" fmla="*/ 25 w 47"/>
                            <a:gd name="T65" fmla="*/ 1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7" h="15">
                              <a:moveTo>
                                <a:pt x="23" y="15"/>
                              </a:moveTo>
                              <a:lnTo>
                                <a:pt x="22" y="15"/>
                              </a:lnTo>
                              <a:lnTo>
                                <a:pt x="20" y="15"/>
                              </a:lnTo>
                              <a:lnTo>
                                <a:pt x="20" y="14"/>
                              </a:lnTo>
                              <a:lnTo>
                                <a:pt x="19" y="14"/>
                              </a:lnTo>
                              <a:lnTo>
                                <a:pt x="17" y="14"/>
                              </a:lnTo>
                              <a:lnTo>
                                <a:pt x="16" y="14"/>
                              </a:lnTo>
                              <a:lnTo>
                                <a:pt x="15" y="13"/>
                              </a:lnTo>
                              <a:lnTo>
                                <a:pt x="14" y="13"/>
                              </a:lnTo>
                              <a:lnTo>
                                <a:pt x="13" y="13"/>
                              </a:lnTo>
                              <a:lnTo>
                                <a:pt x="12" y="12"/>
                              </a:lnTo>
                              <a:lnTo>
                                <a:pt x="11" y="12"/>
                              </a:lnTo>
                              <a:lnTo>
                                <a:pt x="10" y="11"/>
                              </a:lnTo>
                              <a:lnTo>
                                <a:pt x="9" y="11"/>
                              </a:lnTo>
                              <a:lnTo>
                                <a:pt x="9" y="10"/>
                              </a:lnTo>
                              <a:lnTo>
                                <a:pt x="8" y="10"/>
                              </a:lnTo>
                              <a:lnTo>
                                <a:pt x="4" y="6"/>
                              </a:lnTo>
                              <a:lnTo>
                                <a:pt x="3" y="5"/>
                              </a:lnTo>
                              <a:lnTo>
                                <a:pt x="2" y="3"/>
                              </a:lnTo>
                              <a:lnTo>
                                <a:pt x="1" y="2"/>
                              </a:lnTo>
                              <a:lnTo>
                                <a:pt x="0" y="0"/>
                              </a:lnTo>
                              <a:lnTo>
                                <a:pt x="47" y="0"/>
                              </a:lnTo>
                              <a:lnTo>
                                <a:pt x="42" y="7"/>
                              </a:lnTo>
                              <a:lnTo>
                                <a:pt x="41" y="8"/>
                              </a:lnTo>
                              <a:lnTo>
                                <a:pt x="35" y="12"/>
                              </a:lnTo>
                              <a:lnTo>
                                <a:pt x="34" y="12"/>
                              </a:lnTo>
                              <a:lnTo>
                                <a:pt x="29" y="14"/>
                              </a:lnTo>
                              <a:lnTo>
                                <a:pt x="28" y="14"/>
                              </a:lnTo>
                              <a:lnTo>
                                <a:pt x="26" y="14"/>
                              </a:lnTo>
                              <a:lnTo>
                                <a:pt x="25" y="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1CD09E8" id="Freeform 106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1.65pt,101.8pt,471.6pt,101.8pt,471.5pt,101.8pt,471.5pt,101.75pt,471.45pt,101.75pt,471.35pt,101.75pt,471.3pt,101.75pt,471.25pt,101.7pt,471.2pt,101.7pt,471.15pt,101.7pt,471.1pt,101.65pt,471.05pt,101.65pt,471pt,101.6pt,470.95pt,101.6pt,470.95pt,101.55pt,470.9pt,101.55pt,470.7pt,101.35pt,470.65pt,101.3pt,470.6pt,101.2pt,470.55pt,101.15pt,470.5pt,101.05pt,472.85pt,101.05pt,472.6pt,101.4pt,472.55pt,101.45pt,472.25pt,101.65pt,472.2pt,101.65pt,471.95pt,101.75pt,471.9pt,101.75pt,471.8pt,101.75pt,471.75pt,101.8pt" coordsize="4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" stroked="f">
                <v:path o:connecttype="custom" o:connectlocs="14605,9525;13970,9525;12700,9525;12700,8890;12065,8890;10795,8890;10795,8890;10160,8890;9525,8255;8890,8255;8255,8255;7620,7620;7620,7620;6985,7620;6350,6985;5715,6985;5715,6350;5080,6350;2540,3810;1905,3175;1270,1905;635,1270;0,0;29845,0;26670,4445;26035,5080;22225,7620;21590,7620;18415,8890;18415,8890;17780,8890;16510,8890;15875,9525" o:connectangles="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70EBABF4" wp14:editId="0203315A">
                <wp:simplePos x="0" y="0"/>
                <wp:positionH relativeFrom="page">
                  <wp:posOffset>5973445</wp:posOffset>
                </wp:positionH>
                <wp:positionV relativeFrom="paragraph">
                  <wp:posOffset>1279525</wp:posOffset>
                </wp:positionV>
                <wp:extent cx="45720" cy="3810"/>
                <wp:effectExtent l="1270" t="6985" r="635" b="8255"/>
                <wp:wrapNone/>
                <wp:docPr id="440074351" name="Freeform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3810"/>
                        </a:xfrm>
                        <a:custGeom>
                          <a:avLst/>
                          <a:gdLst>
                            <a:gd name="T0" fmla="*/ 3 w 72"/>
                            <a:gd name="T1" fmla="*/ 6 h 6"/>
                            <a:gd name="T2" fmla="*/ 2 w 72"/>
                            <a:gd name="T3" fmla="*/ 5 h 6"/>
                            <a:gd name="T4" fmla="*/ 1 w 72"/>
                            <a:gd name="T5" fmla="*/ 2 h 6"/>
                            <a:gd name="T6" fmla="*/ 0 w 72"/>
                            <a:gd name="T7" fmla="*/ 0 h 6"/>
                            <a:gd name="T8" fmla="*/ 72 w 72"/>
                            <a:gd name="T9" fmla="*/ 0 h 6"/>
                            <a:gd name="T10" fmla="*/ 72 w 72"/>
                            <a:gd name="T11" fmla="*/ 2 h 6"/>
                            <a:gd name="T12" fmla="*/ 72 w 72"/>
                            <a:gd name="T13" fmla="*/ 5 h 6"/>
                            <a:gd name="T14" fmla="*/ 72 w 72"/>
                            <a:gd name="T15" fmla="*/ 6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2" h="6">
                              <a:moveTo>
                                <a:pt x="3" y="6"/>
                              </a:moveTo>
                              <a:lnTo>
                                <a:pt x="2" y="5"/>
                              </a:lnTo>
                              <a:lnTo>
                                <a:pt x="1" y="2"/>
                              </a:lnTo>
                              <a:lnTo>
                                <a:pt x="0" y="0"/>
                              </a:lnTo>
                              <a:lnTo>
                                <a:pt x="72" y="0"/>
                              </a:lnTo>
                              <a:lnTo>
                                <a:pt x="72" y="2"/>
                              </a:lnTo>
                              <a:lnTo>
                                <a:pt x="72" y="5"/>
                              </a:lnTo>
                              <a:lnTo>
                                <a:pt x="72" y="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F5A53DE" id="Freeform 107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0.5pt,101.05pt,470.45pt,101pt,470.4pt,100.85pt,470.35pt,100.75pt,473.95pt,100.75pt,473.95pt,100.85pt,473.95pt,101pt,473.95pt,101.05pt" coordsize="72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" stroked="f">
                <v:path o:connecttype="custom" o:connectlocs="1905,3810;1270,3175;635,1270;0,0;45720,0;45720,1270;45720,3175;45720,3810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1C309133" wp14:editId="23594EC8">
                <wp:simplePos x="0" y="0"/>
                <wp:positionH relativeFrom="page">
                  <wp:posOffset>5970270</wp:posOffset>
                </wp:positionH>
                <wp:positionV relativeFrom="paragraph">
                  <wp:posOffset>1226185</wp:posOffset>
                </wp:positionV>
                <wp:extent cx="24765" cy="53340"/>
                <wp:effectExtent l="7620" t="1270" r="5715" b="2540"/>
                <wp:wrapNone/>
                <wp:docPr id="1208125892" name="Freeform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" cy="53340"/>
                        </a:xfrm>
                        <a:custGeom>
                          <a:avLst/>
                          <a:gdLst>
                            <a:gd name="T0" fmla="*/ 5 w 39"/>
                            <a:gd name="T1" fmla="*/ 84 h 84"/>
                            <a:gd name="T2" fmla="*/ 5 w 39"/>
                            <a:gd name="T3" fmla="*/ 82 h 84"/>
                            <a:gd name="T4" fmla="*/ 4 w 39"/>
                            <a:gd name="T5" fmla="*/ 80 h 84"/>
                            <a:gd name="T6" fmla="*/ 4 w 39"/>
                            <a:gd name="T7" fmla="*/ 78 h 84"/>
                            <a:gd name="T8" fmla="*/ 3 w 39"/>
                            <a:gd name="T9" fmla="*/ 76 h 84"/>
                            <a:gd name="T10" fmla="*/ 3 w 39"/>
                            <a:gd name="T11" fmla="*/ 74 h 84"/>
                            <a:gd name="T12" fmla="*/ 2 w 39"/>
                            <a:gd name="T13" fmla="*/ 69 h 84"/>
                            <a:gd name="T14" fmla="*/ 1 w 39"/>
                            <a:gd name="T15" fmla="*/ 66 h 84"/>
                            <a:gd name="T16" fmla="*/ 1 w 39"/>
                            <a:gd name="T17" fmla="*/ 64 h 84"/>
                            <a:gd name="T18" fmla="*/ 1 w 39"/>
                            <a:gd name="T19" fmla="*/ 59 h 84"/>
                            <a:gd name="T20" fmla="*/ 0 w 39"/>
                            <a:gd name="T21" fmla="*/ 54 h 84"/>
                            <a:gd name="T22" fmla="*/ 0 w 39"/>
                            <a:gd name="T23" fmla="*/ 48 h 84"/>
                            <a:gd name="T24" fmla="*/ 0 w 39"/>
                            <a:gd name="T25" fmla="*/ 42 h 84"/>
                            <a:gd name="T26" fmla="*/ 0 w 39"/>
                            <a:gd name="T27" fmla="*/ 36 h 84"/>
                            <a:gd name="T28" fmla="*/ 0 w 39"/>
                            <a:gd name="T29" fmla="*/ 30 h 84"/>
                            <a:gd name="T30" fmla="*/ 1 w 39"/>
                            <a:gd name="T31" fmla="*/ 25 h 84"/>
                            <a:gd name="T32" fmla="*/ 1 w 39"/>
                            <a:gd name="T33" fmla="*/ 20 h 84"/>
                            <a:gd name="T34" fmla="*/ 1 w 39"/>
                            <a:gd name="T35" fmla="*/ 18 h 84"/>
                            <a:gd name="T36" fmla="*/ 2 w 39"/>
                            <a:gd name="T37" fmla="*/ 15 h 84"/>
                            <a:gd name="T38" fmla="*/ 3 w 39"/>
                            <a:gd name="T39" fmla="*/ 10 h 84"/>
                            <a:gd name="T40" fmla="*/ 3 w 39"/>
                            <a:gd name="T41" fmla="*/ 8 h 84"/>
                            <a:gd name="T42" fmla="*/ 4 w 39"/>
                            <a:gd name="T43" fmla="*/ 6 h 84"/>
                            <a:gd name="T44" fmla="*/ 4 w 39"/>
                            <a:gd name="T45" fmla="*/ 4 h 84"/>
                            <a:gd name="T46" fmla="*/ 5 w 39"/>
                            <a:gd name="T47" fmla="*/ 2 h 84"/>
                            <a:gd name="T48" fmla="*/ 5 w 39"/>
                            <a:gd name="T49" fmla="*/ 0 h 84"/>
                            <a:gd name="T50" fmla="*/ 39 w 39"/>
                            <a:gd name="T51" fmla="*/ 0 h 84"/>
                            <a:gd name="T52" fmla="*/ 36 w 39"/>
                            <a:gd name="T53" fmla="*/ 0 h 84"/>
                            <a:gd name="T54" fmla="*/ 25 w 39"/>
                            <a:gd name="T55" fmla="*/ 15 h 84"/>
                            <a:gd name="T56" fmla="*/ 23 w 39"/>
                            <a:gd name="T57" fmla="*/ 27 h 84"/>
                            <a:gd name="T58" fmla="*/ 23 w 39"/>
                            <a:gd name="T59" fmla="*/ 46 h 84"/>
                            <a:gd name="T60" fmla="*/ 23 w 39"/>
                            <a:gd name="T61" fmla="*/ 50 h 84"/>
                            <a:gd name="T62" fmla="*/ 23 w 39"/>
                            <a:gd name="T63" fmla="*/ 57 h 84"/>
                            <a:gd name="T64" fmla="*/ 23 w 39"/>
                            <a:gd name="T65" fmla="*/ 60 h 84"/>
                            <a:gd name="T66" fmla="*/ 24 w 39"/>
                            <a:gd name="T67" fmla="*/ 65 h 84"/>
                            <a:gd name="T68" fmla="*/ 25 w 39"/>
                            <a:gd name="T69" fmla="*/ 69 h 84"/>
                            <a:gd name="T70" fmla="*/ 25 w 39"/>
                            <a:gd name="T71" fmla="*/ 71 h 84"/>
                            <a:gd name="T72" fmla="*/ 26 w 39"/>
                            <a:gd name="T73" fmla="*/ 74 h 84"/>
                            <a:gd name="T74" fmla="*/ 28 w 39"/>
                            <a:gd name="T75" fmla="*/ 77 h 84"/>
                            <a:gd name="T76" fmla="*/ 39 w 39"/>
                            <a:gd name="T77" fmla="*/ 84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39" h="84">
                              <a:moveTo>
                                <a:pt x="5" y="84"/>
                              </a:moveTo>
                              <a:lnTo>
                                <a:pt x="5" y="84"/>
                              </a:lnTo>
                              <a:lnTo>
                                <a:pt x="5" y="83"/>
                              </a:lnTo>
                              <a:lnTo>
                                <a:pt x="5" y="82"/>
                              </a:lnTo>
                              <a:lnTo>
                                <a:pt x="5" y="81"/>
                              </a:lnTo>
                              <a:lnTo>
                                <a:pt x="4" y="80"/>
                              </a:lnTo>
                              <a:lnTo>
                                <a:pt x="4" y="79"/>
                              </a:lnTo>
                              <a:lnTo>
                                <a:pt x="4" y="78"/>
                              </a:lnTo>
                              <a:lnTo>
                                <a:pt x="3" y="77"/>
                              </a:lnTo>
                              <a:lnTo>
                                <a:pt x="3" y="76"/>
                              </a:lnTo>
                              <a:lnTo>
                                <a:pt x="3" y="74"/>
                              </a:lnTo>
                              <a:lnTo>
                                <a:pt x="2" y="71"/>
                              </a:lnTo>
                              <a:lnTo>
                                <a:pt x="2" y="69"/>
                              </a:lnTo>
                              <a:lnTo>
                                <a:pt x="1" y="66"/>
                              </a:lnTo>
                              <a:lnTo>
                                <a:pt x="1" y="65"/>
                              </a:lnTo>
                              <a:lnTo>
                                <a:pt x="1" y="64"/>
                              </a:lnTo>
                              <a:lnTo>
                                <a:pt x="1" y="60"/>
                              </a:lnTo>
                              <a:lnTo>
                                <a:pt x="1" y="59"/>
                              </a:lnTo>
                              <a:lnTo>
                                <a:pt x="1" y="57"/>
                              </a:lnTo>
                              <a:lnTo>
                                <a:pt x="0" y="54"/>
                              </a:lnTo>
                              <a:lnTo>
                                <a:pt x="0" y="50"/>
                              </a:lnTo>
                              <a:lnTo>
                                <a:pt x="0" y="48"/>
                              </a:lnTo>
                              <a:lnTo>
                                <a:pt x="0" y="46"/>
                              </a:lnTo>
                              <a:lnTo>
                                <a:pt x="0" y="42"/>
                              </a:lnTo>
                              <a:lnTo>
                                <a:pt x="0" y="38"/>
                              </a:lnTo>
                              <a:lnTo>
                                <a:pt x="0" y="36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1" y="27"/>
                              </a:lnTo>
                              <a:lnTo>
                                <a:pt x="1" y="25"/>
                              </a:lnTo>
                              <a:lnTo>
                                <a:pt x="1" y="24"/>
                              </a:lnTo>
                              <a:lnTo>
                                <a:pt x="1" y="20"/>
                              </a:lnTo>
                              <a:lnTo>
                                <a:pt x="1" y="19"/>
                              </a:lnTo>
                              <a:lnTo>
                                <a:pt x="1" y="18"/>
                              </a:lnTo>
                              <a:lnTo>
                                <a:pt x="2" y="15"/>
                              </a:lnTo>
                              <a:lnTo>
                                <a:pt x="2" y="13"/>
                              </a:lnTo>
                              <a:lnTo>
                                <a:pt x="3" y="10"/>
                              </a:lnTo>
                              <a:lnTo>
                                <a:pt x="3" y="8"/>
                              </a:lnTo>
                              <a:lnTo>
                                <a:pt x="3" y="7"/>
                              </a:lnTo>
                              <a:lnTo>
                                <a:pt x="4" y="6"/>
                              </a:lnTo>
                              <a:lnTo>
                                <a:pt x="4" y="5"/>
                              </a:lnTo>
                              <a:lnTo>
                                <a:pt x="4" y="4"/>
                              </a:lnTo>
                              <a:lnTo>
                                <a:pt x="5" y="3"/>
                              </a:lnTo>
                              <a:lnTo>
                                <a:pt x="5" y="2"/>
                              </a:lnTo>
                              <a:lnTo>
                                <a:pt x="5" y="1"/>
                              </a:lnTo>
                              <a:lnTo>
                                <a:pt x="5" y="0"/>
                              </a:lnTo>
                              <a:lnTo>
                                <a:pt x="39" y="0"/>
                              </a:lnTo>
                              <a:lnTo>
                                <a:pt x="37" y="0"/>
                              </a:lnTo>
                              <a:lnTo>
                                <a:pt x="36" y="0"/>
                              </a:lnTo>
                              <a:lnTo>
                                <a:pt x="25" y="15"/>
                              </a:lnTo>
                              <a:lnTo>
                                <a:pt x="23" y="25"/>
                              </a:lnTo>
                              <a:lnTo>
                                <a:pt x="23" y="27"/>
                              </a:lnTo>
                              <a:lnTo>
                                <a:pt x="23" y="42"/>
                              </a:lnTo>
                              <a:lnTo>
                                <a:pt x="23" y="46"/>
                              </a:lnTo>
                              <a:lnTo>
                                <a:pt x="23" y="48"/>
                              </a:lnTo>
                              <a:lnTo>
                                <a:pt x="23" y="50"/>
                              </a:lnTo>
                              <a:lnTo>
                                <a:pt x="23" y="54"/>
                              </a:lnTo>
                              <a:lnTo>
                                <a:pt x="23" y="57"/>
                              </a:lnTo>
                              <a:lnTo>
                                <a:pt x="23" y="59"/>
                              </a:lnTo>
                              <a:lnTo>
                                <a:pt x="23" y="60"/>
                              </a:lnTo>
                              <a:lnTo>
                                <a:pt x="24" y="64"/>
                              </a:lnTo>
                              <a:lnTo>
                                <a:pt x="24" y="65"/>
                              </a:lnTo>
                              <a:lnTo>
                                <a:pt x="24" y="66"/>
                              </a:lnTo>
                              <a:lnTo>
                                <a:pt x="25" y="69"/>
                              </a:lnTo>
                              <a:lnTo>
                                <a:pt x="25" y="71"/>
                              </a:lnTo>
                              <a:lnTo>
                                <a:pt x="26" y="74"/>
                              </a:lnTo>
                              <a:lnTo>
                                <a:pt x="27" y="76"/>
                              </a:lnTo>
                              <a:lnTo>
                                <a:pt x="28" y="77"/>
                              </a:lnTo>
                              <a:lnTo>
                                <a:pt x="37" y="84"/>
                              </a:lnTo>
                              <a:lnTo>
                                <a:pt x="39" y="8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1CFA300B" id="Freeform 108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0.35pt,100.75pt,470.35pt,100.75pt,470.35pt,100.7pt,470.35pt,100.65pt,470.35pt,100.6pt,470.3pt,100.55pt,470.3pt,100.5pt,470.3pt,100.45pt,470.25pt,100.4pt,470.25pt,100.35pt,470.25pt,100.25pt,470.2pt,100.1pt,470.2pt,100pt,470.15pt,99.85pt,470.15pt,99.8pt,470.15pt,99.75pt,470.15pt,99.55pt,470.15pt,99.5pt,470.15pt,99.4pt,470.1pt,99.25pt,470.1pt,99.05pt,470.1pt,98.95pt,470.1pt,98.85pt,470.1pt,98.65pt,470.1pt,98.45pt,470.1pt,98.35pt,470.1pt,98.25pt,470.1pt,98.05pt,470.15pt,97.9pt,470.15pt,97.8pt,470.15pt,97.75pt,470.15pt,97.55pt,470.15pt,97.5pt,470.15pt,97.45pt,470.2pt,97.3pt,470.2pt,97.2pt,470.25pt,97.05pt,470.25pt,96.95pt,470.25pt,96.9pt,470.3pt,96.85pt,470.3pt,96.8pt,470.3pt,96.75pt,470.35pt,96.7pt,470.35pt,96.65pt,470.35pt,96.6pt,470.35pt,96.55pt,472.05pt,96.55pt,471.95pt,96.55pt,471.9pt,96.55pt,471.35pt,97.3pt,471.25pt,97.8pt,471.25pt,97.9pt,471.25pt,98.65pt,471.25pt,98.85pt,471.25pt,98.95pt,471.25pt,99.05pt,471.25pt,99.25pt,471.25pt,99.4pt,471.25pt,99.5pt,471.25pt,99.55pt,471.3pt,99.75pt,471.3pt,99.8pt,471.3pt,99.85pt,471.35pt,100pt,471.35pt,100.1pt,471.4pt,100.25pt,471.45pt,100.35pt,471.5pt,100.4pt,471.95pt,100.75pt,472.05pt,100.75pt" coordsize="39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" stroked="f">
                <v:path o:connecttype="custom" o:connectlocs="3175,53340;3175,52070;2540,50800;2540,49530;1905,48260;1905,46990;1270,43815;635,41910;635,40640;635,37465;0,34290;0,30480;0,26670;0,22860;0,19050;635,15875;635,12700;635,11430;1270,9525;1905,6350;1905,5080;2540,3810;2540,2540;3175,1270;3175,0;24765,0;22860,0;15875,9525;14605,17145;14605,29210;14605,31750;14605,36195;14605,38100;15240,41275;15875,43815;15875,45085;16510,46990;17780,48895;24765,53340" o:connectangles="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0E3F1830" wp14:editId="6D1E407C">
                <wp:simplePos x="0" y="0"/>
                <wp:positionH relativeFrom="page">
                  <wp:posOffset>5995035</wp:posOffset>
                </wp:positionH>
                <wp:positionV relativeFrom="paragraph">
                  <wp:posOffset>1226185</wp:posOffset>
                </wp:positionV>
                <wp:extent cx="24130" cy="53340"/>
                <wp:effectExtent l="3810" t="1270" r="635" b="2540"/>
                <wp:wrapNone/>
                <wp:docPr id="80961662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" cy="53340"/>
                        </a:xfrm>
                        <a:custGeom>
                          <a:avLst/>
                          <a:gdLst>
                            <a:gd name="T0" fmla="*/ 0 w 38"/>
                            <a:gd name="T1" fmla="*/ 84 h 84"/>
                            <a:gd name="T2" fmla="*/ 17 w 38"/>
                            <a:gd name="T3" fmla="*/ 42 h 84"/>
                            <a:gd name="T4" fmla="*/ 17 w 38"/>
                            <a:gd name="T5" fmla="*/ 38 h 84"/>
                            <a:gd name="T6" fmla="*/ 0 w 38"/>
                            <a:gd name="T7" fmla="*/ 0 h 84"/>
                            <a:gd name="T8" fmla="*/ 38 w 38"/>
                            <a:gd name="T9" fmla="*/ 0 h 84"/>
                            <a:gd name="T10" fmla="*/ 38 w 38"/>
                            <a:gd name="T11" fmla="*/ 84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8" h="84">
                              <a:moveTo>
                                <a:pt x="0" y="84"/>
                              </a:moveTo>
                              <a:lnTo>
                                <a:pt x="17" y="42"/>
                              </a:lnTo>
                              <a:lnTo>
                                <a:pt x="17" y="38"/>
                              </a:lnTo>
                              <a:lnTo>
                                <a:pt x="0" y="0"/>
                              </a:lnTo>
                              <a:lnTo>
                                <a:pt x="38" y="0"/>
                              </a:lnTo>
                              <a:lnTo>
                                <a:pt x="38" y="8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2C6A5FB" id="Freeform 109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2.05pt,100.75pt,472.9pt,98.65pt,472.9pt,98.45pt,472.05pt,96.55pt,473.95pt,96.55pt,473.95pt,100.75pt" coordsize="38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" stroked="f">
                <v:path o:connecttype="custom" o:connectlocs="0,53340;10795,26670;10795,24130;0,0;24130,0;24130,53340" o:connectangles="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258FA7EE" wp14:editId="7C886E7D">
                <wp:simplePos x="0" y="0"/>
                <wp:positionH relativeFrom="page">
                  <wp:posOffset>5973445</wp:posOffset>
                </wp:positionH>
                <wp:positionV relativeFrom="paragraph">
                  <wp:posOffset>1221740</wp:posOffset>
                </wp:positionV>
                <wp:extent cx="45720" cy="4445"/>
                <wp:effectExtent l="1270" t="6350" r="635" b="8255"/>
                <wp:wrapNone/>
                <wp:docPr id="2078669649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445"/>
                        </a:xfrm>
                        <a:custGeom>
                          <a:avLst/>
                          <a:gdLst>
                            <a:gd name="T0" fmla="*/ 0 w 72"/>
                            <a:gd name="T1" fmla="*/ 7 h 7"/>
                            <a:gd name="T2" fmla="*/ 1 w 72"/>
                            <a:gd name="T3" fmla="*/ 5 h 7"/>
                            <a:gd name="T4" fmla="*/ 2 w 72"/>
                            <a:gd name="T5" fmla="*/ 2 h 7"/>
                            <a:gd name="T6" fmla="*/ 3 w 72"/>
                            <a:gd name="T7" fmla="*/ 0 h 7"/>
                            <a:gd name="T8" fmla="*/ 72 w 72"/>
                            <a:gd name="T9" fmla="*/ 0 h 7"/>
                            <a:gd name="T10" fmla="*/ 72 w 72"/>
                            <a:gd name="T11" fmla="*/ 2 h 7"/>
                            <a:gd name="T12" fmla="*/ 72 w 72"/>
                            <a:gd name="T13" fmla="*/ 5 h 7"/>
                            <a:gd name="T14" fmla="*/ 72 w 72"/>
                            <a:gd name="T15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2" h="7">
                              <a:moveTo>
                                <a:pt x="0" y="7"/>
                              </a:moveTo>
                              <a:lnTo>
                                <a:pt x="1" y="5"/>
                              </a:lnTo>
                              <a:lnTo>
                                <a:pt x="2" y="2"/>
                              </a:lnTo>
                              <a:lnTo>
                                <a:pt x="3" y="0"/>
                              </a:lnTo>
                              <a:lnTo>
                                <a:pt x="72" y="0"/>
                              </a:lnTo>
                              <a:lnTo>
                                <a:pt x="72" y="2"/>
                              </a:lnTo>
                              <a:lnTo>
                                <a:pt x="72" y="5"/>
                              </a:lnTo>
                              <a:lnTo>
                                <a:pt x="72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256FAA49" id="Freeform 110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0.35pt,96.55pt,470.4pt,96.45pt,470.45pt,96.3pt,470.5pt,96.2pt,473.95pt,96.2pt,473.95pt,96.3pt,473.95pt,96.45pt,473.95pt,96.55pt" coordsize="72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" stroked="f">
                <v:path o:connecttype="custom" o:connectlocs="0,4445;635,3175;1270,1270;1905,0;45720,0;45720,1270;45720,3175;45720,4445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32A1BAC" wp14:editId="73538CB0">
                <wp:simplePos x="0" y="0"/>
                <wp:positionH relativeFrom="page">
                  <wp:posOffset>5975350</wp:posOffset>
                </wp:positionH>
                <wp:positionV relativeFrom="paragraph">
                  <wp:posOffset>1212850</wp:posOffset>
                </wp:positionV>
                <wp:extent cx="29845" cy="8890"/>
                <wp:effectExtent l="3175" t="6985" r="5080" b="3175"/>
                <wp:wrapNone/>
                <wp:docPr id="1913481509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" cy="8890"/>
                        </a:xfrm>
                        <a:custGeom>
                          <a:avLst/>
                          <a:gdLst>
                            <a:gd name="T0" fmla="*/ 0 w 47"/>
                            <a:gd name="T1" fmla="*/ 14 h 14"/>
                            <a:gd name="T2" fmla="*/ 1 w 47"/>
                            <a:gd name="T3" fmla="*/ 13 h 14"/>
                            <a:gd name="T4" fmla="*/ 2 w 47"/>
                            <a:gd name="T5" fmla="*/ 12 h 14"/>
                            <a:gd name="T6" fmla="*/ 3 w 47"/>
                            <a:gd name="T7" fmla="*/ 10 h 14"/>
                            <a:gd name="T8" fmla="*/ 4 w 47"/>
                            <a:gd name="T9" fmla="*/ 9 h 14"/>
                            <a:gd name="T10" fmla="*/ 5 w 47"/>
                            <a:gd name="T11" fmla="*/ 8 h 14"/>
                            <a:gd name="T12" fmla="*/ 6 w 47"/>
                            <a:gd name="T13" fmla="*/ 7 h 14"/>
                            <a:gd name="T14" fmla="*/ 7 w 47"/>
                            <a:gd name="T15" fmla="*/ 6 h 14"/>
                            <a:gd name="T16" fmla="*/ 8 w 47"/>
                            <a:gd name="T17" fmla="*/ 5 h 14"/>
                            <a:gd name="T18" fmla="*/ 9 w 47"/>
                            <a:gd name="T19" fmla="*/ 4 h 14"/>
                            <a:gd name="T20" fmla="*/ 9 w 47"/>
                            <a:gd name="T21" fmla="*/ 4 h 14"/>
                            <a:gd name="T22" fmla="*/ 10 w 47"/>
                            <a:gd name="T23" fmla="*/ 4 h 14"/>
                            <a:gd name="T24" fmla="*/ 11 w 47"/>
                            <a:gd name="T25" fmla="*/ 3 h 14"/>
                            <a:gd name="T26" fmla="*/ 12 w 47"/>
                            <a:gd name="T27" fmla="*/ 3 h 14"/>
                            <a:gd name="T28" fmla="*/ 12 w 47"/>
                            <a:gd name="T29" fmla="*/ 2 h 14"/>
                            <a:gd name="T30" fmla="*/ 14 w 47"/>
                            <a:gd name="T31" fmla="*/ 2 h 14"/>
                            <a:gd name="T32" fmla="*/ 14 w 47"/>
                            <a:gd name="T33" fmla="*/ 2 h 14"/>
                            <a:gd name="T34" fmla="*/ 15 w 47"/>
                            <a:gd name="T35" fmla="*/ 2 h 14"/>
                            <a:gd name="T36" fmla="*/ 16 w 47"/>
                            <a:gd name="T37" fmla="*/ 1 h 14"/>
                            <a:gd name="T38" fmla="*/ 21 w 47"/>
                            <a:gd name="T39" fmla="*/ 0 h 14"/>
                            <a:gd name="T40" fmla="*/ 22 w 47"/>
                            <a:gd name="T41" fmla="*/ 0 h 14"/>
                            <a:gd name="T42" fmla="*/ 23 w 47"/>
                            <a:gd name="T43" fmla="*/ 0 h 14"/>
                            <a:gd name="T44" fmla="*/ 25 w 47"/>
                            <a:gd name="T45" fmla="*/ 0 h 14"/>
                            <a:gd name="T46" fmla="*/ 26 w 47"/>
                            <a:gd name="T47" fmla="*/ 0 h 14"/>
                            <a:gd name="T48" fmla="*/ 26 w 47"/>
                            <a:gd name="T49" fmla="*/ 1 h 14"/>
                            <a:gd name="T50" fmla="*/ 28 w 47"/>
                            <a:gd name="T51" fmla="*/ 1 h 14"/>
                            <a:gd name="T52" fmla="*/ 29 w 47"/>
                            <a:gd name="T53" fmla="*/ 1 h 14"/>
                            <a:gd name="T54" fmla="*/ 29 w 47"/>
                            <a:gd name="T55" fmla="*/ 1 h 14"/>
                            <a:gd name="T56" fmla="*/ 30 w 47"/>
                            <a:gd name="T57" fmla="*/ 1 h 14"/>
                            <a:gd name="T58" fmla="*/ 32 w 47"/>
                            <a:gd name="T59" fmla="*/ 2 h 14"/>
                            <a:gd name="T60" fmla="*/ 32 w 47"/>
                            <a:gd name="T61" fmla="*/ 2 h 14"/>
                            <a:gd name="T62" fmla="*/ 33 w 47"/>
                            <a:gd name="T63" fmla="*/ 2 h 14"/>
                            <a:gd name="T64" fmla="*/ 38 w 47"/>
                            <a:gd name="T65" fmla="*/ 4 h 14"/>
                            <a:gd name="T66" fmla="*/ 38 w 47"/>
                            <a:gd name="T67" fmla="*/ 4 h 14"/>
                            <a:gd name="T68" fmla="*/ 39 w 47"/>
                            <a:gd name="T69" fmla="*/ 5 h 14"/>
                            <a:gd name="T70" fmla="*/ 40 w 47"/>
                            <a:gd name="T71" fmla="*/ 6 h 14"/>
                            <a:gd name="T72" fmla="*/ 44 w 47"/>
                            <a:gd name="T73" fmla="*/ 10 h 14"/>
                            <a:gd name="T74" fmla="*/ 45 w 47"/>
                            <a:gd name="T75" fmla="*/ 12 h 14"/>
                            <a:gd name="T76" fmla="*/ 46 w 47"/>
                            <a:gd name="T77" fmla="*/ 13 h 14"/>
                            <a:gd name="T78" fmla="*/ 47 w 47"/>
                            <a:gd name="T79" fmla="*/ 14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47" h="14">
                              <a:moveTo>
                                <a:pt x="0" y="14"/>
                              </a:moveTo>
                              <a:lnTo>
                                <a:pt x="1" y="13"/>
                              </a:lnTo>
                              <a:lnTo>
                                <a:pt x="2" y="12"/>
                              </a:lnTo>
                              <a:lnTo>
                                <a:pt x="3" y="10"/>
                              </a:lnTo>
                              <a:lnTo>
                                <a:pt x="4" y="9"/>
                              </a:lnTo>
                              <a:lnTo>
                                <a:pt x="5" y="8"/>
                              </a:lnTo>
                              <a:lnTo>
                                <a:pt x="6" y="7"/>
                              </a:lnTo>
                              <a:lnTo>
                                <a:pt x="7" y="6"/>
                              </a:lnTo>
                              <a:lnTo>
                                <a:pt x="8" y="5"/>
                              </a:lnTo>
                              <a:lnTo>
                                <a:pt x="9" y="4"/>
                              </a:lnTo>
                              <a:lnTo>
                                <a:pt x="10" y="4"/>
                              </a:lnTo>
                              <a:lnTo>
                                <a:pt x="11" y="3"/>
                              </a:lnTo>
                              <a:lnTo>
                                <a:pt x="12" y="3"/>
                              </a:lnTo>
                              <a:lnTo>
                                <a:pt x="12" y="2"/>
                              </a:lnTo>
                              <a:lnTo>
                                <a:pt x="14" y="2"/>
                              </a:lnTo>
                              <a:lnTo>
                                <a:pt x="15" y="2"/>
                              </a:lnTo>
                              <a:lnTo>
                                <a:pt x="16" y="1"/>
                              </a:lnTo>
                              <a:lnTo>
                                <a:pt x="21" y="0"/>
                              </a:lnTo>
                              <a:lnTo>
                                <a:pt x="22" y="0"/>
                              </a:lnTo>
                              <a:lnTo>
                                <a:pt x="23" y="0"/>
                              </a:lnTo>
                              <a:lnTo>
                                <a:pt x="25" y="0"/>
                              </a:lnTo>
                              <a:lnTo>
                                <a:pt x="26" y="0"/>
                              </a:lnTo>
                              <a:lnTo>
                                <a:pt x="26" y="1"/>
                              </a:lnTo>
                              <a:lnTo>
                                <a:pt x="28" y="1"/>
                              </a:lnTo>
                              <a:lnTo>
                                <a:pt x="29" y="1"/>
                              </a:lnTo>
                              <a:lnTo>
                                <a:pt x="30" y="1"/>
                              </a:lnTo>
                              <a:lnTo>
                                <a:pt x="32" y="2"/>
                              </a:lnTo>
                              <a:lnTo>
                                <a:pt x="33" y="2"/>
                              </a:lnTo>
                              <a:lnTo>
                                <a:pt x="38" y="4"/>
                              </a:lnTo>
                              <a:lnTo>
                                <a:pt x="39" y="5"/>
                              </a:lnTo>
                              <a:lnTo>
                                <a:pt x="40" y="6"/>
                              </a:lnTo>
                              <a:lnTo>
                                <a:pt x="44" y="10"/>
                              </a:lnTo>
                              <a:lnTo>
                                <a:pt x="45" y="12"/>
                              </a:lnTo>
                              <a:lnTo>
                                <a:pt x="46" y="13"/>
                              </a:lnTo>
                              <a:lnTo>
                                <a:pt x="47" y="1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48DDCDA" id="Freeform 111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0.5pt,96.2pt,470.55pt,96.15pt,470.6pt,96.1pt,470.65pt,96pt,470.7pt,95.95pt,470.75pt,95.9pt,470.8pt,95.85pt,470.85pt,95.8pt,470.9pt,95.75pt,470.95pt,95.7pt,471pt,95.7pt,471.05pt,95.65pt,471.1pt,95.65pt,471.1pt,95.6pt,471.2pt,95.6pt,471.25pt,95.6pt,471.3pt,95.55pt,471.55pt,95.5pt,471.6pt,95.5pt,471.65pt,95.5pt,471.75pt,95.5pt,471.8pt,95.5pt,471.8pt,95.55pt,471.9pt,95.55pt,471.95pt,95.55pt,472pt,95.55pt,472.1pt,95.6pt,472.15pt,95.6pt,472.4pt,95.7pt,472.45pt,95.75pt,472.5pt,95.8pt,472.7pt,96pt,472.75pt,96.1pt,472.8pt,96.15pt,472.85pt,96.2pt" coordsize="47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" stroked="f">
                <v:path o:connecttype="custom" o:connectlocs="0,8890;635,8255;1270,7620;1905,6350;2540,5715;3175,5080;3810,4445;4445,3810;5080,3175;5715,2540;5715,2540;6350,2540;6985,1905;7620,1905;7620,1270;8890,1270;8890,1270;9525,1270;10160,635;13335,0;13970,0;14605,0;15875,0;16510,0;16510,635;17780,635;18415,635;18415,635;19050,635;20320,1270;20320,1270;20955,1270;24130,2540;24130,2540;24765,3175;25400,3810;27940,6350;28575,7620;29210,8255;29845,8890" o:connectangles="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51745087" wp14:editId="327B558B">
                <wp:simplePos x="0" y="0"/>
                <wp:positionH relativeFrom="page">
                  <wp:posOffset>6005195</wp:posOffset>
                </wp:positionH>
                <wp:positionV relativeFrom="paragraph">
                  <wp:posOffset>1214755</wp:posOffset>
                </wp:positionV>
                <wp:extent cx="13970" cy="6985"/>
                <wp:effectExtent l="4445" t="0" r="635" b="3175"/>
                <wp:wrapNone/>
                <wp:docPr id="247915461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6985"/>
                        </a:xfrm>
                        <a:custGeom>
                          <a:avLst/>
                          <a:gdLst>
                            <a:gd name="T0" fmla="*/ 0 w 22"/>
                            <a:gd name="T1" fmla="*/ 11 h 11"/>
                            <a:gd name="T2" fmla="*/ 0 w 22"/>
                            <a:gd name="T3" fmla="*/ 0 h 11"/>
                            <a:gd name="T4" fmla="*/ 22 w 22"/>
                            <a:gd name="T5" fmla="*/ 0 h 11"/>
                            <a:gd name="T6" fmla="*/ 22 w 22"/>
                            <a:gd name="T7" fmla="*/ 11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2" h="11">
                              <a:moveTo>
                                <a:pt x="0" y="11"/>
                              </a:moveTo>
                              <a:lnTo>
                                <a:pt x="0" y="0"/>
                              </a:lnTo>
                              <a:lnTo>
                                <a:pt x="22" y="0"/>
                              </a:lnTo>
                              <a:lnTo>
                                <a:pt x="22" y="1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74C76556" id="Freeform 112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2.85pt,96.2pt,472.85pt,95.65pt,473.95pt,95.65pt,473.95pt,96.2pt" coordsize="2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" stroked="f">
                <v:path o:connecttype="custom" o:connectlocs="0,6985;0,0;13970,0;13970,6985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764229F9" wp14:editId="766471A5">
                <wp:simplePos x="0" y="0"/>
                <wp:positionH relativeFrom="page">
                  <wp:posOffset>6038850</wp:posOffset>
                </wp:positionH>
                <wp:positionV relativeFrom="paragraph">
                  <wp:posOffset>1283970</wp:posOffset>
                </wp:positionV>
                <wp:extent cx="29210" cy="8890"/>
                <wp:effectExtent l="0" t="1905" r="8890" b="8255"/>
                <wp:wrapNone/>
                <wp:docPr id="975985597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8890"/>
                        </a:xfrm>
                        <a:custGeom>
                          <a:avLst/>
                          <a:gdLst>
                            <a:gd name="T0" fmla="*/ 22 w 46"/>
                            <a:gd name="T1" fmla="*/ 14 h 14"/>
                            <a:gd name="T2" fmla="*/ 21 w 46"/>
                            <a:gd name="T3" fmla="*/ 14 h 14"/>
                            <a:gd name="T4" fmla="*/ 19 w 46"/>
                            <a:gd name="T5" fmla="*/ 14 h 14"/>
                            <a:gd name="T6" fmla="*/ 19 w 46"/>
                            <a:gd name="T7" fmla="*/ 14 h 14"/>
                            <a:gd name="T8" fmla="*/ 18 w 46"/>
                            <a:gd name="T9" fmla="*/ 14 h 14"/>
                            <a:gd name="T10" fmla="*/ 17 w 46"/>
                            <a:gd name="T11" fmla="*/ 13 h 14"/>
                            <a:gd name="T12" fmla="*/ 16 w 46"/>
                            <a:gd name="T13" fmla="*/ 13 h 14"/>
                            <a:gd name="T14" fmla="*/ 15 w 46"/>
                            <a:gd name="T15" fmla="*/ 13 h 14"/>
                            <a:gd name="T16" fmla="*/ 14 w 46"/>
                            <a:gd name="T17" fmla="*/ 13 h 14"/>
                            <a:gd name="T18" fmla="*/ 13 w 46"/>
                            <a:gd name="T19" fmla="*/ 12 h 14"/>
                            <a:gd name="T20" fmla="*/ 13 w 46"/>
                            <a:gd name="T21" fmla="*/ 12 h 14"/>
                            <a:gd name="T22" fmla="*/ 12 w 46"/>
                            <a:gd name="T23" fmla="*/ 12 h 14"/>
                            <a:gd name="T24" fmla="*/ 11 w 46"/>
                            <a:gd name="T25" fmla="*/ 11 h 14"/>
                            <a:gd name="T26" fmla="*/ 10 w 46"/>
                            <a:gd name="T27" fmla="*/ 11 h 14"/>
                            <a:gd name="T28" fmla="*/ 9 w 46"/>
                            <a:gd name="T29" fmla="*/ 10 h 14"/>
                            <a:gd name="T30" fmla="*/ 9 w 46"/>
                            <a:gd name="T31" fmla="*/ 10 h 14"/>
                            <a:gd name="T32" fmla="*/ 8 w 46"/>
                            <a:gd name="T33" fmla="*/ 10 h 14"/>
                            <a:gd name="T34" fmla="*/ 7 w 46"/>
                            <a:gd name="T35" fmla="*/ 9 h 14"/>
                            <a:gd name="T36" fmla="*/ 6 w 46"/>
                            <a:gd name="T37" fmla="*/ 8 h 14"/>
                            <a:gd name="T38" fmla="*/ 5 w 46"/>
                            <a:gd name="T39" fmla="*/ 7 h 14"/>
                            <a:gd name="T40" fmla="*/ 4 w 46"/>
                            <a:gd name="T41" fmla="*/ 6 h 14"/>
                            <a:gd name="T42" fmla="*/ 3 w 46"/>
                            <a:gd name="T43" fmla="*/ 5 h 14"/>
                            <a:gd name="T44" fmla="*/ 2 w 46"/>
                            <a:gd name="T45" fmla="*/ 4 h 14"/>
                            <a:gd name="T46" fmla="*/ 1 w 46"/>
                            <a:gd name="T47" fmla="*/ 2 h 14"/>
                            <a:gd name="T48" fmla="*/ 1 w 46"/>
                            <a:gd name="T49" fmla="*/ 1 h 14"/>
                            <a:gd name="T50" fmla="*/ 0 w 46"/>
                            <a:gd name="T51" fmla="*/ 0 h 14"/>
                            <a:gd name="T52" fmla="*/ 46 w 46"/>
                            <a:gd name="T53" fmla="*/ 0 h 14"/>
                            <a:gd name="T54" fmla="*/ 45 w 46"/>
                            <a:gd name="T55" fmla="*/ 1 h 14"/>
                            <a:gd name="T56" fmla="*/ 44 w 46"/>
                            <a:gd name="T57" fmla="*/ 2 h 14"/>
                            <a:gd name="T58" fmla="*/ 43 w 46"/>
                            <a:gd name="T59" fmla="*/ 4 h 14"/>
                            <a:gd name="T60" fmla="*/ 42 w 46"/>
                            <a:gd name="T61" fmla="*/ 5 h 14"/>
                            <a:gd name="T62" fmla="*/ 41 w 46"/>
                            <a:gd name="T63" fmla="*/ 6 h 14"/>
                            <a:gd name="T64" fmla="*/ 40 w 46"/>
                            <a:gd name="T65" fmla="*/ 7 h 14"/>
                            <a:gd name="T66" fmla="*/ 39 w 46"/>
                            <a:gd name="T67" fmla="*/ 8 h 14"/>
                            <a:gd name="T68" fmla="*/ 39 w 46"/>
                            <a:gd name="T69" fmla="*/ 8 h 14"/>
                            <a:gd name="T70" fmla="*/ 38 w 46"/>
                            <a:gd name="T71" fmla="*/ 9 h 14"/>
                            <a:gd name="T72" fmla="*/ 23 w 46"/>
                            <a:gd name="T73" fmla="*/ 14 h 14"/>
                            <a:gd name="T74" fmla="*/ 22 w 46"/>
                            <a:gd name="T75" fmla="*/ 14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6" h="14">
                              <a:moveTo>
                                <a:pt x="22" y="14"/>
                              </a:moveTo>
                              <a:lnTo>
                                <a:pt x="21" y="14"/>
                              </a:lnTo>
                              <a:lnTo>
                                <a:pt x="19" y="14"/>
                              </a:lnTo>
                              <a:lnTo>
                                <a:pt x="18" y="14"/>
                              </a:lnTo>
                              <a:lnTo>
                                <a:pt x="17" y="13"/>
                              </a:lnTo>
                              <a:lnTo>
                                <a:pt x="16" y="13"/>
                              </a:lnTo>
                              <a:lnTo>
                                <a:pt x="15" y="13"/>
                              </a:lnTo>
                              <a:lnTo>
                                <a:pt x="14" y="13"/>
                              </a:lnTo>
                              <a:lnTo>
                                <a:pt x="13" y="12"/>
                              </a:lnTo>
                              <a:lnTo>
                                <a:pt x="12" y="12"/>
                              </a:lnTo>
                              <a:lnTo>
                                <a:pt x="11" y="11"/>
                              </a:lnTo>
                              <a:lnTo>
                                <a:pt x="10" y="11"/>
                              </a:lnTo>
                              <a:lnTo>
                                <a:pt x="9" y="10"/>
                              </a:lnTo>
                              <a:lnTo>
                                <a:pt x="8" y="10"/>
                              </a:lnTo>
                              <a:lnTo>
                                <a:pt x="7" y="9"/>
                              </a:lnTo>
                              <a:lnTo>
                                <a:pt x="6" y="8"/>
                              </a:lnTo>
                              <a:lnTo>
                                <a:pt x="5" y="7"/>
                              </a:lnTo>
                              <a:lnTo>
                                <a:pt x="4" y="6"/>
                              </a:lnTo>
                              <a:lnTo>
                                <a:pt x="3" y="5"/>
                              </a:lnTo>
                              <a:lnTo>
                                <a:pt x="2" y="4"/>
                              </a:lnTo>
                              <a:lnTo>
                                <a:pt x="1" y="2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lnTo>
                                <a:pt x="46" y="0"/>
                              </a:lnTo>
                              <a:lnTo>
                                <a:pt x="45" y="1"/>
                              </a:lnTo>
                              <a:lnTo>
                                <a:pt x="44" y="2"/>
                              </a:lnTo>
                              <a:lnTo>
                                <a:pt x="43" y="4"/>
                              </a:lnTo>
                              <a:lnTo>
                                <a:pt x="42" y="5"/>
                              </a:lnTo>
                              <a:lnTo>
                                <a:pt x="41" y="6"/>
                              </a:lnTo>
                              <a:lnTo>
                                <a:pt x="40" y="7"/>
                              </a:lnTo>
                              <a:lnTo>
                                <a:pt x="39" y="8"/>
                              </a:lnTo>
                              <a:lnTo>
                                <a:pt x="38" y="9"/>
                              </a:lnTo>
                              <a:lnTo>
                                <a:pt x="23" y="14"/>
                              </a:lnTo>
                              <a:lnTo>
                                <a:pt x="22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F4E617" id="Freeform 113" o:spid="_x0000_s1026" style="position:absolute;margin-left:475.5pt;margin-top:101.1pt;width:2.3pt;height:.7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4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" path="m22,14r-1,l19,14r-1,l17,13r-1,l15,13r-1,l13,12r-1,l11,11r-1,l9,10r-1,l7,9,6,8,5,7,4,6,3,5,2,4,1,2,1,1,,,46,,45,1,44,2,43,4,42,5,41,6,40,7,39,8,38,9,23,14r-1,xe" stroked="f">
                <v:path o:connecttype="custom" o:connectlocs="13970,8890;13335,8890;12065,8890;12065,8890;11430,8890;10795,8255;10160,8255;9525,8255;8890,8255;8255,7620;8255,7620;7620,7620;6985,6985;6350,6985;5715,6350;5715,6350;5080,6350;4445,5715;3810,5080;3175,4445;2540,3810;1905,3175;1270,2540;635,1270;635,635;0,0;29210,0;28575,635;27940,1270;27305,2540;26670,3175;26035,3810;25400,4445;24765,5080;24765,5080;24130,5715;14605,8890;13970,889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63513AFA" wp14:editId="51B072C8">
                <wp:simplePos x="0" y="0"/>
                <wp:positionH relativeFrom="page">
                  <wp:posOffset>6068060</wp:posOffset>
                </wp:positionH>
                <wp:positionV relativeFrom="paragraph">
                  <wp:posOffset>1283970</wp:posOffset>
                </wp:positionV>
                <wp:extent cx="13970" cy="7620"/>
                <wp:effectExtent l="635" t="1905" r="4445" b="0"/>
                <wp:wrapNone/>
                <wp:docPr id="1262107228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7620"/>
                        </a:xfrm>
                        <a:custGeom>
                          <a:avLst/>
                          <a:gdLst>
                            <a:gd name="T0" fmla="*/ 0 w 22"/>
                            <a:gd name="T1" fmla="*/ 12 h 12"/>
                            <a:gd name="T2" fmla="*/ 0 w 22"/>
                            <a:gd name="T3" fmla="*/ 0 h 12"/>
                            <a:gd name="T4" fmla="*/ 22 w 22"/>
                            <a:gd name="T5" fmla="*/ 0 h 12"/>
                            <a:gd name="T6" fmla="*/ 22 w 22"/>
                            <a:gd name="T7" fmla="*/ 12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2" h="12">
                              <a:moveTo>
                                <a:pt x="0" y="12"/>
                              </a:moveTo>
                              <a:lnTo>
                                <a:pt x="0" y="0"/>
                              </a:lnTo>
                              <a:lnTo>
                                <a:pt x="22" y="0"/>
                              </a:lnTo>
                              <a:lnTo>
                                <a:pt x="22" y="1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78417A9D" id="Freeform 114" o:spid="_x0000_s1026" style="position:absolute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7.8pt,101.7pt,477.8pt,101.1pt,478.9pt,101.1pt,478.9pt,101.7pt" coordsize="2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" stroked="f">
                <v:path o:connecttype="custom" o:connectlocs="0,7620;0,0;13970,0;13970,7620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E507D09" wp14:editId="1F937FD0">
                <wp:simplePos x="0" y="0"/>
                <wp:positionH relativeFrom="page">
                  <wp:posOffset>6036945</wp:posOffset>
                </wp:positionH>
                <wp:positionV relativeFrom="paragraph">
                  <wp:posOffset>1279525</wp:posOffset>
                </wp:positionV>
                <wp:extent cx="45085" cy="4445"/>
                <wp:effectExtent l="7620" t="6985" r="4445" b="7620"/>
                <wp:wrapNone/>
                <wp:docPr id="1560346775" name="Freeform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445"/>
                        </a:xfrm>
                        <a:custGeom>
                          <a:avLst/>
                          <a:gdLst>
                            <a:gd name="T0" fmla="*/ 3 w 71"/>
                            <a:gd name="T1" fmla="*/ 7 h 7"/>
                            <a:gd name="T2" fmla="*/ 2 w 71"/>
                            <a:gd name="T3" fmla="*/ 5 h 7"/>
                            <a:gd name="T4" fmla="*/ 0 w 71"/>
                            <a:gd name="T5" fmla="*/ 2 h 7"/>
                            <a:gd name="T6" fmla="*/ 0 w 71"/>
                            <a:gd name="T7" fmla="*/ 0 h 7"/>
                            <a:gd name="T8" fmla="*/ 71 w 71"/>
                            <a:gd name="T9" fmla="*/ 0 h 7"/>
                            <a:gd name="T10" fmla="*/ 71 w 71"/>
                            <a:gd name="T11" fmla="*/ 2 h 7"/>
                            <a:gd name="T12" fmla="*/ 71 w 71"/>
                            <a:gd name="T13" fmla="*/ 5 h 7"/>
                            <a:gd name="T14" fmla="*/ 71 w 71"/>
                            <a:gd name="T15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1" h="7">
                              <a:moveTo>
                                <a:pt x="3" y="7"/>
                              </a:moveTo>
                              <a:lnTo>
                                <a:pt x="2" y="5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lnTo>
                                <a:pt x="71" y="0"/>
                              </a:lnTo>
                              <a:lnTo>
                                <a:pt x="71" y="2"/>
                              </a:lnTo>
                              <a:lnTo>
                                <a:pt x="71" y="5"/>
                              </a:lnTo>
                              <a:lnTo>
                                <a:pt x="71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1E001453" id="Freeform 115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5.5pt,101.1pt,475.45pt,101pt,475.35pt,100.85pt,475.35pt,100.75pt,478.9pt,100.75pt,478.9pt,100.85pt,478.9pt,101pt,478.9pt,101.1pt" coordsize="71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" stroked="f">
                <v:path o:connecttype="custom" o:connectlocs="1905,4445;1270,3175;0,1270;0,0;45085,0;45085,1270;45085,3175;45085,4445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30D9918B" wp14:editId="40E6FF78">
                <wp:simplePos x="0" y="0"/>
                <wp:positionH relativeFrom="page">
                  <wp:posOffset>6033135</wp:posOffset>
                </wp:positionH>
                <wp:positionV relativeFrom="paragraph">
                  <wp:posOffset>1226185</wp:posOffset>
                </wp:positionV>
                <wp:extent cx="24765" cy="53340"/>
                <wp:effectExtent l="3810" t="1270" r="0" b="2540"/>
                <wp:wrapNone/>
                <wp:docPr id="1292458081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" cy="53340"/>
                        </a:xfrm>
                        <a:custGeom>
                          <a:avLst/>
                          <a:gdLst>
                            <a:gd name="T0" fmla="*/ 4 w 39"/>
                            <a:gd name="T1" fmla="*/ 80 h 84"/>
                            <a:gd name="T2" fmla="*/ 4 w 39"/>
                            <a:gd name="T3" fmla="*/ 78 h 84"/>
                            <a:gd name="T4" fmla="*/ 3 w 39"/>
                            <a:gd name="T5" fmla="*/ 76 h 84"/>
                            <a:gd name="T6" fmla="*/ 1 w 39"/>
                            <a:gd name="T7" fmla="*/ 59 h 84"/>
                            <a:gd name="T8" fmla="*/ 0 w 39"/>
                            <a:gd name="T9" fmla="*/ 54 h 84"/>
                            <a:gd name="T10" fmla="*/ 0 w 39"/>
                            <a:gd name="T11" fmla="*/ 48 h 84"/>
                            <a:gd name="T12" fmla="*/ 0 w 39"/>
                            <a:gd name="T13" fmla="*/ 42 h 84"/>
                            <a:gd name="T14" fmla="*/ 0 w 39"/>
                            <a:gd name="T15" fmla="*/ 36 h 84"/>
                            <a:gd name="T16" fmla="*/ 0 w 39"/>
                            <a:gd name="T17" fmla="*/ 30 h 84"/>
                            <a:gd name="T18" fmla="*/ 1 w 39"/>
                            <a:gd name="T19" fmla="*/ 25 h 84"/>
                            <a:gd name="T20" fmla="*/ 1 w 39"/>
                            <a:gd name="T21" fmla="*/ 20 h 84"/>
                            <a:gd name="T22" fmla="*/ 1 w 39"/>
                            <a:gd name="T23" fmla="*/ 18 h 84"/>
                            <a:gd name="T24" fmla="*/ 2 w 39"/>
                            <a:gd name="T25" fmla="*/ 15 h 84"/>
                            <a:gd name="T26" fmla="*/ 3 w 39"/>
                            <a:gd name="T27" fmla="*/ 10 h 84"/>
                            <a:gd name="T28" fmla="*/ 3 w 39"/>
                            <a:gd name="T29" fmla="*/ 8 h 84"/>
                            <a:gd name="T30" fmla="*/ 4 w 39"/>
                            <a:gd name="T31" fmla="*/ 6 h 84"/>
                            <a:gd name="T32" fmla="*/ 4 w 39"/>
                            <a:gd name="T33" fmla="*/ 4 h 84"/>
                            <a:gd name="T34" fmla="*/ 5 w 39"/>
                            <a:gd name="T35" fmla="*/ 2 h 84"/>
                            <a:gd name="T36" fmla="*/ 5 w 39"/>
                            <a:gd name="T37" fmla="*/ 1 h 84"/>
                            <a:gd name="T38" fmla="*/ 6 w 39"/>
                            <a:gd name="T39" fmla="*/ 0 h 84"/>
                            <a:gd name="T40" fmla="*/ 37 w 39"/>
                            <a:gd name="T41" fmla="*/ 0 h 84"/>
                            <a:gd name="T42" fmla="*/ 34 w 39"/>
                            <a:gd name="T43" fmla="*/ 1 h 84"/>
                            <a:gd name="T44" fmla="*/ 32 w 39"/>
                            <a:gd name="T45" fmla="*/ 2 h 84"/>
                            <a:gd name="T46" fmla="*/ 26 w 39"/>
                            <a:gd name="T47" fmla="*/ 10 h 84"/>
                            <a:gd name="T48" fmla="*/ 24 w 39"/>
                            <a:gd name="T49" fmla="*/ 19 h 84"/>
                            <a:gd name="T50" fmla="*/ 23 w 39"/>
                            <a:gd name="T51" fmla="*/ 24 h 84"/>
                            <a:gd name="T52" fmla="*/ 23 w 39"/>
                            <a:gd name="T53" fmla="*/ 27 h 84"/>
                            <a:gd name="T54" fmla="*/ 22 w 39"/>
                            <a:gd name="T55" fmla="*/ 34 h 84"/>
                            <a:gd name="T56" fmla="*/ 22 w 39"/>
                            <a:gd name="T57" fmla="*/ 38 h 84"/>
                            <a:gd name="T58" fmla="*/ 22 w 39"/>
                            <a:gd name="T59" fmla="*/ 46 h 84"/>
                            <a:gd name="T60" fmla="*/ 22 w 39"/>
                            <a:gd name="T61" fmla="*/ 50 h 84"/>
                            <a:gd name="T62" fmla="*/ 24 w 39"/>
                            <a:gd name="T63" fmla="*/ 66 h 84"/>
                            <a:gd name="T64" fmla="*/ 27 w 39"/>
                            <a:gd name="T65" fmla="*/ 76 h 84"/>
                            <a:gd name="T66" fmla="*/ 28 w 39"/>
                            <a:gd name="T67" fmla="*/ 78 h 84"/>
                            <a:gd name="T68" fmla="*/ 30 w 39"/>
                            <a:gd name="T69" fmla="*/ 80 h 84"/>
                            <a:gd name="T70" fmla="*/ 32 w 39"/>
                            <a:gd name="T71" fmla="*/ 82 h 84"/>
                            <a:gd name="T72" fmla="*/ 34 w 39"/>
                            <a:gd name="T73" fmla="*/ 83 h 84"/>
                            <a:gd name="T74" fmla="*/ 37 w 39"/>
                            <a:gd name="T75" fmla="*/ 84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39" h="84">
                              <a:moveTo>
                                <a:pt x="6" y="84"/>
                              </a:moveTo>
                              <a:lnTo>
                                <a:pt x="4" y="80"/>
                              </a:lnTo>
                              <a:lnTo>
                                <a:pt x="4" y="79"/>
                              </a:lnTo>
                              <a:lnTo>
                                <a:pt x="4" y="78"/>
                              </a:lnTo>
                              <a:lnTo>
                                <a:pt x="4" y="77"/>
                              </a:lnTo>
                              <a:lnTo>
                                <a:pt x="3" y="76"/>
                              </a:lnTo>
                              <a:lnTo>
                                <a:pt x="1" y="61"/>
                              </a:lnTo>
                              <a:lnTo>
                                <a:pt x="1" y="59"/>
                              </a:lnTo>
                              <a:lnTo>
                                <a:pt x="0" y="57"/>
                              </a:lnTo>
                              <a:lnTo>
                                <a:pt x="0" y="54"/>
                              </a:lnTo>
                              <a:lnTo>
                                <a:pt x="0" y="50"/>
                              </a:lnTo>
                              <a:lnTo>
                                <a:pt x="0" y="48"/>
                              </a:lnTo>
                              <a:lnTo>
                                <a:pt x="0" y="46"/>
                              </a:lnTo>
                              <a:lnTo>
                                <a:pt x="0" y="42"/>
                              </a:lnTo>
                              <a:lnTo>
                                <a:pt x="0" y="38"/>
                              </a:lnTo>
                              <a:lnTo>
                                <a:pt x="0" y="36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7"/>
                              </a:lnTo>
                              <a:lnTo>
                                <a:pt x="1" y="25"/>
                              </a:lnTo>
                              <a:lnTo>
                                <a:pt x="1" y="24"/>
                              </a:lnTo>
                              <a:lnTo>
                                <a:pt x="1" y="20"/>
                              </a:lnTo>
                              <a:lnTo>
                                <a:pt x="1" y="19"/>
                              </a:lnTo>
                              <a:lnTo>
                                <a:pt x="1" y="18"/>
                              </a:lnTo>
                              <a:lnTo>
                                <a:pt x="2" y="15"/>
                              </a:lnTo>
                              <a:lnTo>
                                <a:pt x="2" y="13"/>
                              </a:lnTo>
                              <a:lnTo>
                                <a:pt x="3" y="10"/>
                              </a:lnTo>
                              <a:lnTo>
                                <a:pt x="3" y="8"/>
                              </a:lnTo>
                              <a:lnTo>
                                <a:pt x="4" y="7"/>
                              </a:lnTo>
                              <a:lnTo>
                                <a:pt x="4" y="6"/>
                              </a:lnTo>
                              <a:lnTo>
                                <a:pt x="4" y="5"/>
                              </a:lnTo>
                              <a:lnTo>
                                <a:pt x="4" y="4"/>
                              </a:lnTo>
                              <a:lnTo>
                                <a:pt x="5" y="3"/>
                              </a:lnTo>
                              <a:lnTo>
                                <a:pt x="5" y="2"/>
                              </a:lnTo>
                              <a:lnTo>
                                <a:pt x="5" y="1"/>
                              </a:lnTo>
                              <a:lnTo>
                                <a:pt x="6" y="0"/>
                              </a:lnTo>
                              <a:lnTo>
                                <a:pt x="39" y="0"/>
                              </a:lnTo>
                              <a:lnTo>
                                <a:pt x="37" y="0"/>
                              </a:lnTo>
                              <a:lnTo>
                                <a:pt x="35" y="0"/>
                              </a:lnTo>
                              <a:lnTo>
                                <a:pt x="34" y="1"/>
                              </a:lnTo>
                              <a:lnTo>
                                <a:pt x="32" y="2"/>
                              </a:lnTo>
                              <a:lnTo>
                                <a:pt x="31" y="3"/>
                              </a:lnTo>
                              <a:lnTo>
                                <a:pt x="26" y="10"/>
                              </a:lnTo>
                              <a:lnTo>
                                <a:pt x="24" y="19"/>
                              </a:lnTo>
                              <a:lnTo>
                                <a:pt x="23" y="20"/>
                              </a:lnTo>
                              <a:lnTo>
                                <a:pt x="23" y="24"/>
                              </a:lnTo>
                              <a:lnTo>
                                <a:pt x="23" y="25"/>
                              </a:lnTo>
                              <a:lnTo>
                                <a:pt x="23" y="27"/>
                              </a:lnTo>
                              <a:lnTo>
                                <a:pt x="23" y="30"/>
                              </a:lnTo>
                              <a:lnTo>
                                <a:pt x="22" y="34"/>
                              </a:lnTo>
                              <a:lnTo>
                                <a:pt x="22" y="36"/>
                              </a:lnTo>
                              <a:lnTo>
                                <a:pt x="22" y="38"/>
                              </a:lnTo>
                              <a:lnTo>
                                <a:pt x="22" y="42"/>
                              </a:lnTo>
                              <a:lnTo>
                                <a:pt x="22" y="46"/>
                              </a:lnTo>
                              <a:lnTo>
                                <a:pt x="22" y="48"/>
                              </a:lnTo>
                              <a:lnTo>
                                <a:pt x="22" y="50"/>
                              </a:lnTo>
                              <a:lnTo>
                                <a:pt x="24" y="65"/>
                              </a:lnTo>
                              <a:lnTo>
                                <a:pt x="24" y="66"/>
                              </a:lnTo>
                              <a:lnTo>
                                <a:pt x="26" y="74"/>
                              </a:lnTo>
                              <a:lnTo>
                                <a:pt x="27" y="76"/>
                              </a:lnTo>
                              <a:lnTo>
                                <a:pt x="28" y="77"/>
                              </a:lnTo>
                              <a:lnTo>
                                <a:pt x="28" y="78"/>
                              </a:lnTo>
                              <a:lnTo>
                                <a:pt x="29" y="79"/>
                              </a:lnTo>
                              <a:lnTo>
                                <a:pt x="30" y="80"/>
                              </a:lnTo>
                              <a:lnTo>
                                <a:pt x="31" y="82"/>
                              </a:lnTo>
                              <a:lnTo>
                                <a:pt x="32" y="82"/>
                              </a:lnTo>
                              <a:lnTo>
                                <a:pt x="32" y="83"/>
                              </a:lnTo>
                              <a:lnTo>
                                <a:pt x="34" y="83"/>
                              </a:lnTo>
                              <a:lnTo>
                                <a:pt x="35" y="84"/>
                              </a:lnTo>
                              <a:lnTo>
                                <a:pt x="37" y="84"/>
                              </a:lnTo>
                              <a:lnTo>
                                <a:pt x="39" y="8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2818494D" id="Freeform 116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5.35pt,100.75pt,475.25pt,100.55pt,475.25pt,100.5pt,475.25pt,100.45pt,475.25pt,100.4pt,475.2pt,100.35pt,475.1pt,99.6pt,475.1pt,99.5pt,475.05pt,99.4pt,475.05pt,99.25pt,475.05pt,99.05pt,475.05pt,98.95pt,475.05pt,98.85pt,475.05pt,98.65pt,475.05pt,98.45pt,475.05pt,98.35pt,475.05pt,98.25pt,475.05pt,98.05pt,475.05pt,97.9pt,475.1pt,97.8pt,475.1pt,97.75pt,475.1pt,97.55pt,475.1pt,97.5pt,475.1pt,97.45pt,475.15pt,97.3pt,475.15pt,97.2pt,475.2pt,97.05pt,475.2pt,96.95pt,475.25pt,96.9pt,475.25pt,96.85pt,475.25pt,96.8pt,475.25pt,96.75pt,475.3pt,96.7pt,475.3pt,96.65pt,475.3pt,96.6pt,475.35pt,96.55pt,477pt,96.55pt,476.9pt,96.55pt,476.8pt,96.55pt,476.75pt,96.6pt,476.65pt,96.65pt,476.6pt,96.7pt,476.35pt,97.05pt,476.25pt,97.5pt,476.2pt,97.55pt,476.2pt,97.75pt,476.2pt,97.8pt,476.2pt,97.9pt,476.2pt,98.05pt,476.15pt,98.25pt,476.15pt,98.35pt,476.15pt,98.45pt,476.15pt,98.65pt,476.15pt,98.85pt,476.15pt,98.95pt,476.15pt,99.05pt,476.25pt,99.8pt,476.25pt,99.85pt,476.35pt,100.25pt,476.4pt,100.35pt,476.45pt,100.4pt,476.45pt,100.45pt,476.5pt,100.5pt,476.55pt,100.55pt,476.6pt,100.65pt,476.65pt,100.65pt,476.65pt,100.7pt,476.75pt,100.7pt,476.8pt,100.75pt,476.9pt,100.75pt,477pt,100.75pt" coordsize="39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" stroked="f">
                <v:path o:connecttype="custom" o:connectlocs="2540,50800;2540,49530;1905,48260;635,37465;0,34290;0,30480;0,26670;0,22860;0,19050;635,15875;635,12700;635,11430;1270,9525;1905,6350;1905,5080;2540,3810;2540,2540;3175,1270;3175,635;3810,0;23495,0;21590,635;20320,1270;16510,6350;15240,12065;14605,15240;14605,17145;13970,21590;13970,24130;13970,29210;13970,31750;15240,41910;17145,48260;17780,49530;19050,50800;20320,52070;21590,52705;23495,53340" o:connectangles="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25B16215" wp14:editId="680FB95E">
                <wp:simplePos x="0" y="0"/>
                <wp:positionH relativeFrom="page">
                  <wp:posOffset>6057900</wp:posOffset>
                </wp:positionH>
                <wp:positionV relativeFrom="paragraph">
                  <wp:posOffset>1226185</wp:posOffset>
                </wp:positionV>
                <wp:extent cx="24130" cy="53340"/>
                <wp:effectExtent l="0" t="1270" r="4445" b="2540"/>
                <wp:wrapNone/>
                <wp:docPr id="1659198847" name="Freeform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" cy="53340"/>
                        </a:xfrm>
                        <a:custGeom>
                          <a:avLst/>
                          <a:gdLst>
                            <a:gd name="T0" fmla="*/ 0 w 38"/>
                            <a:gd name="T1" fmla="*/ 84 h 84"/>
                            <a:gd name="T2" fmla="*/ 17 w 38"/>
                            <a:gd name="T3" fmla="*/ 42 h 84"/>
                            <a:gd name="T4" fmla="*/ 17 w 38"/>
                            <a:gd name="T5" fmla="*/ 38 h 84"/>
                            <a:gd name="T6" fmla="*/ 0 w 38"/>
                            <a:gd name="T7" fmla="*/ 0 h 84"/>
                            <a:gd name="T8" fmla="*/ 38 w 38"/>
                            <a:gd name="T9" fmla="*/ 0 h 84"/>
                            <a:gd name="T10" fmla="*/ 38 w 38"/>
                            <a:gd name="T11" fmla="*/ 84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8" h="84">
                              <a:moveTo>
                                <a:pt x="0" y="84"/>
                              </a:moveTo>
                              <a:lnTo>
                                <a:pt x="17" y="42"/>
                              </a:lnTo>
                              <a:lnTo>
                                <a:pt x="17" y="38"/>
                              </a:lnTo>
                              <a:lnTo>
                                <a:pt x="0" y="0"/>
                              </a:lnTo>
                              <a:lnTo>
                                <a:pt x="38" y="0"/>
                              </a:lnTo>
                              <a:lnTo>
                                <a:pt x="38" y="8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705FD3B6" id="Freeform 117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7pt,100.75pt,477.85pt,98.65pt,477.85pt,98.45pt,477pt,96.55pt,478.9pt,96.55pt,478.9pt,100.75pt" coordsize="38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" stroked="f">
                <v:path o:connecttype="custom" o:connectlocs="0,53340;10795,26670;10795,24130;0,0;24130,0;24130,53340" o:connectangles="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210C7847" wp14:editId="61649741">
                <wp:simplePos x="0" y="0"/>
                <wp:positionH relativeFrom="page">
                  <wp:posOffset>6036945</wp:posOffset>
                </wp:positionH>
                <wp:positionV relativeFrom="paragraph">
                  <wp:posOffset>1221740</wp:posOffset>
                </wp:positionV>
                <wp:extent cx="45085" cy="4445"/>
                <wp:effectExtent l="7620" t="6350" r="4445" b="8255"/>
                <wp:wrapNone/>
                <wp:docPr id="1394819938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445"/>
                        </a:xfrm>
                        <a:custGeom>
                          <a:avLst/>
                          <a:gdLst>
                            <a:gd name="T0" fmla="*/ 0 w 71"/>
                            <a:gd name="T1" fmla="*/ 7 h 7"/>
                            <a:gd name="T2" fmla="*/ 0 w 71"/>
                            <a:gd name="T3" fmla="*/ 5 h 7"/>
                            <a:gd name="T4" fmla="*/ 2 w 71"/>
                            <a:gd name="T5" fmla="*/ 2 h 7"/>
                            <a:gd name="T6" fmla="*/ 3 w 71"/>
                            <a:gd name="T7" fmla="*/ 0 h 7"/>
                            <a:gd name="T8" fmla="*/ 71 w 71"/>
                            <a:gd name="T9" fmla="*/ 0 h 7"/>
                            <a:gd name="T10" fmla="*/ 71 w 71"/>
                            <a:gd name="T11" fmla="*/ 2 h 7"/>
                            <a:gd name="T12" fmla="*/ 71 w 71"/>
                            <a:gd name="T13" fmla="*/ 5 h 7"/>
                            <a:gd name="T14" fmla="*/ 71 w 71"/>
                            <a:gd name="T15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1" h="7">
                              <a:moveTo>
                                <a:pt x="0" y="7"/>
                              </a:moveTo>
                              <a:lnTo>
                                <a:pt x="0" y="5"/>
                              </a:lnTo>
                              <a:lnTo>
                                <a:pt x="2" y="2"/>
                              </a:lnTo>
                              <a:lnTo>
                                <a:pt x="3" y="0"/>
                              </a:lnTo>
                              <a:lnTo>
                                <a:pt x="71" y="0"/>
                              </a:lnTo>
                              <a:lnTo>
                                <a:pt x="71" y="2"/>
                              </a:lnTo>
                              <a:lnTo>
                                <a:pt x="71" y="5"/>
                              </a:lnTo>
                              <a:lnTo>
                                <a:pt x="71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64DB3332" id="Freeform 118" o:spid="_x0000_s1026" style="position:absolute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5.35pt,96.55pt,475.35pt,96.45pt,475.45pt,96.3pt,475.5pt,96.2pt,478.9pt,96.2pt,478.9pt,96.3pt,478.9pt,96.45pt,478.9pt,96.55pt" coordsize="71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" stroked="f">
                <v:path o:connecttype="custom" o:connectlocs="0,4445;0,3175;1270,1270;1905,0;45085,0;45085,1270;45085,3175;45085,4445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766EFB8E" wp14:editId="38059CD1">
                <wp:simplePos x="0" y="0"/>
                <wp:positionH relativeFrom="page">
                  <wp:posOffset>6038850</wp:posOffset>
                </wp:positionH>
                <wp:positionV relativeFrom="paragraph">
                  <wp:posOffset>1212850</wp:posOffset>
                </wp:positionV>
                <wp:extent cx="29210" cy="8890"/>
                <wp:effectExtent l="0" t="6985" r="8890" b="3175"/>
                <wp:wrapNone/>
                <wp:docPr id="853422407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8890"/>
                        </a:xfrm>
                        <a:custGeom>
                          <a:avLst/>
                          <a:gdLst>
                            <a:gd name="T0" fmla="*/ 0 w 46"/>
                            <a:gd name="T1" fmla="*/ 14 h 14"/>
                            <a:gd name="T2" fmla="*/ 0 w 46"/>
                            <a:gd name="T3" fmla="*/ 13 h 14"/>
                            <a:gd name="T4" fmla="*/ 1 w 46"/>
                            <a:gd name="T5" fmla="*/ 13 h 14"/>
                            <a:gd name="T6" fmla="*/ 1 w 46"/>
                            <a:gd name="T7" fmla="*/ 12 h 14"/>
                            <a:gd name="T8" fmla="*/ 2 w 46"/>
                            <a:gd name="T9" fmla="*/ 10 h 14"/>
                            <a:gd name="T10" fmla="*/ 3 w 46"/>
                            <a:gd name="T11" fmla="*/ 9 h 14"/>
                            <a:gd name="T12" fmla="*/ 4 w 46"/>
                            <a:gd name="T13" fmla="*/ 8 h 14"/>
                            <a:gd name="T14" fmla="*/ 5 w 46"/>
                            <a:gd name="T15" fmla="*/ 7 h 14"/>
                            <a:gd name="T16" fmla="*/ 6 w 46"/>
                            <a:gd name="T17" fmla="*/ 6 h 14"/>
                            <a:gd name="T18" fmla="*/ 7 w 46"/>
                            <a:gd name="T19" fmla="*/ 5 h 14"/>
                            <a:gd name="T20" fmla="*/ 8 w 46"/>
                            <a:gd name="T21" fmla="*/ 4 h 14"/>
                            <a:gd name="T22" fmla="*/ 10 w 46"/>
                            <a:gd name="T23" fmla="*/ 4 h 14"/>
                            <a:gd name="T24" fmla="*/ 11 w 46"/>
                            <a:gd name="T25" fmla="*/ 3 h 14"/>
                            <a:gd name="T26" fmla="*/ 11 w 46"/>
                            <a:gd name="T27" fmla="*/ 3 h 14"/>
                            <a:gd name="T28" fmla="*/ 12 w 46"/>
                            <a:gd name="T29" fmla="*/ 2 h 14"/>
                            <a:gd name="T30" fmla="*/ 13 w 46"/>
                            <a:gd name="T31" fmla="*/ 2 h 14"/>
                            <a:gd name="T32" fmla="*/ 13 w 46"/>
                            <a:gd name="T33" fmla="*/ 2 h 14"/>
                            <a:gd name="T34" fmla="*/ 18 w 46"/>
                            <a:gd name="T35" fmla="*/ 1 h 14"/>
                            <a:gd name="T36" fmla="*/ 19 w 46"/>
                            <a:gd name="T37" fmla="*/ 1 h 14"/>
                            <a:gd name="T38" fmla="*/ 19 w 46"/>
                            <a:gd name="T39" fmla="*/ 0 h 14"/>
                            <a:gd name="T40" fmla="*/ 21 w 46"/>
                            <a:gd name="T41" fmla="*/ 0 h 14"/>
                            <a:gd name="T42" fmla="*/ 22 w 46"/>
                            <a:gd name="T43" fmla="*/ 0 h 14"/>
                            <a:gd name="T44" fmla="*/ 23 w 46"/>
                            <a:gd name="T45" fmla="*/ 0 h 14"/>
                            <a:gd name="T46" fmla="*/ 25 w 46"/>
                            <a:gd name="T47" fmla="*/ 0 h 14"/>
                            <a:gd name="T48" fmla="*/ 25 w 46"/>
                            <a:gd name="T49" fmla="*/ 1 h 14"/>
                            <a:gd name="T50" fmla="*/ 26 w 46"/>
                            <a:gd name="T51" fmla="*/ 1 h 14"/>
                            <a:gd name="T52" fmla="*/ 28 w 46"/>
                            <a:gd name="T53" fmla="*/ 1 h 14"/>
                            <a:gd name="T54" fmla="*/ 28 w 46"/>
                            <a:gd name="T55" fmla="*/ 1 h 14"/>
                            <a:gd name="T56" fmla="*/ 29 w 46"/>
                            <a:gd name="T57" fmla="*/ 1 h 14"/>
                            <a:gd name="T58" fmla="*/ 34 w 46"/>
                            <a:gd name="T59" fmla="*/ 3 h 14"/>
                            <a:gd name="T60" fmla="*/ 34 w 46"/>
                            <a:gd name="T61" fmla="*/ 3 h 14"/>
                            <a:gd name="T62" fmla="*/ 45 w 46"/>
                            <a:gd name="T63" fmla="*/ 13 h 14"/>
                            <a:gd name="T64" fmla="*/ 46 w 46"/>
                            <a:gd name="T65" fmla="*/ 14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6" h="14">
                              <a:moveTo>
                                <a:pt x="0" y="14"/>
                              </a:moveTo>
                              <a:lnTo>
                                <a:pt x="0" y="13"/>
                              </a:lnTo>
                              <a:lnTo>
                                <a:pt x="1" y="13"/>
                              </a:lnTo>
                              <a:lnTo>
                                <a:pt x="1" y="12"/>
                              </a:lnTo>
                              <a:lnTo>
                                <a:pt x="2" y="10"/>
                              </a:lnTo>
                              <a:lnTo>
                                <a:pt x="3" y="9"/>
                              </a:lnTo>
                              <a:lnTo>
                                <a:pt x="4" y="8"/>
                              </a:lnTo>
                              <a:lnTo>
                                <a:pt x="5" y="7"/>
                              </a:lnTo>
                              <a:lnTo>
                                <a:pt x="6" y="6"/>
                              </a:lnTo>
                              <a:lnTo>
                                <a:pt x="7" y="5"/>
                              </a:lnTo>
                              <a:lnTo>
                                <a:pt x="8" y="4"/>
                              </a:lnTo>
                              <a:lnTo>
                                <a:pt x="10" y="4"/>
                              </a:lnTo>
                              <a:lnTo>
                                <a:pt x="11" y="3"/>
                              </a:lnTo>
                              <a:lnTo>
                                <a:pt x="12" y="2"/>
                              </a:lnTo>
                              <a:lnTo>
                                <a:pt x="13" y="2"/>
                              </a:lnTo>
                              <a:lnTo>
                                <a:pt x="18" y="1"/>
                              </a:lnTo>
                              <a:lnTo>
                                <a:pt x="19" y="1"/>
                              </a:lnTo>
                              <a:lnTo>
                                <a:pt x="19" y="0"/>
                              </a:lnTo>
                              <a:lnTo>
                                <a:pt x="21" y="0"/>
                              </a:lnTo>
                              <a:lnTo>
                                <a:pt x="22" y="0"/>
                              </a:lnTo>
                              <a:lnTo>
                                <a:pt x="23" y="0"/>
                              </a:lnTo>
                              <a:lnTo>
                                <a:pt x="25" y="0"/>
                              </a:lnTo>
                              <a:lnTo>
                                <a:pt x="25" y="1"/>
                              </a:lnTo>
                              <a:lnTo>
                                <a:pt x="26" y="1"/>
                              </a:lnTo>
                              <a:lnTo>
                                <a:pt x="28" y="1"/>
                              </a:lnTo>
                              <a:lnTo>
                                <a:pt x="29" y="1"/>
                              </a:lnTo>
                              <a:lnTo>
                                <a:pt x="34" y="3"/>
                              </a:lnTo>
                              <a:lnTo>
                                <a:pt x="45" y="13"/>
                              </a:lnTo>
                              <a:lnTo>
                                <a:pt x="46" y="1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0A516E10" id="Freeform 119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5.5pt,96.2pt,475.5pt,96.15pt,475.55pt,96.15pt,475.55pt,96.1pt,475.6pt,96pt,475.65pt,95.95pt,475.7pt,95.9pt,475.75pt,95.85pt,475.8pt,95.8pt,475.85pt,95.75pt,475.9pt,95.7pt,476pt,95.7pt,476.05pt,95.65pt,476.1pt,95.6pt,476.15pt,95.6pt,476.4pt,95.55pt,476.45pt,95.55pt,476.45pt,95.5pt,476.55pt,95.5pt,476.6pt,95.5pt,476.65pt,95.5pt,476.75pt,95.5pt,476.75pt,95.55pt,476.8pt,95.55pt,476.9pt,95.55pt,476.95pt,95.55pt,477.2pt,95.65pt,477.75pt,96.15pt,477.8pt,96.2pt" coordsize="4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" stroked="f">
                <v:path o:connecttype="custom" o:connectlocs="0,8890;0,8255;635,8255;635,7620;1270,6350;1905,5715;2540,5080;3175,4445;3810,3810;4445,3175;5080,2540;6350,2540;6985,1905;6985,1905;7620,1270;8255,1270;8255,1270;11430,635;12065,635;12065,0;13335,0;13970,0;14605,0;15875,0;15875,635;16510,635;17780,635;17780,635;18415,635;21590,1905;21590,1905;28575,8255;29210,8890" o:connectangles="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1AB56688" wp14:editId="5EC7191A">
                <wp:simplePos x="0" y="0"/>
                <wp:positionH relativeFrom="page">
                  <wp:posOffset>6068060</wp:posOffset>
                </wp:positionH>
                <wp:positionV relativeFrom="paragraph">
                  <wp:posOffset>1214755</wp:posOffset>
                </wp:positionV>
                <wp:extent cx="13970" cy="6985"/>
                <wp:effectExtent l="635" t="0" r="4445" b="3175"/>
                <wp:wrapNone/>
                <wp:docPr id="133832871" name="Freeform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6985"/>
                        </a:xfrm>
                        <a:custGeom>
                          <a:avLst/>
                          <a:gdLst>
                            <a:gd name="T0" fmla="*/ 0 w 22"/>
                            <a:gd name="T1" fmla="*/ 11 h 11"/>
                            <a:gd name="T2" fmla="*/ 0 w 22"/>
                            <a:gd name="T3" fmla="*/ 0 h 11"/>
                            <a:gd name="T4" fmla="*/ 22 w 22"/>
                            <a:gd name="T5" fmla="*/ 0 h 11"/>
                            <a:gd name="T6" fmla="*/ 22 w 22"/>
                            <a:gd name="T7" fmla="*/ 11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2" h="11">
                              <a:moveTo>
                                <a:pt x="0" y="11"/>
                              </a:moveTo>
                              <a:lnTo>
                                <a:pt x="0" y="0"/>
                              </a:lnTo>
                              <a:lnTo>
                                <a:pt x="22" y="0"/>
                              </a:lnTo>
                              <a:lnTo>
                                <a:pt x="22" y="1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3AE79069" id="Freeform 120" o:spid="_x0000_s1026" style="position:absolute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7.8pt,96.2pt,477.8pt,95.65pt,478.9pt,95.65pt,478.9pt,96.2pt" coordsize="2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" stroked="f">
                <v:path o:connecttype="custom" o:connectlocs="0,6985;0,0;13970,0;13970,6985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3C2B3145" wp14:editId="4A83032A">
                <wp:simplePos x="0" y="0"/>
                <wp:positionH relativeFrom="page">
                  <wp:posOffset>6099175</wp:posOffset>
                </wp:positionH>
                <wp:positionV relativeFrom="paragraph">
                  <wp:posOffset>1213485</wp:posOffset>
                </wp:positionV>
                <wp:extent cx="46355" cy="78105"/>
                <wp:effectExtent l="3175" t="7620" r="7620" b="0"/>
                <wp:wrapNone/>
                <wp:docPr id="1488469346" name="Freeform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55" cy="78105"/>
                        </a:xfrm>
                        <a:custGeom>
                          <a:avLst/>
                          <a:gdLst>
                            <a:gd name="T0" fmla="*/ 50 w 73"/>
                            <a:gd name="T1" fmla="*/ 0 h 123"/>
                            <a:gd name="T2" fmla="*/ 73 w 73"/>
                            <a:gd name="T3" fmla="*/ 30 h 123"/>
                            <a:gd name="T4" fmla="*/ 73 w 73"/>
                            <a:gd name="T5" fmla="*/ 123 h 123"/>
                            <a:gd name="T6" fmla="*/ 51 w 73"/>
                            <a:gd name="T7" fmla="*/ 123 h 123"/>
                            <a:gd name="T8" fmla="*/ 51 w 73"/>
                            <a:gd name="T9" fmla="*/ 41 h 123"/>
                            <a:gd name="T10" fmla="*/ 51 w 73"/>
                            <a:gd name="T11" fmla="*/ 39 h 123"/>
                            <a:gd name="T12" fmla="*/ 37 w 73"/>
                            <a:gd name="T13" fmla="*/ 20 h 123"/>
                            <a:gd name="T14" fmla="*/ 35 w 73"/>
                            <a:gd name="T15" fmla="*/ 20 h 123"/>
                            <a:gd name="T16" fmla="*/ 22 w 73"/>
                            <a:gd name="T17" fmla="*/ 38 h 123"/>
                            <a:gd name="T18" fmla="*/ 22 w 73"/>
                            <a:gd name="T19" fmla="*/ 123 h 123"/>
                            <a:gd name="T20" fmla="*/ 0 w 73"/>
                            <a:gd name="T21" fmla="*/ 123 h 123"/>
                            <a:gd name="T22" fmla="*/ 0 w 73"/>
                            <a:gd name="T23" fmla="*/ 2 h 123"/>
                            <a:gd name="T24" fmla="*/ 22 w 73"/>
                            <a:gd name="T25" fmla="*/ 2 h 123"/>
                            <a:gd name="T26" fmla="*/ 22 w 73"/>
                            <a:gd name="T27" fmla="*/ 14 h 123"/>
                            <a:gd name="T28" fmla="*/ 23 w 73"/>
                            <a:gd name="T29" fmla="*/ 12 h 123"/>
                            <a:gd name="T30" fmla="*/ 47 w 73"/>
                            <a:gd name="T31" fmla="*/ 0 h 123"/>
                            <a:gd name="T32" fmla="*/ 50 w 73"/>
                            <a:gd name="T33" fmla="*/ 0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73" h="123">
                              <a:moveTo>
                                <a:pt x="50" y="0"/>
                              </a:moveTo>
                              <a:lnTo>
                                <a:pt x="73" y="30"/>
                              </a:lnTo>
                              <a:lnTo>
                                <a:pt x="73" y="123"/>
                              </a:lnTo>
                              <a:lnTo>
                                <a:pt x="51" y="123"/>
                              </a:lnTo>
                              <a:lnTo>
                                <a:pt x="51" y="41"/>
                              </a:lnTo>
                              <a:lnTo>
                                <a:pt x="51" y="39"/>
                              </a:lnTo>
                              <a:lnTo>
                                <a:pt x="37" y="20"/>
                              </a:lnTo>
                              <a:lnTo>
                                <a:pt x="35" y="20"/>
                              </a:lnTo>
                              <a:lnTo>
                                <a:pt x="22" y="38"/>
                              </a:lnTo>
                              <a:lnTo>
                                <a:pt x="22" y="123"/>
                              </a:lnTo>
                              <a:lnTo>
                                <a:pt x="0" y="123"/>
                              </a:lnTo>
                              <a:lnTo>
                                <a:pt x="0" y="2"/>
                              </a:lnTo>
                              <a:lnTo>
                                <a:pt x="22" y="2"/>
                              </a:lnTo>
                              <a:lnTo>
                                <a:pt x="22" y="14"/>
                              </a:lnTo>
                              <a:lnTo>
                                <a:pt x="23" y="12"/>
                              </a:lnTo>
                              <a:lnTo>
                                <a:pt x="47" y="0"/>
                              </a:lnTo>
                              <a:lnTo>
                                <a:pt x="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7A1DD7" id="Freeform 121" o:spid="_x0000_s1026" style="position:absolute;margin-left:480.25pt;margin-top:95.55pt;width:3.65pt;height:6.15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73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" path="m50,l73,30r,93l51,123r,-82l51,39,37,20r-2,l22,38r,85l,123,,2r22,l22,14r1,-2l47,r3,xe" stroked="f">
                <v:path o:connecttype="custom" o:connectlocs="31750,0;46355,19050;46355,78105;32385,78105;32385,26035;32385,24765;23495,12700;22225,12700;13970,24130;13970,78105;0,78105;0,1270;13970,1270;13970,8890;14605,7620;29845,0;31750,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600DF0F1" wp14:editId="1838E0C7">
                <wp:simplePos x="0" y="0"/>
                <wp:positionH relativeFrom="page">
                  <wp:posOffset>6161405</wp:posOffset>
                </wp:positionH>
                <wp:positionV relativeFrom="paragraph">
                  <wp:posOffset>1182370</wp:posOffset>
                </wp:positionV>
                <wp:extent cx="17780" cy="18415"/>
                <wp:effectExtent l="8255" t="5080" r="2540" b="5080"/>
                <wp:wrapNone/>
                <wp:docPr id="1226938355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8415"/>
                        </a:xfrm>
                        <a:custGeom>
                          <a:avLst/>
                          <a:gdLst>
                            <a:gd name="T0" fmla="*/ 15 w 28"/>
                            <a:gd name="T1" fmla="*/ 0 h 29"/>
                            <a:gd name="T2" fmla="*/ 28 w 28"/>
                            <a:gd name="T3" fmla="*/ 14 h 29"/>
                            <a:gd name="T4" fmla="*/ 28 w 28"/>
                            <a:gd name="T5" fmla="*/ 16 h 29"/>
                            <a:gd name="T6" fmla="*/ 14 w 28"/>
                            <a:gd name="T7" fmla="*/ 29 h 29"/>
                            <a:gd name="T8" fmla="*/ 13 w 28"/>
                            <a:gd name="T9" fmla="*/ 29 h 29"/>
                            <a:gd name="T10" fmla="*/ 0 w 28"/>
                            <a:gd name="T11" fmla="*/ 14 h 29"/>
                            <a:gd name="T12" fmla="*/ 0 w 28"/>
                            <a:gd name="T13" fmla="*/ 13 h 29"/>
                            <a:gd name="T14" fmla="*/ 14 w 28"/>
                            <a:gd name="T15" fmla="*/ 0 h 29"/>
                            <a:gd name="T16" fmla="*/ 15 w 28"/>
                            <a:gd name="T17" fmla="*/ 0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8" h="29">
                              <a:moveTo>
                                <a:pt x="15" y="0"/>
                              </a:moveTo>
                              <a:lnTo>
                                <a:pt x="28" y="14"/>
                              </a:lnTo>
                              <a:lnTo>
                                <a:pt x="28" y="16"/>
                              </a:lnTo>
                              <a:lnTo>
                                <a:pt x="14" y="29"/>
                              </a:lnTo>
                              <a:lnTo>
                                <a:pt x="13" y="29"/>
                              </a:lnTo>
                              <a:lnTo>
                                <a:pt x="0" y="14"/>
                              </a:lnTo>
                              <a:lnTo>
                                <a:pt x="0" y="13"/>
                              </a:lnTo>
                              <a:lnTo>
                                <a:pt x="14" y="0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499CC5" id="Freeform 122" o:spid="_x0000_s1026" style="position:absolute;margin-left:485.15pt;margin-top:93.1pt;width:1.4pt;height:1.45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" path="m15,l28,14r,2l14,29r-1,l,14,,13,14,r1,xe" stroked="f">
                <v:path o:connecttype="custom" o:connectlocs="9525,0;17780,8890;17780,10160;8890,18415;8255,18415;0,8890;0,8255;8890,0;9525,0" o:connectangles="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11E13554" wp14:editId="2BDC05F2">
                <wp:simplePos x="0" y="0"/>
                <wp:positionH relativeFrom="page">
                  <wp:posOffset>6163310</wp:posOffset>
                </wp:positionH>
                <wp:positionV relativeFrom="paragraph">
                  <wp:posOffset>1214755</wp:posOffset>
                </wp:positionV>
                <wp:extent cx="13970" cy="76835"/>
                <wp:effectExtent l="635" t="0" r="4445" b="0"/>
                <wp:wrapNone/>
                <wp:docPr id="1558791448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7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941414" id="Rectangle 123" o:spid="_x0000_s1026" style="position:absolute;margin-left:485.3pt;margin-top:95.65pt;width:1.1pt;height:6.05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" stroked="f">
                <v:stroke joinstyle="round"/>
                <w10:wrap anchorx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07C7A0F3" wp14:editId="15D7A133">
                <wp:simplePos x="0" y="0"/>
                <wp:positionH relativeFrom="page">
                  <wp:posOffset>6190615</wp:posOffset>
                </wp:positionH>
                <wp:positionV relativeFrom="paragraph">
                  <wp:posOffset>1212850</wp:posOffset>
                </wp:positionV>
                <wp:extent cx="35560" cy="80010"/>
                <wp:effectExtent l="8890" t="6985" r="3175" b="8255"/>
                <wp:wrapNone/>
                <wp:docPr id="1474000539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80010"/>
                        </a:xfrm>
                        <a:custGeom>
                          <a:avLst/>
                          <a:gdLst>
                            <a:gd name="T0" fmla="*/ 35 w 56"/>
                            <a:gd name="T1" fmla="*/ 0 h 126"/>
                            <a:gd name="T2" fmla="*/ 53 w 56"/>
                            <a:gd name="T3" fmla="*/ 5 h 126"/>
                            <a:gd name="T4" fmla="*/ 53 w 56"/>
                            <a:gd name="T5" fmla="*/ 28 h 126"/>
                            <a:gd name="T6" fmla="*/ 52 w 56"/>
                            <a:gd name="T7" fmla="*/ 27 h 126"/>
                            <a:gd name="T8" fmla="*/ 51 w 56"/>
                            <a:gd name="T9" fmla="*/ 26 h 126"/>
                            <a:gd name="T10" fmla="*/ 35 w 56"/>
                            <a:gd name="T11" fmla="*/ 20 h 126"/>
                            <a:gd name="T12" fmla="*/ 34 w 56"/>
                            <a:gd name="T13" fmla="*/ 20 h 126"/>
                            <a:gd name="T14" fmla="*/ 21 w 56"/>
                            <a:gd name="T15" fmla="*/ 34 h 126"/>
                            <a:gd name="T16" fmla="*/ 21 w 56"/>
                            <a:gd name="T17" fmla="*/ 35 h 126"/>
                            <a:gd name="T18" fmla="*/ 34 w 56"/>
                            <a:gd name="T19" fmla="*/ 53 h 126"/>
                            <a:gd name="T20" fmla="*/ 35 w 56"/>
                            <a:gd name="T21" fmla="*/ 54 h 126"/>
                            <a:gd name="T22" fmla="*/ 56 w 56"/>
                            <a:gd name="T23" fmla="*/ 92 h 126"/>
                            <a:gd name="T24" fmla="*/ 56 w 56"/>
                            <a:gd name="T25" fmla="*/ 95 h 126"/>
                            <a:gd name="T26" fmla="*/ 21 w 56"/>
                            <a:gd name="T27" fmla="*/ 126 h 126"/>
                            <a:gd name="T28" fmla="*/ 20 w 56"/>
                            <a:gd name="T29" fmla="*/ 126 h 126"/>
                            <a:gd name="T30" fmla="*/ 0 w 56"/>
                            <a:gd name="T31" fmla="*/ 121 h 126"/>
                            <a:gd name="T32" fmla="*/ 0 w 56"/>
                            <a:gd name="T33" fmla="*/ 98 h 126"/>
                            <a:gd name="T34" fmla="*/ 1 w 56"/>
                            <a:gd name="T35" fmla="*/ 99 h 126"/>
                            <a:gd name="T36" fmla="*/ 2 w 56"/>
                            <a:gd name="T37" fmla="*/ 100 h 126"/>
                            <a:gd name="T38" fmla="*/ 19 w 56"/>
                            <a:gd name="T39" fmla="*/ 106 h 126"/>
                            <a:gd name="T40" fmla="*/ 20 w 56"/>
                            <a:gd name="T41" fmla="*/ 106 h 126"/>
                            <a:gd name="T42" fmla="*/ 35 w 56"/>
                            <a:gd name="T43" fmla="*/ 91 h 126"/>
                            <a:gd name="T44" fmla="*/ 35 w 56"/>
                            <a:gd name="T45" fmla="*/ 90 h 126"/>
                            <a:gd name="T46" fmla="*/ 23 w 56"/>
                            <a:gd name="T47" fmla="*/ 72 h 126"/>
                            <a:gd name="T48" fmla="*/ 21 w 56"/>
                            <a:gd name="T49" fmla="*/ 71 h 126"/>
                            <a:gd name="T50" fmla="*/ 20 w 56"/>
                            <a:gd name="T51" fmla="*/ 70 h 126"/>
                            <a:gd name="T52" fmla="*/ 18 w 56"/>
                            <a:gd name="T53" fmla="*/ 68 h 126"/>
                            <a:gd name="T54" fmla="*/ 17 w 56"/>
                            <a:gd name="T55" fmla="*/ 66 h 126"/>
                            <a:gd name="T56" fmla="*/ 0 w 56"/>
                            <a:gd name="T57" fmla="*/ 35 h 126"/>
                            <a:gd name="T58" fmla="*/ 0 w 56"/>
                            <a:gd name="T59" fmla="*/ 32 h 126"/>
                            <a:gd name="T60" fmla="*/ 34 w 56"/>
                            <a:gd name="T61" fmla="*/ 0 h 126"/>
                            <a:gd name="T62" fmla="*/ 35 w 56"/>
                            <a:gd name="T63" fmla="*/ 0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56" h="126">
                              <a:moveTo>
                                <a:pt x="35" y="0"/>
                              </a:moveTo>
                              <a:lnTo>
                                <a:pt x="53" y="5"/>
                              </a:lnTo>
                              <a:lnTo>
                                <a:pt x="53" y="28"/>
                              </a:lnTo>
                              <a:lnTo>
                                <a:pt x="52" y="27"/>
                              </a:lnTo>
                              <a:lnTo>
                                <a:pt x="51" y="26"/>
                              </a:lnTo>
                              <a:lnTo>
                                <a:pt x="35" y="20"/>
                              </a:lnTo>
                              <a:lnTo>
                                <a:pt x="34" y="20"/>
                              </a:lnTo>
                              <a:lnTo>
                                <a:pt x="21" y="34"/>
                              </a:lnTo>
                              <a:lnTo>
                                <a:pt x="21" y="35"/>
                              </a:lnTo>
                              <a:lnTo>
                                <a:pt x="34" y="53"/>
                              </a:lnTo>
                              <a:lnTo>
                                <a:pt x="35" y="54"/>
                              </a:lnTo>
                              <a:lnTo>
                                <a:pt x="56" y="92"/>
                              </a:lnTo>
                              <a:lnTo>
                                <a:pt x="56" y="95"/>
                              </a:lnTo>
                              <a:lnTo>
                                <a:pt x="21" y="126"/>
                              </a:lnTo>
                              <a:lnTo>
                                <a:pt x="20" y="126"/>
                              </a:lnTo>
                              <a:lnTo>
                                <a:pt x="0" y="121"/>
                              </a:lnTo>
                              <a:lnTo>
                                <a:pt x="0" y="98"/>
                              </a:lnTo>
                              <a:lnTo>
                                <a:pt x="1" y="99"/>
                              </a:lnTo>
                              <a:lnTo>
                                <a:pt x="2" y="100"/>
                              </a:lnTo>
                              <a:lnTo>
                                <a:pt x="19" y="106"/>
                              </a:lnTo>
                              <a:lnTo>
                                <a:pt x="20" y="106"/>
                              </a:lnTo>
                              <a:lnTo>
                                <a:pt x="35" y="91"/>
                              </a:lnTo>
                              <a:lnTo>
                                <a:pt x="35" y="90"/>
                              </a:lnTo>
                              <a:lnTo>
                                <a:pt x="23" y="72"/>
                              </a:lnTo>
                              <a:lnTo>
                                <a:pt x="21" y="71"/>
                              </a:lnTo>
                              <a:lnTo>
                                <a:pt x="20" y="70"/>
                              </a:lnTo>
                              <a:lnTo>
                                <a:pt x="18" y="68"/>
                              </a:lnTo>
                              <a:lnTo>
                                <a:pt x="17" y="66"/>
                              </a:lnTo>
                              <a:lnTo>
                                <a:pt x="0" y="35"/>
                              </a:lnTo>
                              <a:lnTo>
                                <a:pt x="0" y="32"/>
                              </a:lnTo>
                              <a:lnTo>
                                <a:pt x="34" y="0"/>
                              </a:lnTo>
                              <a:lnTo>
                                <a:pt x="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F7A470" id="Freeform 124" o:spid="_x0000_s1026" style="position:absolute;margin-left:487.45pt;margin-top:95.5pt;width:2.8pt;height:6.3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56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" path="m35,l53,5r,23l52,27,51,26,35,20r-1,l21,34r,1l34,53r1,1l56,92r,3l21,126r-1,l,121,,98r1,1l2,100r17,6l20,106,35,91r,-1l23,72,21,71,20,70,18,68,17,66,,35,,32,34,r1,xe" stroked="f">
                <v:path o:connecttype="custom" o:connectlocs="22225,0;33655,3175;33655,17780;33020,17145;32385,16510;22225,12700;21590,12700;13335,21590;13335,22225;21590,33655;22225,34290;35560,58420;35560,60325;13335,80010;12700,80010;0,76835;0,62230;635,62865;1270,63500;12065,67310;12700,67310;22225,57785;22225,57150;14605,45720;13335,45085;12700,44450;11430,43180;10795,41910;0,22225;0,20320;21590,0;22225,0" o:connectangles="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10763E0E" wp14:editId="13000704">
                <wp:simplePos x="0" y="0"/>
                <wp:positionH relativeFrom="page">
                  <wp:posOffset>6239510</wp:posOffset>
                </wp:positionH>
                <wp:positionV relativeFrom="paragraph">
                  <wp:posOffset>1280795</wp:posOffset>
                </wp:positionV>
                <wp:extent cx="40005" cy="12065"/>
                <wp:effectExtent l="635" t="8255" r="6985" b="8255"/>
                <wp:wrapNone/>
                <wp:docPr id="1518030784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" cy="12065"/>
                        </a:xfrm>
                        <a:custGeom>
                          <a:avLst/>
                          <a:gdLst>
                            <a:gd name="T0" fmla="*/ 32 w 63"/>
                            <a:gd name="T1" fmla="*/ 19 h 19"/>
                            <a:gd name="T2" fmla="*/ 16 w 63"/>
                            <a:gd name="T3" fmla="*/ 16 h 19"/>
                            <a:gd name="T4" fmla="*/ 14 w 63"/>
                            <a:gd name="T5" fmla="*/ 15 h 19"/>
                            <a:gd name="T6" fmla="*/ 14 w 63"/>
                            <a:gd name="T7" fmla="*/ 15 h 19"/>
                            <a:gd name="T8" fmla="*/ 11 w 63"/>
                            <a:gd name="T9" fmla="*/ 13 h 19"/>
                            <a:gd name="T10" fmla="*/ 9 w 63"/>
                            <a:gd name="T11" fmla="*/ 12 h 19"/>
                            <a:gd name="T12" fmla="*/ 3 w 63"/>
                            <a:gd name="T13" fmla="*/ 6 h 19"/>
                            <a:gd name="T14" fmla="*/ 2 w 63"/>
                            <a:gd name="T15" fmla="*/ 3 h 19"/>
                            <a:gd name="T16" fmla="*/ 0 w 63"/>
                            <a:gd name="T17" fmla="*/ 1 h 19"/>
                            <a:gd name="T18" fmla="*/ 0 w 63"/>
                            <a:gd name="T19" fmla="*/ 0 h 19"/>
                            <a:gd name="T20" fmla="*/ 63 w 63"/>
                            <a:gd name="T21" fmla="*/ 0 h 19"/>
                            <a:gd name="T22" fmla="*/ 63 w 63"/>
                            <a:gd name="T23" fmla="*/ 1 h 19"/>
                            <a:gd name="T24" fmla="*/ 61 w 63"/>
                            <a:gd name="T25" fmla="*/ 3 h 19"/>
                            <a:gd name="T26" fmla="*/ 60 w 63"/>
                            <a:gd name="T27" fmla="*/ 6 h 19"/>
                            <a:gd name="T28" fmla="*/ 54 w 63"/>
                            <a:gd name="T29" fmla="*/ 11 h 19"/>
                            <a:gd name="T30" fmla="*/ 54 w 63"/>
                            <a:gd name="T31" fmla="*/ 12 h 19"/>
                            <a:gd name="T32" fmla="*/ 52 w 63"/>
                            <a:gd name="T33" fmla="*/ 13 h 19"/>
                            <a:gd name="T34" fmla="*/ 49 w 63"/>
                            <a:gd name="T35" fmla="*/ 15 h 19"/>
                            <a:gd name="T36" fmla="*/ 39 w 63"/>
                            <a:gd name="T37" fmla="*/ 18 h 19"/>
                            <a:gd name="T38" fmla="*/ 38 w 63"/>
                            <a:gd name="T39" fmla="*/ 18 h 19"/>
                            <a:gd name="T40" fmla="*/ 35 w 63"/>
                            <a:gd name="T41" fmla="*/ 19 h 19"/>
                            <a:gd name="T42" fmla="*/ 35 w 63"/>
                            <a:gd name="T43" fmla="*/ 19 h 19"/>
                            <a:gd name="T44" fmla="*/ 32 w 63"/>
                            <a:gd name="T45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63" h="19">
                              <a:moveTo>
                                <a:pt x="32" y="19"/>
                              </a:moveTo>
                              <a:lnTo>
                                <a:pt x="16" y="16"/>
                              </a:lnTo>
                              <a:lnTo>
                                <a:pt x="14" y="15"/>
                              </a:lnTo>
                              <a:lnTo>
                                <a:pt x="11" y="13"/>
                              </a:lnTo>
                              <a:lnTo>
                                <a:pt x="9" y="12"/>
                              </a:lnTo>
                              <a:lnTo>
                                <a:pt x="3" y="6"/>
                              </a:lnTo>
                              <a:lnTo>
                                <a:pt x="2" y="3"/>
                              </a:lnTo>
                              <a:lnTo>
                                <a:pt x="0" y="1"/>
                              </a:lnTo>
                              <a:lnTo>
                                <a:pt x="0" y="0"/>
                              </a:lnTo>
                              <a:lnTo>
                                <a:pt x="63" y="0"/>
                              </a:lnTo>
                              <a:lnTo>
                                <a:pt x="63" y="1"/>
                              </a:lnTo>
                              <a:lnTo>
                                <a:pt x="61" y="3"/>
                              </a:lnTo>
                              <a:lnTo>
                                <a:pt x="60" y="6"/>
                              </a:lnTo>
                              <a:lnTo>
                                <a:pt x="54" y="11"/>
                              </a:lnTo>
                              <a:lnTo>
                                <a:pt x="54" y="12"/>
                              </a:lnTo>
                              <a:lnTo>
                                <a:pt x="52" y="13"/>
                              </a:lnTo>
                              <a:lnTo>
                                <a:pt x="49" y="15"/>
                              </a:lnTo>
                              <a:lnTo>
                                <a:pt x="39" y="18"/>
                              </a:lnTo>
                              <a:lnTo>
                                <a:pt x="38" y="18"/>
                              </a:lnTo>
                              <a:lnTo>
                                <a:pt x="35" y="19"/>
                              </a:lnTo>
                              <a:lnTo>
                                <a:pt x="32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2E28EA" id="Freeform 125" o:spid="_x0000_s1026" style="position:absolute;margin-left:491.3pt;margin-top:100.85pt;width:3.15pt;height:.95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63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" path="m32,19l16,16,14,15,11,13,9,12,3,6,2,3,,1,,,63,r,1l61,3,60,6r-6,5l54,12r-2,1l49,15,39,18r-1,l35,19r-3,xe" stroked="f">
                <v:path o:connecttype="custom" o:connectlocs="20320,12065;10160,10160;8890,9525;8890,9525;6985,8255;5715,7620;1905,3810;1270,1905;0,635;0,0;40005,0;40005,635;38735,1905;38100,3810;34290,6985;34290,7620;33020,8255;31115,9525;24765,11430;24130,11430;22225,12065;22225,12065;20320,12065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23376645" wp14:editId="583D8D50">
                <wp:simplePos x="0" y="0"/>
                <wp:positionH relativeFrom="page">
                  <wp:posOffset>6235065</wp:posOffset>
                </wp:positionH>
                <wp:positionV relativeFrom="paragraph">
                  <wp:posOffset>1255395</wp:posOffset>
                </wp:positionV>
                <wp:extent cx="24765" cy="25400"/>
                <wp:effectExtent l="5715" t="1905" r="7620" b="1270"/>
                <wp:wrapNone/>
                <wp:docPr id="1562667672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" cy="25400"/>
                        </a:xfrm>
                        <a:custGeom>
                          <a:avLst/>
                          <a:gdLst>
                            <a:gd name="T0" fmla="*/ 7 w 39"/>
                            <a:gd name="T1" fmla="*/ 40 h 40"/>
                            <a:gd name="T2" fmla="*/ 7 w 39"/>
                            <a:gd name="T3" fmla="*/ 40 h 40"/>
                            <a:gd name="T4" fmla="*/ 7 w 39"/>
                            <a:gd name="T5" fmla="*/ 39 h 40"/>
                            <a:gd name="T6" fmla="*/ 6 w 39"/>
                            <a:gd name="T7" fmla="*/ 39 h 40"/>
                            <a:gd name="T8" fmla="*/ 5 w 39"/>
                            <a:gd name="T9" fmla="*/ 34 h 40"/>
                            <a:gd name="T10" fmla="*/ 4 w 39"/>
                            <a:gd name="T11" fmla="*/ 33 h 40"/>
                            <a:gd name="T12" fmla="*/ 4 w 39"/>
                            <a:gd name="T13" fmla="*/ 33 h 40"/>
                            <a:gd name="T14" fmla="*/ 4 w 39"/>
                            <a:gd name="T15" fmla="*/ 31 h 40"/>
                            <a:gd name="T16" fmla="*/ 3 w 39"/>
                            <a:gd name="T17" fmla="*/ 29 h 40"/>
                            <a:gd name="T18" fmla="*/ 3 w 39"/>
                            <a:gd name="T19" fmla="*/ 28 h 40"/>
                            <a:gd name="T20" fmla="*/ 3 w 39"/>
                            <a:gd name="T21" fmla="*/ 27 h 40"/>
                            <a:gd name="T22" fmla="*/ 2 w 39"/>
                            <a:gd name="T23" fmla="*/ 25 h 40"/>
                            <a:gd name="T24" fmla="*/ 0 w 39"/>
                            <a:gd name="T25" fmla="*/ 11 h 40"/>
                            <a:gd name="T26" fmla="*/ 0 w 39"/>
                            <a:gd name="T27" fmla="*/ 8 h 40"/>
                            <a:gd name="T28" fmla="*/ 0 w 39"/>
                            <a:gd name="T29" fmla="*/ 7 h 40"/>
                            <a:gd name="T30" fmla="*/ 0 w 39"/>
                            <a:gd name="T31" fmla="*/ 4 h 40"/>
                            <a:gd name="T32" fmla="*/ 0 w 39"/>
                            <a:gd name="T33" fmla="*/ 4 h 40"/>
                            <a:gd name="T34" fmla="*/ 0 w 39"/>
                            <a:gd name="T35" fmla="*/ 3 h 40"/>
                            <a:gd name="T36" fmla="*/ 0 w 39"/>
                            <a:gd name="T37" fmla="*/ 3 h 40"/>
                            <a:gd name="T38" fmla="*/ 0 w 39"/>
                            <a:gd name="T39" fmla="*/ 3 h 40"/>
                            <a:gd name="T40" fmla="*/ 0 w 39"/>
                            <a:gd name="T41" fmla="*/ 2 h 40"/>
                            <a:gd name="T42" fmla="*/ 0 w 39"/>
                            <a:gd name="T43" fmla="*/ 2 h 40"/>
                            <a:gd name="T44" fmla="*/ 0 w 39"/>
                            <a:gd name="T45" fmla="*/ 1 h 40"/>
                            <a:gd name="T46" fmla="*/ 0 w 39"/>
                            <a:gd name="T47" fmla="*/ 1 h 40"/>
                            <a:gd name="T48" fmla="*/ 0 w 39"/>
                            <a:gd name="T49" fmla="*/ 1 h 40"/>
                            <a:gd name="T50" fmla="*/ 0 w 39"/>
                            <a:gd name="T51" fmla="*/ 0 h 40"/>
                            <a:gd name="T52" fmla="*/ 21 w 39"/>
                            <a:gd name="T53" fmla="*/ 0 h 40"/>
                            <a:gd name="T54" fmla="*/ 21 w 39"/>
                            <a:gd name="T55" fmla="*/ 1 h 40"/>
                            <a:gd name="T56" fmla="*/ 21 w 39"/>
                            <a:gd name="T57" fmla="*/ 1 h 40"/>
                            <a:gd name="T58" fmla="*/ 21 w 39"/>
                            <a:gd name="T59" fmla="*/ 1 h 40"/>
                            <a:gd name="T60" fmla="*/ 21 w 39"/>
                            <a:gd name="T61" fmla="*/ 2 h 40"/>
                            <a:gd name="T62" fmla="*/ 21 w 39"/>
                            <a:gd name="T63" fmla="*/ 2 h 40"/>
                            <a:gd name="T64" fmla="*/ 21 w 39"/>
                            <a:gd name="T65" fmla="*/ 3 h 40"/>
                            <a:gd name="T66" fmla="*/ 21 w 39"/>
                            <a:gd name="T67" fmla="*/ 3 h 40"/>
                            <a:gd name="T68" fmla="*/ 21 w 39"/>
                            <a:gd name="T69" fmla="*/ 3 h 40"/>
                            <a:gd name="T70" fmla="*/ 21 w 39"/>
                            <a:gd name="T71" fmla="*/ 4 h 40"/>
                            <a:gd name="T72" fmla="*/ 21 w 39"/>
                            <a:gd name="T73" fmla="*/ 13 h 40"/>
                            <a:gd name="T74" fmla="*/ 21 w 39"/>
                            <a:gd name="T75" fmla="*/ 14 h 40"/>
                            <a:gd name="T76" fmla="*/ 24 w 39"/>
                            <a:gd name="T77" fmla="*/ 28 h 40"/>
                            <a:gd name="T78" fmla="*/ 24 w 39"/>
                            <a:gd name="T79" fmla="*/ 29 h 40"/>
                            <a:gd name="T80" fmla="*/ 25 w 39"/>
                            <a:gd name="T81" fmla="*/ 31 h 40"/>
                            <a:gd name="T82" fmla="*/ 25 w 39"/>
                            <a:gd name="T83" fmla="*/ 33 h 40"/>
                            <a:gd name="T84" fmla="*/ 26 w 39"/>
                            <a:gd name="T85" fmla="*/ 33 h 40"/>
                            <a:gd name="T86" fmla="*/ 27 w 39"/>
                            <a:gd name="T87" fmla="*/ 34 h 40"/>
                            <a:gd name="T88" fmla="*/ 28 w 39"/>
                            <a:gd name="T89" fmla="*/ 36 h 40"/>
                            <a:gd name="T90" fmla="*/ 29 w 39"/>
                            <a:gd name="T91" fmla="*/ 36 h 40"/>
                            <a:gd name="T92" fmla="*/ 29 w 39"/>
                            <a:gd name="T93" fmla="*/ 37 h 40"/>
                            <a:gd name="T94" fmla="*/ 37 w 39"/>
                            <a:gd name="T95" fmla="*/ 40 h 40"/>
                            <a:gd name="T96" fmla="*/ 39 w 39"/>
                            <a:gd name="T97" fmla="*/ 4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39" h="40">
                              <a:moveTo>
                                <a:pt x="7" y="40"/>
                              </a:moveTo>
                              <a:lnTo>
                                <a:pt x="7" y="40"/>
                              </a:lnTo>
                              <a:lnTo>
                                <a:pt x="7" y="39"/>
                              </a:lnTo>
                              <a:lnTo>
                                <a:pt x="6" y="39"/>
                              </a:lnTo>
                              <a:lnTo>
                                <a:pt x="5" y="34"/>
                              </a:lnTo>
                              <a:lnTo>
                                <a:pt x="4" y="33"/>
                              </a:lnTo>
                              <a:lnTo>
                                <a:pt x="4" y="31"/>
                              </a:lnTo>
                              <a:lnTo>
                                <a:pt x="3" y="29"/>
                              </a:lnTo>
                              <a:lnTo>
                                <a:pt x="3" y="28"/>
                              </a:lnTo>
                              <a:lnTo>
                                <a:pt x="3" y="27"/>
                              </a:lnTo>
                              <a:lnTo>
                                <a:pt x="2" y="25"/>
                              </a:lnTo>
                              <a:lnTo>
                                <a:pt x="0" y="11"/>
                              </a:lnTo>
                              <a:lnTo>
                                <a:pt x="0" y="8"/>
                              </a:lnTo>
                              <a:lnTo>
                                <a:pt x="0" y="7"/>
                              </a:lnTo>
                              <a:lnTo>
                                <a:pt x="0" y="4"/>
                              </a:lnTo>
                              <a:lnTo>
                                <a:pt x="0" y="3"/>
                              </a:lnTo>
                              <a:lnTo>
                                <a:pt x="0" y="2"/>
                              </a:lnTo>
                              <a:lnTo>
                                <a:pt x="0" y="1"/>
                              </a:lnTo>
                              <a:lnTo>
                                <a:pt x="0" y="0"/>
                              </a:lnTo>
                              <a:lnTo>
                                <a:pt x="21" y="0"/>
                              </a:lnTo>
                              <a:lnTo>
                                <a:pt x="21" y="1"/>
                              </a:lnTo>
                              <a:lnTo>
                                <a:pt x="21" y="2"/>
                              </a:lnTo>
                              <a:lnTo>
                                <a:pt x="21" y="3"/>
                              </a:lnTo>
                              <a:lnTo>
                                <a:pt x="21" y="4"/>
                              </a:lnTo>
                              <a:lnTo>
                                <a:pt x="21" y="13"/>
                              </a:lnTo>
                              <a:lnTo>
                                <a:pt x="21" y="14"/>
                              </a:lnTo>
                              <a:lnTo>
                                <a:pt x="24" y="28"/>
                              </a:lnTo>
                              <a:lnTo>
                                <a:pt x="24" y="29"/>
                              </a:lnTo>
                              <a:lnTo>
                                <a:pt x="25" y="31"/>
                              </a:lnTo>
                              <a:lnTo>
                                <a:pt x="25" y="33"/>
                              </a:lnTo>
                              <a:lnTo>
                                <a:pt x="26" y="33"/>
                              </a:lnTo>
                              <a:lnTo>
                                <a:pt x="27" y="34"/>
                              </a:lnTo>
                              <a:lnTo>
                                <a:pt x="28" y="36"/>
                              </a:lnTo>
                              <a:lnTo>
                                <a:pt x="29" y="36"/>
                              </a:lnTo>
                              <a:lnTo>
                                <a:pt x="29" y="37"/>
                              </a:lnTo>
                              <a:lnTo>
                                <a:pt x="37" y="40"/>
                              </a:lnTo>
                              <a:lnTo>
                                <a:pt x="39" y="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128516C0" id="Freeform 126" o:spid="_x0000_s1026" style="position:absolute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1.3pt,100.85pt,491.3pt,100.85pt,491.3pt,100.8pt,491.25pt,100.8pt,491.2pt,100.55pt,491.15pt,100.5pt,491.15pt,100.4pt,491.1pt,100.3pt,491.1pt,100.25pt,491.1pt,100.2pt,491.05pt,100.1pt,490.95pt,99.4pt,490.95pt,99.25pt,490.95pt,99.2pt,490.95pt,99.05pt,490.95pt,99pt,490.95pt,98.95pt,490.95pt,98.9pt,490.95pt,98.85pt,492pt,98.85pt,492pt,98.9pt,492pt,98.95pt,492pt,99pt,492pt,99.05pt,492pt,99.5pt,492pt,99.55pt,492.15pt,100.25pt,492.15pt,100.3pt,492.2pt,100.4pt,492.2pt,100.5pt,492.25pt,100.5pt,492.3pt,100.55pt,492.35pt,100.65pt,492.4pt,100.65pt,492.4pt,100.7pt,492.8pt,100.85pt,492.9pt,100.85pt" coordsize="39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" stroked="f">
                <v:path o:connecttype="custom" o:connectlocs="4445,25400;4445,25400;4445,24765;3810,24765;3175,21590;2540,20955;2540,20955;2540,19685;1905,18415;1905,17780;1905,17145;1270,15875;0,6985;0,5080;0,4445;0,2540;0,2540;0,1905;0,1905;0,1905;0,1270;0,1270;0,635;0,635;0,635;0,0;13335,0;13335,635;13335,635;13335,635;13335,1270;13335,1270;13335,1905;13335,1905;13335,1905;13335,2540;13335,8255;13335,8890;15240,17780;15240,18415;15875,19685;15875,20955;16510,20955;17145,21590;17780,22860;18415,22860;18415,23495;23495,25400;24765,25400" o:connectangles="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1F5B2DF9" wp14:editId="409ABA37">
                <wp:simplePos x="0" y="0"/>
                <wp:positionH relativeFrom="page">
                  <wp:posOffset>6259830</wp:posOffset>
                </wp:positionH>
                <wp:positionV relativeFrom="paragraph">
                  <wp:posOffset>1265555</wp:posOffset>
                </wp:positionV>
                <wp:extent cx="22860" cy="15240"/>
                <wp:effectExtent l="1905" t="2540" r="3810" b="1270"/>
                <wp:wrapNone/>
                <wp:docPr id="1652012318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" cy="15240"/>
                        </a:xfrm>
                        <a:custGeom>
                          <a:avLst/>
                          <a:gdLst>
                            <a:gd name="T0" fmla="*/ 0 w 36"/>
                            <a:gd name="T1" fmla="*/ 24 h 24"/>
                            <a:gd name="T2" fmla="*/ 7 w 36"/>
                            <a:gd name="T3" fmla="*/ 22 h 24"/>
                            <a:gd name="T4" fmla="*/ 7 w 36"/>
                            <a:gd name="T5" fmla="*/ 22 h 24"/>
                            <a:gd name="T6" fmla="*/ 12 w 36"/>
                            <a:gd name="T7" fmla="*/ 16 h 24"/>
                            <a:gd name="T8" fmla="*/ 12 w 36"/>
                            <a:gd name="T9" fmla="*/ 15 h 24"/>
                            <a:gd name="T10" fmla="*/ 13 w 36"/>
                            <a:gd name="T11" fmla="*/ 14 h 24"/>
                            <a:gd name="T12" fmla="*/ 13 w 36"/>
                            <a:gd name="T13" fmla="*/ 13 h 24"/>
                            <a:gd name="T14" fmla="*/ 13 w 36"/>
                            <a:gd name="T15" fmla="*/ 12 h 24"/>
                            <a:gd name="T16" fmla="*/ 15 w 36"/>
                            <a:gd name="T17" fmla="*/ 6 h 24"/>
                            <a:gd name="T18" fmla="*/ 15 w 36"/>
                            <a:gd name="T19" fmla="*/ 5 h 24"/>
                            <a:gd name="T20" fmla="*/ 15 w 36"/>
                            <a:gd name="T21" fmla="*/ 3 h 24"/>
                            <a:gd name="T22" fmla="*/ 15 w 36"/>
                            <a:gd name="T23" fmla="*/ 2 h 24"/>
                            <a:gd name="T24" fmla="*/ 15 w 36"/>
                            <a:gd name="T25" fmla="*/ 1 h 24"/>
                            <a:gd name="T26" fmla="*/ 15 w 36"/>
                            <a:gd name="T27" fmla="*/ 1 h 24"/>
                            <a:gd name="T28" fmla="*/ 15 w 36"/>
                            <a:gd name="T29" fmla="*/ 1 h 24"/>
                            <a:gd name="T30" fmla="*/ 15 w 36"/>
                            <a:gd name="T31" fmla="*/ 1 h 24"/>
                            <a:gd name="T32" fmla="*/ 15 w 36"/>
                            <a:gd name="T33" fmla="*/ 1 h 24"/>
                            <a:gd name="T34" fmla="*/ 15 w 36"/>
                            <a:gd name="T35" fmla="*/ 0 h 24"/>
                            <a:gd name="T36" fmla="*/ 36 w 36"/>
                            <a:gd name="T37" fmla="*/ 0 h 24"/>
                            <a:gd name="T38" fmla="*/ 36 w 36"/>
                            <a:gd name="T39" fmla="*/ 0 h 24"/>
                            <a:gd name="T40" fmla="*/ 36 w 36"/>
                            <a:gd name="T41" fmla="*/ 1 h 24"/>
                            <a:gd name="T42" fmla="*/ 36 w 36"/>
                            <a:gd name="T43" fmla="*/ 1 h 24"/>
                            <a:gd name="T44" fmla="*/ 36 w 36"/>
                            <a:gd name="T45" fmla="*/ 1 h 24"/>
                            <a:gd name="T46" fmla="*/ 36 w 36"/>
                            <a:gd name="T47" fmla="*/ 1 h 24"/>
                            <a:gd name="T48" fmla="*/ 35 w 36"/>
                            <a:gd name="T49" fmla="*/ 9 h 24"/>
                            <a:gd name="T50" fmla="*/ 35 w 36"/>
                            <a:gd name="T51" fmla="*/ 9 h 24"/>
                            <a:gd name="T52" fmla="*/ 34 w 36"/>
                            <a:gd name="T53" fmla="*/ 15 h 24"/>
                            <a:gd name="T54" fmla="*/ 34 w 36"/>
                            <a:gd name="T55" fmla="*/ 16 h 24"/>
                            <a:gd name="T56" fmla="*/ 34 w 36"/>
                            <a:gd name="T57" fmla="*/ 17 h 24"/>
                            <a:gd name="T58" fmla="*/ 33 w 36"/>
                            <a:gd name="T59" fmla="*/ 18 h 24"/>
                            <a:gd name="T60" fmla="*/ 33 w 36"/>
                            <a:gd name="T61" fmla="*/ 19 h 24"/>
                            <a:gd name="T62" fmla="*/ 33 w 36"/>
                            <a:gd name="T63" fmla="*/ 20 h 24"/>
                            <a:gd name="T64" fmla="*/ 32 w 36"/>
                            <a:gd name="T65" fmla="*/ 21 h 24"/>
                            <a:gd name="T66" fmla="*/ 32 w 36"/>
                            <a:gd name="T67" fmla="*/ 22 h 24"/>
                            <a:gd name="T68" fmla="*/ 32 w 36"/>
                            <a:gd name="T69" fmla="*/ 22 h 24"/>
                            <a:gd name="T70" fmla="*/ 32 w 36"/>
                            <a:gd name="T71" fmla="*/ 23 h 24"/>
                            <a:gd name="T72" fmla="*/ 31 w 36"/>
                            <a:gd name="T73" fmla="*/ 23 h 24"/>
                            <a:gd name="T74" fmla="*/ 31 w 36"/>
                            <a:gd name="T75" fmla="*/ 24 h 24"/>
                            <a:gd name="T76" fmla="*/ 31 w 36"/>
                            <a:gd name="T77" fmla="*/ 24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36" h="24">
                              <a:moveTo>
                                <a:pt x="0" y="24"/>
                              </a:moveTo>
                              <a:lnTo>
                                <a:pt x="7" y="22"/>
                              </a:lnTo>
                              <a:lnTo>
                                <a:pt x="12" y="16"/>
                              </a:lnTo>
                              <a:lnTo>
                                <a:pt x="12" y="15"/>
                              </a:lnTo>
                              <a:lnTo>
                                <a:pt x="13" y="14"/>
                              </a:lnTo>
                              <a:lnTo>
                                <a:pt x="13" y="13"/>
                              </a:lnTo>
                              <a:lnTo>
                                <a:pt x="13" y="12"/>
                              </a:lnTo>
                              <a:lnTo>
                                <a:pt x="15" y="6"/>
                              </a:lnTo>
                              <a:lnTo>
                                <a:pt x="15" y="5"/>
                              </a:lnTo>
                              <a:lnTo>
                                <a:pt x="15" y="3"/>
                              </a:lnTo>
                              <a:lnTo>
                                <a:pt x="15" y="2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lnTo>
                                <a:pt x="36" y="0"/>
                              </a:lnTo>
                              <a:lnTo>
                                <a:pt x="36" y="1"/>
                              </a:lnTo>
                              <a:lnTo>
                                <a:pt x="35" y="9"/>
                              </a:lnTo>
                              <a:lnTo>
                                <a:pt x="34" y="15"/>
                              </a:lnTo>
                              <a:lnTo>
                                <a:pt x="34" y="16"/>
                              </a:lnTo>
                              <a:lnTo>
                                <a:pt x="34" y="17"/>
                              </a:lnTo>
                              <a:lnTo>
                                <a:pt x="33" y="18"/>
                              </a:lnTo>
                              <a:lnTo>
                                <a:pt x="33" y="19"/>
                              </a:lnTo>
                              <a:lnTo>
                                <a:pt x="33" y="20"/>
                              </a:lnTo>
                              <a:lnTo>
                                <a:pt x="32" y="21"/>
                              </a:lnTo>
                              <a:lnTo>
                                <a:pt x="32" y="22"/>
                              </a:lnTo>
                              <a:lnTo>
                                <a:pt x="32" y="23"/>
                              </a:lnTo>
                              <a:lnTo>
                                <a:pt x="31" y="23"/>
                              </a:lnTo>
                              <a:lnTo>
                                <a:pt x="31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1815E7F4" id="Freeform 127" o:spid="_x0000_s1026" style="position:absolute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2.9pt,100.85pt,493.25pt,100.75pt,493.5pt,100.45pt,493.5pt,100.4pt,493.55pt,100.35pt,493.55pt,100.3pt,493.55pt,100.25pt,493.65pt,99.95pt,493.65pt,99.9pt,493.65pt,99.8pt,493.65pt,99.75pt,493.65pt,99.7pt,493.65pt,99.65pt,494.7pt,99.65pt,494.7pt,99.7pt,494.65pt,100.1pt,494.6pt,100.4pt,494.6pt,100.45pt,494.6pt,100.5pt,494.55pt,100.55pt,494.55pt,100.6pt,494.55pt,100.65pt,494.5pt,100.7pt,494.5pt,100.75pt,494.5pt,100.8pt,494.45pt,100.8pt,494.45pt,100.85pt" coordsize="36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" stroked="f">
                <v:path o:connecttype="custom" o:connectlocs="0,15240;4445,13970;4445,13970;7620,10160;7620,9525;8255,8890;8255,8255;8255,7620;9525,3810;9525,3175;9525,1905;9525,1270;9525,635;9525,635;9525,635;9525,635;9525,635;9525,0;22860,0;22860,0;22860,635;22860,635;22860,635;22860,635;22225,5715;22225,5715;21590,9525;21590,10160;21590,10795;20955,11430;20955,12065;20955,12700;20320,13335;20320,13970;20320,13970;20320,14605;19685,14605;19685,15240;19685,15240" o:connectangles="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5552" behindDoc="1" locked="0" layoutInCell="1" allowOverlap="1" wp14:anchorId="07FF792F" wp14:editId="29070484">
                <wp:simplePos x="0" y="0"/>
                <wp:positionH relativeFrom="page">
                  <wp:posOffset>5957570</wp:posOffset>
                </wp:positionH>
                <wp:positionV relativeFrom="paragraph">
                  <wp:posOffset>1745615</wp:posOffset>
                </wp:positionV>
                <wp:extent cx="23495" cy="6985"/>
                <wp:effectExtent l="4445" t="6350" r="635" b="5715"/>
                <wp:wrapNone/>
                <wp:docPr id="1845208414" name="Freeform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95" cy="6985"/>
                        </a:xfrm>
                        <a:custGeom>
                          <a:avLst/>
                          <a:gdLst>
                            <a:gd name="T0" fmla="*/ 19 w 37"/>
                            <a:gd name="T1" fmla="*/ 11 h 11"/>
                            <a:gd name="T2" fmla="*/ 14 w 37"/>
                            <a:gd name="T3" fmla="*/ 11 h 11"/>
                            <a:gd name="T4" fmla="*/ 13 w 37"/>
                            <a:gd name="T5" fmla="*/ 11 h 11"/>
                            <a:gd name="T6" fmla="*/ 12 w 37"/>
                            <a:gd name="T7" fmla="*/ 10 h 11"/>
                            <a:gd name="T8" fmla="*/ 12 w 37"/>
                            <a:gd name="T9" fmla="*/ 10 h 11"/>
                            <a:gd name="T10" fmla="*/ 11 w 37"/>
                            <a:gd name="T11" fmla="*/ 10 h 11"/>
                            <a:gd name="T12" fmla="*/ 10 w 37"/>
                            <a:gd name="T13" fmla="*/ 10 h 11"/>
                            <a:gd name="T14" fmla="*/ 10 w 37"/>
                            <a:gd name="T15" fmla="*/ 9 h 11"/>
                            <a:gd name="T16" fmla="*/ 9 w 37"/>
                            <a:gd name="T17" fmla="*/ 9 h 11"/>
                            <a:gd name="T18" fmla="*/ 8 w 37"/>
                            <a:gd name="T19" fmla="*/ 9 h 11"/>
                            <a:gd name="T20" fmla="*/ 8 w 37"/>
                            <a:gd name="T21" fmla="*/ 8 h 11"/>
                            <a:gd name="T22" fmla="*/ 7 w 37"/>
                            <a:gd name="T23" fmla="*/ 8 h 11"/>
                            <a:gd name="T24" fmla="*/ 6 w 37"/>
                            <a:gd name="T25" fmla="*/ 7 h 11"/>
                            <a:gd name="T26" fmla="*/ 6 w 37"/>
                            <a:gd name="T27" fmla="*/ 7 h 11"/>
                            <a:gd name="T28" fmla="*/ 6 w 37"/>
                            <a:gd name="T29" fmla="*/ 7 h 11"/>
                            <a:gd name="T30" fmla="*/ 5 w 37"/>
                            <a:gd name="T31" fmla="*/ 6 h 11"/>
                            <a:gd name="T32" fmla="*/ 4 w 37"/>
                            <a:gd name="T33" fmla="*/ 5 h 11"/>
                            <a:gd name="T34" fmla="*/ 3 w 37"/>
                            <a:gd name="T35" fmla="*/ 4 h 11"/>
                            <a:gd name="T36" fmla="*/ 2 w 37"/>
                            <a:gd name="T37" fmla="*/ 4 h 11"/>
                            <a:gd name="T38" fmla="*/ 2 w 37"/>
                            <a:gd name="T39" fmla="*/ 2 h 11"/>
                            <a:gd name="T40" fmla="*/ 1 w 37"/>
                            <a:gd name="T41" fmla="*/ 1 h 11"/>
                            <a:gd name="T42" fmla="*/ 0 w 37"/>
                            <a:gd name="T43" fmla="*/ 0 h 11"/>
                            <a:gd name="T44" fmla="*/ 37 w 37"/>
                            <a:gd name="T45" fmla="*/ 0 h 11"/>
                            <a:gd name="T46" fmla="*/ 36 w 37"/>
                            <a:gd name="T47" fmla="*/ 1 h 11"/>
                            <a:gd name="T48" fmla="*/ 35 w 37"/>
                            <a:gd name="T49" fmla="*/ 2 h 11"/>
                            <a:gd name="T50" fmla="*/ 35 w 37"/>
                            <a:gd name="T51" fmla="*/ 3 h 11"/>
                            <a:gd name="T52" fmla="*/ 34 w 37"/>
                            <a:gd name="T53" fmla="*/ 4 h 11"/>
                            <a:gd name="T54" fmla="*/ 33 w 37"/>
                            <a:gd name="T55" fmla="*/ 5 h 11"/>
                            <a:gd name="T56" fmla="*/ 32 w 37"/>
                            <a:gd name="T57" fmla="*/ 6 h 11"/>
                            <a:gd name="T58" fmla="*/ 32 w 37"/>
                            <a:gd name="T59" fmla="*/ 7 h 11"/>
                            <a:gd name="T60" fmla="*/ 31 w 37"/>
                            <a:gd name="T61" fmla="*/ 7 h 11"/>
                            <a:gd name="T62" fmla="*/ 31 w 37"/>
                            <a:gd name="T63" fmla="*/ 7 h 11"/>
                            <a:gd name="T64" fmla="*/ 30 w 37"/>
                            <a:gd name="T65" fmla="*/ 8 h 11"/>
                            <a:gd name="T66" fmla="*/ 30 w 37"/>
                            <a:gd name="T67" fmla="*/ 8 h 11"/>
                            <a:gd name="T68" fmla="*/ 29 w 37"/>
                            <a:gd name="T69" fmla="*/ 9 h 11"/>
                            <a:gd name="T70" fmla="*/ 28 w 37"/>
                            <a:gd name="T71" fmla="*/ 9 h 11"/>
                            <a:gd name="T72" fmla="*/ 28 w 37"/>
                            <a:gd name="T73" fmla="*/ 9 h 11"/>
                            <a:gd name="T74" fmla="*/ 27 w 37"/>
                            <a:gd name="T75" fmla="*/ 10 h 11"/>
                            <a:gd name="T76" fmla="*/ 26 w 37"/>
                            <a:gd name="T77" fmla="*/ 10 h 11"/>
                            <a:gd name="T78" fmla="*/ 26 w 37"/>
                            <a:gd name="T79" fmla="*/ 10 h 11"/>
                            <a:gd name="T80" fmla="*/ 25 w 37"/>
                            <a:gd name="T81" fmla="*/ 10 h 11"/>
                            <a:gd name="T82" fmla="*/ 24 w 37"/>
                            <a:gd name="T83" fmla="*/ 11 h 11"/>
                            <a:gd name="T84" fmla="*/ 24 w 37"/>
                            <a:gd name="T85" fmla="*/ 11 h 11"/>
                            <a:gd name="T86" fmla="*/ 23 w 37"/>
                            <a:gd name="T87" fmla="*/ 11 h 11"/>
                            <a:gd name="T88" fmla="*/ 22 w 37"/>
                            <a:gd name="T89" fmla="*/ 11 h 11"/>
                            <a:gd name="T90" fmla="*/ 21 w 37"/>
                            <a:gd name="T91" fmla="*/ 11 h 11"/>
                            <a:gd name="T92" fmla="*/ 21 w 37"/>
                            <a:gd name="T93" fmla="*/ 11 h 11"/>
                            <a:gd name="T94" fmla="*/ 19 w 37"/>
                            <a:gd name="T95" fmla="*/ 11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37" h="11">
                              <a:moveTo>
                                <a:pt x="19" y="11"/>
                              </a:moveTo>
                              <a:lnTo>
                                <a:pt x="14" y="11"/>
                              </a:lnTo>
                              <a:lnTo>
                                <a:pt x="13" y="11"/>
                              </a:lnTo>
                              <a:lnTo>
                                <a:pt x="12" y="10"/>
                              </a:lnTo>
                              <a:lnTo>
                                <a:pt x="11" y="10"/>
                              </a:lnTo>
                              <a:lnTo>
                                <a:pt x="10" y="10"/>
                              </a:lnTo>
                              <a:lnTo>
                                <a:pt x="10" y="9"/>
                              </a:lnTo>
                              <a:lnTo>
                                <a:pt x="9" y="9"/>
                              </a:lnTo>
                              <a:lnTo>
                                <a:pt x="8" y="9"/>
                              </a:lnTo>
                              <a:lnTo>
                                <a:pt x="8" y="8"/>
                              </a:lnTo>
                              <a:lnTo>
                                <a:pt x="7" y="8"/>
                              </a:lnTo>
                              <a:lnTo>
                                <a:pt x="6" y="7"/>
                              </a:lnTo>
                              <a:lnTo>
                                <a:pt x="5" y="6"/>
                              </a:lnTo>
                              <a:lnTo>
                                <a:pt x="4" y="5"/>
                              </a:lnTo>
                              <a:lnTo>
                                <a:pt x="3" y="4"/>
                              </a:lnTo>
                              <a:lnTo>
                                <a:pt x="2" y="4"/>
                              </a:lnTo>
                              <a:lnTo>
                                <a:pt x="2" y="2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lnTo>
                                <a:pt x="37" y="0"/>
                              </a:lnTo>
                              <a:lnTo>
                                <a:pt x="36" y="1"/>
                              </a:lnTo>
                              <a:lnTo>
                                <a:pt x="35" y="2"/>
                              </a:lnTo>
                              <a:lnTo>
                                <a:pt x="35" y="3"/>
                              </a:lnTo>
                              <a:lnTo>
                                <a:pt x="34" y="4"/>
                              </a:lnTo>
                              <a:lnTo>
                                <a:pt x="33" y="5"/>
                              </a:lnTo>
                              <a:lnTo>
                                <a:pt x="32" y="6"/>
                              </a:lnTo>
                              <a:lnTo>
                                <a:pt x="32" y="7"/>
                              </a:lnTo>
                              <a:lnTo>
                                <a:pt x="31" y="7"/>
                              </a:lnTo>
                              <a:lnTo>
                                <a:pt x="30" y="8"/>
                              </a:lnTo>
                              <a:lnTo>
                                <a:pt x="29" y="9"/>
                              </a:lnTo>
                              <a:lnTo>
                                <a:pt x="28" y="9"/>
                              </a:lnTo>
                              <a:lnTo>
                                <a:pt x="27" y="10"/>
                              </a:lnTo>
                              <a:lnTo>
                                <a:pt x="26" y="10"/>
                              </a:lnTo>
                              <a:lnTo>
                                <a:pt x="25" y="10"/>
                              </a:lnTo>
                              <a:lnTo>
                                <a:pt x="24" y="11"/>
                              </a:lnTo>
                              <a:lnTo>
                                <a:pt x="23" y="11"/>
                              </a:lnTo>
                              <a:lnTo>
                                <a:pt x="22" y="11"/>
                              </a:lnTo>
                              <a:lnTo>
                                <a:pt x="21" y="11"/>
                              </a:lnTo>
                              <a:lnTo>
                                <a:pt x="19" y="1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2781DB5" id="Freeform 178" o:spid="_x0000_s1026" style="position:absolute;z-index:-25158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0.05pt,138pt,469.8pt,138pt,469.75pt,138pt,469.7pt,137.95pt,469.65pt,137.95pt,469.6pt,137.95pt,469.6pt,137.9pt,469.55pt,137.9pt,469.5pt,137.9pt,469.5pt,137.85pt,469.45pt,137.85pt,469.4pt,137.8pt,469.35pt,137.75pt,469.3pt,137.7pt,469.25pt,137.65pt,469.2pt,137.65pt,469.2pt,137.55pt,469.15pt,137.5pt,469.1pt,137.45pt,470.95pt,137.45pt,470.9pt,137.5pt,470.85pt,137.55pt,470.85pt,137.6pt,470.8pt,137.65pt,470.75pt,137.7pt,470.7pt,137.75pt,470.7pt,137.8pt,470.65pt,137.8pt,470.6pt,137.85pt,470.55pt,137.9pt,470.5pt,137.9pt,470.45pt,137.95pt,470.4pt,137.95pt,470.35pt,137.95pt,470.3pt,138pt,470.25pt,138pt,470.2pt,138pt,470.15pt,138pt,470.05pt,138pt" coordsize="3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" stroked="f">
                <v:path o:connecttype="custom" o:connectlocs="12065,6985;8890,6985;8255,6985;7620,6350;7620,6350;6985,6350;6350,6350;6350,5715;5715,5715;5080,5715;5080,5080;4445,5080;3810,4445;3810,4445;3810,4445;3175,3810;2540,3175;1905,2540;1270,2540;1270,1270;635,635;0,0;23495,0;22860,635;22225,1270;22225,1905;21590,2540;20955,3175;20320,3810;20320,4445;19685,4445;19685,4445;19050,5080;19050,5080;18415,5715;17780,5715;17780,5715;17145,6350;16510,6350;16510,6350;15875,6350;15240,6985;15240,6985;14605,6985;13970,6985;13335,6985;13335,6985;12065,6985" o:connectangles="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6576" behindDoc="1" locked="0" layoutInCell="1" allowOverlap="1" wp14:anchorId="6ED8BDBD" wp14:editId="64011B81">
                <wp:simplePos x="0" y="0"/>
                <wp:positionH relativeFrom="page">
                  <wp:posOffset>5946775</wp:posOffset>
                </wp:positionH>
                <wp:positionV relativeFrom="paragraph">
                  <wp:posOffset>1742440</wp:posOffset>
                </wp:positionV>
                <wp:extent cx="35560" cy="3175"/>
                <wp:effectExtent l="3175" t="3175" r="8890" b="3175"/>
                <wp:wrapNone/>
                <wp:docPr id="1784158806" name="Freeform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175"/>
                        </a:xfrm>
                        <a:custGeom>
                          <a:avLst/>
                          <a:gdLst>
                            <a:gd name="T0" fmla="*/ 0 w 56"/>
                            <a:gd name="T1" fmla="*/ 5 h 5"/>
                            <a:gd name="T2" fmla="*/ 0 w 56"/>
                            <a:gd name="T3" fmla="*/ 4 h 5"/>
                            <a:gd name="T4" fmla="*/ 0 w 56"/>
                            <a:gd name="T5" fmla="*/ 2 h 5"/>
                            <a:gd name="T6" fmla="*/ 0 w 56"/>
                            <a:gd name="T7" fmla="*/ 0 h 5"/>
                            <a:gd name="T8" fmla="*/ 56 w 56"/>
                            <a:gd name="T9" fmla="*/ 0 h 5"/>
                            <a:gd name="T10" fmla="*/ 55 w 56"/>
                            <a:gd name="T11" fmla="*/ 2 h 5"/>
                            <a:gd name="T12" fmla="*/ 54 w 56"/>
                            <a:gd name="T13" fmla="*/ 4 h 5"/>
                            <a:gd name="T14" fmla="*/ 54 w 56"/>
                            <a:gd name="T15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56" h="5">
                              <a:moveTo>
                                <a:pt x="0" y="5"/>
                              </a:moveTo>
                              <a:lnTo>
                                <a:pt x="0" y="4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lnTo>
                                <a:pt x="56" y="0"/>
                              </a:lnTo>
                              <a:lnTo>
                                <a:pt x="55" y="2"/>
                              </a:lnTo>
                              <a:lnTo>
                                <a:pt x="54" y="4"/>
                              </a:lnTo>
                              <a:lnTo>
                                <a:pt x="54" y="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70671FCB" id="Freeform 179" o:spid="_x0000_s1026" style="position:absolute;z-index:-25157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8.25pt,137.45pt,468.25pt,137.4pt,468.25pt,137.3pt,468.25pt,137.2pt,471.05pt,137.2pt,471pt,137.3pt,470.95pt,137.4pt,470.95pt,137.45pt" coordsize="5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" stroked="f">
                <v:path o:connecttype="custom" o:connectlocs="0,3175;0,2540;0,1270;0,0;35560,0;34925,1270;34290,2540;34290,3175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7600" behindDoc="1" locked="0" layoutInCell="1" allowOverlap="1" wp14:anchorId="0BF3E84F" wp14:editId="5309D600">
                <wp:simplePos x="0" y="0"/>
                <wp:positionH relativeFrom="page">
                  <wp:posOffset>5946775</wp:posOffset>
                </wp:positionH>
                <wp:positionV relativeFrom="paragraph">
                  <wp:posOffset>1701165</wp:posOffset>
                </wp:positionV>
                <wp:extent cx="18415" cy="41275"/>
                <wp:effectExtent l="3175" t="0" r="6985" b="6350"/>
                <wp:wrapNone/>
                <wp:docPr id="695128592" name="Freeform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41275"/>
                        </a:xfrm>
                        <a:custGeom>
                          <a:avLst/>
                          <a:gdLst>
                            <a:gd name="T0" fmla="*/ 0 w 29"/>
                            <a:gd name="T1" fmla="*/ 65 h 65"/>
                            <a:gd name="T2" fmla="*/ 0 w 29"/>
                            <a:gd name="T3" fmla="*/ 65 h 65"/>
                            <a:gd name="T4" fmla="*/ 0 w 29"/>
                            <a:gd name="T5" fmla="*/ 0 h 65"/>
                            <a:gd name="T6" fmla="*/ 29 w 29"/>
                            <a:gd name="T7" fmla="*/ 0 h 65"/>
                            <a:gd name="T8" fmla="*/ 17 w 29"/>
                            <a:gd name="T9" fmla="*/ 33 h 65"/>
                            <a:gd name="T10" fmla="*/ 17 w 29"/>
                            <a:gd name="T11" fmla="*/ 36 h 65"/>
                            <a:gd name="T12" fmla="*/ 28 w 29"/>
                            <a:gd name="T13" fmla="*/ 65 h 65"/>
                            <a:gd name="T14" fmla="*/ 29 w 29"/>
                            <a:gd name="T15" fmla="*/ 65 h 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9" h="65">
                              <a:moveTo>
                                <a:pt x="0" y="65"/>
                              </a:moveTo>
                              <a:lnTo>
                                <a:pt x="0" y="65"/>
                              </a:ln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17" y="33"/>
                              </a:lnTo>
                              <a:lnTo>
                                <a:pt x="17" y="36"/>
                              </a:lnTo>
                              <a:lnTo>
                                <a:pt x="28" y="65"/>
                              </a:lnTo>
                              <a:lnTo>
                                <a:pt x="29" y="6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24F4ED29" id="Freeform 180" o:spid="_x0000_s1026" style="position:absolute;z-index:-25157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8.25pt,137.2pt,468.25pt,137.2pt,468.25pt,133.95pt,469.7pt,133.95pt,469.1pt,135.6pt,469.1pt,135.75pt,469.65pt,137.2pt,469.7pt,137.2pt" coordsize="29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" stroked="f">
                <v:path o:connecttype="custom" o:connectlocs="0,41275;0,41275;0,0;18415,0;10795,20955;10795,22860;17780,41275;18415,41275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8624" behindDoc="1" locked="0" layoutInCell="1" allowOverlap="1" wp14:anchorId="2723E0DD" wp14:editId="592D44DD">
                <wp:simplePos x="0" y="0"/>
                <wp:positionH relativeFrom="page">
                  <wp:posOffset>5965190</wp:posOffset>
                </wp:positionH>
                <wp:positionV relativeFrom="paragraph">
                  <wp:posOffset>1701165</wp:posOffset>
                </wp:positionV>
                <wp:extent cx="19685" cy="41275"/>
                <wp:effectExtent l="2540" t="0" r="6350" b="6350"/>
                <wp:wrapNone/>
                <wp:docPr id="1477995709" name="Freeform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41275"/>
                        </a:xfrm>
                        <a:custGeom>
                          <a:avLst/>
                          <a:gdLst>
                            <a:gd name="T0" fmla="*/ 0 w 31"/>
                            <a:gd name="T1" fmla="*/ 65 h 65"/>
                            <a:gd name="T2" fmla="*/ 13 w 31"/>
                            <a:gd name="T3" fmla="*/ 42 h 65"/>
                            <a:gd name="T4" fmla="*/ 13 w 31"/>
                            <a:gd name="T5" fmla="*/ 39 h 65"/>
                            <a:gd name="T6" fmla="*/ 13 w 31"/>
                            <a:gd name="T7" fmla="*/ 37 h 65"/>
                            <a:gd name="T8" fmla="*/ 13 w 31"/>
                            <a:gd name="T9" fmla="*/ 36 h 65"/>
                            <a:gd name="T10" fmla="*/ 13 w 31"/>
                            <a:gd name="T11" fmla="*/ 33 h 65"/>
                            <a:gd name="T12" fmla="*/ 13 w 31"/>
                            <a:gd name="T13" fmla="*/ 29 h 65"/>
                            <a:gd name="T14" fmla="*/ 13 w 31"/>
                            <a:gd name="T15" fmla="*/ 28 h 65"/>
                            <a:gd name="T16" fmla="*/ 13 w 31"/>
                            <a:gd name="T17" fmla="*/ 26 h 65"/>
                            <a:gd name="T18" fmla="*/ 13 w 31"/>
                            <a:gd name="T19" fmla="*/ 23 h 65"/>
                            <a:gd name="T20" fmla="*/ 13 w 31"/>
                            <a:gd name="T21" fmla="*/ 21 h 65"/>
                            <a:gd name="T22" fmla="*/ 12 w 31"/>
                            <a:gd name="T23" fmla="*/ 11 h 65"/>
                            <a:gd name="T24" fmla="*/ 11 w 31"/>
                            <a:gd name="T25" fmla="*/ 10 h 65"/>
                            <a:gd name="T26" fmla="*/ 11 w 31"/>
                            <a:gd name="T27" fmla="*/ 8 h 65"/>
                            <a:gd name="T28" fmla="*/ 11 w 31"/>
                            <a:gd name="T29" fmla="*/ 8 h 65"/>
                            <a:gd name="T30" fmla="*/ 10 w 31"/>
                            <a:gd name="T31" fmla="*/ 6 h 65"/>
                            <a:gd name="T32" fmla="*/ 0 w 31"/>
                            <a:gd name="T33" fmla="*/ 0 h 65"/>
                            <a:gd name="T34" fmla="*/ 27 w 31"/>
                            <a:gd name="T35" fmla="*/ 0 h 65"/>
                            <a:gd name="T36" fmla="*/ 27 w 31"/>
                            <a:gd name="T37" fmla="*/ 0 h 65"/>
                            <a:gd name="T38" fmla="*/ 27 w 31"/>
                            <a:gd name="T39" fmla="*/ 1 h 65"/>
                            <a:gd name="T40" fmla="*/ 27 w 31"/>
                            <a:gd name="T41" fmla="*/ 1 h 65"/>
                            <a:gd name="T42" fmla="*/ 27 w 31"/>
                            <a:gd name="T43" fmla="*/ 2 h 65"/>
                            <a:gd name="T44" fmla="*/ 28 w 31"/>
                            <a:gd name="T45" fmla="*/ 3 h 65"/>
                            <a:gd name="T46" fmla="*/ 28 w 31"/>
                            <a:gd name="T47" fmla="*/ 4 h 65"/>
                            <a:gd name="T48" fmla="*/ 28 w 31"/>
                            <a:gd name="T49" fmla="*/ 4 h 65"/>
                            <a:gd name="T50" fmla="*/ 28 w 31"/>
                            <a:gd name="T51" fmla="*/ 5 h 65"/>
                            <a:gd name="T52" fmla="*/ 29 w 31"/>
                            <a:gd name="T53" fmla="*/ 6 h 65"/>
                            <a:gd name="T54" fmla="*/ 29 w 31"/>
                            <a:gd name="T55" fmla="*/ 8 h 65"/>
                            <a:gd name="T56" fmla="*/ 29 w 31"/>
                            <a:gd name="T57" fmla="*/ 8 h 65"/>
                            <a:gd name="T58" fmla="*/ 29 w 31"/>
                            <a:gd name="T59" fmla="*/ 10 h 65"/>
                            <a:gd name="T60" fmla="*/ 30 w 31"/>
                            <a:gd name="T61" fmla="*/ 11 h 65"/>
                            <a:gd name="T62" fmla="*/ 30 w 31"/>
                            <a:gd name="T63" fmla="*/ 12 h 65"/>
                            <a:gd name="T64" fmla="*/ 30 w 31"/>
                            <a:gd name="T65" fmla="*/ 14 h 65"/>
                            <a:gd name="T66" fmla="*/ 30 w 31"/>
                            <a:gd name="T67" fmla="*/ 15 h 65"/>
                            <a:gd name="T68" fmla="*/ 31 w 31"/>
                            <a:gd name="T69" fmla="*/ 23 h 65"/>
                            <a:gd name="T70" fmla="*/ 31 w 31"/>
                            <a:gd name="T71" fmla="*/ 26 h 65"/>
                            <a:gd name="T72" fmla="*/ 31 w 31"/>
                            <a:gd name="T73" fmla="*/ 28 h 65"/>
                            <a:gd name="T74" fmla="*/ 31 w 31"/>
                            <a:gd name="T75" fmla="*/ 29 h 65"/>
                            <a:gd name="T76" fmla="*/ 31 w 31"/>
                            <a:gd name="T77" fmla="*/ 33 h 65"/>
                            <a:gd name="T78" fmla="*/ 31 w 31"/>
                            <a:gd name="T79" fmla="*/ 36 h 65"/>
                            <a:gd name="T80" fmla="*/ 31 w 31"/>
                            <a:gd name="T81" fmla="*/ 37 h 65"/>
                            <a:gd name="T82" fmla="*/ 30 w 31"/>
                            <a:gd name="T83" fmla="*/ 47 h 65"/>
                            <a:gd name="T84" fmla="*/ 30 w 31"/>
                            <a:gd name="T85" fmla="*/ 49 h 65"/>
                            <a:gd name="T86" fmla="*/ 30 w 31"/>
                            <a:gd name="T87" fmla="*/ 50 h 65"/>
                            <a:gd name="T88" fmla="*/ 30 w 31"/>
                            <a:gd name="T89" fmla="*/ 51 h 65"/>
                            <a:gd name="T90" fmla="*/ 30 w 31"/>
                            <a:gd name="T91" fmla="*/ 54 h 65"/>
                            <a:gd name="T92" fmla="*/ 30 w 31"/>
                            <a:gd name="T93" fmla="*/ 54 h 65"/>
                            <a:gd name="T94" fmla="*/ 29 w 31"/>
                            <a:gd name="T95" fmla="*/ 55 h 65"/>
                            <a:gd name="T96" fmla="*/ 29 w 31"/>
                            <a:gd name="T97" fmla="*/ 57 h 65"/>
                            <a:gd name="T98" fmla="*/ 29 w 31"/>
                            <a:gd name="T99" fmla="*/ 57 h 65"/>
                            <a:gd name="T100" fmla="*/ 29 w 31"/>
                            <a:gd name="T101" fmla="*/ 59 h 65"/>
                            <a:gd name="T102" fmla="*/ 28 w 31"/>
                            <a:gd name="T103" fmla="*/ 60 h 65"/>
                            <a:gd name="T104" fmla="*/ 28 w 31"/>
                            <a:gd name="T105" fmla="*/ 61 h 65"/>
                            <a:gd name="T106" fmla="*/ 28 w 31"/>
                            <a:gd name="T107" fmla="*/ 61 h 65"/>
                            <a:gd name="T108" fmla="*/ 28 w 31"/>
                            <a:gd name="T109" fmla="*/ 62 h 65"/>
                            <a:gd name="T110" fmla="*/ 27 w 31"/>
                            <a:gd name="T111" fmla="*/ 63 h 65"/>
                            <a:gd name="T112" fmla="*/ 27 w 31"/>
                            <a:gd name="T113" fmla="*/ 64 h 65"/>
                            <a:gd name="T114" fmla="*/ 27 w 31"/>
                            <a:gd name="T115" fmla="*/ 64 h 65"/>
                            <a:gd name="T116" fmla="*/ 27 w 31"/>
                            <a:gd name="T117" fmla="*/ 65 h 65"/>
                            <a:gd name="T118" fmla="*/ 27 w 31"/>
                            <a:gd name="T119" fmla="*/ 65 h 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31" h="65">
                              <a:moveTo>
                                <a:pt x="0" y="65"/>
                              </a:moveTo>
                              <a:lnTo>
                                <a:pt x="13" y="42"/>
                              </a:lnTo>
                              <a:lnTo>
                                <a:pt x="13" y="39"/>
                              </a:lnTo>
                              <a:lnTo>
                                <a:pt x="13" y="37"/>
                              </a:lnTo>
                              <a:lnTo>
                                <a:pt x="13" y="36"/>
                              </a:lnTo>
                              <a:lnTo>
                                <a:pt x="13" y="33"/>
                              </a:lnTo>
                              <a:lnTo>
                                <a:pt x="13" y="29"/>
                              </a:lnTo>
                              <a:lnTo>
                                <a:pt x="13" y="28"/>
                              </a:lnTo>
                              <a:lnTo>
                                <a:pt x="13" y="26"/>
                              </a:lnTo>
                              <a:lnTo>
                                <a:pt x="13" y="23"/>
                              </a:lnTo>
                              <a:lnTo>
                                <a:pt x="13" y="21"/>
                              </a:lnTo>
                              <a:lnTo>
                                <a:pt x="12" y="11"/>
                              </a:lnTo>
                              <a:lnTo>
                                <a:pt x="11" y="10"/>
                              </a:lnTo>
                              <a:lnTo>
                                <a:pt x="11" y="8"/>
                              </a:lnTo>
                              <a:lnTo>
                                <a:pt x="10" y="6"/>
                              </a:lnTo>
                              <a:lnTo>
                                <a:pt x="0" y="0"/>
                              </a:lnTo>
                              <a:lnTo>
                                <a:pt x="27" y="0"/>
                              </a:lnTo>
                              <a:lnTo>
                                <a:pt x="27" y="1"/>
                              </a:lnTo>
                              <a:lnTo>
                                <a:pt x="27" y="2"/>
                              </a:lnTo>
                              <a:lnTo>
                                <a:pt x="28" y="3"/>
                              </a:lnTo>
                              <a:lnTo>
                                <a:pt x="28" y="4"/>
                              </a:lnTo>
                              <a:lnTo>
                                <a:pt x="28" y="5"/>
                              </a:lnTo>
                              <a:lnTo>
                                <a:pt x="29" y="6"/>
                              </a:lnTo>
                              <a:lnTo>
                                <a:pt x="29" y="8"/>
                              </a:lnTo>
                              <a:lnTo>
                                <a:pt x="29" y="10"/>
                              </a:lnTo>
                              <a:lnTo>
                                <a:pt x="30" y="11"/>
                              </a:lnTo>
                              <a:lnTo>
                                <a:pt x="30" y="12"/>
                              </a:lnTo>
                              <a:lnTo>
                                <a:pt x="30" y="14"/>
                              </a:lnTo>
                              <a:lnTo>
                                <a:pt x="30" y="15"/>
                              </a:lnTo>
                              <a:lnTo>
                                <a:pt x="31" y="23"/>
                              </a:lnTo>
                              <a:lnTo>
                                <a:pt x="31" y="26"/>
                              </a:lnTo>
                              <a:lnTo>
                                <a:pt x="31" y="28"/>
                              </a:lnTo>
                              <a:lnTo>
                                <a:pt x="31" y="29"/>
                              </a:lnTo>
                              <a:lnTo>
                                <a:pt x="31" y="33"/>
                              </a:lnTo>
                              <a:lnTo>
                                <a:pt x="31" y="36"/>
                              </a:lnTo>
                              <a:lnTo>
                                <a:pt x="31" y="37"/>
                              </a:lnTo>
                              <a:lnTo>
                                <a:pt x="30" y="47"/>
                              </a:lnTo>
                              <a:lnTo>
                                <a:pt x="30" y="49"/>
                              </a:lnTo>
                              <a:lnTo>
                                <a:pt x="30" y="50"/>
                              </a:lnTo>
                              <a:lnTo>
                                <a:pt x="30" y="51"/>
                              </a:lnTo>
                              <a:lnTo>
                                <a:pt x="30" y="54"/>
                              </a:lnTo>
                              <a:lnTo>
                                <a:pt x="29" y="55"/>
                              </a:lnTo>
                              <a:lnTo>
                                <a:pt x="29" y="57"/>
                              </a:lnTo>
                              <a:lnTo>
                                <a:pt x="29" y="59"/>
                              </a:lnTo>
                              <a:lnTo>
                                <a:pt x="28" y="60"/>
                              </a:lnTo>
                              <a:lnTo>
                                <a:pt x="28" y="61"/>
                              </a:lnTo>
                              <a:lnTo>
                                <a:pt x="28" y="62"/>
                              </a:lnTo>
                              <a:lnTo>
                                <a:pt x="27" y="63"/>
                              </a:lnTo>
                              <a:lnTo>
                                <a:pt x="27" y="64"/>
                              </a:lnTo>
                              <a:lnTo>
                                <a:pt x="27" y="6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7FA288E9" id="Freeform 181" o:spid="_x0000_s1026" style="position:absolute;z-index:-25157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9.7pt,137.2pt,470.35pt,136.05pt,470.35pt,135.9pt,470.35pt,135.8pt,470.35pt,135.75pt,470.35pt,135.6pt,470.35pt,135.4pt,470.35pt,135.35pt,470.35pt,135.25pt,470.35pt,135.1pt,470.35pt,135pt,470.3pt,134.5pt,470.25pt,134.45pt,470.25pt,134.35pt,470.2pt,134.25pt,469.7pt,133.95pt,471.05pt,133.95pt,471.05pt,134pt,471.05pt,134.05pt,471.1pt,134.1pt,471.1pt,134.15pt,471.1pt,134.2pt,471.15pt,134.25pt,471.15pt,134.35pt,471.15pt,134.45pt,471.2pt,134.5pt,471.2pt,134.55pt,471.2pt,134.65pt,471.2pt,134.7pt,471.25pt,135.1pt,471.25pt,135.25pt,471.25pt,135.35pt,471.25pt,135.4pt,471.25pt,135.6pt,471.25pt,135.75pt,471.25pt,135.8pt,471.2pt,136.3pt,471.2pt,136.4pt,471.2pt,136.45pt,471.2pt,136.5pt,471.2pt,136.65pt,471.15pt,136.7pt,471.15pt,136.8pt,471.15pt,136.9pt,471.1pt,136.95pt,471.1pt,137pt,471.1pt,137.05pt,471.05pt,137.1pt,471.05pt,137.15pt,471.05pt,137.2pt" coordsize="31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" stroked="f">
                <v:path o:connecttype="custom" o:connectlocs="0,41275;8255,26670;8255,24765;8255,23495;8255,22860;8255,20955;8255,18415;8255,17780;8255,16510;8255,14605;8255,13335;7620,6985;6985,6350;6985,5080;6985,5080;6350,3810;0,0;17145,0;17145,0;17145,635;17145,635;17145,1270;17780,1905;17780,2540;17780,2540;17780,3175;18415,3810;18415,5080;18415,5080;18415,6350;19050,6985;19050,7620;19050,8890;19050,9525;19685,14605;19685,16510;19685,17780;19685,18415;19685,20955;19685,22860;19685,23495;19050,29845;19050,31115;19050,31750;19050,32385;19050,34290;19050,34290;18415,34925;18415,36195;18415,36195;18415,37465;17780,38100;17780,38735;17780,38735;17780,39370;17145,40005;17145,40640;17145,40640;17145,41275;17145,41275" o:connectangles="0,0,0,0,0,0,0,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9648" behindDoc="1" locked="0" layoutInCell="1" allowOverlap="1" wp14:anchorId="267640AC" wp14:editId="08FD8D60">
                <wp:simplePos x="0" y="0"/>
                <wp:positionH relativeFrom="page">
                  <wp:posOffset>5946775</wp:posOffset>
                </wp:positionH>
                <wp:positionV relativeFrom="paragraph">
                  <wp:posOffset>1697990</wp:posOffset>
                </wp:positionV>
                <wp:extent cx="35560" cy="3175"/>
                <wp:effectExtent l="3175" t="6350" r="8890" b="0"/>
                <wp:wrapNone/>
                <wp:docPr id="36490316" name="Freeform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175"/>
                        </a:xfrm>
                        <a:custGeom>
                          <a:avLst/>
                          <a:gdLst>
                            <a:gd name="T0" fmla="*/ 0 w 56"/>
                            <a:gd name="T1" fmla="*/ 5 h 5"/>
                            <a:gd name="T2" fmla="*/ 0 w 56"/>
                            <a:gd name="T3" fmla="*/ 3 h 5"/>
                            <a:gd name="T4" fmla="*/ 0 w 56"/>
                            <a:gd name="T5" fmla="*/ 1 h 5"/>
                            <a:gd name="T6" fmla="*/ 0 w 56"/>
                            <a:gd name="T7" fmla="*/ 0 h 5"/>
                            <a:gd name="T8" fmla="*/ 53 w 56"/>
                            <a:gd name="T9" fmla="*/ 0 h 5"/>
                            <a:gd name="T10" fmla="*/ 54 w 56"/>
                            <a:gd name="T11" fmla="*/ 1 h 5"/>
                            <a:gd name="T12" fmla="*/ 55 w 56"/>
                            <a:gd name="T13" fmla="*/ 3 h 5"/>
                            <a:gd name="T14" fmla="*/ 56 w 56"/>
                            <a:gd name="T15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56" h="5">
                              <a:moveTo>
                                <a:pt x="0" y="5"/>
                              </a:moveTo>
                              <a:lnTo>
                                <a:pt x="0" y="3"/>
                              </a:lnTo>
                              <a:lnTo>
                                <a:pt x="0" y="1"/>
                              </a:lnTo>
                              <a:lnTo>
                                <a:pt x="0" y="0"/>
                              </a:lnTo>
                              <a:lnTo>
                                <a:pt x="53" y="0"/>
                              </a:lnTo>
                              <a:lnTo>
                                <a:pt x="54" y="1"/>
                              </a:lnTo>
                              <a:lnTo>
                                <a:pt x="55" y="3"/>
                              </a:lnTo>
                              <a:lnTo>
                                <a:pt x="56" y="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CEC5B48" id="Freeform 182" o:spid="_x0000_s1026" style="position:absolute;z-index:-25157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8.25pt,133.95pt,468.25pt,133.85pt,468.25pt,133.75pt,468.25pt,133.7pt,470.9pt,133.7pt,470.95pt,133.75pt,471pt,133.85pt,471.05pt,133.95pt" coordsize="5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" stroked="f">
                <v:path o:connecttype="custom" o:connectlocs="0,3175;0,1905;0,635;0,0;33655,0;34290,635;34925,1905;35560,3175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0672" behindDoc="1" locked="0" layoutInCell="1" allowOverlap="1" wp14:anchorId="219BDDC7" wp14:editId="0C2204E4">
                <wp:simplePos x="0" y="0"/>
                <wp:positionH relativeFrom="page">
                  <wp:posOffset>5946775</wp:posOffset>
                </wp:positionH>
                <wp:positionV relativeFrom="paragraph">
                  <wp:posOffset>1692275</wp:posOffset>
                </wp:positionV>
                <wp:extent cx="10795" cy="5715"/>
                <wp:effectExtent l="3175" t="635" r="0" b="3175"/>
                <wp:wrapNone/>
                <wp:docPr id="1084325212" name="Freeform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5715"/>
                        </a:xfrm>
                        <a:custGeom>
                          <a:avLst/>
                          <a:gdLst>
                            <a:gd name="T0" fmla="*/ 0 w 17"/>
                            <a:gd name="T1" fmla="*/ 9 h 9"/>
                            <a:gd name="T2" fmla="*/ 0 w 17"/>
                            <a:gd name="T3" fmla="*/ 0 h 9"/>
                            <a:gd name="T4" fmla="*/ 17 w 17"/>
                            <a:gd name="T5" fmla="*/ 0 h 9"/>
                            <a:gd name="T6" fmla="*/ 17 w 17"/>
                            <a:gd name="T7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7" y="0"/>
                              </a:lnTo>
                              <a:lnTo>
                                <a:pt x="17" y="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003509F" id="Freeform 183" o:spid="_x0000_s1026" style="position:absolute;z-index:-2515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8.25pt,133.7pt,468.25pt,133.25pt,469.1pt,133.25pt,469.1pt,133.7pt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" stroked="f">
                <v:path o:connecttype="custom" o:connectlocs="0,5715;0,0;10795,0;10795,5715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1696" behindDoc="1" locked="0" layoutInCell="1" allowOverlap="1" wp14:anchorId="7397E638" wp14:editId="1EBC3725">
                <wp:simplePos x="0" y="0"/>
                <wp:positionH relativeFrom="page">
                  <wp:posOffset>5957570</wp:posOffset>
                </wp:positionH>
                <wp:positionV relativeFrom="paragraph">
                  <wp:posOffset>1691005</wp:posOffset>
                </wp:positionV>
                <wp:extent cx="22860" cy="6985"/>
                <wp:effectExtent l="4445" t="8890" r="1270" b="3175"/>
                <wp:wrapNone/>
                <wp:docPr id="2005492419" name="Freeform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" cy="6985"/>
                        </a:xfrm>
                        <a:custGeom>
                          <a:avLst/>
                          <a:gdLst>
                            <a:gd name="T0" fmla="*/ 0 w 36"/>
                            <a:gd name="T1" fmla="*/ 11 h 11"/>
                            <a:gd name="T2" fmla="*/ 1 w 36"/>
                            <a:gd name="T3" fmla="*/ 10 h 11"/>
                            <a:gd name="T4" fmla="*/ 2 w 36"/>
                            <a:gd name="T5" fmla="*/ 8 h 11"/>
                            <a:gd name="T6" fmla="*/ 9 w 36"/>
                            <a:gd name="T7" fmla="*/ 2 h 11"/>
                            <a:gd name="T8" fmla="*/ 10 w 36"/>
                            <a:gd name="T9" fmla="*/ 1 h 11"/>
                            <a:gd name="T10" fmla="*/ 11 w 36"/>
                            <a:gd name="T11" fmla="*/ 1 h 11"/>
                            <a:gd name="T12" fmla="*/ 12 w 36"/>
                            <a:gd name="T13" fmla="*/ 1 h 11"/>
                            <a:gd name="T14" fmla="*/ 12 w 36"/>
                            <a:gd name="T15" fmla="*/ 1 h 11"/>
                            <a:gd name="T16" fmla="*/ 13 w 36"/>
                            <a:gd name="T17" fmla="*/ 0 h 11"/>
                            <a:gd name="T18" fmla="*/ 14 w 36"/>
                            <a:gd name="T19" fmla="*/ 0 h 11"/>
                            <a:gd name="T20" fmla="*/ 14 w 36"/>
                            <a:gd name="T21" fmla="*/ 0 h 11"/>
                            <a:gd name="T22" fmla="*/ 15 w 36"/>
                            <a:gd name="T23" fmla="*/ 0 h 11"/>
                            <a:gd name="T24" fmla="*/ 16 w 36"/>
                            <a:gd name="T25" fmla="*/ 0 h 11"/>
                            <a:gd name="T26" fmla="*/ 18 w 36"/>
                            <a:gd name="T27" fmla="*/ 0 h 11"/>
                            <a:gd name="T28" fmla="*/ 19 w 36"/>
                            <a:gd name="T29" fmla="*/ 0 h 11"/>
                            <a:gd name="T30" fmla="*/ 19 w 36"/>
                            <a:gd name="T31" fmla="*/ 0 h 11"/>
                            <a:gd name="T32" fmla="*/ 21 w 36"/>
                            <a:gd name="T33" fmla="*/ 0 h 11"/>
                            <a:gd name="T34" fmla="*/ 21 w 36"/>
                            <a:gd name="T35" fmla="*/ 0 h 11"/>
                            <a:gd name="T36" fmla="*/ 27 w 36"/>
                            <a:gd name="T37" fmla="*/ 1 h 11"/>
                            <a:gd name="T38" fmla="*/ 28 w 36"/>
                            <a:gd name="T39" fmla="*/ 2 h 11"/>
                            <a:gd name="T40" fmla="*/ 28 w 36"/>
                            <a:gd name="T41" fmla="*/ 2 h 11"/>
                            <a:gd name="T42" fmla="*/ 29 w 36"/>
                            <a:gd name="T43" fmla="*/ 2 h 11"/>
                            <a:gd name="T44" fmla="*/ 30 w 36"/>
                            <a:gd name="T45" fmla="*/ 3 h 11"/>
                            <a:gd name="T46" fmla="*/ 31 w 36"/>
                            <a:gd name="T47" fmla="*/ 4 h 11"/>
                            <a:gd name="T48" fmla="*/ 31 w 36"/>
                            <a:gd name="T49" fmla="*/ 4 h 11"/>
                            <a:gd name="T50" fmla="*/ 32 w 36"/>
                            <a:gd name="T51" fmla="*/ 5 h 11"/>
                            <a:gd name="T52" fmla="*/ 33 w 36"/>
                            <a:gd name="T53" fmla="*/ 6 h 11"/>
                            <a:gd name="T54" fmla="*/ 34 w 36"/>
                            <a:gd name="T55" fmla="*/ 7 h 11"/>
                            <a:gd name="T56" fmla="*/ 35 w 36"/>
                            <a:gd name="T57" fmla="*/ 8 h 11"/>
                            <a:gd name="T58" fmla="*/ 35 w 36"/>
                            <a:gd name="T59" fmla="*/ 8 h 11"/>
                            <a:gd name="T60" fmla="*/ 36 w 36"/>
                            <a:gd name="T61" fmla="*/ 10 h 11"/>
                            <a:gd name="T62" fmla="*/ 36 w 36"/>
                            <a:gd name="T63" fmla="*/ 11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36" h="11">
                              <a:moveTo>
                                <a:pt x="0" y="11"/>
                              </a:moveTo>
                              <a:lnTo>
                                <a:pt x="1" y="10"/>
                              </a:lnTo>
                              <a:lnTo>
                                <a:pt x="2" y="8"/>
                              </a:lnTo>
                              <a:lnTo>
                                <a:pt x="9" y="2"/>
                              </a:lnTo>
                              <a:lnTo>
                                <a:pt x="10" y="1"/>
                              </a:lnTo>
                              <a:lnTo>
                                <a:pt x="11" y="1"/>
                              </a:lnTo>
                              <a:lnTo>
                                <a:pt x="12" y="1"/>
                              </a:lnTo>
                              <a:lnTo>
                                <a:pt x="13" y="0"/>
                              </a:lnTo>
                              <a:lnTo>
                                <a:pt x="14" y="0"/>
                              </a:lnTo>
                              <a:lnTo>
                                <a:pt x="15" y="0"/>
                              </a:lnTo>
                              <a:lnTo>
                                <a:pt x="16" y="0"/>
                              </a:lnTo>
                              <a:lnTo>
                                <a:pt x="18" y="0"/>
                              </a:lnTo>
                              <a:lnTo>
                                <a:pt x="19" y="0"/>
                              </a:lnTo>
                              <a:lnTo>
                                <a:pt x="21" y="0"/>
                              </a:lnTo>
                              <a:lnTo>
                                <a:pt x="27" y="1"/>
                              </a:lnTo>
                              <a:lnTo>
                                <a:pt x="28" y="2"/>
                              </a:lnTo>
                              <a:lnTo>
                                <a:pt x="29" y="2"/>
                              </a:lnTo>
                              <a:lnTo>
                                <a:pt x="30" y="3"/>
                              </a:lnTo>
                              <a:lnTo>
                                <a:pt x="31" y="4"/>
                              </a:lnTo>
                              <a:lnTo>
                                <a:pt x="32" y="5"/>
                              </a:lnTo>
                              <a:lnTo>
                                <a:pt x="33" y="6"/>
                              </a:lnTo>
                              <a:lnTo>
                                <a:pt x="34" y="7"/>
                              </a:lnTo>
                              <a:lnTo>
                                <a:pt x="35" y="8"/>
                              </a:lnTo>
                              <a:lnTo>
                                <a:pt x="36" y="10"/>
                              </a:lnTo>
                              <a:lnTo>
                                <a:pt x="36" y="1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D125C18" id="Freeform 184" o:spid="_x0000_s1026" style="position:absolute;z-index:-25157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9.1pt,133.7pt,469.15pt,133.65pt,469.2pt,133.55pt,469.55pt,133.25pt,469.6pt,133.2pt,469.65pt,133.2pt,469.7pt,133.2pt,469.75pt,133.15pt,469.8pt,133.15pt,469.85pt,133.15pt,469.9pt,133.15pt,470pt,133.15pt,470.05pt,133.15pt,470.15pt,133.15pt,470.45pt,133.2pt,470.5pt,133.25pt,470.55pt,133.25pt,470.6pt,133.3pt,470.65pt,133.35pt,470.7pt,133.4pt,470.75pt,133.45pt,470.8pt,133.5pt,470.85pt,133.55pt,470.9pt,133.65pt,470.9pt,133.7pt" coordsize="3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" stroked="f">
                <v:path o:connecttype="custom" o:connectlocs="0,6985;635,6350;1270,5080;5715,1270;6350,635;6985,635;7620,635;7620,635;8255,0;8890,0;8890,0;9525,0;10160,0;11430,0;12065,0;12065,0;13335,0;13335,0;17145,635;17780,1270;17780,1270;18415,1270;19050,1905;19685,2540;19685,2540;20320,3175;20955,3810;21590,4445;22225,5080;22225,5080;22860,6350;22860,6985" o:connectangles="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2720" behindDoc="1" locked="0" layoutInCell="1" allowOverlap="1" wp14:anchorId="2567E4C3" wp14:editId="46084005">
                <wp:simplePos x="0" y="0"/>
                <wp:positionH relativeFrom="page">
                  <wp:posOffset>5999480</wp:posOffset>
                </wp:positionH>
                <wp:positionV relativeFrom="paragraph">
                  <wp:posOffset>1657350</wp:posOffset>
                </wp:positionV>
                <wp:extent cx="635" cy="94615"/>
                <wp:effectExtent l="8255" t="13335" r="10160" b="6350"/>
                <wp:wrapNone/>
                <wp:docPr id="1953448998" name="Freeform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94615"/>
                        </a:xfrm>
                        <a:custGeom>
                          <a:avLst/>
                          <a:gdLst>
                            <a:gd name="T0" fmla="*/ 149 h 149"/>
                            <a:gd name="T1" fmla="*/ 0 h 149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49">
                              <a:moveTo>
                                <a:pt x="0" y="1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08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C74049" id="Freeform 185" o:spid="_x0000_s1026" style="position:absolute;margin-left:472.4pt;margin-top:130.5pt;width:.05pt;height:7.45pt;z-index:-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635,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" path="m,149l,e" filled="f" strokecolor="white" strokeweight=".3mm">
                <v:path o:connecttype="custom" o:connectlocs="0,94615;0,0" o:connectangles="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3744" behindDoc="1" locked="0" layoutInCell="1" allowOverlap="1" wp14:anchorId="1DBFCE68" wp14:editId="3DCF8754">
                <wp:simplePos x="0" y="0"/>
                <wp:positionH relativeFrom="page">
                  <wp:posOffset>6016625</wp:posOffset>
                </wp:positionH>
                <wp:positionV relativeFrom="paragraph">
                  <wp:posOffset>1743710</wp:posOffset>
                </wp:positionV>
                <wp:extent cx="31115" cy="8890"/>
                <wp:effectExtent l="6350" t="4445" r="635" b="5715"/>
                <wp:wrapNone/>
                <wp:docPr id="883214556" name="Freeform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" cy="8890"/>
                        </a:xfrm>
                        <a:custGeom>
                          <a:avLst/>
                          <a:gdLst>
                            <a:gd name="T0" fmla="*/ 25 w 49"/>
                            <a:gd name="T1" fmla="*/ 14 h 14"/>
                            <a:gd name="T2" fmla="*/ 22 w 49"/>
                            <a:gd name="T3" fmla="*/ 14 h 14"/>
                            <a:gd name="T4" fmla="*/ 21 w 49"/>
                            <a:gd name="T5" fmla="*/ 14 h 14"/>
                            <a:gd name="T6" fmla="*/ 19 w 49"/>
                            <a:gd name="T7" fmla="*/ 14 h 14"/>
                            <a:gd name="T8" fmla="*/ 10 w 49"/>
                            <a:gd name="T9" fmla="*/ 11 h 14"/>
                            <a:gd name="T10" fmla="*/ 9 w 49"/>
                            <a:gd name="T11" fmla="*/ 10 h 14"/>
                            <a:gd name="T12" fmla="*/ 7 w 49"/>
                            <a:gd name="T13" fmla="*/ 9 h 14"/>
                            <a:gd name="T14" fmla="*/ 6 w 49"/>
                            <a:gd name="T15" fmla="*/ 9 h 14"/>
                            <a:gd name="T16" fmla="*/ 2 w 49"/>
                            <a:gd name="T17" fmla="*/ 4 h 14"/>
                            <a:gd name="T18" fmla="*/ 1 w 49"/>
                            <a:gd name="T19" fmla="*/ 2 h 14"/>
                            <a:gd name="T20" fmla="*/ 0 w 49"/>
                            <a:gd name="T21" fmla="*/ 0 h 14"/>
                            <a:gd name="T22" fmla="*/ 0 w 49"/>
                            <a:gd name="T23" fmla="*/ 0 h 14"/>
                            <a:gd name="T24" fmla="*/ 49 w 49"/>
                            <a:gd name="T25" fmla="*/ 0 h 14"/>
                            <a:gd name="T26" fmla="*/ 49 w 49"/>
                            <a:gd name="T27" fmla="*/ 0 h 14"/>
                            <a:gd name="T28" fmla="*/ 48 w 49"/>
                            <a:gd name="T29" fmla="*/ 2 h 14"/>
                            <a:gd name="T30" fmla="*/ 46 w 49"/>
                            <a:gd name="T31" fmla="*/ 4 h 14"/>
                            <a:gd name="T32" fmla="*/ 46 w 49"/>
                            <a:gd name="T33" fmla="*/ 5 h 14"/>
                            <a:gd name="T34" fmla="*/ 45 w 49"/>
                            <a:gd name="T35" fmla="*/ 6 h 14"/>
                            <a:gd name="T36" fmla="*/ 44 w 49"/>
                            <a:gd name="T37" fmla="*/ 7 h 14"/>
                            <a:gd name="T38" fmla="*/ 43 w 49"/>
                            <a:gd name="T39" fmla="*/ 8 h 14"/>
                            <a:gd name="T40" fmla="*/ 42 w 49"/>
                            <a:gd name="T41" fmla="*/ 9 h 14"/>
                            <a:gd name="T42" fmla="*/ 42 w 49"/>
                            <a:gd name="T43" fmla="*/ 9 h 14"/>
                            <a:gd name="T44" fmla="*/ 40 w 49"/>
                            <a:gd name="T45" fmla="*/ 10 h 14"/>
                            <a:gd name="T46" fmla="*/ 38 w 49"/>
                            <a:gd name="T47" fmla="*/ 11 h 14"/>
                            <a:gd name="T48" fmla="*/ 30 w 49"/>
                            <a:gd name="T49" fmla="*/ 14 h 14"/>
                            <a:gd name="T50" fmla="*/ 30 w 49"/>
                            <a:gd name="T51" fmla="*/ 14 h 14"/>
                            <a:gd name="T52" fmla="*/ 27 w 49"/>
                            <a:gd name="T53" fmla="*/ 14 h 14"/>
                            <a:gd name="T54" fmla="*/ 27 w 49"/>
                            <a:gd name="T55" fmla="*/ 14 h 14"/>
                            <a:gd name="T56" fmla="*/ 25 w 49"/>
                            <a:gd name="T57" fmla="*/ 14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9" h="14">
                              <a:moveTo>
                                <a:pt x="25" y="14"/>
                              </a:moveTo>
                              <a:lnTo>
                                <a:pt x="22" y="14"/>
                              </a:lnTo>
                              <a:lnTo>
                                <a:pt x="21" y="14"/>
                              </a:lnTo>
                              <a:lnTo>
                                <a:pt x="19" y="14"/>
                              </a:lnTo>
                              <a:lnTo>
                                <a:pt x="10" y="11"/>
                              </a:lnTo>
                              <a:lnTo>
                                <a:pt x="9" y="10"/>
                              </a:lnTo>
                              <a:lnTo>
                                <a:pt x="7" y="9"/>
                              </a:lnTo>
                              <a:lnTo>
                                <a:pt x="6" y="9"/>
                              </a:lnTo>
                              <a:lnTo>
                                <a:pt x="2" y="4"/>
                              </a:lnTo>
                              <a:lnTo>
                                <a:pt x="1" y="2"/>
                              </a:lnTo>
                              <a:lnTo>
                                <a:pt x="0" y="0"/>
                              </a:lnTo>
                              <a:lnTo>
                                <a:pt x="49" y="0"/>
                              </a:lnTo>
                              <a:lnTo>
                                <a:pt x="48" y="2"/>
                              </a:lnTo>
                              <a:lnTo>
                                <a:pt x="46" y="4"/>
                              </a:lnTo>
                              <a:lnTo>
                                <a:pt x="46" y="5"/>
                              </a:lnTo>
                              <a:lnTo>
                                <a:pt x="45" y="6"/>
                              </a:lnTo>
                              <a:lnTo>
                                <a:pt x="44" y="7"/>
                              </a:lnTo>
                              <a:lnTo>
                                <a:pt x="43" y="8"/>
                              </a:lnTo>
                              <a:lnTo>
                                <a:pt x="42" y="9"/>
                              </a:lnTo>
                              <a:lnTo>
                                <a:pt x="40" y="10"/>
                              </a:lnTo>
                              <a:lnTo>
                                <a:pt x="38" y="11"/>
                              </a:lnTo>
                              <a:lnTo>
                                <a:pt x="30" y="14"/>
                              </a:lnTo>
                              <a:lnTo>
                                <a:pt x="27" y="14"/>
                              </a:lnTo>
                              <a:lnTo>
                                <a:pt x="25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A885D7" id="Freeform 186" o:spid="_x0000_s1026" style="position:absolute;margin-left:473.75pt;margin-top:137.3pt;width:2.45pt;height:.7pt;z-index:-25157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4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" path="m25,14r-3,l21,14r-2,l10,11,9,10,7,9,6,9,2,4,1,2,,,49,,48,2,46,4r,1l45,6,44,7,43,8,42,9r-2,1l38,11r-8,3l27,14r-2,xe" stroked="f">
                <v:path o:connecttype="custom" o:connectlocs="15875,8890;13970,8890;13335,8890;12065,8890;6350,6985;5715,6350;4445,5715;3810,5715;1270,2540;635,1270;0,0;0,0;31115,0;31115,0;30480,1270;29210,2540;29210,3175;28575,3810;27940,4445;27305,5080;26670,5715;26670,5715;25400,6350;24130,6985;19050,8890;19050,8890;17145,8890;17145,8890;15875,8890" o:connectangles="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4768" behindDoc="1" locked="0" layoutInCell="1" allowOverlap="1" wp14:anchorId="625E1CC8" wp14:editId="5A4EB1D3">
                <wp:simplePos x="0" y="0"/>
                <wp:positionH relativeFrom="page">
                  <wp:posOffset>6012815</wp:posOffset>
                </wp:positionH>
                <wp:positionV relativeFrom="paragraph">
                  <wp:posOffset>1724025</wp:posOffset>
                </wp:positionV>
                <wp:extent cx="19050" cy="19685"/>
                <wp:effectExtent l="2540" t="3810" r="6985" b="5080"/>
                <wp:wrapNone/>
                <wp:docPr id="509773151" name="Freeform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9685"/>
                        </a:xfrm>
                        <a:custGeom>
                          <a:avLst/>
                          <a:gdLst>
                            <a:gd name="T0" fmla="*/ 6 w 30"/>
                            <a:gd name="T1" fmla="*/ 31 h 31"/>
                            <a:gd name="T2" fmla="*/ 6 w 30"/>
                            <a:gd name="T3" fmla="*/ 30 h 31"/>
                            <a:gd name="T4" fmla="*/ 6 w 30"/>
                            <a:gd name="T5" fmla="*/ 30 h 31"/>
                            <a:gd name="T6" fmla="*/ 5 w 30"/>
                            <a:gd name="T7" fmla="*/ 30 h 31"/>
                            <a:gd name="T8" fmla="*/ 5 w 30"/>
                            <a:gd name="T9" fmla="*/ 29 h 31"/>
                            <a:gd name="T10" fmla="*/ 5 w 30"/>
                            <a:gd name="T11" fmla="*/ 28 h 31"/>
                            <a:gd name="T12" fmla="*/ 5 w 30"/>
                            <a:gd name="T13" fmla="*/ 28 h 31"/>
                            <a:gd name="T14" fmla="*/ 4 w 30"/>
                            <a:gd name="T15" fmla="*/ 27 h 31"/>
                            <a:gd name="T16" fmla="*/ 4 w 30"/>
                            <a:gd name="T17" fmla="*/ 26 h 31"/>
                            <a:gd name="T18" fmla="*/ 4 w 30"/>
                            <a:gd name="T19" fmla="*/ 25 h 31"/>
                            <a:gd name="T20" fmla="*/ 3 w 30"/>
                            <a:gd name="T21" fmla="*/ 24 h 31"/>
                            <a:gd name="T22" fmla="*/ 3 w 30"/>
                            <a:gd name="T23" fmla="*/ 22 h 31"/>
                            <a:gd name="T24" fmla="*/ 3 w 30"/>
                            <a:gd name="T25" fmla="*/ 22 h 31"/>
                            <a:gd name="T26" fmla="*/ 2 w 30"/>
                            <a:gd name="T27" fmla="*/ 21 h 31"/>
                            <a:gd name="T28" fmla="*/ 2 w 30"/>
                            <a:gd name="T29" fmla="*/ 19 h 31"/>
                            <a:gd name="T30" fmla="*/ 2 w 30"/>
                            <a:gd name="T31" fmla="*/ 18 h 31"/>
                            <a:gd name="T32" fmla="*/ 2 w 30"/>
                            <a:gd name="T33" fmla="*/ 17 h 31"/>
                            <a:gd name="T34" fmla="*/ 1 w 30"/>
                            <a:gd name="T35" fmla="*/ 15 h 31"/>
                            <a:gd name="T36" fmla="*/ 1 w 30"/>
                            <a:gd name="T37" fmla="*/ 14 h 31"/>
                            <a:gd name="T38" fmla="*/ 1 w 30"/>
                            <a:gd name="T39" fmla="*/ 13 h 31"/>
                            <a:gd name="T40" fmla="*/ 1 w 30"/>
                            <a:gd name="T41" fmla="*/ 11 h 31"/>
                            <a:gd name="T42" fmla="*/ 1 w 30"/>
                            <a:gd name="T43" fmla="*/ 10 h 31"/>
                            <a:gd name="T44" fmla="*/ 1 w 30"/>
                            <a:gd name="T45" fmla="*/ 8 h 31"/>
                            <a:gd name="T46" fmla="*/ 0 w 30"/>
                            <a:gd name="T47" fmla="*/ 6 h 31"/>
                            <a:gd name="T48" fmla="*/ 0 w 30"/>
                            <a:gd name="T49" fmla="*/ 5 h 31"/>
                            <a:gd name="T50" fmla="*/ 0 w 30"/>
                            <a:gd name="T51" fmla="*/ 3 h 31"/>
                            <a:gd name="T52" fmla="*/ 0 w 30"/>
                            <a:gd name="T53" fmla="*/ 2 h 31"/>
                            <a:gd name="T54" fmla="*/ 0 w 30"/>
                            <a:gd name="T55" fmla="*/ 2 h 31"/>
                            <a:gd name="T56" fmla="*/ 0 w 30"/>
                            <a:gd name="T57" fmla="*/ 2 h 31"/>
                            <a:gd name="T58" fmla="*/ 0 w 30"/>
                            <a:gd name="T59" fmla="*/ 2 h 31"/>
                            <a:gd name="T60" fmla="*/ 0 w 30"/>
                            <a:gd name="T61" fmla="*/ 1 h 31"/>
                            <a:gd name="T62" fmla="*/ 0 w 30"/>
                            <a:gd name="T63" fmla="*/ 1 h 31"/>
                            <a:gd name="T64" fmla="*/ 0 w 30"/>
                            <a:gd name="T65" fmla="*/ 1 h 31"/>
                            <a:gd name="T66" fmla="*/ 0 w 30"/>
                            <a:gd name="T67" fmla="*/ 0 h 31"/>
                            <a:gd name="T68" fmla="*/ 0 w 30"/>
                            <a:gd name="T69" fmla="*/ 0 h 31"/>
                            <a:gd name="T70" fmla="*/ 0 w 30"/>
                            <a:gd name="T71" fmla="*/ 0 h 31"/>
                            <a:gd name="T72" fmla="*/ 16 w 30"/>
                            <a:gd name="T73" fmla="*/ 0 h 31"/>
                            <a:gd name="T74" fmla="*/ 16 w 30"/>
                            <a:gd name="T75" fmla="*/ 0 h 31"/>
                            <a:gd name="T76" fmla="*/ 16 w 30"/>
                            <a:gd name="T77" fmla="*/ 0 h 31"/>
                            <a:gd name="T78" fmla="*/ 16 w 30"/>
                            <a:gd name="T79" fmla="*/ 1 h 31"/>
                            <a:gd name="T80" fmla="*/ 16 w 30"/>
                            <a:gd name="T81" fmla="*/ 1 h 31"/>
                            <a:gd name="T82" fmla="*/ 16 w 30"/>
                            <a:gd name="T83" fmla="*/ 1 h 31"/>
                            <a:gd name="T84" fmla="*/ 16 w 30"/>
                            <a:gd name="T85" fmla="*/ 2 h 31"/>
                            <a:gd name="T86" fmla="*/ 16 w 30"/>
                            <a:gd name="T87" fmla="*/ 2 h 31"/>
                            <a:gd name="T88" fmla="*/ 16 w 30"/>
                            <a:gd name="T89" fmla="*/ 2 h 31"/>
                            <a:gd name="T90" fmla="*/ 16 w 30"/>
                            <a:gd name="T91" fmla="*/ 2 h 31"/>
                            <a:gd name="T92" fmla="*/ 16 w 30"/>
                            <a:gd name="T93" fmla="*/ 3 h 31"/>
                            <a:gd name="T94" fmla="*/ 16 w 30"/>
                            <a:gd name="T95" fmla="*/ 5 h 31"/>
                            <a:gd name="T96" fmla="*/ 17 w 30"/>
                            <a:gd name="T97" fmla="*/ 14 h 31"/>
                            <a:gd name="T98" fmla="*/ 17 w 30"/>
                            <a:gd name="T99" fmla="*/ 15 h 31"/>
                            <a:gd name="T100" fmla="*/ 20 w 30"/>
                            <a:gd name="T101" fmla="*/ 25 h 31"/>
                            <a:gd name="T102" fmla="*/ 21 w 30"/>
                            <a:gd name="T103" fmla="*/ 26 h 31"/>
                            <a:gd name="T104" fmla="*/ 22 w 30"/>
                            <a:gd name="T105" fmla="*/ 27 h 31"/>
                            <a:gd name="T106" fmla="*/ 23 w 30"/>
                            <a:gd name="T107" fmla="*/ 28 h 31"/>
                            <a:gd name="T108" fmla="*/ 23 w 30"/>
                            <a:gd name="T109" fmla="*/ 28 h 31"/>
                            <a:gd name="T110" fmla="*/ 29 w 30"/>
                            <a:gd name="T111" fmla="*/ 31 h 31"/>
                            <a:gd name="T112" fmla="*/ 30 w 30"/>
                            <a:gd name="T113" fmla="*/ 31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30" h="31">
                              <a:moveTo>
                                <a:pt x="6" y="31"/>
                              </a:moveTo>
                              <a:lnTo>
                                <a:pt x="6" y="30"/>
                              </a:lnTo>
                              <a:lnTo>
                                <a:pt x="5" y="30"/>
                              </a:lnTo>
                              <a:lnTo>
                                <a:pt x="5" y="29"/>
                              </a:lnTo>
                              <a:lnTo>
                                <a:pt x="5" y="28"/>
                              </a:lnTo>
                              <a:lnTo>
                                <a:pt x="4" y="27"/>
                              </a:lnTo>
                              <a:lnTo>
                                <a:pt x="4" y="26"/>
                              </a:lnTo>
                              <a:lnTo>
                                <a:pt x="4" y="25"/>
                              </a:lnTo>
                              <a:lnTo>
                                <a:pt x="3" y="24"/>
                              </a:lnTo>
                              <a:lnTo>
                                <a:pt x="3" y="22"/>
                              </a:lnTo>
                              <a:lnTo>
                                <a:pt x="2" y="21"/>
                              </a:lnTo>
                              <a:lnTo>
                                <a:pt x="2" y="19"/>
                              </a:lnTo>
                              <a:lnTo>
                                <a:pt x="2" y="18"/>
                              </a:lnTo>
                              <a:lnTo>
                                <a:pt x="2" y="17"/>
                              </a:lnTo>
                              <a:lnTo>
                                <a:pt x="1" y="15"/>
                              </a:lnTo>
                              <a:lnTo>
                                <a:pt x="1" y="14"/>
                              </a:lnTo>
                              <a:lnTo>
                                <a:pt x="1" y="13"/>
                              </a:lnTo>
                              <a:lnTo>
                                <a:pt x="1" y="11"/>
                              </a:lnTo>
                              <a:lnTo>
                                <a:pt x="1" y="10"/>
                              </a:lnTo>
                              <a:lnTo>
                                <a:pt x="1" y="8"/>
                              </a:lnTo>
                              <a:lnTo>
                                <a:pt x="0" y="6"/>
                              </a:lnTo>
                              <a:lnTo>
                                <a:pt x="0" y="5"/>
                              </a:lnTo>
                              <a:lnTo>
                                <a:pt x="0" y="3"/>
                              </a:lnTo>
                              <a:lnTo>
                                <a:pt x="0" y="2"/>
                              </a:lnTo>
                              <a:lnTo>
                                <a:pt x="0" y="1"/>
                              </a:lnTo>
                              <a:lnTo>
                                <a:pt x="0" y="0"/>
                              </a:lnTo>
                              <a:lnTo>
                                <a:pt x="16" y="0"/>
                              </a:lnTo>
                              <a:lnTo>
                                <a:pt x="16" y="1"/>
                              </a:lnTo>
                              <a:lnTo>
                                <a:pt x="16" y="2"/>
                              </a:lnTo>
                              <a:lnTo>
                                <a:pt x="16" y="3"/>
                              </a:lnTo>
                              <a:lnTo>
                                <a:pt x="16" y="5"/>
                              </a:lnTo>
                              <a:lnTo>
                                <a:pt x="17" y="14"/>
                              </a:lnTo>
                              <a:lnTo>
                                <a:pt x="17" y="15"/>
                              </a:lnTo>
                              <a:lnTo>
                                <a:pt x="20" y="25"/>
                              </a:lnTo>
                              <a:lnTo>
                                <a:pt x="21" y="26"/>
                              </a:lnTo>
                              <a:lnTo>
                                <a:pt x="22" y="27"/>
                              </a:lnTo>
                              <a:lnTo>
                                <a:pt x="23" y="28"/>
                              </a:lnTo>
                              <a:lnTo>
                                <a:pt x="29" y="31"/>
                              </a:lnTo>
                              <a:lnTo>
                                <a:pt x="30" y="3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767D484E" id="Freeform 187" o:spid="_x0000_s1026" style="position:absolute;z-index:-25157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3.75pt,137.3pt,473.75pt,137.25pt,473.7pt,137.25pt,473.7pt,137.2pt,473.7pt,137.15pt,473.65pt,137.1pt,473.65pt,137.05pt,473.65pt,137pt,473.6pt,136.95pt,473.6pt,136.85pt,473.55pt,136.8pt,473.55pt,136.7pt,473.55pt,136.65pt,473.55pt,136.6pt,473.5pt,136.5pt,473.5pt,136.45pt,473.5pt,136.4pt,473.5pt,136.3pt,473.5pt,136.25pt,473.5pt,136.15pt,473.45pt,136.05pt,473.45pt,136pt,473.45pt,135.9pt,473.45pt,135.85pt,473.45pt,135.8pt,473.45pt,135.75pt,474.25pt,135.75pt,474.25pt,135.8pt,474.25pt,135.85pt,474.25pt,135.9pt,474.25pt,136pt,474.3pt,136.45pt,474.3pt,136.5pt,474.45pt,137pt,474.5pt,137.05pt,474.55pt,137.1pt,474.6pt,137.15pt,474.9pt,137.3pt,474.95pt,137.3pt" coordsize="30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" stroked="f">
                <v:path o:connecttype="custom" o:connectlocs="3810,19685;3810,19050;3810,19050;3175,19050;3175,18415;3175,17780;3175,17780;2540,17145;2540,16510;2540,15875;1905,15240;1905,13970;1905,13970;1270,13335;1270,12065;1270,11430;1270,10795;635,9525;635,8890;635,8255;635,6985;635,6350;635,5080;0,3810;0,3175;0,1905;0,1270;0,1270;0,1270;0,1270;0,635;0,635;0,635;0,0;0,0;0,0;10160,0;10160,0;10160,0;10160,635;10160,635;10160,635;10160,1270;10160,1270;10160,1270;10160,1270;10160,1905;10160,3175;10795,8890;10795,9525;12700,15875;13335,16510;13970,17145;14605,17780;14605,17780;18415,19685;19050,19685" o:connectangles="0,0,0,0,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5792" behindDoc="1" locked="0" layoutInCell="1" allowOverlap="1" wp14:anchorId="4F831CEA" wp14:editId="2E2F344B">
                <wp:simplePos x="0" y="0"/>
                <wp:positionH relativeFrom="page">
                  <wp:posOffset>6031865</wp:posOffset>
                </wp:positionH>
                <wp:positionV relativeFrom="paragraph">
                  <wp:posOffset>1731645</wp:posOffset>
                </wp:positionV>
                <wp:extent cx="17780" cy="12065"/>
                <wp:effectExtent l="2540" t="1905" r="8255" b="5080"/>
                <wp:wrapNone/>
                <wp:docPr id="1619577930" name="Freeform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2065"/>
                        </a:xfrm>
                        <a:custGeom>
                          <a:avLst/>
                          <a:gdLst>
                            <a:gd name="T0" fmla="*/ 0 w 28"/>
                            <a:gd name="T1" fmla="*/ 19 h 19"/>
                            <a:gd name="T2" fmla="*/ 6 w 28"/>
                            <a:gd name="T3" fmla="*/ 17 h 19"/>
                            <a:gd name="T4" fmla="*/ 6 w 28"/>
                            <a:gd name="T5" fmla="*/ 17 h 19"/>
                            <a:gd name="T6" fmla="*/ 7 w 28"/>
                            <a:gd name="T7" fmla="*/ 16 h 19"/>
                            <a:gd name="T8" fmla="*/ 8 w 28"/>
                            <a:gd name="T9" fmla="*/ 16 h 19"/>
                            <a:gd name="T10" fmla="*/ 9 w 28"/>
                            <a:gd name="T11" fmla="*/ 15 h 19"/>
                            <a:gd name="T12" fmla="*/ 9 w 28"/>
                            <a:gd name="T13" fmla="*/ 14 h 19"/>
                            <a:gd name="T14" fmla="*/ 12 w 28"/>
                            <a:gd name="T15" fmla="*/ 4 h 19"/>
                            <a:gd name="T16" fmla="*/ 12 w 28"/>
                            <a:gd name="T17" fmla="*/ 4 h 19"/>
                            <a:gd name="T18" fmla="*/ 12 w 28"/>
                            <a:gd name="T19" fmla="*/ 2 h 19"/>
                            <a:gd name="T20" fmla="*/ 13 w 28"/>
                            <a:gd name="T21" fmla="*/ 1 h 19"/>
                            <a:gd name="T22" fmla="*/ 13 w 28"/>
                            <a:gd name="T23" fmla="*/ 1 h 19"/>
                            <a:gd name="T24" fmla="*/ 13 w 28"/>
                            <a:gd name="T25" fmla="*/ 1 h 19"/>
                            <a:gd name="T26" fmla="*/ 13 w 28"/>
                            <a:gd name="T27" fmla="*/ 1 h 19"/>
                            <a:gd name="T28" fmla="*/ 13 w 28"/>
                            <a:gd name="T29" fmla="*/ 0 h 19"/>
                            <a:gd name="T30" fmla="*/ 13 w 28"/>
                            <a:gd name="T31" fmla="*/ 0 h 19"/>
                            <a:gd name="T32" fmla="*/ 28 w 28"/>
                            <a:gd name="T33" fmla="*/ 0 h 19"/>
                            <a:gd name="T34" fmla="*/ 28 w 28"/>
                            <a:gd name="T35" fmla="*/ 0 h 19"/>
                            <a:gd name="T36" fmla="*/ 28 w 28"/>
                            <a:gd name="T37" fmla="*/ 1 h 19"/>
                            <a:gd name="T38" fmla="*/ 28 w 28"/>
                            <a:gd name="T39" fmla="*/ 1 h 19"/>
                            <a:gd name="T40" fmla="*/ 28 w 28"/>
                            <a:gd name="T41" fmla="*/ 1 h 19"/>
                            <a:gd name="T42" fmla="*/ 28 w 28"/>
                            <a:gd name="T43" fmla="*/ 1 h 19"/>
                            <a:gd name="T44" fmla="*/ 28 w 28"/>
                            <a:gd name="T45" fmla="*/ 2 h 19"/>
                            <a:gd name="T46" fmla="*/ 28 w 28"/>
                            <a:gd name="T47" fmla="*/ 4 h 19"/>
                            <a:gd name="T48" fmla="*/ 28 w 28"/>
                            <a:gd name="T49" fmla="*/ 4 h 19"/>
                            <a:gd name="T50" fmla="*/ 28 w 28"/>
                            <a:gd name="T51" fmla="*/ 5 h 19"/>
                            <a:gd name="T52" fmla="*/ 28 w 28"/>
                            <a:gd name="T53" fmla="*/ 7 h 19"/>
                            <a:gd name="T54" fmla="*/ 28 w 28"/>
                            <a:gd name="T55" fmla="*/ 7 h 19"/>
                            <a:gd name="T56" fmla="*/ 28 w 28"/>
                            <a:gd name="T57" fmla="*/ 8 h 19"/>
                            <a:gd name="T58" fmla="*/ 28 w 28"/>
                            <a:gd name="T59" fmla="*/ 10 h 19"/>
                            <a:gd name="T60" fmla="*/ 28 w 28"/>
                            <a:gd name="T61" fmla="*/ 10 h 19"/>
                            <a:gd name="T62" fmla="*/ 28 w 28"/>
                            <a:gd name="T63" fmla="*/ 11 h 19"/>
                            <a:gd name="T64" fmla="*/ 27 w 28"/>
                            <a:gd name="T65" fmla="*/ 12 h 19"/>
                            <a:gd name="T66" fmla="*/ 27 w 28"/>
                            <a:gd name="T67" fmla="*/ 12 h 19"/>
                            <a:gd name="T68" fmla="*/ 27 w 28"/>
                            <a:gd name="T69" fmla="*/ 13 h 19"/>
                            <a:gd name="T70" fmla="*/ 27 w 28"/>
                            <a:gd name="T71" fmla="*/ 14 h 19"/>
                            <a:gd name="T72" fmla="*/ 27 w 28"/>
                            <a:gd name="T73" fmla="*/ 15 h 19"/>
                            <a:gd name="T74" fmla="*/ 26 w 28"/>
                            <a:gd name="T75" fmla="*/ 16 h 19"/>
                            <a:gd name="T76" fmla="*/ 26 w 28"/>
                            <a:gd name="T77" fmla="*/ 16 h 19"/>
                            <a:gd name="T78" fmla="*/ 26 w 28"/>
                            <a:gd name="T79" fmla="*/ 17 h 19"/>
                            <a:gd name="T80" fmla="*/ 25 w 28"/>
                            <a:gd name="T81" fmla="*/ 18 h 19"/>
                            <a:gd name="T82" fmla="*/ 25 w 28"/>
                            <a:gd name="T83" fmla="*/ 18 h 19"/>
                            <a:gd name="T84" fmla="*/ 25 w 28"/>
                            <a:gd name="T85" fmla="*/ 18 h 19"/>
                            <a:gd name="T86" fmla="*/ 25 w 28"/>
                            <a:gd name="T87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28" h="19">
                              <a:moveTo>
                                <a:pt x="0" y="19"/>
                              </a:moveTo>
                              <a:lnTo>
                                <a:pt x="6" y="17"/>
                              </a:lnTo>
                              <a:lnTo>
                                <a:pt x="7" y="16"/>
                              </a:lnTo>
                              <a:lnTo>
                                <a:pt x="8" y="16"/>
                              </a:lnTo>
                              <a:lnTo>
                                <a:pt x="9" y="15"/>
                              </a:lnTo>
                              <a:lnTo>
                                <a:pt x="9" y="14"/>
                              </a:lnTo>
                              <a:lnTo>
                                <a:pt x="12" y="4"/>
                              </a:lnTo>
                              <a:lnTo>
                                <a:pt x="12" y="2"/>
                              </a:lnTo>
                              <a:lnTo>
                                <a:pt x="13" y="1"/>
                              </a:lnTo>
                              <a:lnTo>
                                <a:pt x="13" y="0"/>
                              </a:lnTo>
                              <a:lnTo>
                                <a:pt x="28" y="0"/>
                              </a:lnTo>
                              <a:lnTo>
                                <a:pt x="28" y="1"/>
                              </a:lnTo>
                              <a:lnTo>
                                <a:pt x="28" y="2"/>
                              </a:lnTo>
                              <a:lnTo>
                                <a:pt x="28" y="4"/>
                              </a:lnTo>
                              <a:lnTo>
                                <a:pt x="28" y="5"/>
                              </a:lnTo>
                              <a:lnTo>
                                <a:pt x="28" y="7"/>
                              </a:lnTo>
                              <a:lnTo>
                                <a:pt x="28" y="8"/>
                              </a:lnTo>
                              <a:lnTo>
                                <a:pt x="28" y="10"/>
                              </a:lnTo>
                              <a:lnTo>
                                <a:pt x="28" y="11"/>
                              </a:lnTo>
                              <a:lnTo>
                                <a:pt x="27" y="12"/>
                              </a:lnTo>
                              <a:lnTo>
                                <a:pt x="27" y="13"/>
                              </a:lnTo>
                              <a:lnTo>
                                <a:pt x="27" y="14"/>
                              </a:lnTo>
                              <a:lnTo>
                                <a:pt x="27" y="15"/>
                              </a:lnTo>
                              <a:lnTo>
                                <a:pt x="26" y="16"/>
                              </a:lnTo>
                              <a:lnTo>
                                <a:pt x="26" y="17"/>
                              </a:lnTo>
                              <a:lnTo>
                                <a:pt x="25" y="18"/>
                              </a:lnTo>
                              <a:lnTo>
                                <a:pt x="25" y="1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29E0DF87" id="Freeform 188" o:spid="_x0000_s1026" style="position:absolute;z-index:-25157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4.95pt,137.3pt,475.25pt,137.2pt,475.3pt,137.15pt,475.35pt,137.15pt,475.4pt,137.1pt,475.4pt,137.05pt,475.55pt,136.55pt,475.55pt,136.45pt,475.6pt,136.4pt,475.6pt,136.35pt,476.35pt,136.35pt,476.35pt,136.4pt,476.35pt,136.45pt,476.35pt,136.55pt,476.35pt,136.6pt,476.35pt,136.7pt,476.35pt,136.75pt,476.35pt,136.85pt,476.35pt,136.9pt,476.3pt,136.95pt,476.3pt,137pt,476.3pt,137.05pt,476.3pt,137.1pt,476.25pt,137.15pt,476.25pt,137.2pt,476.2pt,137.25pt,476.2pt,137.3pt" coordsize="2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" stroked="f">
                <v:path o:connecttype="custom" o:connectlocs="0,12065;3810,10795;3810,10795;4445,10160;5080,10160;5715,9525;5715,8890;7620,2540;7620,2540;7620,1270;8255,635;8255,635;8255,635;8255,635;8255,0;8255,0;17780,0;17780,0;17780,635;17780,635;17780,635;17780,635;17780,1270;17780,2540;17780,2540;17780,3175;17780,4445;17780,4445;17780,5080;17780,6350;17780,6350;17780,6985;17145,7620;17145,7620;17145,8255;17145,8890;17145,9525;16510,10160;16510,10160;16510,10795;15875,11430;15875,11430;15875,11430;15875,12065" o:connectangles="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6816" behindDoc="1" locked="0" layoutInCell="1" allowOverlap="1" wp14:anchorId="73F92B4D" wp14:editId="02087BEB">
                <wp:simplePos x="0" y="0"/>
                <wp:positionH relativeFrom="page">
                  <wp:posOffset>6012815</wp:posOffset>
                </wp:positionH>
                <wp:positionV relativeFrom="paragraph">
                  <wp:posOffset>1715135</wp:posOffset>
                </wp:positionV>
                <wp:extent cx="37465" cy="8890"/>
                <wp:effectExtent l="2540" t="4445" r="0" b="0"/>
                <wp:wrapNone/>
                <wp:docPr id="1271739241" name="Freeform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65" cy="8890"/>
                        </a:xfrm>
                        <a:custGeom>
                          <a:avLst/>
                          <a:gdLst>
                            <a:gd name="T0" fmla="*/ 0 w 59"/>
                            <a:gd name="T1" fmla="*/ 14 h 14"/>
                            <a:gd name="T2" fmla="*/ 0 w 59"/>
                            <a:gd name="T3" fmla="*/ 14 h 14"/>
                            <a:gd name="T4" fmla="*/ 0 w 59"/>
                            <a:gd name="T5" fmla="*/ 13 h 14"/>
                            <a:gd name="T6" fmla="*/ 0 w 59"/>
                            <a:gd name="T7" fmla="*/ 13 h 14"/>
                            <a:gd name="T8" fmla="*/ 0 w 59"/>
                            <a:gd name="T9" fmla="*/ 13 h 14"/>
                            <a:gd name="T10" fmla="*/ 0 w 59"/>
                            <a:gd name="T11" fmla="*/ 12 h 14"/>
                            <a:gd name="T12" fmla="*/ 0 w 59"/>
                            <a:gd name="T13" fmla="*/ 12 h 14"/>
                            <a:gd name="T14" fmla="*/ 0 w 59"/>
                            <a:gd name="T15" fmla="*/ 12 h 14"/>
                            <a:gd name="T16" fmla="*/ 0 w 59"/>
                            <a:gd name="T17" fmla="*/ 12 h 14"/>
                            <a:gd name="T18" fmla="*/ 0 w 59"/>
                            <a:gd name="T19" fmla="*/ 11 h 14"/>
                            <a:gd name="T20" fmla="*/ 0 w 59"/>
                            <a:gd name="T21" fmla="*/ 11 h 14"/>
                            <a:gd name="T22" fmla="*/ 0 w 59"/>
                            <a:gd name="T23" fmla="*/ 11 h 14"/>
                            <a:gd name="T24" fmla="*/ 0 w 59"/>
                            <a:gd name="T25" fmla="*/ 11 h 14"/>
                            <a:gd name="T26" fmla="*/ 0 w 59"/>
                            <a:gd name="T27" fmla="*/ 10 h 14"/>
                            <a:gd name="T28" fmla="*/ 0 w 59"/>
                            <a:gd name="T29" fmla="*/ 10 h 14"/>
                            <a:gd name="T30" fmla="*/ 0 w 59"/>
                            <a:gd name="T31" fmla="*/ 10 h 14"/>
                            <a:gd name="T32" fmla="*/ 0 w 59"/>
                            <a:gd name="T33" fmla="*/ 9 h 14"/>
                            <a:gd name="T34" fmla="*/ 0 w 59"/>
                            <a:gd name="T35" fmla="*/ 9 h 14"/>
                            <a:gd name="T36" fmla="*/ 0 w 59"/>
                            <a:gd name="T37" fmla="*/ 9 h 14"/>
                            <a:gd name="T38" fmla="*/ 0 w 59"/>
                            <a:gd name="T39" fmla="*/ 9 h 14"/>
                            <a:gd name="T40" fmla="*/ 0 w 59"/>
                            <a:gd name="T41" fmla="*/ 8 h 14"/>
                            <a:gd name="T42" fmla="*/ 0 w 59"/>
                            <a:gd name="T43" fmla="*/ 5 h 14"/>
                            <a:gd name="T44" fmla="*/ 0 w 59"/>
                            <a:gd name="T45" fmla="*/ 4 h 14"/>
                            <a:gd name="T46" fmla="*/ 0 w 59"/>
                            <a:gd name="T47" fmla="*/ 1 h 14"/>
                            <a:gd name="T48" fmla="*/ 0 w 59"/>
                            <a:gd name="T49" fmla="*/ 0 h 14"/>
                            <a:gd name="T50" fmla="*/ 59 w 59"/>
                            <a:gd name="T51" fmla="*/ 0 h 14"/>
                            <a:gd name="T52" fmla="*/ 59 w 59"/>
                            <a:gd name="T53" fmla="*/ 1 h 14"/>
                            <a:gd name="T54" fmla="*/ 59 w 59"/>
                            <a:gd name="T55" fmla="*/ 4 h 14"/>
                            <a:gd name="T56" fmla="*/ 59 w 59"/>
                            <a:gd name="T57" fmla="*/ 5 h 14"/>
                            <a:gd name="T58" fmla="*/ 59 w 59"/>
                            <a:gd name="T59" fmla="*/ 8 h 14"/>
                            <a:gd name="T60" fmla="*/ 59 w 59"/>
                            <a:gd name="T61" fmla="*/ 9 h 14"/>
                            <a:gd name="T62" fmla="*/ 59 w 59"/>
                            <a:gd name="T63" fmla="*/ 9 h 14"/>
                            <a:gd name="T64" fmla="*/ 59 w 59"/>
                            <a:gd name="T65" fmla="*/ 9 h 14"/>
                            <a:gd name="T66" fmla="*/ 59 w 59"/>
                            <a:gd name="T67" fmla="*/ 9 h 14"/>
                            <a:gd name="T68" fmla="*/ 59 w 59"/>
                            <a:gd name="T69" fmla="*/ 10 h 14"/>
                            <a:gd name="T70" fmla="*/ 59 w 59"/>
                            <a:gd name="T71" fmla="*/ 10 h 14"/>
                            <a:gd name="T72" fmla="*/ 59 w 59"/>
                            <a:gd name="T73" fmla="*/ 10 h 14"/>
                            <a:gd name="T74" fmla="*/ 59 w 59"/>
                            <a:gd name="T75" fmla="*/ 11 h 14"/>
                            <a:gd name="T76" fmla="*/ 59 w 59"/>
                            <a:gd name="T77" fmla="*/ 11 h 14"/>
                            <a:gd name="T78" fmla="*/ 59 w 59"/>
                            <a:gd name="T79" fmla="*/ 11 h 14"/>
                            <a:gd name="T80" fmla="*/ 59 w 59"/>
                            <a:gd name="T81" fmla="*/ 11 h 14"/>
                            <a:gd name="T82" fmla="*/ 59 w 59"/>
                            <a:gd name="T83" fmla="*/ 12 h 14"/>
                            <a:gd name="T84" fmla="*/ 59 w 59"/>
                            <a:gd name="T85" fmla="*/ 12 h 14"/>
                            <a:gd name="T86" fmla="*/ 59 w 59"/>
                            <a:gd name="T87" fmla="*/ 12 h 14"/>
                            <a:gd name="T88" fmla="*/ 59 w 59"/>
                            <a:gd name="T89" fmla="*/ 12 h 14"/>
                            <a:gd name="T90" fmla="*/ 59 w 59"/>
                            <a:gd name="T91" fmla="*/ 13 h 14"/>
                            <a:gd name="T92" fmla="*/ 59 w 59"/>
                            <a:gd name="T93" fmla="*/ 13 h 14"/>
                            <a:gd name="T94" fmla="*/ 59 w 59"/>
                            <a:gd name="T95" fmla="*/ 13 h 14"/>
                            <a:gd name="T96" fmla="*/ 59 w 59"/>
                            <a:gd name="T97" fmla="*/ 14 h 14"/>
                            <a:gd name="T98" fmla="*/ 59 w 59"/>
                            <a:gd name="T99" fmla="*/ 14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59" h="14">
                              <a:moveTo>
                                <a:pt x="0" y="14"/>
                              </a:moveTo>
                              <a:lnTo>
                                <a:pt x="0" y="14"/>
                              </a:lnTo>
                              <a:lnTo>
                                <a:pt x="0" y="13"/>
                              </a:lnTo>
                              <a:lnTo>
                                <a:pt x="0" y="12"/>
                              </a:lnTo>
                              <a:lnTo>
                                <a:pt x="0" y="11"/>
                              </a:lnTo>
                              <a:lnTo>
                                <a:pt x="0" y="10"/>
                              </a:lnTo>
                              <a:lnTo>
                                <a:pt x="0" y="9"/>
                              </a:lnTo>
                              <a:lnTo>
                                <a:pt x="0" y="8"/>
                              </a:lnTo>
                              <a:lnTo>
                                <a:pt x="0" y="5"/>
                              </a:lnTo>
                              <a:lnTo>
                                <a:pt x="0" y="4"/>
                              </a:lnTo>
                              <a:lnTo>
                                <a:pt x="0" y="1"/>
                              </a:lnTo>
                              <a:lnTo>
                                <a:pt x="0" y="0"/>
                              </a:lnTo>
                              <a:lnTo>
                                <a:pt x="59" y="0"/>
                              </a:lnTo>
                              <a:lnTo>
                                <a:pt x="59" y="1"/>
                              </a:lnTo>
                              <a:lnTo>
                                <a:pt x="59" y="4"/>
                              </a:lnTo>
                              <a:lnTo>
                                <a:pt x="59" y="5"/>
                              </a:lnTo>
                              <a:lnTo>
                                <a:pt x="59" y="8"/>
                              </a:lnTo>
                              <a:lnTo>
                                <a:pt x="59" y="9"/>
                              </a:lnTo>
                              <a:lnTo>
                                <a:pt x="59" y="10"/>
                              </a:lnTo>
                              <a:lnTo>
                                <a:pt x="59" y="11"/>
                              </a:lnTo>
                              <a:lnTo>
                                <a:pt x="59" y="12"/>
                              </a:lnTo>
                              <a:lnTo>
                                <a:pt x="59" y="13"/>
                              </a:lnTo>
                              <a:lnTo>
                                <a:pt x="59" y="1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26B17B10" id="Freeform 189" o:spid="_x0000_s1026" style="position:absolute;z-index:-25156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3.45pt,135.75pt,473.45pt,135.75pt,473.45pt,135.7pt,473.45pt,135.65pt,473.45pt,135.6pt,473.45pt,135.55pt,473.45pt,135.5pt,473.45pt,135.45pt,473.45pt,135.3pt,473.45pt,135.25pt,473.45pt,135.1pt,473.45pt,135.05pt,476.4pt,135.05pt,476.4pt,135.1pt,476.4pt,135.25pt,476.4pt,135.3pt,476.4pt,135.45pt,476.4pt,135.5pt,476.4pt,135.55pt,476.4pt,135.6pt,476.4pt,135.65pt,476.4pt,135.7pt,476.4pt,135.75pt" coordsize="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" stroked="f">
                <v:path o:connecttype="custom" o:connectlocs="0,8890;0,8890;0,8255;0,8255;0,8255;0,7620;0,7620;0,7620;0,7620;0,6985;0,6985;0,6985;0,6985;0,6350;0,6350;0,6350;0,5715;0,5715;0,5715;0,5715;0,5080;0,3175;0,2540;0,635;0,0;37465,0;37465,635;37465,2540;37465,3175;37465,5080;37465,5715;37465,5715;37465,5715;37465,5715;37465,6350;37465,6350;37465,6350;37465,6985;37465,6985;37465,6985;37465,6985;37465,7620;37465,7620;37465,7620;37465,7620;37465,8255;37465,8255;37465,8255;37465,8890;37465,8890" o:connectangles="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7840" behindDoc="1" locked="0" layoutInCell="1" allowOverlap="1" wp14:anchorId="38FF1133" wp14:editId="4AF61343">
                <wp:simplePos x="0" y="0"/>
                <wp:positionH relativeFrom="page">
                  <wp:posOffset>6012815</wp:posOffset>
                </wp:positionH>
                <wp:positionV relativeFrom="paragraph">
                  <wp:posOffset>1699895</wp:posOffset>
                </wp:positionV>
                <wp:extent cx="19050" cy="15240"/>
                <wp:effectExtent l="2540" t="8255" r="6985" b="5080"/>
                <wp:wrapNone/>
                <wp:docPr id="1430570203" name="Freeform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5240"/>
                        </a:xfrm>
                        <a:custGeom>
                          <a:avLst/>
                          <a:gdLst>
                            <a:gd name="T0" fmla="*/ 0 w 30"/>
                            <a:gd name="T1" fmla="*/ 24 h 24"/>
                            <a:gd name="T2" fmla="*/ 1 w 30"/>
                            <a:gd name="T3" fmla="*/ 22 h 24"/>
                            <a:gd name="T4" fmla="*/ 1 w 30"/>
                            <a:gd name="T5" fmla="*/ 21 h 24"/>
                            <a:gd name="T6" fmla="*/ 1 w 30"/>
                            <a:gd name="T7" fmla="*/ 20 h 24"/>
                            <a:gd name="T8" fmla="*/ 1 w 30"/>
                            <a:gd name="T9" fmla="*/ 18 h 24"/>
                            <a:gd name="T10" fmla="*/ 1 w 30"/>
                            <a:gd name="T11" fmla="*/ 17 h 24"/>
                            <a:gd name="T12" fmla="*/ 1 w 30"/>
                            <a:gd name="T13" fmla="*/ 16 h 24"/>
                            <a:gd name="T14" fmla="*/ 2 w 30"/>
                            <a:gd name="T15" fmla="*/ 14 h 24"/>
                            <a:gd name="T16" fmla="*/ 2 w 30"/>
                            <a:gd name="T17" fmla="*/ 13 h 24"/>
                            <a:gd name="T18" fmla="*/ 2 w 30"/>
                            <a:gd name="T19" fmla="*/ 12 h 24"/>
                            <a:gd name="T20" fmla="*/ 3 w 30"/>
                            <a:gd name="T21" fmla="*/ 10 h 24"/>
                            <a:gd name="T22" fmla="*/ 3 w 30"/>
                            <a:gd name="T23" fmla="*/ 9 h 24"/>
                            <a:gd name="T24" fmla="*/ 3 w 30"/>
                            <a:gd name="T25" fmla="*/ 9 h 24"/>
                            <a:gd name="T26" fmla="*/ 3 w 30"/>
                            <a:gd name="T27" fmla="*/ 7 h 24"/>
                            <a:gd name="T28" fmla="*/ 4 w 30"/>
                            <a:gd name="T29" fmla="*/ 6 h 24"/>
                            <a:gd name="T30" fmla="*/ 4 w 30"/>
                            <a:gd name="T31" fmla="*/ 5 h 24"/>
                            <a:gd name="T32" fmla="*/ 4 w 30"/>
                            <a:gd name="T33" fmla="*/ 4 h 24"/>
                            <a:gd name="T34" fmla="*/ 5 w 30"/>
                            <a:gd name="T35" fmla="*/ 3 h 24"/>
                            <a:gd name="T36" fmla="*/ 5 w 30"/>
                            <a:gd name="T37" fmla="*/ 2 h 24"/>
                            <a:gd name="T38" fmla="*/ 6 w 30"/>
                            <a:gd name="T39" fmla="*/ 1 h 24"/>
                            <a:gd name="T40" fmla="*/ 6 w 30"/>
                            <a:gd name="T41" fmla="*/ 1 h 24"/>
                            <a:gd name="T42" fmla="*/ 6 w 30"/>
                            <a:gd name="T43" fmla="*/ 1 h 24"/>
                            <a:gd name="T44" fmla="*/ 6 w 30"/>
                            <a:gd name="T45" fmla="*/ 0 h 24"/>
                            <a:gd name="T46" fmla="*/ 6 w 30"/>
                            <a:gd name="T47" fmla="*/ 0 h 24"/>
                            <a:gd name="T48" fmla="*/ 30 w 30"/>
                            <a:gd name="T49" fmla="*/ 0 h 24"/>
                            <a:gd name="T50" fmla="*/ 29 w 30"/>
                            <a:gd name="T51" fmla="*/ 0 h 24"/>
                            <a:gd name="T52" fmla="*/ 27 w 30"/>
                            <a:gd name="T53" fmla="*/ 0 h 24"/>
                            <a:gd name="T54" fmla="*/ 27 w 30"/>
                            <a:gd name="T55" fmla="*/ 0 h 24"/>
                            <a:gd name="T56" fmla="*/ 26 w 30"/>
                            <a:gd name="T57" fmla="*/ 1 h 24"/>
                            <a:gd name="T58" fmla="*/ 25 w 30"/>
                            <a:gd name="T59" fmla="*/ 1 h 24"/>
                            <a:gd name="T60" fmla="*/ 24 w 30"/>
                            <a:gd name="T61" fmla="*/ 1 h 24"/>
                            <a:gd name="T62" fmla="*/ 23 w 30"/>
                            <a:gd name="T63" fmla="*/ 2 h 24"/>
                            <a:gd name="T64" fmla="*/ 22 w 30"/>
                            <a:gd name="T65" fmla="*/ 3 h 24"/>
                            <a:gd name="T66" fmla="*/ 21 w 30"/>
                            <a:gd name="T67" fmla="*/ 4 h 24"/>
                            <a:gd name="T68" fmla="*/ 21 w 30"/>
                            <a:gd name="T69" fmla="*/ 5 h 24"/>
                            <a:gd name="T70" fmla="*/ 20 w 30"/>
                            <a:gd name="T71" fmla="*/ 6 h 24"/>
                            <a:gd name="T72" fmla="*/ 19 w 30"/>
                            <a:gd name="T73" fmla="*/ 7 h 24"/>
                            <a:gd name="T74" fmla="*/ 19 w 30"/>
                            <a:gd name="T75" fmla="*/ 9 h 24"/>
                            <a:gd name="T76" fmla="*/ 18 w 30"/>
                            <a:gd name="T77" fmla="*/ 9 h 24"/>
                            <a:gd name="T78" fmla="*/ 18 w 30"/>
                            <a:gd name="T79" fmla="*/ 10 h 24"/>
                            <a:gd name="T80" fmla="*/ 18 w 30"/>
                            <a:gd name="T81" fmla="*/ 12 h 24"/>
                            <a:gd name="T82" fmla="*/ 17 w 30"/>
                            <a:gd name="T83" fmla="*/ 13 h 24"/>
                            <a:gd name="T84" fmla="*/ 17 w 30"/>
                            <a:gd name="T85" fmla="*/ 14 h 24"/>
                            <a:gd name="T86" fmla="*/ 17 w 30"/>
                            <a:gd name="T87" fmla="*/ 16 h 24"/>
                            <a:gd name="T88" fmla="*/ 17 w 30"/>
                            <a:gd name="T89" fmla="*/ 17 h 24"/>
                            <a:gd name="T90" fmla="*/ 17 w 30"/>
                            <a:gd name="T91" fmla="*/ 18 h 24"/>
                            <a:gd name="T92" fmla="*/ 17 w 30"/>
                            <a:gd name="T93" fmla="*/ 20 h 24"/>
                            <a:gd name="T94" fmla="*/ 17 w 30"/>
                            <a:gd name="T95" fmla="*/ 21 h 24"/>
                            <a:gd name="T96" fmla="*/ 16 w 30"/>
                            <a:gd name="T97" fmla="*/ 22 h 24"/>
                            <a:gd name="T98" fmla="*/ 16 w 30"/>
                            <a:gd name="T99" fmla="*/ 24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30" h="24">
                              <a:moveTo>
                                <a:pt x="0" y="24"/>
                              </a:moveTo>
                              <a:lnTo>
                                <a:pt x="1" y="22"/>
                              </a:lnTo>
                              <a:lnTo>
                                <a:pt x="1" y="21"/>
                              </a:lnTo>
                              <a:lnTo>
                                <a:pt x="1" y="20"/>
                              </a:lnTo>
                              <a:lnTo>
                                <a:pt x="1" y="18"/>
                              </a:lnTo>
                              <a:lnTo>
                                <a:pt x="1" y="17"/>
                              </a:lnTo>
                              <a:lnTo>
                                <a:pt x="1" y="16"/>
                              </a:lnTo>
                              <a:lnTo>
                                <a:pt x="2" y="14"/>
                              </a:lnTo>
                              <a:lnTo>
                                <a:pt x="2" y="13"/>
                              </a:lnTo>
                              <a:lnTo>
                                <a:pt x="2" y="12"/>
                              </a:lnTo>
                              <a:lnTo>
                                <a:pt x="3" y="10"/>
                              </a:lnTo>
                              <a:lnTo>
                                <a:pt x="3" y="9"/>
                              </a:lnTo>
                              <a:lnTo>
                                <a:pt x="3" y="7"/>
                              </a:lnTo>
                              <a:lnTo>
                                <a:pt x="4" y="6"/>
                              </a:lnTo>
                              <a:lnTo>
                                <a:pt x="4" y="5"/>
                              </a:lnTo>
                              <a:lnTo>
                                <a:pt x="4" y="4"/>
                              </a:lnTo>
                              <a:lnTo>
                                <a:pt x="5" y="3"/>
                              </a:lnTo>
                              <a:lnTo>
                                <a:pt x="5" y="2"/>
                              </a:lnTo>
                              <a:lnTo>
                                <a:pt x="6" y="1"/>
                              </a:lnTo>
                              <a:lnTo>
                                <a:pt x="6" y="0"/>
                              </a:lnTo>
                              <a:lnTo>
                                <a:pt x="30" y="0"/>
                              </a:lnTo>
                              <a:lnTo>
                                <a:pt x="29" y="0"/>
                              </a:lnTo>
                              <a:lnTo>
                                <a:pt x="27" y="0"/>
                              </a:lnTo>
                              <a:lnTo>
                                <a:pt x="26" y="1"/>
                              </a:lnTo>
                              <a:lnTo>
                                <a:pt x="25" y="1"/>
                              </a:lnTo>
                              <a:lnTo>
                                <a:pt x="24" y="1"/>
                              </a:lnTo>
                              <a:lnTo>
                                <a:pt x="23" y="2"/>
                              </a:lnTo>
                              <a:lnTo>
                                <a:pt x="22" y="3"/>
                              </a:lnTo>
                              <a:lnTo>
                                <a:pt x="21" y="4"/>
                              </a:lnTo>
                              <a:lnTo>
                                <a:pt x="21" y="5"/>
                              </a:lnTo>
                              <a:lnTo>
                                <a:pt x="20" y="6"/>
                              </a:lnTo>
                              <a:lnTo>
                                <a:pt x="19" y="7"/>
                              </a:lnTo>
                              <a:lnTo>
                                <a:pt x="19" y="9"/>
                              </a:lnTo>
                              <a:lnTo>
                                <a:pt x="18" y="9"/>
                              </a:lnTo>
                              <a:lnTo>
                                <a:pt x="18" y="10"/>
                              </a:lnTo>
                              <a:lnTo>
                                <a:pt x="18" y="12"/>
                              </a:lnTo>
                              <a:lnTo>
                                <a:pt x="17" y="13"/>
                              </a:lnTo>
                              <a:lnTo>
                                <a:pt x="17" y="14"/>
                              </a:lnTo>
                              <a:lnTo>
                                <a:pt x="17" y="16"/>
                              </a:lnTo>
                              <a:lnTo>
                                <a:pt x="17" y="17"/>
                              </a:lnTo>
                              <a:lnTo>
                                <a:pt x="17" y="18"/>
                              </a:lnTo>
                              <a:lnTo>
                                <a:pt x="17" y="20"/>
                              </a:lnTo>
                              <a:lnTo>
                                <a:pt x="17" y="21"/>
                              </a:lnTo>
                              <a:lnTo>
                                <a:pt x="16" y="22"/>
                              </a:lnTo>
                              <a:lnTo>
                                <a:pt x="16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5B26697" id="Freeform 190" o:spid="_x0000_s1026" style="position:absolute;z-index:-25156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3.45pt,135.05pt,473.5pt,134.95pt,473.5pt,134.9pt,473.5pt,134.85pt,473.5pt,134.75pt,473.5pt,134.7pt,473.5pt,134.65pt,473.55pt,134.55pt,473.55pt,134.5pt,473.55pt,134.45pt,473.6pt,134.35pt,473.6pt,134.3pt,473.6pt,134.2pt,473.65pt,134.15pt,473.65pt,134.1pt,473.65pt,134.05pt,473.7pt,134pt,473.7pt,133.95pt,473.75pt,133.9pt,473.75pt,133.85pt,474.95pt,133.85pt,474.9pt,133.85pt,474.8pt,133.85pt,474.75pt,133.9pt,474.7pt,133.9pt,474.65pt,133.9pt,474.6pt,133.95pt,474.55pt,134pt,474.5pt,134.05pt,474.5pt,134.1pt,474.45pt,134.15pt,474.4pt,134.2pt,474.4pt,134.3pt,474.35pt,134.3pt,474.35pt,134.35pt,474.35pt,134.45pt,474.3pt,134.5pt,474.3pt,134.55pt,474.3pt,134.65pt,474.3pt,134.7pt,474.3pt,134.75pt,474.3pt,134.85pt,474.3pt,134.9pt,474.25pt,134.95pt,474.25pt,135.05pt" coordsize="30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" stroked="f">
                <v:path o:connecttype="custom" o:connectlocs="0,15240;635,13970;635,13335;635,12700;635,11430;635,10795;635,10160;1270,8890;1270,8255;1270,7620;1905,6350;1905,5715;1905,5715;1905,4445;2540,3810;2540,3175;2540,2540;3175,1905;3175,1270;3810,635;3810,635;3810,635;3810,0;3810,0;19050,0;18415,0;17145,0;17145,0;16510,635;15875,635;15240,635;14605,1270;13970,1905;13335,2540;13335,3175;12700,3810;12065,4445;12065,5715;11430,5715;11430,6350;11430,7620;10795,8255;10795,8890;10795,10160;10795,10795;10795,11430;10795,12700;10795,13335;10160,13970;10160,15240" o:connectangles="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8864" behindDoc="1" locked="0" layoutInCell="1" allowOverlap="1" wp14:anchorId="2C439E7B" wp14:editId="71CA37BF">
                <wp:simplePos x="0" y="0"/>
                <wp:positionH relativeFrom="page">
                  <wp:posOffset>6031865</wp:posOffset>
                </wp:positionH>
                <wp:positionV relativeFrom="paragraph">
                  <wp:posOffset>1699895</wp:posOffset>
                </wp:positionV>
                <wp:extent cx="18415" cy="15240"/>
                <wp:effectExtent l="2540" t="8255" r="7620" b="5080"/>
                <wp:wrapNone/>
                <wp:docPr id="3248741" name="Freeform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5240"/>
                        </a:xfrm>
                        <a:custGeom>
                          <a:avLst/>
                          <a:gdLst>
                            <a:gd name="T0" fmla="*/ 13 w 29"/>
                            <a:gd name="T1" fmla="*/ 24 h 24"/>
                            <a:gd name="T2" fmla="*/ 13 w 29"/>
                            <a:gd name="T3" fmla="*/ 24 h 24"/>
                            <a:gd name="T4" fmla="*/ 13 w 29"/>
                            <a:gd name="T5" fmla="*/ 24 h 24"/>
                            <a:gd name="T6" fmla="*/ 13 w 29"/>
                            <a:gd name="T7" fmla="*/ 24 h 24"/>
                            <a:gd name="T8" fmla="*/ 13 w 29"/>
                            <a:gd name="T9" fmla="*/ 23 h 24"/>
                            <a:gd name="T10" fmla="*/ 13 w 29"/>
                            <a:gd name="T11" fmla="*/ 23 h 24"/>
                            <a:gd name="T12" fmla="*/ 13 w 29"/>
                            <a:gd name="T13" fmla="*/ 23 h 24"/>
                            <a:gd name="T14" fmla="*/ 13 w 29"/>
                            <a:gd name="T15" fmla="*/ 23 h 24"/>
                            <a:gd name="T16" fmla="*/ 13 w 29"/>
                            <a:gd name="T17" fmla="*/ 22 h 24"/>
                            <a:gd name="T18" fmla="*/ 13 w 29"/>
                            <a:gd name="T19" fmla="*/ 22 h 24"/>
                            <a:gd name="T20" fmla="*/ 13 w 29"/>
                            <a:gd name="T21" fmla="*/ 22 h 24"/>
                            <a:gd name="T22" fmla="*/ 13 w 29"/>
                            <a:gd name="T23" fmla="*/ 20 h 24"/>
                            <a:gd name="T24" fmla="*/ 13 w 29"/>
                            <a:gd name="T25" fmla="*/ 19 h 24"/>
                            <a:gd name="T26" fmla="*/ 13 w 29"/>
                            <a:gd name="T27" fmla="*/ 18 h 24"/>
                            <a:gd name="T28" fmla="*/ 13 w 29"/>
                            <a:gd name="T29" fmla="*/ 16 h 24"/>
                            <a:gd name="T30" fmla="*/ 12 w 29"/>
                            <a:gd name="T31" fmla="*/ 15 h 24"/>
                            <a:gd name="T32" fmla="*/ 12 w 29"/>
                            <a:gd name="T33" fmla="*/ 14 h 24"/>
                            <a:gd name="T34" fmla="*/ 11 w 29"/>
                            <a:gd name="T35" fmla="*/ 8 h 24"/>
                            <a:gd name="T36" fmla="*/ 11 w 29"/>
                            <a:gd name="T37" fmla="*/ 8 h 24"/>
                            <a:gd name="T38" fmla="*/ 0 w 29"/>
                            <a:gd name="T39" fmla="*/ 0 h 24"/>
                            <a:gd name="T40" fmla="*/ 24 w 29"/>
                            <a:gd name="T41" fmla="*/ 0 h 24"/>
                            <a:gd name="T42" fmla="*/ 24 w 29"/>
                            <a:gd name="T43" fmla="*/ 0 h 24"/>
                            <a:gd name="T44" fmla="*/ 24 w 29"/>
                            <a:gd name="T45" fmla="*/ 0 h 24"/>
                            <a:gd name="T46" fmla="*/ 25 w 29"/>
                            <a:gd name="T47" fmla="*/ 1 h 24"/>
                            <a:gd name="T48" fmla="*/ 25 w 29"/>
                            <a:gd name="T49" fmla="*/ 1 h 24"/>
                            <a:gd name="T50" fmla="*/ 25 w 29"/>
                            <a:gd name="T51" fmla="*/ 2 h 24"/>
                            <a:gd name="T52" fmla="*/ 25 w 29"/>
                            <a:gd name="T53" fmla="*/ 3 h 24"/>
                            <a:gd name="T54" fmla="*/ 26 w 29"/>
                            <a:gd name="T55" fmla="*/ 3 h 24"/>
                            <a:gd name="T56" fmla="*/ 26 w 29"/>
                            <a:gd name="T57" fmla="*/ 4 h 24"/>
                            <a:gd name="T58" fmla="*/ 26 w 29"/>
                            <a:gd name="T59" fmla="*/ 5 h 24"/>
                            <a:gd name="T60" fmla="*/ 26 w 29"/>
                            <a:gd name="T61" fmla="*/ 5 h 24"/>
                            <a:gd name="T62" fmla="*/ 27 w 29"/>
                            <a:gd name="T63" fmla="*/ 7 h 24"/>
                            <a:gd name="T64" fmla="*/ 28 w 29"/>
                            <a:gd name="T65" fmla="*/ 12 h 24"/>
                            <a:gd name="T66" fmla="*/ 28 w 29"/>
                            <a:gd name="T67" fmla="*/ 14 h 24"/>
                            <a:gd name="T68" fmla="*/ 28 w 29"/>
                            <a:gd name="T69" fmla="*/ 15 h 24"/>
                            <a:gd name="T70" fmla="*/ 28 w 29"/>
                            <a:gd name="T71" fmla="*/ 16 h 24"/>
                            <a:gd name="T72" fmla="*/ 29 w 29"/>
                            <a:gd name="T73" fmla="*/ 18 h 24"/>
                            <a:gd name="T74" fmla="*/ 29 w 29"/>
                            <a:gd name="T75" fmla="*/ 19 h 24"/>
                            <a:gd name="T76" fmla="*/ 29 w 29"/>
                            <a:gd name="T77" fmla="*/ 20 h 24"/>
                            <a:gd name="T78" fmla="*/ 29 w 29"/>
                            <a:gd name="T79" fmla="*/ 22 h 24"/>
                            <a:gd name="T80" fmla="*/ 29 w 29"/>
                            <a:gd name="T81" fmla="*/ 22 h 24"/>
                            <a:gd name="T82" fmla="*/ 29 w 29"/>
                            <a:gd name="T83" fmla="*/ 22 h 24"/>
                            <a:gd name="T84" fmla="*/ 29 w 29"/>
                            <a:gd name="T85" fmla="*/ 23 h 24"/>
                            <a:gd name="T86" fmla="*/ 29 w 29"/>
                            <a:gd name="T87" fmla="*/ 23 h 24"/>
                            <a:gd name="T88" fmla="*/ 29 w 29"/>
                            <a:gd name="T89" fmla="*/ 23 h 24"/>
                            <a:gd name="T90" fmla="*/ 29 w 29"/>
                            <a:gd name="T91" fmla="*/ 24 h 24"/>
                            <a:gd name="T92" fmla="*/ 29 w 29"/>
                            <a:gd name="T93" fmla="*/ 24 h 24"/>
                            <a:gd name="T94" fmla="*/ 29 w 29"/>
                            <a:gd name="T95" fmla="*/ 24 h 24"/>
                            <a:gd name="T96" fmla="*/ 29 w 29"/>
                            <a:gd name="T97" fmla="*/ 24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29" h="24">
                              <a:moveTo>
                                <a:pt x="13" y="24"/>
                              </a:moveTo>
                              <a:lnTo>
                                <a:pt x="13" y="24"/>
                              </a:lnTo>
                              <a:lnTo>
                                <a:pt x="13" y="23"/>
                              </a:lnTo>
                              <a:lnTo>
                                <a:pt x="13" y="22"/>
                              </a:lnTo>
                              <a:lnTo>
                                <a:pt x="13" y="20"/>
                              </a:lnTo>
                              <a:lnTo>
                                <a:pt x="13" y="19"/>
                              </a:lnTo>
                              <a:lnTo>
                                <a:pt x="13" y="18"/>
                              </a:lnTo>
                              <a:lnTo>
                                <a:pt x="13" y="16"/>
                              </a:lnTo>
                              <a:lnTo>
                                <a:pt x="12" y="15"/>
                              </a:lnTo>
                              <a:lnTo>
                                <a:pt x="12" y="14"/>
                              </a:lnTo>
                              <a:lnTo>
                                <a:pt x="11" y="8"/>
                              </a:lnTo>
                              <a:lnTo>
                                <a:pt x="0" y="0"/>
                              </a:lnTo>
                              <a:lnTo>
                                <a:pt x="24" y="0"/>
                              </a:lnTo>
                              <a:lnTo>
                                <a:pt x="25" y="1"/>
                              </a:lnTo>
                              <a:lnTo>
                                <a:pt x="25" y="2"/>
                              </a:lnTo>
                              <a:lnTo>
                                <a:pt x="25" y="3"/>
                              </a:lnTo>
                              <a:lnTo>
                                <a:pt x="26" y="3"/>
                              </a:lnTo>
                              <a:lnTo>
                                <a:pt x="26" y="4"/>
                              </a:lnTo>
                              <a:lnTo>
                                <a:pt x="26" y="5"/>
                              </a:lnTo>
                              <a:lnTo>
                                <a:pt x="27" y="7"/>
                              </a:lnTo>
                              <a:lnTo>
                                <a:pt x="28" y="12"/>
                              </a:lnTo>
                              <a:lnTo>
                                <a:pt x="28" y="14"/>
                              </a:lnTo>
                              <a:lnTo>
                                <a:pt x="28" y="15"/>
                              </a:lnTo>
                              <a:lnTo>
                                <a:pt x="28" y="16"/>
                              </a:lnTo>
                              <a:lnTo>
                                <a:pt x="29" y="18"/>
                              </a:lnTo>
                              <a:lnTo>
                                <a:pt x="29" y="19"/>
                              </a:lnTo>
                              <a:lnTo>
                                <a:pt x="29" y="20"/>
                              </a:lnTo>
                              <a:lnTo>
                                <a:pt x="29" y="22"/>
                              </a:lnTo>
                              <a:lnTo>
                                <a:pt x="29" y="23"/>
                              </a:lnTo>
                              <a:lnTo>
                                <a:pt x="29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382BD8CE" id="Freeform 191" o:spid="_x0000_s1026" style="position:absolute;z-index:-25156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5.6pt,135.05pt,475.6pt,135.05pt,475.6pt,135pt,475.6pt,134.95pt,475.6pt,134.85pt,475.6pt,134.8pt,475.6pt,134.75pt,475.6pt,134.65pt,475.55pt,134.6pt,475.55pt,134.55pt,475.5pt,134.25pt,474.95pt,133.85pt,476.15pt,133.85pt,476.2pt,133.9pt,476.2pt,133.95pt,476.2pt,134pt,476.25pt,134pt,476.25pt,134.05pt,476.25pt,134.1pt,476.3pt,134.2pt,476.35pt,134.45pt,476.35pt,134.55pt,476.35pt,134.6pt,476.35pt,134.65pt,476.4pt,134.75pt,476.4pt,134.8pt,476.4pt,134.85pt,476.4pt,134.95pt,476.4pt,135pt,476.4pt,135.05pt" coordsize="29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" stroked="f">
                <v:path o:connecttype="custom" o:connectlocs="8255,15240;8255,15240;8255,15240;8255,15240;8255,14605;8255,14605;8255,14605;8255,14605;8255,13970;8255,13970;8255,13970;8255,12700;8255,12065;8255,11430;8255,10160;7620,9525;7620,8890;6985,5080;6985,5080;0,0;15240,0;15240,0;15240,0;15875,635;15875,635;15875,1270;15875,1905;16510,1905;16510,2540;16510,3175;16510,3175;17145,4445;17780,7620;17780,8890;17780,9525;17780,10160;18415,11430;18415,12065;18415,12700;18415,13970;18415,13970;18415,13970;18415,14605;18415,14605;18415,14605;18415,15240;18415,15240;18415,15240;18415,15240" o:connectangles="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9888" behindDoc="1" locked="0" layoutInCell="1" allowOverlap="1" wp14:anchorId="39239D11" wp14:editId="480BC9A2">
                <wp:simplePos x="0" y="0"/>
                <wp:positionH relativeFrom="page">
                  <wp:posOffset>6016625</wp:posOffset>
                </wp:positionH>
                <wp:positionV relativeFrom="paragraph">
                  <wp:posOffset>1691005</wp:posOffset>
                </wp:positionV>
                <wp:extent cx="30480" cy="8890"/>
                <wp:effectExtent l="6350" t="8890" r="1270" b="1270"/>
                <wp:wrapNone/>
                <wp:docPr id="834883374" name="Freeform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8890"/>
                        </a:xfrm>
                        <a:custGeom>
                          <a:avLst/>
                          <a:gdLst>
                            <a:gd name="T0" fmla="*/ 0 w 48"/>
                            <a:gd name="T1" fmla="*/ 14 h 14"/>
                            <a:gd name="T2" fmla="*/ 5 w 48"/>
                            <a:gd name="T3" fmla="*/ 7 h 14"/>
                            <a:gd name="T4" fmla="*/ 6 w 48"/>
                            <a:gd name="T5" fmla="*/ 6 h 14"/>
                            <a:gd name="T6" fmla="*/ 7 w 48"/>
                            <a:gd name="T7" fmla="*/ 5 h 14"/>
                            <a:gd name="T8" fmla="*/ 8 w 48"/>
                            <a:gd name="T9" fmla="*/ 4 h 14"/>
                            <a:gd name="T10" fmla="*/ 9 w 48"/>
                            <a:gd name="T11" fmla="*/ 4 h 14"/>
                            <a:gd name="T12" fmla="*/ 11 w 48"/>
                            <a:gd name="T13" fmla="*/ 3 h 14"/>
                            <a:gd name="T14" fmla="*/ 11 w 48"/>
                            <a:gd name="T15" fmla="*/ 3 h 14"/>
                            <a:gd name="T16" fmla="*/ 13 w 48"/>
                            <a:gd name="T17" fmla="*/ 2 h 14"/>
                            <a:gd name="T18" fmla="*/ 21 w 48"/>
                            <a:gd name="T19" fmla="*/ 0 h 14"/>
                            <a:gd name="T20" fmla="*/ 24 w 48"/>
                            <a:gd name="T21" fmla="*/ 0 h 14"/>
                            <a:gd name="T22" fmla="*/ 27 w 48"/>
                            <a:gd name="T23" fmla="*/ 0 h 14"/>
                            <a:gd name="T24" fmla="*/ 30 w 48"/>
                            <a:gd name="T25" fmla="*/ 0 h 14"/>
                            <a:gd name="T26" fmla="*/ 30 w 48"/>
                            <a:gd name="T27" fmla="*/ 0 h 14"/>
                            <a:gd name="T28" fmla="*/ 32 w 48"/>
                            <a:gd name="T29" fmla="*/ 1 h 14"/>
                            <a:gd name="T30" fmla="*/ 33 w 48"/>
                            <a:gd name="T31" fmla="*/ 1 h 14"/>
                            <a:gd name="T32" fmla="*/ 35 w 48"/>
                            <a:gd name="T33" fmla="*/ 2 h 14"/>
                            <a:gd name="T34" fmla="*/ 35 w 48"/>
                            <a:gd name="T35" fmla="*/ 2 h 14"/>
                            <a:gd name="T36" fmla="*/ 37 w 48"/>
                            <a:gd name="T37" fmla="*/ 3 h 14"/>
                            <a:gd name="T38" fmla="*/ 42 w 48"/>
                            <a:gd name="T39" fmla="*/ 6 h 14"/>
                            <a:gd name="T40" fmla="*/ 43 w 48"/>
                            <a:gd name="T41" fmla="*/ 7 h 14"/>
                            <a:gd name="T42" fmla="*/ 44 w 48"/>
                            <a:gd name="T43" fmla="*/ 7 h 14"/>
                            <a:gd name="T44" fmla="*/ 45 w 48"/>
                            <a:gd name="T45" fmla="*/ 9 h 14"/>
                            <a:gd name="T46" fmla="*/ 46 w 48"/>
                            <a:gd name="T47" fmla="*/ 10 h 14"/>
                            <a:gd name="T48" fmla="*/ 47 w 48"/>
                            <a:gd name="T49" fmla="*/ 11 h 14"/>
                            <a:gd name="T50" fmla="*/ 47 w 48"/>
                            <a:gd name="T51" fmla="*/ 12 h 14"/>
                            <a:gd name="T52" fmla="*/ 48 w 48"/>
                            <a:gd name="T53" fmla="*/ 13 h 14"/>
                            <a:gd name="T54" fmla="*/ 48 w 48"/>
                            <a:gd name="T55" fmla="*/ 14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48" h="14">
                              <a:moveTo>
                                <a:pt x="0" y="14"/>
                              </a:moveTo>
                              <a:lnTo>
                                <a:pt x="5" y="7"/>
                              </a:lnTo>
                              <a:lnTo>
                                <a:pt x="6" y="6"/>
                              </a:lnTo>
                              <a:lnTo>
                                <a:pt x="7" y="5"/>
                              </a:lnTo>
                              <a:lnTo>
                                <a:pt x="8" y="4"/>
                              </a:lnTo>
                              <a:lnTo>
                                <a:pt x="9" y="4"/>
                              </a:lnTo>
                              <a:lnTo>
                                <a:pt x="11" y="3"/>
                              </a:lnTo>
                              <a:lnTo>
                                <a:pt x="13" y="2"/>
                              </a:lnTo>
                              <a:lnTo>
                                <a:pt x="21" y="0"/>
                              </a:lnTo>
                              <a:lnTo>
                                <a:pt x="24" y="0"/>
                              </a:lnTo>
                              <a:lnTo>
                                <a:pt x="27" y="0"/>
                              </a:lnTo>
                              <a:lnTo>
                                <a:pt x="30" y="0"/>
                              </a:lnTo>
                              <a:lnTo>
                                <a:pt x="32" y="1"/>
                              </a:lnTo>
                              <a:lnTo>
                                <a:pt x="33" y="1"/>
                              </a:lnTo>
                              <a:lnTo>
                                <a:pt x="35" y="2"/>
                              </a:lnTo>
                              <a:lnTo>
                                <a:pt x="37" y="3"/>
                              </a:lnTo>
                              <a:lnTo>
                                <a:pt x="42" y="6"/>
                              </a:lnTo>
                              <a:lnTo>
                                <a:pt x="43" y="7"/>
                              </a:lnTo>
                              <a:lnTo>
                                <a:pt x="44" y="7"/>
                              </a:lnTo>
                              <a:lnTo>
                                <a:pt x="45" y="9"/>
                              </a:lnTo>
                              <a:lnTo>
                                <a:pt x="46" y="10"/>
                              </a:lnTo>
                              <a:lnTo>
                                <a:pt x="47" y="11"/>
                              </a:lnTo>
                              <a:lnTo>
                                <a:pt x="47" y="12"/>
                              </a:lnTo>
                              <a:lnTo>
                                <a:pt x="48" y="13"/>
                              </a:lnTo>
                              <a:lnTo>
                                <a:pt x="48" y="1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006B0A48" id="Freeform 192" o:spid="_x0000_s1026" style="position:absolute;z-index:-25156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3.75pt,133.85pt,474pt,133.5pt,474.05pt,133.45pt,474.1pt,133.4pt,474.15pt,133.35pt,474.2pt,133.35pt,474.3pt,133.3pt,474.4pt,133.25pt,474.8pt,133.15pt,474.95pt,133.15pt,475.1pt,133.15pt,475.25pt,133.15pt,475.35pt,133.2pt,475.4pt,133.2pt,475.5pt,133.25pt,475.6pt,133.3pt,475.85pt,133.45pt,475.9pt,133.5pt,475.95pt,133.5pt,476pt,133.6pt,476.05pt,133.65pt,476.1pt,133.7pt,476.1pt,133.75pt,476.15pt,133.8pt,476.15pt,133.85pt" coordsize="4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" stroked="f">
                <v:path o:connecttype="custom" o:connectlocs="0,8890;3175,4445;3810,3810;4445,3175;5080,2540;5715,2540;6985,1905;6985,1905;8255,1270;13335,0;15240,0;17145,0;19050,0;19050,0;20320,635;20955,635;22225,1270;22225,1270;23495,1905;26670,3810;27305,4445;27940,4445;28575,5715;29210,6350;29845,6985;29845,7620;30480,8255;30480,8890" o:connectangles="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50912" behindDoc="1" locked="0" layoutInCell="1" allowOverlap="1" wp14:anchorId="264D5A7D" wp14:editId="494949BE">
                <wp:simplePos x="0" y="0"/>
                <wp:positionH relativeFrom="page">
                  <wp:posOffset>6058535</wp:posOffset>
                </wp:positionH>
                <wp:positionV relativeFrom="paragraph">
                  <wp:posOffset>1691640</wp:posOffset>
                </wp:positionV>
                <wp:extent cx="61595" cy="60325"/>
                <wp:effectExtent l="635" t="0" r="4445" b="6350"/>
                <wp:wrapNone/>
                <wp:docPr id="1851626064" name="Freeform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" cy="60325"/>
                        </a:xfrm>
                        <a:custGeom>
                          <a:avLst/>
                          <a:gdLst>
                            <a:gd name="T0" fmla="*/ 78 w 97"/>
                            <a:gd name="T1" fmla="*/ 0 h 95"/>
                            <a:gd name="T2" fmla="*/ 97 w 97"/>
                            <a:gd name="T3" fmla="*/ 23 h 95"/>
                            <a:gd name="T4" fmla="*/ 97 w 97"/>
                            <a:gd name="T5" fmla="*/ 95 h 95"/>
                            <a:gd name="T6" fmla="*/ 80 w 97"/>
                            <a:gd name="T7" fmla="*/ 95 h 95"/>
                            <a:gd name="T8" fmla="*/ 80 w 97"/>
                            <a:gd name="T9" fmla="*/ 31 h 95"/>
                            <a:gd name="T10" fmla="*/ 80 w 97"/>
                            <a:gd name="T11" fmla="*/ 30 h 95"/>
                            <a:gd name="T12" fmla="*/ 68 w 97"/>
                            <a:gd name="T13" fmla="*/ 15 h 95"/>
                            <a:gd name="T14" fmla="*/ 67 w 97"/>
                            <a:gd name="T15" fmla="*/ 15 h 95"/>
                            <a:gd name="T16" fmla="*/ 57 w 97"/>
                            <a:gd name="T17" fmla="*/ 29 h 95"/>
                            <a:gd name="T18" fmla="*/ 57 w 97"/>
                            <a:gd name="T19" fmla="*/ 95 h 95"/>
                            <a:gd name="T20" fmla="*/ 40 w 97"/>
                            <a:gd name="T21" fmla="*/ 95 h 95"/>
                            <a:gd name="T22" fmla="*/ 40 w 97"/>
                            <a:gd name="T23" fmla="*/ 31 h 95"/>
                            <a:gd name="T24" fmla="*/ 40 w 97"/>
                            <a:gd name="T25" fmla="*/ 30 h 95"/>
                            <a:gd name="T26" fmla="*/ 29 w 97"/>
                            <a:gd name="T27" fmla="*/ 15 h 95"/>
                            <a:gd name="T28" fmla="*/ 28 w 97"/>
                            <a:gd name="T29" fmla="*/ 15 h 95"/>
                            <a:gd name="T30" fmla="*/ 18 w 97"/>
                            <a:gd name="T31" fmla="*/ 29 h 95"/>
                            <a:gd name="T32" fmla="*/ 18 w 97"/>
                            <a:gd name="T33" fmla="*/ 95 h 95"/>
                            <a:gd name="T34" fmla="*/ 0 w 97"/>
                            <a:gd name="T35" fmla="*/ 95 h 95"/>
                            <a:gd name="T36" fmla="*/ 0 w 97"/>
                            <a:gd name="T37" fmla="*/ 1 h 95"/>
                            <a:gd name="T38" fmla="*/ 17 w 97"/>
                            <a:gd name="T39" fmla="*/ 1 h 95"/>
                            <a:gd name="T40" fmla="*/ 17 w 97"/>
                            <a:gd name="T41" fmla="*/ 10 h 95"/>
                            <a:gd name="T42" fmla="*/ 18 w 97"/>
                            <a:gd name="T43" fmla="*/ 9 h 95"/>
                            <a:gd name="T44" fmla="*/ 37 w 97"/>
                            <a:gd name="T45" fmla="*/ 0 h 95"/>
                            <a:gd name="T46" fmla="*/ 38 w 97"/>
                            <a:gd name="T47" fmla="*/ 0 h 95"/>
                            <a:gd name="T48" fmla="*/ 56 w 97"/>
                            <a:gd name="T49" fmla="*/ 11 h 95"/>
                            <a:gd name="T50" fmla="*/ 56 w 97"/>
                            <a:gd name="T51" fmla="*/ 10 h 95"/>
                            <a:gd name="T52" fmla="*/ 76 w 97"/>
                            <a:gd name="T53" fmla="*/ 0 h 95"/>
                            <a:gd name="T54" fmla="*/ 78 w 97"/>
                            <a:gd name="T55" fmla="*/ 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97" h="95">
                              <a:moveTo>
                                <a:pt x="78" y="0"/>
                              </a:moveTo>
                              <a:lnTo>
                                <a:pt x="97" y="23"/>
                              </a:lnTo>
                              <a:lnTo>
                                <a:pt x="97" y="95"/>
                              </a:lnTo>
                              <a:lnTo>
                                <a:pt x="80" y="95"/>
                              </a:lnTo>
                              <a:lnTo>
                                <a:pt x="80" y="31"/>
                              </a:lnTo>
                              <a:lnTo>
                                <a:pt x="80" y="30"/>
                              </a:lnTo>
                              <a:lnTo>
                                <a:pt x="68" y="15"/>
                              </a:lnTo>
                              <a:lnTo>
                                <a:pt x="67" y="15"/>
                              </a:lnTo>
                              <a:lnTo>
                                <a:pt x="57" y="29"/>
                              </a:lnTo>
                              <a:lnTo>
                                <a:pt x="57" y="95"/>
                              </a:lnTo>
                              <a:lnTo>
                                <a:pt x="40" y="95"/>
                              </a:lnTo>
                              <a:lnTo>
                                <a:pt x="40" y="31"/>
                              </a:lnTo>
                              <a:lnTo>
                                <a:pt x="40" y="30"/>
                              </a:lnTo>
                              <a:lnTo>
                                <a:pt x="29" y="15"/>
                              </a:lnTo>
                              <a:lnTo>
                                <a:pt x="28" y="15"/>
                              </a:lnTo>
                              <a:lnTo>
                                <a:pt x="18" y="29"/>
                              </a:lnTo>
                              <a:lnTo>
                                <a:pt x="18" y="95"/>
                              </a:lnTo>
                              <a:lnTo>
                                <a:pt x="0" y="95"/>
                              </a:lnTo>
                              <a:lnTo>
                                <a:pt x="0" y="1"/>
                              </a:lnTo>
                              <a:lnTo>
                                <a:pt x="17" y="1"/>
                              </a:lnTo>
                              <a:lnTo>
                                <a:pt x="17" y="10"/>
                              </a:lnTo>
                              <a:lnTo>
                                <a:pt x="18" y="9"/>
                              </a:lnTo>
                              <a:lnTo>
                                <a:pt x="37" y="0"/>
                              </a:lnTo>
                              <a:lnTo>
                                <a:pt x="38" y="0"/>
                              </a:lnTo>
                              <a:lnTo>
                                <a:pt x="56" y="11"/>
                              </a:lnTo>
                              <a:lnTo>
                                <a:pt x="56" y="10"/>
                              </a:lnTo>
                              <a:lnTo>
                                <a:pt x="76" y="0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049C6E" id="Freeform 193" o:spid="_x0000_s1026" style="position:absolute;margin-left:477.05pt;margin-top:133.2pt;width:4.85pt;height:4.75pt;z-index:-25156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9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" path="m78,l97,23r,72l80,95r,-64l80,30,68,15r-1,l57,29r,66l40,95r,-64l40,30,29,15r-1,l18,29r,66l,95,,1r17,l17,10,18,9,37,r1,l56,11r,-1l76,r2,xe" stroked="f">
                <v:path o:connecttype="custom" o:connectlocs="49530,0;61595,14605;61595,60325;50800,60325;50800,19685;50800,19050;43180,9525;42545,9525;36195,18415;36195,60325;25400,60325;25400,19685;25400,19050;18415,9525;17780,9525;11430,18415;11430,60325;0,60325;0,635;10795,635;10795,6350;11430,5715;23495,0;24130,0;35560,6985;35560,6350;48260,0;49530,0" o:connectangles="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51936" behindDoc="1" locked="0" layoutInCell="1" allowOverlap="1" wp14:anchorId="00952190" wp14:editId="4DFB5489">
                <wp:simplePos x="0" y="0"/>
                <wp:positionH relativeFrom="page">
                  <wp:posOffset>6131560</wp:posOffset>
                </wp:positionH>
                <wp:positionV relativeFrom="paragraph">
                  <wp:posOffset>1743710</wp:posOffset>
                </wp:positionV>
                <wp:extent cx="31115" cy="8890"/>
                <wp:effectExtent l="6985" t="4445" r="0" b="5715"/>
                <wp:wrapNone/>
                <wp:docPr id="1993626215" name="Freeform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" cy="8890"/>
                        </a:xfrm>
                        <a:custGeom>
                          <a:avLst/>
                          <a:gdLst>
                            <a:gd name="T0" fmla="*/ 25 w 49"/>
                            <a:gd name="T1" fmla="*/ 14 h 14"/>
                            <a:gd name="T2" fmla="*/ 22 w 49"/>
                            <a:gd name="T3" fmla="*/ 14 h 14"/>
                            <a:gd name="T4" fmla="*/ 22 w 49"/>
                            <a:gd name="T5" fmla="*/ 14 h 14"/>
                            <a:gd name="T6" fmla="*/ 20 w 49"/>
                            <a:gd name="T7" fmla="*/ 14 h 14"/>
                            <a:gd name="T8" fmla="*/ 19 w 49"/>
                            <a:gd name="T9" fmla="*/ 14 h 14"/>
                            <a:gd name="T10" fmla="*/ 17 w 49"/>
                            <a:gd name="T11" fmla="*/ 14 h 14"/>
                            <a:gd name="T12" fmla="*/ 16 w 49"/>
                            <a:gd name="T13" fmla="*/ 13 h 14"/>
                            <a:gd name="T14" fmla="*/ 15 w 49"/>
                            <a:gd name="T15" fmla="*/ 13 h 14"/>
                            <a:gd name="T16" fmla="*/ 13 w 49"/>
                            <a:gd name="T17" fmla="*/ 13 h 14"/>
                            <a:gd name="T18" fmla="*/ 13 w 49"/>
                            <a:gd name="T19" fmla="*/ 12 h 14"/>
                            <a:gd name="T20" fmla="*/ 11 w 49"/>
                            <a:gd name="T21" fmla="*/ 11 h 14"/>
                            <a:gd name="T22" fmla="*/ 11 w 49"/>
                            <a:gd name="T23" fmla="*/ 11 h 14"/>
                            <a:gd name="T24" fmla="*/ 9 w 49"/>
                            <a:gd name="T25" fmla="*/ 10 h 14"/>
                            <a:gd name="T26" fmla="*/ 7 w 49"/>
                            <a:gd name="T27" fmla="*/ 9 h 14"/>
                            <a:gd name="T28" fmla="*/ 7 w 49"/>
                            <a:gd name="T29" fmla="*/ 9 h 14"/>
                            <a:gd name="T30" fmla="*/ 5 w 49"/>
                            <a:gd name="T31" fmla="*/ 8 h 14"/>
                            <a:gd name="T32" fmla="*/ 5 w 49"/>
                            <a:gd name="T33" fmla="*/ 7 h 14"/>
                            <a:gd name="T34" fmla="*/ 4 w 49"/>
                            <a:gd name="T35" fmla="*/ 6 h 14"/>
                            <a:gd name="T36" fmla="*/ 3 w 49"/>
                            <a:gd name="T37" fmla="*/ 5 h 14"/>
                            <a:gd name="T38" fmla="*/ 3 w 49"/>
                            <a:gd name="T39" fmla="*/ 4 h 14"/>
                            <a:gd name="T40" fmla="*/ 1 w 49"/>
                            <a:gd name="T41" fmla="*/ 2 h 14"/>
                            <a:gd name="T42" fmla="*/ 0 w 49"/>
                            <a:gd name="T43" fmla="*/ 0 h 14"/>
                            <a:gd name="T44" fmla="*/ 0 w 49"/>
                            <a:gd name="T45" fmla="*/ 0 h 14"/>
                            <a:gd name="T46" fmla="*/ 49 w 49"/>
                            <a:gd name="T47" fmla="*/ 0 h 14"/>
                            <a:gd name="T48" fmla="*/ 46 w 49"/>
                            <a:gd name="T49" fmla="*/ 5 h 14"/>
                            <a:gd name="T50" fmla="*/ 45 w 49"/>
                            <a:gd name="T51" fmla="*/ 6 h 14"/>
                            <a:gd name="T52" fmla="*/ 44 w 49"/>
                            <a:gd name="T53" fmla="*/ 7 h 14"/>
                            <a:gd name="T54" fmla="*/ 44 w 49"/>
                            <a:gd name="T55" fmla="*/ 8 h 14"/>
                            <a:gd name="T56" fmla="*/ 42 w 49"/>
                            <a:gd name="T57" fmla="*/ 9 h 14"/>
                            <a:gd name="T58" fmla="*/ 42 w 49"/>
                            <a:gd name="T59" fmla="*/ 9 h 14"/>
                            <a:gd name="T60" fmla="*/ 40 w 49"/>
                            <a:gd name="T61" fmla="*/ 10 h 14"/>
                            <a:gd name="T62" fmla="*/ 38 w 49"/>
                            <a:gd name="T63" fmla="*/ 11 h 14"/>
                            <a:gd name="T64" fmla="*/ 38 w 49"/>
                            <a:gd name="T65" fmla="*/ 11 h 14"/>
                            <a:gd name="T66" fmla="*/ 36 w 49"/>
                            <a:gd name="T67" fmla="*/ 12 h 14"/>
                            <a:gd name="T68" fmla="*/ 30 w 49"/>
                            <a:gd name="T69" fmla="*/ 14 h 14"/>
                            <a:gd name="T70" fmla="*/ 30 w 49"/>
                            <a:gd name="T71" fmla="*/ 14 h 14"/>
                            <a:gd name="T72" fmla="*/ 27 w 49"/>
                            <a:gd name="T73" fmla="*/ 14 h 14"/>
                            <a:gd name="T74" fmla="*/ 27 w 49"/>
                            <a:gd name="T75" fmla="*/ 14 h 14"/>
                            <a:gd name="T76" fmla="*/ 25 w 49"/>
                            <a:gd name="T77" fmla="*/ 14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49" h="14">
                              <a:moveTo>
                                <a:pt x="25" y="14"/>
                              </a:moveTo>
                              <a:lnTo>
                                <a:pt x="22" y="14"/>
                              </a:lnTo>
                              <a:lnTo>
                                <a:pt x="20" y="14"/>
                              </a:lnTo>
                              <a:lnTo>
                                <a:pt x="19" y="14"/>
                              </a:lnTo>
                              <a:lnTo>
                                <a:pt x="17" y="14"/>
                              </a:lnTo>
                              <a:lnTo>
                                <a:pt x="16" y="13"/>
                              </a:lnTo>
                              <a:lnTo>
                                <a:pt x="15" y="13"/>
                              </a:lnTo>
                              <a:lnTo>
                                <a:pt x="13" y="13"/>
                              </a:lnTo>
                              <a:lnTo>
                                <a:pt x="13" y="12"/>
                              </a:lnTo>
                              <a:lnTo>
                                <a:pt x="11" y="11"/>
                              </a:lnTo>
                              <a:lnTo>
                                <a:pt x="9" y="10"/>
                              </a:lnTo>
                              <a:lnTo>
                                <a:pt x="7" y="9"/>
                              </a:lnTo>
                              <a:lnTo>
                                <a:pt x="5" y="8"/>
                              </a:lnTo>
                              <a:lnTo>
                                <a:pt x="5" y="7"/>
                              </a:lnTo>
                              <a:lnTo>
                                <a:pt x="4" y="6"/>
                              </a:lnTo>
                              <a:lnTo>
                                <a:pt x="3" y="5"/>
                              </a:lnTo>
                              <a:lnTo>
                                <a:pt x="3" y="4"/>
                              </a:lnTo>
                              <a:lnTo>
                                <a:pt x="1" y="2"/>
                              </a:lnTo>
                              <a:lnTo>
                                <a:pt x="0" y="0"/>
                              </a:lnTo>
                              <a:lnTo>
                                <a:pt x="49" y="0"/>
                              </a:lnTo>
                              <a:lnTo>
                                <a:pt x="46" y="5"/>
                              </a:lnTo>
                              <a:lnTo>
                                <a:pt x="45" y="6"/>
                              </a:lnTo>
                              <a:lnTo>
                                <a:pt x="44" y="7"/>
                              </a:lnTo>
                              <a:lnTo>
                                <a:pt x="44" y="8"/>
                              </a:lnTo>
                              <a:lnTo>
                                <a:pt x="42" y="9"/>
                              </a:lnTo>
                              <a:lnTo>
                                <a:pt x="40" y="10"/>
                              </a:lnTo>
                              <a:lnTo>
                                <a:pt x="38" y="11"/>
                              </a:lnTo>
                              <a:lnTo>
                                <a:pt x="36" y="12"/>
                              </a:lnTo>
                              <a:lnTo>
                                <a:pt x="30" y="14"/>
                              </a:lnTo>
                              <a:lnTo>
                                <a:pt x="27" y="14"/>
                              </a:lnTo>
                              <a:lnTo>
                                <a:pt x="25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BA877A" id="Freeform 194" o:spid="_x0000_s1026" style="position:absolute;margin-left:482.8pt;margin-top:137.3pt;width:2.45pt;height:.7pt;z-index:-25156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4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" path="m25,14r-3,l20,14r-1,l17,14,16,13r-1,l13,13r,-1l11,11,9,10,7,9,5,8,5,7,4,6,3,5,3,4,1,2,,,49,,46,5,45,6,44,7r,1l42,9r-2,1l38,11r-2,1l30,14r-3,l25,14xe" stroked="f">
                <v:path o:connecttype="custom" o:connectlocs="15875,8890;13970,8890;13970,8890;12700,8890;12065,8890;10795,8890;10160,8255;9525,8255;8255,8255;8255,7620;6985,6985;6985,6985;5715,6350;4445,5715;4445,5715;3175,5080;3175,4445;2540,3810;1905,3175;1905,2540;635,1270;0,0;0,0;31115,0;29210,3175;28575,3810;27940,4445;27940,5080;26670,5715;26670,5715;25400,6350;24130,6985;24130,6985;22860,7620;19050,8890;19050,8890;17145,8890;17145,8890;15875,889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52960" behindDoc="1" locked="0" layoutInCell="1" allowOverlap="1" wp14:anchorId="743554F8" wp14:editId="3F5CC649">
                <wp:simplePos x="0" y="0"/>
                <wp:positionH relativeFrom="page">
                  <wp:posOffset>6127750</wp:posOffset>
                </wp:positionH>
                <wp:positionV relativeFrom="paragraph">
                  <wp:posOffset>1724025</wp:posOffset>
                </wp:positionV>
                <wp:extent cx="19685" cy="19685"/>
                <wp:effectExtent l="3175" t="3810" r="5715" b="5080"/>
                <wp:wrapNone/>
                <wp:docPr id="1149553107" name="Freeform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*/ 6 w 31"/>
                            <a:gd name="T1" fmla="*/ 30 h 31"/>
                            <a:gd name="T2" fmla="*/ 5 w 31"/>
                            <a:gd name="T3" fmla="*/ 30 h 31"/>
                            <a:gd name="T4" fmla="*/ 5 w 31"/>
                            <a:gd name="T5" fmla="*/ 28 h 31"/>
                            <a:gd name="T6" fmla="*/ 5 w 31"/>
                            <a:gd name="T7" fmla="*/ 27 h 31"/>
                            <a:gd name="T8" fmla="*/ 4 w 31"/>
                            <a:gd name="T9" fmla="*/ 25 h 31"/>
                            <a:gd name="T10" fmla="*/ 3 w 31"/>
                            <a:gd name="T11" fmla="*/ 22 h 31"/>
                            <a:gd name="T12" fmla="*/ 3 w 31"/>
                            <a:gd name="T13" fmla="*/ 21 h 31"/>
                            <a:gd name="T14" fmla="*/ 2 w 31"/>
                            <a:gd name="T15" fmla="*/ 18 h 31"/>
                            <a:gd name="T16" fmla="*/ 1 w 31"/>
                            <a:gd name="T17" fmla="*/ 15 h 31"/>
                            <a:gd name="T18" fmla="*/ 1 w 31"/>
                            <a:gd name="T19" fmla="*/ 13 h 31"/>
                            <a:gd name="T20" fmla="*/ 1 w 31"/>
                            <a:gd name="T21" fmla="*/ 10 h 31"/>
                            <a:gd name="T22" fmla="*/ 1 w 31"/>
                            <a:gd name="T23" fmla="*/ 6 h 31"/>
                            <a:gd name="T24" fmla="*/ 0 w 31"/>
                            <a:gd name="T25" fmla="*/ 3 h 31"/>
                            <a:gd name="T26" fmla="*/ 0 w 31"/>
                            <a:gd name="T27" fmla="*/ 2 h 31"/>
                            <a:gd name="T28" fmla="*/ 0 w 31"/>
                            <a:gd name="T29" fmla="*/ 2 h 31"/>
                            <a:gd name="T30" fmla="*/ 0 w 31"/>
                            <a:gd name="T31" fmla="*/ 1 h 31"/>
                            <a:gd name="T32" fmla="*/ 0 w 31"/>
                            <a:gd name="T33" fmla="*/ 0 h 31"/>
                            <a:gd name="T34" fmla="*/ 0 w 31"/>
                            <a:gd name="T35" fmla="*/ 0 h 31"/>
                            <a:gd name="T36" fmla="*/ 17 w 31"/>
                            <a:gd name="T37" fmla="*/ 0 h 31"/>
                            <a:gd name="T38" fmla="*/ 17 w 31"/>
                            <a:gd name="T39" fmla="*/ 1 h 31"/>
                            <a:gd name="T40" fmla="*/ 17 w 31"/>
                            <a:gd name="T41" fmla="*/ 1 h 31"/>
                            <a:gd name="T42" fmla="*/ 17 w 31"/>
                            <a:gd name="T43" fmla="*/ 2 h 31"/>
                            <a:gd name="T44" fmla="*/ 17 w 31"/>
                            <a:gd name="T45" fmla="*/ 2 h 31"/>
                            <a:gd name="T46" fmla="*/ 17 w 31"/>
                            <a:gd name="T47" fmla="*/ 5 h 31"/>
                            <a:gd name="T48" fmla="*/ 17 w 31"/>
                            <a:gd name="T49" fmla="*/ 8 h 31"/>
                            <a:gd name="T50" fmla="*/ 17 w 31"/>
                            <a:gd name="T51" fmla="*/ 11 h 31"/>
                            <a:gd name="T52" fmla="*/ 17 w 31"/>
                            <a:gd name="T53" fmla="*/ 14 h 31"/>
                            <a:gd name="T54" fmla="*/ 18 w 31"/>
                            <a:gd name="T55" fmla="*/ 17 h 31"/>
                            <a:gd name="T56" fmla="*/ 18 w 31"/>
                            <a:gd name="T57" fmla="*/ 19 h 31"/>
                            <a:gd name="T58" fmla="*/ 19 w 31"/>
                            <a:gd name="T59" fmla="*/ 22 h 31"/>
                            <a:gd name="T60" fmla="*/ 20 w 31"/>
                            <a:gd name="T61" fmla="*/ 24 h 31"/>
                            <a:gd name="T62" fmla="*/ 21 w 31"/>
                            <a:gd name="T63" fmla="*/ 26 h 31"/>
                            <a:gd name="T64" fmla="*/ 23 w 31"/>
                            <a:gd name="T65" fmla="*/ 28 h 31"/>
                            <a:gd name="T66" fmla="*/ 29 w 31"/>
                            <a:gd name="T67" fmla="*/ 31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6" y="31"/>
                              </a:moveTo>
                              <a:lnTo>
                                <a:pt x="6" y="30"/>
                              </a:lnTo>
                              <a:lnTo>
                                <a:pt x="5" y="30"/>
                              </a:lnTo>
                              <a:lnTo>
                                <a:pt x="5" y="29"/>
                              </a:lnTo>
                              <a:lnTo>
                                <a:pt x="5" y="28"/>
                              </a:lnTo>
                              <a:lnTo>
                                <a:pt x="5" y="27"/>
                              </a:lnTo>
                              <a:lnTo>
                                <a:pt x="4" y="26"/>
                              </a:lnTo>
                              <a:lnTo>
                                <a:pt x="4" y="25"/>
                              </a:lnTo>
                              <a:lnTo>
                                <a:pt x="3" y="24"/>
                              </a:lnTo>
                              <a:lnTo>
                                <a:pt x="3" y="22"/>
                              </a:lnTo>
                              <a:lnTo>
                                <a:pt x="3" y="21"/>
                              </a:lnTo>
                              <a:lnTo>
                                <a:pt x="2" y="19"/>
                              </a:lnTo>
                              <a:lnTo>
                                <a:pt x="2" y="18"/>
                              </a:lnTo>
                              <a:lnTo>
                                <a:pt x="2" y="17"/>
                              </a:lnTo>
                              <a:lnTo>
                                <a:pt x="1" y="15"/>
                              </a:lnTo>
                              <a:lnTo>
                                <a:pt x="1" y="14"/>
                              </a:lnTo>
                              <a:lnTo>
                                <a:pt x="1" y="13"/>
                              </a:lnTo>
                              <a:lnTo>
                                <a:pt x="1" y="11"/>
                              </a:lnTo>
                              <a:lnTo>
                                <a:pt x="1" y="10"/>
                              </a:lnTo>
                              <a:lnTo>
                                <a:pt x="1" y="8"/>
                              </a:lnTo>
                              <a:lnTo>
                                <a:pt x="1" y="6"/>
                              </a:lnTo>
                              <a:lnTo>
                                <a:pt x="1" y="5"/>
                              </a:lnTo>
                              <a:lnTo>
                                <a:pt x="0" y="3"/>
                              </a:lnTo>
                              <a:lnTo>
                                <a:pt x="0" y="2"/>
                              </a:lnTo>
                              <a:lnTo>
                                <a:pt x="0" y="1"/>
                              </a:lnTo>
                              <a:lnTo>
                                <a:pt x="0" y="0"/>
                              </a:lnTo>
                              <a:lnTo>
                                <a:pt x="17" y="0"/>
                              </a:lnTo>
                              <a:lnTo>
                                <a:pt x="17" y="1"/>
                              </a:lnTo>
                              <a:lnTo>
                                <a:pt x="17" y="2"/>
                              </a:lnTo>
                              <a:lnTo>
                                <a:pt x="17" y="3"/>
                              </a:lnTo>
                              <a:lnTo>
                                <a:pt x="17" y="5"/>
                              </a:lnTo>
                              <a:lnTo>
                                <a:pt x="17" y="6"/>
                              </a:lnTo>
                              <a:lnTo>
                                <a:pt x="17" y="8"/>
                              </a:lnTo>
                              <a:lnTo>
                                <a:pt x="17" y="10"/>
                              </a:lnTo>
                              <a:lnTo>
                                <a:pt x="17" y="11"/>
                              </a:lnTo>
                              <a:lnTo>
                                <a:pt x="17" y="13"/>
                              </a:lnTo>
                              <a:lnTo>
                                <a:pt x="17" y="14"/>
                              </a:lnTo>
                              <a:lnTo>
                                <a:pt x="17" y="15"/>
                              </a:lnTo>
                              <a:lnTo>
                                <a:pt x="18" y="17"/>
                              </a:lnTo>
                              <a:lnTo>
                                <a:pt x="18" y="18"/>
                              </a:lnTo>
                              <a:lnTo>
                                <a:pt x="18" y="19"/>
                              </a:lnTo>
                              <a:lnTo>
                                <a:pt x="19" y="21"/>
                              </a:lnTo>
                              <a:lnTo>
                                <a:pt x="19" y="22"/>
                              </a:lnTo>
                              <a:lnTo>
                                <a:pt x="20" y="24"/>
                              </a:lnTo>
                              <a:lnTo>
                                <a:pt x="20" y="25"/>
                              </a:lnTo>
                              <a:lnTo>
                                <a:pt x="21" y="26"/>
                              </a:lnTo>
                              <a:lnTo>
                                <a:pt x="22" y="27"/>
                              </a:lnTo>
                              <a:lnTo>
                                <a:pt x="23" y="28"/>
                              </a:lnTo>
                              <a:lnTo>
                                <a:pt x="29" y="31"/>
                              </a:lnTo>
                              <a:lnTo>
                                <a:pt x="31" y="3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109A6A7C" id="Freeform 195" o:spid="_x0000_s1026" style="position:absolute;z-index:-25156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2.8pt,137.3pt,482.8pt,137.25pt,482.75pt,137.25pt,482.75pt,137.2pt,482.75pt,137.15pt,482.75pt,137.1pt,482.7pt,137.05pt,482.7pt,137pt,482.65pt,136.95pt,482.65pt,136.85pt,482.65pt,136.8pt,482.6pt,136.7pt,482.6pt,136.65pt,482.6pt,136.6pt,482.55pt,136.5pt,482.55pt,136.45pt,482.55pt,136.4pt,482.55pt,136.3pt,482.55pt,136.25pt,482.55pt,136.15pt,482.55pt,136.05pt,482.55pt,136pt,482.5pt,135.9pt,482.5pt,135.85pt,482.5pt,135.8pt,482.5pt,135.75pt,483.35pt,135.75pt,483.35pt,135.8pt,483.35pt,135.85pt,483.35pt,135.9pt,483.35pt,136pt,483.35pt,136.05pt,483.35pt,136.15pt,483.35pt,136.25pt,483.35pt,136.3pt,483.35pt,136.4pt,483.35pt,136.45pt,483.35pt,136.5pt,483.4pt,136.6pt,483.4pt,136.65pt,483.4pt,136.7pt,483.45pt,136.8pt,483.45pt,136.85pt,483.5pt,136.95pt,483.5pt,137pt,483.55pt,137.05pt,483.6pt,137.1pt,483.65pt,137.15pt,483.95pt,137.3pt,484.05pt,137.3pt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" stroked="f">
                <v:path o:connecttype="custom" o:connectlocs="3810,19050;3175,19050;3175,17780;3175,17145;2540,15875;1905,13970;1905,13335;1270,11430;635,9525;635,8255;635,6350;635,3810;0,1905;0,1270;0,1270;0,635;0,0;0,0;10795,0;10795,635;10795,635;10795,1270;10795,1270;10795,3175;10795,5080;10795,6985;10795,8890;11430,10795;11430,12065;12065,13970;12700,15240;13335,16510;14605,17780;18415,19685" o:connectangles="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53984" behindDoc="1" locked="0" layoutInCell="1" allowOverlap="1" wp14:anchorId="3D09AF1F" wp14:editId="3F008D61">
                <wp:simplePos x="0" y="0"/>
                <wp:positionH relativeFrom="page">
                  <wp:posOffset>6147435</wp:posOffset>
                </wp:positionH>
                <wp:positionV relativeFrom="paragraph">
                  <wp:posOffset>1731645</wp:posOffset>
                </wp:positionV>
                <wp:extent cx="17780" cy="12065"/>
                <wp:effectExtent l="3810" t="1905" r="6985" b="5080"/>
                <wp:wrapNone/>
                <wp:docPr id="1063819330" name="Freeform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2065"/>
                        </a:xfrm>
                        <a:custGeom>
                          <a:avLst/>
                          <a:gdLst>
                            <a:gd name="T0" fmla="*/ 0 w 28"/>
                            <a:gd name="T1" fmla="*/ 19 h 19"/>
                            <a:gd name="T2" fmla="*/ 8 w 28"/>
                            <a:gd name="T3" fmla="*/ 15 h 19"/>
                            <a:gd name="T4" fmla="*/ 8 w 28"/>
                            <a:gd name="T5" fmla="*/ 14 h 19"/>
                            <a:gd name="T6" fmla="*/ 11 w 28"/>
                            <a:gd name="T7" fmla="*/ 7 h 19"/>
                            <a:gd name="T8" fmla="*/ 11 w 28"/>
                            <a:gd name="T9" fmla="*/ 7 h 19"/>
                            <a:gd name="T10" fmla="*/ 12 w 28"/>
                            <a:gd name="T11" fmla="*/ 1 h 19"/>
                            <a:gd name="T12" fmla="*/ 12 w 28"/>
                            <a:gd name="T13" fmla="*/ 1 h 19"/>
                            <a:gd name="T14" fmla="*/ 12 w 28"/>
                            <a:gd name="T15" fmla="*/ 1 h 19"/>
                            <a:gd name="T16" fmla="*/ 12 w 28"/>
                            <a:gd name="T17" fmla="*/ 1 h 19"/>
                            <a:gd name="T18" fmla="*/ 12 w 28"/>
                            <a:gd name="T19" fmla="*/ 0 h 19"/>
                            <a:gd name="T20" fmla="*/ 12 w 28"/>
                            <a:gd name="T21" fmla="*/ 0 h 19"/>
                            <a:gd name="T22" fmla="*/ 28 w 28"/>
                            <a:gd name="T23" fmla="*/ 0 h 19"/>
                            <a:gd name="T24" fmla="*/ 28 w 28"/>
                            <a:gd name="T25" fmla="*/ 0 h 19"/>
                            <a:gd name="T26" fmla="*/ 28 w 28"/>
                            <a:gd name="T27" fmla="*/ 1 h 19"/>
                            <a:gd name="T28" fmla="*/ 28 w 28"/>
                            <a:gd name="T29" fmla="*/ 1 h 19"/>
                            <a:gd name="T30" fmla="*/ 28 w 28"/>
                            <a:gd name="T31" fmla="*/ 1 h 19"/>
                            <a:gd name="T32" fmla="*/ 28 w 28"/>
                            <a:gd name="T33" fmla="*/ 1 h 19"/>
                            <a:gd name="T34" fmla="*/ 28 w 28"/>
                            <a:gd name="T35" fmla="*/ 2 h 19"/>
                            <a:gd name="T36" fmla="*/ 28 w 28"/>
                            <a:gd name="T37" fmla="*/ 4 h 19"/>
                            <a:gd name="T38" fmla="*/ 28 w 28"/>
                            <a:gd name="T39" fmla="*/ 4 h 19"/>
                            <a:gd name="T40" fmla="*/ 27 w 28"/>
                            <a:gd name="T41" fmla="*/ 5 h 19"/>
                            <a:gd name="T42" fmla="*/ 27 w 28"/>
                            <a:gd name="T43" fmla="*/ 7 h 19"/>
                            <a:gd name="T44" fmla="*/ 27 w 28"/>
                            <a:gd name="T45" fmla="*/ 7 h 19"/>
                            <a:gd name="T46" fmla="*/ 27 w 28"/>
                            <a:gd name="T47" fmla="*/ 8 h 19"/>
                            <a:gd name="T48" fmla="*/ 27 w 28"/>
                            <a:gd name="T49" fmla="*/ 10 h 19"/>
                            <a:gd name="T50" fmla="*/ 27 w 28"/>
                            <a:gd name="T51" fmla="*/ 10 h 19"/>
                            <a:gd name="T52" fmla="*/ 27 w 28"/>
                            <a:gd name="T53" fmla="*/ 11 h 19"/>
                            <a:gd name="T54" fmla="*/ 26 w 28"/>
                            <a:gd name="T55" fmla="*/ 12 h 19"/>
                            <a:gd name="T56" fmla="*/ 25 w 28"/>
                            <a:gd name="T57" fmla="*/ 16 h 19"/>
                            <a:gd name="T58" fmla="*/ 25 w 28"/>
                            <a:gd name="T59" fmla="*/ 17 h 19"/>
                            <a:gd name="T60" fmla="*/ 25 w 28"/>
                            <a:gd name="T61" fmla="*/ 18 h 19"/>
                            <a:gd name="T62" fmla="*/ 24 w 28"/>
                            <a:gd name="T63" fmla="*/ 18 h 19"/>
                            <a:gd name="T64" fmla="*/ 24 w 28"/>
                            <a:gd name="T65" fmla="*/ 18 h 19"/>
                            <a:gd name="T66" fmla="*/ 24 w 28"/>
                            <a:gd name="T67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28" h="19">
                              <a:moveTo>
                                <a:pt x="0" y="19"/>
                              </a:moveTo>
                              <a:lnTo>
                                <a:pt x="8" y="15"/>
                              </a:lnTo>
                              <a:lnTo>
                                <a:pt x="8" y="14"/>
                              </a:lnTo>
                              <a:lnTo>
                                <a:pt x="11" y="7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lnTo>
                                <a:pt x="28" y="0"/>
                              </a:lnTo>
                              <a:lnTo>
                                <a:pt x="28" y="1"/>
                              </a:lnTo>
                              <a:lnTo>
                                <a:pt x="28" y="2"/>
                              </a:lnTo>
                              <a:lnTo>
                                <a:pt x="28" y="4"/>
                              </a:lnTo>
                              <a:lnTo>
                                <a:pt x="27" y="5"/>
                              </a:lnTo>
                              <a:lnTo>
                                <a:pt x="27" y="7"/>
                              </a:lnTo>
                              <a:lnTo>
                                <a:pt x="27" y="8"/>
                              </a:lnTo>
                              <a:lnTo>
                                <a:pt x="27" y="10"/>
                              </a:lnTo>
                              <a:lnTo>
                                <a:pt x="27" y="11"/>
                              </a:lnTo>
                              <a:lnTo>
                                <a:pt x="26" y="12"/>
                              </a:lnTo>
                              <a:lnTo>
                                <a:pt x="25" y="16"/>
                              </a:lnTo>
                              <a:lnTo>
                                <a:pt x="25" y="17"/>
                              </a:lnTo>
                              <a:lnTo>
                                <a:pt x="25" y="18"/>
                              </a:lnTo>
                              <a:lnTo>
                                <a:pt x="24" y="18"/>
                              </a:lnTo>
                              <a:lnTo>
                                <a:pt x="24" y="1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016105DF" id="Freeform 196" o:spid="_x0000_s1026" style="position:absolute;z-index:-25156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4.05pt,137.3pt,484.45pt,137.1pt,484.45pt,137.05pt,484.6pt,136.7pt,484.65pt,136.4pt,484.65pt,136.35pt,485.45pt,136.35pt,485.45pt,136.4pt,485.45pt,136.45pt,485.45pt,136.55pt,485.4pt,136.6pt,485.4pt,136.7pt,485.4pt,136.75pt,485.4pt,136.85pt,485.4pt,136.9pt,485.35pt,136.95pt,485.3pt,137.15pt,485.3pt,137.2pt,485.3pt,137.25pt,485.25pt,137.25pt,485.25pt,137.3pt" coordsize="2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" stroked="f">
                <v:path o:connecttype="custom" o:connectlocs="0,12065;5080,9525;5080,8890;6985,4445;6985,4445;7620,635;7620,635;7620,635;7620,635;7620,0;7620,0;17780,0;17780,0;17780,635;17780,635;17780,635;17780,635;17780,1270;17780,2540;17780,2540;17145,3175;17145,4445;17145,4445;17145,5080;17145,6350;17145,6350;17145,6985;16510,7620;15875,10160;15875,10795;15875,11430;15240,11430;15240,11430;15240,12065" o:connectangles="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55008" behindDoc="1" locked="0" layoutInCell="1" allowOverlap="1" wp14:anchorId="37901566" wp14:editId="4F5F51E1">
                <wp:simplePos x="0" y="0"/>
                <wp:positionH relativeFrom="page">
                  <wp:posOffset>6127750</wp:posOffset>
                </wp:positionH>
                <wp:positionV relativeFrom="paragraph">
                  <wp:posOffset>1715135</wp:posOffset>
                </wp:positionV>
                <wp:extent cx="38100" cy="8890"/>
                <wp:effectExtent l="3175" t="4445" r="6350" b="5715"/>
                <wp:wrapNone/>
                <wp:docPr id="2034336587" name="Freeform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8890"/>
                        </a:xfrm>
                        <a:custGeom>
                          <a:avLst/>
                          <a:gdLst>
                            <a:gd name="T0" fmla="*/ 0 w 60"/>
                            <a:gd name="T1" fmla="*/ 14 h 14"/>
                            <a:gd name="T2" fmla="*/ 0 w 60"/>
                            <a:gd name="T3" fmla="*/ 14 h 14"/>
                            <a:gd name="T4" fmla="*/ 0 w 60"/>
                            <a:gd name="T5" fmla="*/ 13 h 14"/>
                            <a:gd name="T6" fmla="*/ 0 w 60"/>
                            <a:gd name="T7" fmla="*/ 13 h 14"/>
                            <a:gd name="T8" fmla="*/ 0 w 60"/>
                            <a:gd name="T9" fmla="*/ 13 h 14"/>
                            <a:gd name="T10" fmla="*/ 0 w 60"/>
                            <a:gd name="T11" fmla="*/ 12 h 14"/>
                            <a:gd name="T12" fmla="*/ 0 w 60"/>
                            <a:gd name="T13" fmla="*/ 12 h 14"/>
                            <a:gd name="T14" fmla="*/ 0 w 60"/>
                            <a:gd name="T15" fmla="*/ 12 h 14"/>
                            <a:gd name="T16" fmla="*/ 0 w 60"/>
                            <a:gd name="T17" fmla="*/ 12 h 14"/>
                            <a:gd name="T18" fmla="*/ 0 w 60"/>
                            <a:gd name="T19" fmla="*/ 11 h 14"/>
                            <a:gd name="T20" fmla="*/ 0 w 60"/>
                            <a:gd name="T21" fmla="*/ 11 h 14"/>
                            <a:gd name="T22" fmla="*/ 0 w 60"/>
                            <a:gd name="T23" fmla="*/ 11 h 14"/>
                            <a:gd name="T24" fmla="*/ 0 w 60"/>
                            <a:gd name="T25" fmla="*/ 11 h 14"/>
                            <a:gd name="T26" fmla="*/ 0 w 60"/>
                            <a:gd name="T27" fmla="*/ 10 h 14"/>
                            <a:gd name="T28" fmla="*/ 0 w 60"/>
                            <a:gd name="T29" fmla="*/ 10 h 14"/>
                            <a:gd name="T30" fmla="*/ 0 w 60"/>
                            <a:gd name="T31" fmla="*/ 10 h 14"/>
                            <a:gd name="T32" fmla="*/ 0 w 60"/>
                            <a:gd name="T33" fmla="*/ 9 h 14"/>
                            <a:gd name="T34" fmla="*/ 0 w 60"/>
                            <a:gd name="T35" fmla="*/ 9 h 14"/>
                            <a:gd name="T36" fmla="*/ 0 w 60"/>
                            <a:gd name="T37" fmla="*/ 9 h 14"/>
                            <a:gd name="T38" fmla="*/ 0 w 60"/>
                            <a:gd name="T39" fmla="*/ 9 h 14"/>
                            <a:gd name="T40" fmla="*/ 0 w 60"/>
                            <a:gd name="T41" fmla="*/ 8 h 14"/>
                            <a:gd name="T42" fmla="*/ 0 w 60"/>
                            <a:gd name="T43" fmla="*/ 5 h 14"/>
                            <a:gd name="T44" fmla="*/ 0 w 60"/>
                            <a:gd name="T45" fmla="*/ 4 h 14"/>
                            <a:gd name="T46" fmla="*/ 1 w 60"/>
                            <a:gd name="T47" fmla="*/ 1 h 14"/>
                            <a:gd name="T48" fmla="*/ 1 w 60"/>
                            <a:gd name="T49" fmla="*/ 0 h 14"/>
                            <a:gd name="T50" fmla="*/ 59 w 60"/>
                            <a:gd name="T51" fmla="*/ 0 h 14"/>
                            <a:gd name="T52" fmla="*/ 59 w 60"/>
                            <a:gd name="T53" fmla="*/ 1 h 14"/>
                            <a:gd name="T54" fmla="*/ 60 w 60"/>
                            <a:gd name="T55" fmla="*/ 4 h 14"/>
                            <a:gd name="T56" fmla="*/ 60 w 60"/>
                            <a:gd name="T57" fmla="*/ 5 h 14"/>
                            <a:gd name="T58" fmla="*/ 60 w 60"/>
                            <a:gd name="T59" fmla="*/ 8 h 14"/>
                            <a:gd name="T60" fmla="*/ 60 w 60"/>
                            <a:gd name="T61" fmla="*/ 9 h 14"/>
                            <a:gd name="T62" fmla="*/ 60 w 60"/>
                            <a:gd name="T63" fmla="*/ 9 h 14"/>
                            <a:gd name="T64" fmla="*/ 60 w 60"/>
                            <a:gd name="T65" fmla="*/ 9 h 14"/>
                            <a:gd name="T66" fmla="*/ 60 w 60"/>
                            <a:gd name="T67" fmla="*/ 9 h 14"/>
                            <a:gd name="T68" fmla="*/ 60 w 60"/>
                            <a:gd name="T69" fmla="*/ 10 h 14"/>
                            <a:gd name="T70" fmla="*/ 60 w 60"/>
                            <a:gd name="T71" fmla="*/ 10 h 14"/>
                            <a:gd name="T72" fmla="*/ 60 w 60"/>
                            <a:gd name="T73" fmla="*/ 10 h 14"/>
                            <a:gd name="T74" fmla="*/ 60 w 60"/>
                            <a:gd name="T75" fmla="*/ 11 h 14"/>
                            <a:gd name="T76" fmla="*/ 60 w 60"/>
                            <a:gd name="T77" fmla="*/ 11 h 14"/>
                            <a:gd name="T78" fmla="*/ 60 w 60"/>
                            <a:gd name="T79" fmla="*/ 11 h 14"/>
                            <a:gd name="T80" fmla="*/ 60 w 60"/>
                            <a:gd name="T81" fmla="*/ 11 h 14"/>
                            <a:gd name="T82" fmla="*/ 60 w 60"/>
                            <a:gd name="T83" fmla="*/ 12 h 14"/>
                            <a:gd name="T84" fmla="*/ 60 w 60"/>
                            <a:gd name="T85" fmla="*/ 12 h 14"/>
                            <a:gd name="T86" fmla="*/ 60 w 60"/>
                            <a:gd name="T87" fmla="*/ 12 h 14"/>
                            <a:gd name="T88" fmla="*/ 60 w 60"/>
                            <a:gd name="T89" fmla="*/ 12 h 14"/>
                            <a:gd name="T90" fmla="*/ 60 w 60"/>
                            <a:gd name="T91" fmla="*/ 13 h 14"/>
                            <a:gd name="T92" fmla="*/ 60 w 60"/>
                            <a:gd name="T93" fmla="*/ 13 h 14"/>
                            <a:gd name="T94" fmla="*/ 60 w 60"/>
                            <a:gd name="T95" fmla="*/ 13 h 14"/>
                            <a:gd name="T96" fmla="*/ 60 w 60"/>
                            <a:gd name="T97" fmla="*/ 14 h 14"/>
                            <a:gd name="T98" fmla="*/ 60 w 60"/>
                            <a:gd name="T99" fmla="*/ 14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60" h="14">
                              <a:moveTo>
                                <a:pt x="0" y="14"/>
                              </a:moveTo>
                              <a:lnTo>
                                <a:pt x="0" y="14"/>
                              </a:lnTo>
                              <a:lnTo>
                                <a:pt x="0" y="13"/>
                              </a:lnTo>
                              <a:lnTo>
                                <a:pt x="0" y="12"/>
                              </a:lnTo>
                              <a:lnTo>
                                <a:pt x="0" y="11"/>
                              </a:lnTo>
                              <a:lnTo>
                                <a:pt x="0" y="10"/>
                              </a:lnTo>
                              <a:lnTo>
                                <a:pt x="0" y="9"/>
                              </a:lnTo>
                              <a:lnTo>
                                <a:pt x="0" y="8"/>
                              </a:lnTo>
                              <a:lnTo>
                                <a:pt x="0" y="5"/>
                              </a:lnTo>
                              <a:lnTo>
                                <a:pt x="0" y="4"/>
                              </a:lnTo>
                              <a:lnTo>
                                <a:pt x="1" y="1"/>
                              </a:lnTo>
                              <a:lnTo>
                                <a:pt x="1" y="0"/>
                              </a:lnTo>
                              <a:lnTo>
                                <a:pt x="59" y="0"/>
                              </a:lnTo>
                              <a:lnTo>
                                <a:pt x="59" y="1"/>
                              </a:lnTo>
                              <a:lnTo>
                                <a:pt x="60" y="4"/>
                              </a:lnTo>
                              <a:lnTo>
                                <a:pt x="60" y="5"/>
                              </a:lnTo>
                              <a:lnTo>
                                <a:pt x="60" y="8"/>
                              </a:lnTo>
                              <a:lnTo>
                                <a:pt x="60" y="9"/>
                              </a:lnTo>
                              <a:lnTo>
                                <a:pt x="60" y="10"/>
                              </a:lnTo>
                              <a:lnTo>
                                <a:pt x="60" y="11"/>
                              </a:lnTo>
                              <a:lnTo>
                                <a:pt x="60" y="12"/>
                              </a:lnTo>
                              <a:lnTo>
                                <a:pt x="60" y="13"/>
                              </a:lnTo>
                              <a:lnTo>
                                <a:pt x="60" y="1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342D3A7F" id="Freeform 197" o:spid="_x0000_s1026" style="position:absolute;z-index:-25156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2.5pt,135.75pt,482.5pt,135.75pt,482.5pt,135.7pt,482.5pt,135.65pt,482.5pt,135.6pt,482.5pt,135.55pt,482.5pt,135.5pt,482.5pt,135.45pt,482.5pt,135.3pt,482.5pt,135.25pt,482.55pt,135.1pt,482.55pt,135.05pt,485.45pt,135.05pt,485.45pt,135.1pt,485.5pt,135.25pt,485.5pt,135.3pt,485.5pt,135.45pt,485.5pt,135.5pt,485.5pt,135.55pt,485.5pt,135.6pt,485.5pt,135.65pt,485.5pt,135.7pt,485.5pt,135.75pt" coordsize="6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" stroked="f">
                <v:path o:connecttype="custom" o:connectlocs="0,8890;0,8890;0,8255;0,8255;0,8255;0,7620;0,7620;0,7620;0,7620;0,6985;0,6985;0,6985;0,6985;0,6350;0,6350;0,6350;0,5715;0,5715;0,5715;0,5715;0,5080;0,3175;0,2540;635,635;635,0;37465,0;37465,635;38100,2540;38100,3175;38100,5080;38100,5715;38100,5715;38100,5715;38100,5715;38100,6350;38100,6350;38100,6350;38100,6985;38100,6985;38100,6985;38100,6985;38100,7620;38100,7620;38100,7620;38100,7620;38100,8255;38100,8255;38100,8255;38100,8890;38100,8890" o:connectangles="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56032" behindDoc="1" locked="0" layoutInCell="1" allowOverlap="1" wp14:anchorId="2D91BB6E" wp14:editId="2AF06766">
                <wp:simplePos x="0" y="0"/>
                <wp:positionH relativeFrom="page">
                  <wp:posOffset>6128385</wp:posOffset>
                </wp:positionH>
                <wp:positionV relativeFrom="paragraph">
                  <wp:posOffset>1699895</wp:posOffset>
                </wp:positionV>
                <wp:extent cx="18415" cy="15240"/>
                <wp:effectExtent l="3810" t="8255" r="6350" b="5080"/>
                <wp:wrapNone/>
                <wp:docPr id="106555015" name="Freeform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5240"/>
                        </a:xfrm>
                        <a:custGeom>
                          <a:avLst/>
                          <a:gdLst>
                            <a:gd name="T0" fmla="*/ 0 w 29"/>
                            <a:gd name="T1" fmla="*/ 24 h 24"/>
                            <a:gd name="T2" fmla="*/ 0 w 29"/>
                            <a:gd name="T3" fmla="*/ 22 h 24"/>
                            <a:gd name="T4" fmla="*/ 0 w 29"/>
                            <a:gd name="T5" fmla="*/ 21 h 24"/>
                            <a:gd name="T6" fmla="*/ 0 w 29"/>
                            <a:gd name="T7" fmla="*/ 20 h 24"/>
                            <a:gd name="T8" fmla="*/ 0 w 29"/>
                            <a:gd name="T9" fmla="*/ 18 h 24"/>
                            <a:gd name="T10" fmla="*/ 0 w 29"/>
                            <a:gd name="T11" fmla="*/ 17 h 24"/>
                            <a:gd name="T12" fmla="*/ 1 w 29"/>
                            <a:gd name="T13" fmla="*/ 16 h 24"/>
                            <a:gd name="T14" fmla="*/ 2 w 29"/>
                            <a:gd name="T15" fmla="*/ 9 h 24"/>
                            <a:gd name="T16" fmla="*/ 2 w 29"/>
                            <a:gd name="T17" fmla="*/ 7 h 24"/>
                            <a:gd name="T18" fmla="*/ 3 w 29"/>
                            <a:gd name="T19" fmla="*/ 6 h 24"/>
                            <a:gd name="T20" fmla="*/ 3 w 29"/>
                            <a:gd name="T21" fmla="*/ 5 h 24"/>
                            <a:gd name="T22" fmla="*/ 4 w 29"/>
                            <a:gd name="T23" fmla="*/ 4 h 24"/>
                            <a:gd name="T24" fmla="*/ 4 w 29"/>
                            <a:gd name="T25" fmla="*/ 3 h 24"/>
                            <a:gd name="T26" fmla="*/ 4 w 29"/>
                            <a:gd name="T27" fmla="*/ 2 h 24"/>
                            <a:gd name="T28" fmla="*/ 5 w 29"/>
                            <a:gd name="T29" fmla="*/ 1 h 24"/>
                            <a:gd name="T30" fmla="*/ 5 w 29"/>
                            <a:gd name="T31" fmla="*/ 1 h 24"/>
                            <a:gd name="T32" fmla="*/ 5 w 29"/>
                            <a:gd name="T33" fmla="*/ 1 h 24"/>
                            <a:gd name="T34" fmla="*/ 5 w 29"/>
                            <a:gd name="T35" fmla="*/ 0 h 24"/>
                            <a:gd name="T36" fmla="*/ 5 w 29"/>
                            <a:gd name="T37" fmla="*/ 0 h 24"/>
                            <a:gd name="T38" fmla="*/ 29 w 29"/>
                            <a:gd name="T39" fmla="*/ 0 h 24"/>
                            <a:gd name="T40" fmla="*/ 28 w 29"/>
                            <a:gd name="T41" fmla="*/ 0 h 24"/>
                            <a:gd name="T42" fmla="*/ 26 w 29"/>
                            <a:gd name="T43" fmla="*/ 0 h 24"/>
                            <a:gd name="T44" fmla="*/ 19 w 29"/>
                            <a:gd name="T45" fmla="*/ 6 h 24"/>
                            <a:gd name="T46" fmla="*/ 18 w 29"/>
                            <a:gd name="T47" fmla="*/ 7 h 24"/>
                            <a:gd name="T48" fmla="*/ 17 w 29"/>
                            <a:gd name="T49" fmla="*/ 13 h 24"/>
                            <a:gd name="T50" fmla="*/ 16 w 29"/>
                            <a:gd name="T51" fmla="*/ 14 h 24"/>
                            <a:gd name="T52" fmla="*/ 16 w 29"/>
                            <a:gd name="T53" fmla="*/ 21 h 24"/>
                            <a:gd name="T54" fmla="*/ 16 w 29"/>
                            <a:gd name="T55" fmla="*/ 22 h 24"/>
                            <a:gd name="T56" fmla="*/ 16 w 29"/>
                            <a:gd name="T57" fmla="*/ 24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" h="24">
                              <a:moveTo>
                                <a:pt x="0" y="24"/>
                              </a:moveTo>
                              <a:lnTo>
                                <a:pt x="0" y="22"/>
                              </a:lnTo>
                              <a:lnTo>
                                <a:pt x="0" y="21"/>
                              </a:lnTo>
                              <a:lnTo>
                                <a:pt x="0" y="20"/>
                              </a:lnTo>
                              <a:lnTo>
                                <a:pt x="0" y="18"/>
                              </a:lnTo>
                              <a:lnTo>
                                <a:pt x="0" y="17"/>
                              </a:lnTo>
                              <a:lnTo>
                                <a:pt x="1" y="16"/>
                              </a:lnTo>
                              <a:lnTo>
                                <a:pt x="2" y="9"/>
                              </a:lnTo>
                              <a:lnTo>
                                <a:pt x="2" y="7"/>
                              </a:lnTo>
                              <a:lnTo>
                                <a:pt x="3" y="6"/>
                              </a:lnTo>
                              <a:lnTo>
                                <a:pt x="3" y="5"/>
                              </a:lnTo>
                              <a:lnTo>
                                <a:pt x="4" y="4"/>
                              </a:lnTo>
                              <a:lnTo>
                                <a:pt x="4" y="3"/>
                              </a:lnTo>
                              <a:lnTo>
                                <a:pt x="4" y="2"/>
                              </a:lnTo>
                              <a:lnTo>
                                <a:pt x="5" y="1"/>
                              </a:lnTo>
                              <a:lnTo>
                                <a:pt x="5" y="0"/>
                              </a:lnTo>
                              <a:lnTo>
                                <a:pt x="29" y="0"/>
                              </a:lnTo>
                              <a:lnTo>
                                <a:pt x="28" y="0"/>
                              </a:lnTo>
                              <a:lnTo>
                                <a:pt x="26" y="0"/>
                              </a:lnTo>
                              <a:lnTo>
                                <a:pt x="19" y="6"/>
                              </a:lnTo>
                              <a:lnTo>
                                <a:pt x="18" y="7"/>
                              </a:lnTo>
                              <a:lnTo>
                                <a:pt x="17" y="13"/>
                              </a:lnTo>
                              <a:lnTo>
                                <a:pt x="16" y="14"/>
                              </a:lnTo>
                              <a:lnTo>
                                <a:pt x="16" y="21"/>
                              </a:lnTo>
                              <a:lnTo>
                                <a:pt x="16" y="22"/>
                              </a:lnTo>
                              <a:lnTo>
                                <a:pt x="16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FF658FE" id="Freeform 198" o:spid="_x0000_s1026" style="position:absolute;z-index:-25156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2.55pt,135.05pt,482.55pt,134.95pt,482.55pt,134.9pt,482.55pt,134.85pt,482.55pt,134.75pt,482.55pt,134.7pt,482.6pt,134.65pt,482.65pt,134.3pt,482.65pt,134.2pt,482.7pt,134.15pt,482.7pt,134.1pt,482.75pt,134.05pt,482.75pt,134pt,482.75pt,133.95pt,482.8pt,133.9pt,482.8pt,133.85pt,484pt,133.85pt,483.95pt,133.85pt,483.85pt,133.85pt,483.5pt,134.15pt,483.45pt,134.2pt,483.4pt,134.5pt,483.35pt,134.55pt,483.35pt,134.9pt,483.35pt,134.95pt,483.35pt,135.05pt" coordsize="29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" stroked="f">
                <v:path o:connecttype="custom" o:connectlocs="0,15240;0,13970;0,13335;0,12700;0,11430;0,10795;635,10160;1270,5715;1270,4445;1905,3810;1905,3175;2540,2540;2540,1905;2540,1270;3175,635;3175,635;3175,635;3175,0;3175,0;18415,0;17780,0;16510,0;12065,3810;11430,4445;10795,8255;10160,8890;10160,13335;10160,13970;10160,15240" o:connectangles="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57056" behindDoc="1" locked="0" layoutInCell="1" allowOverlap="1" wp14:anchorId="4AD0287A" wp14:editId="2815DFBA">
                <wp:simplePos x="0" y="0"/>
                <wp:positionH relativeFrom="page">
                  <wp:posOffset>6146800</wp:posOffset>
                </wp:positionH>
                <wp:positionV relativeFrom="paragraph">
                  <wp:posOffset>1699895</wp:posOffset>
                </wp:positionV>
                <wp:extent cx="18415" cy="15240"/>
                <wp:effectExtent l="3175" t="8255" r="6985" b="5080"/>
                <wp:wrapNone/>
                <wp:docPr id="60238727" name="Freeform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5240"/>
                        </a:xfrm>
                        <a:custGeom>
                          <a:avLst/>
                          <a:gdLst>
                            <a:gd name="T0" fmla="*/ 13 w 29"/>
                            <a:gd name="T1" fmla="*/ 24 h 24"/>
                            <a:gd name="T2" fmla="*/ 13 w 29"/>
                            <a:gd name="T3" fmla="*/ 24 h 24"/>
                            <a:gd name="T4" fmla="*/ 13 w 29"/>
                            <a:gd name="T5" fmla="*/ 24 h 24"/>
                            <a:gd name="T6" fmla="*/ 13 w 29"/>
                            <a:gd name="T7" fmla="*/ 24 h 24"/>
                            <a:gd name="T8" fmla="*/ 13 w 29"/>
                            <a:gd name="T9" fmla="*/ 23 h 24"/>
                            <a:gd name="T10" fmla="*/ 13 w 29"/>
                            <a:gd name="T11" fmla="*/ 23 h 24"/>
                            <a:gd name="T12" fmla="*/ 13 w 29"/>
                            <a:gd name="T13" fmla="*/ 23 h 24"/>
                            <a:gd name="T14" fmla="*/ 13 w 29"/>
                            <a:gd name="T15" fmla="*/ 23 h 24"/>
                            <a:gd name="T16" fmla="*/ 13 w 29"/>
                            <a:gd name="T17" fmla="*/ 22 h 24"/>
                            <a:gd name="T18" fmla="*/ 13 w 29"/>
                            <a:gd name="T19" fmla="*/ 22 h 24"/>
                            <a:gd name="T20" fmla="*/ 13 w 29"/>
                            <a:gd name="T21" fmla="*/ 22 h 24"/>
                            <a:gd name="T22" fmla="*/ 13 w 29"/>
                            <a:gd name="T23" fmla="*/ 15 h 24"/>
                            <a:gd name="T24" fmla="*/ 12 w 29"/>
                            <a:gd name="T25" fmla="*/ 14 h 24"/>
                            <a:gd name="T26" fmla="*/ 12 w 29"/>
                            <a:gd name="T27" fmla="*/ 12 h 24"/>
                            <a:gd name="T28" fmla="*/ 12 w 29"/>
                            <a:gd name="T29" fmla="*/ 12 h 24"/>
                            <a:gd name="T30" fmla="*/ 12 w 29"/>
                            <a:gd name="T31" fmla="*/ 11 h 24"/>
                            <a:gd name="T32" fmla="*/ 0 w 29"/>
                            <a:gd name="T33" fmla="*/ 0 h 24"/>
                            <a:gd name="T34" fmla="*/ 24 w 29"/>
                            <a:gd name="T35" fmla="*/ 0 h 24"/>
                            <a:gd name="T36" fmla="*/ 24 w 29"/>
                            <a:gd name="T37" fmla="*/ 0 h 24"/>
                            <a:gd name="T38" fmla="*/ 25 w 29"/>
                            <a:gd name="T39" fmla="*/ 0 h 24"/>
                            <a:gd name="T40" fmla="*/ 25 w 29"/>
                            <a:gd name="T41" fmla="*/ 1 h 24"/>
                            <a:gd name="T42" fmla="*/ 25 w 29"/>
                            <a:gd name="T43" fmla="*/ 1 h 24"/>
                            <a:gd name="T44" fmla="*/ 25 w 29"/>
                            <a:gd name="T45" fmla="*/ 2 h 24"/>
                            <a:gd name="T46" fmla="*/ 25 w 29"/>
                            <a:gd name="T47" fmla="*/ 3 h 24"/>
                            <a:gd name="T48" fmla="*/ 26 w 29"/>
                            <a:gd name="T49" fmla="*/ 3 h 24"/>
                            <a:gd name="T50" fmla="*/ 26 w 29"/>
                            <a:gd name="T51" fmla="*/ 4 h 24"/>
                            <a:gd name="T52" fmla="*/ 26 w 29"/>
                            <a:gd name="T53" fmla="*/ 5 h 24"/>
                            <a:gd name="T54" fmla="*/ 26 w 29"/>
                            <a:gd name="T55" fmla="*/ 5 h 24"/>
                            <a:gd name="T56" fmla="*/ 27 w 29"/>
                            <a:gd name="T57" fmla="*/ 7 h 24"/>
                            <a:gd name="T58" fmla="*/ 27 w 29"/>
                            <a:gd name="T59" fmla="*/ 8 h 24"/>
                            <a:gd name="T60" fmla="*/ 28 w 29"/>
                            <a:gd name="T61" fmla="*/ 14 h 24"/>
                            <a:gd name="T62" fmla="*/ 29 w 29"/>
                            <a:gd name="T63" fmla="*/ 15 h 24"/>
                            <a:gd name="T64" fmla="*/ 29 w 29"/>
                            <a:gd name="T65" fmla="*/ 16 h 24"/>
                            <a:gd name="T66" fmla="*/ 29 w 29"/>
                            <a:gd name="T67" fmla="*/ 18 h 24"/>
                            <a:gd name="T68" fmla="*/ 29 w 29"/>
                            <a:gd name="T69" fmla="*/ 19 h 24"/>
                            <a:gd name="T70" fmla="*/ 29 w 29"/>
                            <a:gd name="T71" fmla="*/ 20 h 24"/>
                            <a:gd name="T72" fmla="*/ 29 w 29"/>
                            <a:gd name="T73" fmla="*/ 22 h 24"/>
                            <a:gd name="T74" fmla="*/ 29 w 29"/>
                            <a:gd name="T75" fmla="*/ 22 h 24"/>
                            <a:gd name="T76" fmla="*/ 29 w 29"/>
                            <a:gd name="T77" fmla="*/ 22 h 24"/>
                            <a:gd name="T78" fmla="*/ 29 w 29"/>
                            <a:gd name="T79" fmla="*/ 23 h 24"/>
                            <a:gd name="T80" fmla="*/ 29 w 29"/>
                            <a:gd name="T81" fmla="*/ 23 h 24"/>
                            <a:gd name="T82" fmla="*/ 29 w 29"/>
                            <a:gd name="T83" fmla="*/ 23 h 24"/>
                            <a:gd name="T84" fmla="*/ 29 w 29"/>
                            <a:gd name="T85" fmla="*/ 23 h 24"/>
                            <a:gd name="T86" fmla="*/ 29 w 29"/>
                            <a:gd name="T87" fmla="*/ 24 h 24"/>
                            <a:gd name="T88" fmla="*/ 29 w 29"/>
                            <a:gd name="T89" fmla="*/ 24 h 24"/>
                            <a:gd name="T90" fmla="*/ 29 w 29"/>
                            <a:gd name="T91" fmla="*/ 24 h 24"/>
                            <a:gd name="T92" fmla="*/ 29 w 29"/>
                            <a:gd name="T93" fmla="*/ 24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9" h="24">
                              <a:moveTo>
                                <a:pt x="13" y="24"/>
                              </a:moveTo>
                              <a:lnTo>
                                <a:pt x="13" y="24"/>
                              </a:lnTo>
                              <a:lnTo>
                                <a:pt x="13" y="23"/>
                              </a:lnTo>
                              <a:lnTo>
                                <a:pt x="13" y="22"/>
                              </a:lnTo>
                              <a:lnTo>
                                <a:pt x="13" y="15"/>
                              </a:lnTo>
                              <a:lnTo>
                                <a:pt x="12" y="14"/>
                              </a:lnTo>
                              <a:lnTo>
                                <a:pt x="12" y="12"/>
                              </a:lnTo>
                              <a:lnTo>
                                <a:pt x="12" y="11"/>
                              </a:lnTo>
                              <a:lnTo>
                                <a:pt x="0" y="0"/>
                              </a:lnTo>
                              <a:lnTo>
                                <a:pt x="24" y="0"/>
                              </a:lnTo>
                              <a:lnTo>
                                <a:pt x="25" y="0"/>
                              </a:lnTo>
                              <a:lnTo>
                                <a:pt x="25" y="1"/>
                              </a:lnTo>
                              <a:lnTo>
                                <a:pt x="25" y="2"/>
                              </a:lnTo>
                              <a:lnTo>
                                <a:pt x="25" y="3"/>
                              </a:lnTo>
                              <a:lnTo>
                                <a:pt x="26" y="3"/>
                              </a:lnTo>
                              <a:lnTo>
                                <a:pt x="26" y="4"/>
                              </a:lnTo>
                              <a:lnTo>
                                <a:pt x="26" y="5"/>
                              </a:lnTo>
                              <a:lnTo>
                                <a:pt x="27" y="7"/>
                              </a:lnTo>
                              <a:lnTo>
                                <a:pt x="27" y="8"/>
                              </a:lnTo>
                              <a:lnTo>
                                <a:pt x="28" y="14"/>
                              </a:lnTo>
                              <a:lnTo>
                                <a:pt x="29" y="15"/>
                              </a:lnTo>
                              <a:lnTo>
                                <a:pt x="29" y="16"/>
                              </a:lnTo>
                              <a:lnTo>
                                <a:pt x="29" y="18"/>
                              </a:lnTo>
                              <a:lnTo>
                                <a:pt x="29" y="19"/>
                              </a:lnTo>
                              <a:lnTo>
                                <a:pt x="29" y="20"/>
                              </a:lnTo>
                              <a:lnTo>
                                <a:pt x="29" y="22"/>
                              </a:lnTo>
                              <a:lnTo>
                                <a:pt x="29" y="23"/>
                              </a:lnTo>
                              <a:lnTo>
                                <a:pt x="29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097E1F3E" id="Freeform 199" o:spid="_x0000_s1026" style="position:absolute;z-index:-25155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4.65pt,135.05pt,484.65pt,135.05pt,484.65pt,135pt,484.65pt,134.95pt,484.65pt,134.6pt,484.6pt,134.55pt,484.6pt,134.45pt,484.6pt,134.4pt,484pt,133.85pt,485.2pt,133.85pt,485.25pt,133.85pt,485.25pt,133.9pt,485.25pt,133.95pt,485.25pt,134pt,485.3pt,134pt,485.3pt,134.05pt,485.3pt,134.1pt,485.35pt,134.2pt,485.35pt,134.25pt,485.4pt,134.55pt,485.45pt,134.6pt,485.45pt,134.65pt,485.45pt,134.75pt,485.45pt,134.8pt,485.45pt,134.85pt,485.45pt,134.95pt,485.45pt,135pt,485.45pt,135.05pt" coordsize="29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" stroked="f">
                <v:path o:connecttype="custom" o:connectlocs="8255,15240;8255,15240;8255,15240;8255,15240;8255,14605;8255,14605;8255,14605;8255,14605;8255,13970;8255,13970;8255,13970;8255,9525;7620,8890;7620,7620;7620,7620;7620,6985;0,0;15240,0;15240,0;15875,0;15875,635;15875,635;15875,1270;15875,1905;16510,1905;16510,2540;16510,3175;16510,3175;17145,4445;17145,5080;17780,8890;18415,9525;18415,10160;18415,11430;18415,12065;18415,12700;18415,13970;18415,13970;18415,13970;18415,14605;18415,14605;18415,14605;18415,14605;18415,15240;18415,15240;18415,15240;18415,15240" o:connectangles="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58080" behindDoc="1" locked="0" layoutInCell="1" allowOverlap="1" wp14:anchorId="2EADAF08" wp14:editId="00FE8199">
                <wp:simplePos x="0" y="0"/>
                <wp:positionH relativeFrom="page">
                  <wp:posOffset>6131560</wp:posOffset>
                </wp:positionH>
                <wp:positionV relativeFrom="paragraph">
                  <wp:posOffset>1691005</wp:posOffset>
                </wp:positionV>
                <wp:extent cx="30480" cy="8890"/>
                <wp:effectExtent l="6985" t="8890" r="635" b="1270"/>
                <wp:wrapNone/>
                <wp:docPr id="598317098" name="Freeform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8890"/>
                        </a:xfrm>
                        <a:custGeom>
                          <a:avLst/>
                          <a:gdLst>
                            <a:gd name="T0" fmla="*/ 0 w 48"/>
                            <a:gd name="T1" fmla="*/ 14 h 14"/>
                            <a:gd name="T2" fmla="*/ 1 w 48"/>
                            <a:gd name="T3" fmla="*/ 13 h 14"/>
                            <a:gd name="T4" fmla="*/ 2 w 48"/>
                            <a:gd name="T5" fmla="*/ 12 h 14"/>
                            <a:gd name="T6" fmla="*/ 2 w 48"/>
                            <a:gd name="T7" fmla="*/ 11 h 14"/>
                            <a:gd name="T8" fmla="*/ 3 w 48"/>
                            <a:gd name="T9" fmla="*/ 10 h 14"/>
                            <a:gd name="T10" fmla="*/ 4 w 48"/>
                            <a:gd name="T11" fmla="*/ 9 h 14"/>
                            <a:gd name="T12" fmla="*/ 5 w 48"/>
                            <a:gd name="T13" fmla="*/ 7 h 14"/>
                            <a:gd name="T14" fmla="*/ 5 w 48"/>
                            <a:gd name="T15" fmla="*/ 7 h 14"/>
                            <a:gd name="T16" fmla="*/ 7 w 48"/>
                            <a:gd name="T17" fmla="*/ 6 h 14"/>
                            <a:gd name="T18" fmla="*/ 21 w 48"/>
                            <a:gd name="T19" fmla="*/ 0 h 14"/>
                            <a:gd name="T20" fmla="*/ 24 w 48"/>
                            <a:gd name="T21" fmla="*/ 0 h 14"/>
                            <a:gd name="T22" fmla="*/ 27 w 48"/>
                            <a:gd name="T23" fmla="*/ 0 h 14"/>
                            <a:gd name="T24" fmla="*/ 30 w 48"/>
                            <a:gd name="T25" fmla="*/ 0 h 14"/>
                            <a:gd name="T26" fmla="*/ 30 w 48"/>
                            <a:gd name="T27" fmla="*/ 0 h 14"/>
                            <a:gd name="T28" fmla="*/ 33 w 48"/>
                            <a:gd name="T29" fmla="*/ 1 h 14"/>
                            <a:gd name="T30" fmla="*/ 33 w 48"/>
                            <a:gd name="T31" fmla="*/ 1 h 14"/>
                            <a:gd name="T32" fmla="*/ 35 w 48"/>
                            <a:gd name="T33" fmla="*/ 2 h 14"/>
                            <a:gd name="T34" fmla="*/ 36 w 48"/>
                            <a:gd name="T35" fmla="*/ 2 h 14"/>
                            <a:gd name="T36" fmla="*/ 38 w 48"/>
                            <a:gd name="T37" fmla="*/ 3 h 14"/>
                            <a:gd name="T38" fmla="*/ 38 w 48"/>
                            <a:gd name="T39" fmla="*/ 3 h 14"/>
                            <a:gd name="T40" fmla="*/ 40 w 48"/>
                            <a:gd name="T41" fmla="*/ 4 h 14"/>
                            <a:gd name="T42" fmla="*/ 40 w 48"/>
                            <a:gd name="T43" fmla="*/ 4 h 14"/>
                            <a:gd name="T44" fmla="*/ 42 w 48"/>
                            <a:gd name="T45" fmla="*/ 5 h 14"/>
                            <a:gd name="T46" fmla="*/ 42 w 48"/>
                            <a:gd name="T47" fmla="*/ 6 h 14"/>
                            <a:gd name="T48" fmla="*/ 44 w 48"/>
                            <a:gd name="T49" fmla="*/ 7 h 14"/>
                            <a:gd name="T50" fmla="*/ 44 w 48"/>
                            <a:gd name="T51" fmla="*/ 7 h 14"/>
                            <a:gd name="T52" fmla="*/ 45 w 48"/>
                            <a:gd name="T53" fmla="*/ 9 h 14"/>
                            <a:gd name="T54" fmla="*/ 46 w 48"/>
                            <a:gd name="T55" fmla="*/ 10 h 14"/>
                            <a:gd name="T56" fmla="*/ 47 w 48"/>
                            <a:gd name="T57" fmla="*/ 11 h 14"/>
                            <a:gd name="T58" fmla="*/ 47 w 48"/>
                            <a:gd name="T59" fmla="*/ 12 h 14"/>
                            <a:gd name="T60" fmla="*/ 48 w 48"/>
                            <a:gd name="T61" fmla="*/ 13 h 14"/>
                            <a:gd name="T62" fmla="*/ 48 w 48"/>
                            <a:gd name="T63" fmla="*/ 14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48" h="14">
                              <a:moveTo>
                                <a:pt x="0" y="14"/>
                              </a:moveTo>
                              <a:lnTo>
                                <a:pt x="1" y="13"/>
                              </a:lnTo>
                              <a:lnTo>
                                <a:pt x="2" y="12"/>
                              </a:lnTo>
                              <a:lnTo>
                                <a:pt x="2" y="11"/>
                              </a:lnTo>
                              <a:lnTo>
                                <a:pt x="3" y="10"/>
                              </a:lnTo>
                              <a:lnTo>
                                <a:pt x="4" y="9"/>
                              </a:lnTo>
                              <a:lnTo>
                                <a:pt x="5" y="7"/>
                              </a:lnTo>
                              <a:lnTo>
                                <a:pt x="7" y="6"/>
                              </a:lnTo>
                              <a:lnTo>
                                <a:pt x="21" y="0"/>
                              </a:lnTo>
                              <a:lnTo>
                                <a:pt x="24" y="0"/>
                              </a:lnTo>
                              <a:lnTo>
                                <a:pt x="27" y="0"/>
                              </a:lnTo>
                              <a:lnTo>
                                <a:pt x="30" y="0"/>
                              </a:lnTo>
                              <a:lnTo>
                                <a:pt x="33" y="1"/>
                              </a:lnTo>
                              <a:lnTo>
                                <a:pt x="35" y="2"/>
                              </a:lnTo>
                              <a:lnTo>
                                <a:pt x="36" y="2"/>
                              </a:lnTo>
                              <a:lnTo>
                                <a:pt x="38" y="3"/>
                              </a:lnTo>
                              <a:lnTo>
                                <a:pt x="40" y="4"/>
                              </a:lnTo>
                              <a:lnTo>
                                <a:pt x="42" y="5"/>
                              </a:lnTo>
                              <a:lnTo>
                                <a:pt x="42" y="6"/>
                              </a:lnTo>
                              <a:lnTo>
                                <a:pt x="44" y="7"/>
                              </a:lnTo>
                              <a:lnTo>
                                <a:pt x="45" y="9"/>
                              </a:lnTo>
                              <a:lnTo>
                                <a:pt x="46" y="10"/>
                              </a:lnTo>
                              <a:lnTo>
                                <a:pt x="47" y="11"/>
                              </a:lnTo>
                              <a:lnTo>
                                <a:pt x="47" y="12"/>
                              </a:lnTo>
                              <a:lnTo>
                                <a:pt x="48" y="13"/>
                              </a:lnTo>
                              <a:lnTo>
                                <a:pt x="48" y="1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32019C4F" id="Freeform 200" o:spid="_x0000_s1026" style="position:absolute;z-index:-25155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2.8pt,133.85pt,482.85pt,133.8pt,482.9pt,133.75pt,482.9pt,133.7pt,482.95pt,133.65pt,483pt,133.6pt,483.05pt,133.5pt,483.15pt,133.45pt,483.85pt,133.15pt,484pt,133.15pt,484.15pt,133.15pt,484.3pt,133.15pt,484.45pt,133.2pt,484.55pt,133.25pt,484.6pt,133.25pt,484.7pt,133.3pt,484.8pt,133.35pt,484.9pt,133.4pt,484.9pt,133.45pt,485pt,133.5pt,485.05pt,133.6pt,485.1pt,133.65pt,485.15pt,133.7pt,485.15pt,133.75pt,485.2pt,133.8pt,485.2pt,133.85pt" coordsize="4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" stroked="f">
                <v:path o:connecttype="custom" o:connectlocs="0,8890;635,8255;1270,7620;1270,6985;1905,6350;2540,5715;3175,4445;3175,4445;4445,3810;13335,0;15240,0;17145,0;19050,0;19050,0;20955,635;20955,635;22225,1270;22860,1270;24130,1905;24130,1905;25400,2540;25400,2540;26670,3175;26670,3810;27940,4445;27940,4445;28575,5715;29210,6350;29845,6985;29845,7620;30480,8255;30480,8890" o:connectangles="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59104" behindDoc="1" locked="0" layoutInCell="1" allowOverlap="1" wp14:anchorId="58209029" wp14:editId="3A9C08C6">
                <wp:simplePos x="0" y="0"/>
                <wp:positionH relativeFrom="page">
                  <wp:posOffset>6173470</wp:posOffset>
                </wp:positionH>
                <wp:positionV relativeFrom="paragraph">
                  <wp:posOffset>1691640</wp:posOffset>
                </wp:positionV>
                <wp:extent cx="36830" cy="60325"/>
                <wp:effectExtent l="1270" t="0" r="0" b="6350"/>
                <wp:wrapNone/>
                <wp:docPr id="65879681" name="Freeform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60325"/>
                        </a:xfrm>
                        <a:custGeom>
                          <a:avLst/>
                          <a:gdLst>
                            <a:gd name="T0" fmla="*/ 39 w 58"/>
                            <a:gd name="T1" fmla="*/ 0 h 95"/>
                            <a:gd name="T2" fmla="*/ 58 w 58"/>
                            <a:gd name="T3" fmla="*/ 23 h 95"/>
                            <a:gd name="T4" fmla="*/ 58 w 58"/>
                            <a:gd name="T5" fmla="*/ 95 h 95"/>
                            <a:gd name="T6" fmla="*/ 40 w 58"/>
                            <a:gd name="T7" fmla="*/ 95 h 95"/>
                            <a:gd name="T8" fmla="*/ 40 w 58"/>
                            <a:gd name="T9" fmla="*/ 31 h 95"/>
                            <a:gd name="T10" fmla="*/ 40 w 58"/>
                            <a:gd name="T11" fmla="*/ 30 h 95"/>
                            <a:gd name="T12" fmla="*/ 29 w 58"/>
                            <a:gd name="T13" fmla="*/ 15 h 95"/>
                            <a:gd name="T14" fmla="*/ 28 w 58"/>
                            <a:gd name="T15" fmla="*/ 15 h 95"/>
                            <a:gd name="T16" fmla="*/ 18 w 58"/>
                            <a:gd name="T17" fmla="*/ 29 h 95"/>
                            <a:gd name="T18" fmla="*/ 18 w 58"/>
                            <a:gd name="T19" fmla="*/ 95 h 95"/>
                            <a:gd name="T20" fmla="*/ 0 w 58"/>
                            <a:gd name="T21" fmla="*/ 95 h 95"/>
                            <a:gd name="T22" fmla="*/ 0 w 58"/>
                            <a:gd name="T23" fmla="*/ 1 h 95"/>
                            <a:gd name="T24" fmla="*/ 17 w 58"/>
                            <a:gd name="T25" fmla="*/ 1 h 95"/>
                            <a:gd name="T26" fmla="*/ 17 w 58"/>
                            <a:gd name="T27" fmla="*/ 10 h 95"/>
                            <a:gd name="T28" fmla="*/ 18 w 58"/>
                            <a:gd name="T29" fmla="*/ 9 h 95"/>
                            <a:gd name="T30" fmla="*/ 37 w 58"/>
                            <a:gd name="T31" fmla="*/ 0 h 95"/>
                            <a:gd name="T32" fmla="*/ 39 w 58"/>
                            <a:gd name="T33" fmla="*/ 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58" h="95">
                              <a:moveTo>
                                <a:pt x="39" y="0"/>
                              </a:moveTo>
                              <a:lnTo>
                                <a:pt x="58" y="23"/>
                              </a:lnTo>
                              <a:lnTo>
                                <a:pt x="58" y="95"/>
                              </a:lnTo>
                              <a:lnTo>
                                <a:pt x="40" y="95"/>
                              </a:lnTo>
                              <a:lnTo>
                                <a:pt x="40" y="31"/>
                              </a:lnTo>
                              <a:lnTo>
                                <a:pt x="40" y="30"/>
                              </a:lnTo>
                              <a:lnTo>
                                <a:pt x="29" y="15"/>
                              </a:lnTo>
                              <a:lnTo>
                                <a:pt x="28" y="15"/>
                              </a:lnTo>
                              <a:lnTo>
                                <a:pt x="18" y="29"/>
                              </a:lnTo>
                              <a:lnTo>
                                <a:pt x="18" y="95"/>
                              </a:lnTo>
                              <a:lnTo>
                                <a:pt x="0" y="95"/>
                              </a:lnTo>
                              <a:lnTo>
                                <a:pt x="0" y="1"/>
                              </a:lnTo>
                              <a:lnTo>
                                <a:pt x="17" y="1"/>
                              </a:lnTo>
                              <a:lnTo>
                                <a:pt x="17" y="10"/>
                              </a:lnTo>
                              <a:lnTo>
                                <a:pt x="18" y="9"/>
                              </a:lnTo>
                              <a:lnTo>
                                <a:pt x="37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E86A2F" id="Freeform 201" o:spid="_x0000_s1026" style="position:absolute;margin-left:486.1pt;margin-top:133.2pt;width:2.9pt;height:4.75pt;z-index:-25155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5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" path="m39,l58,23r,72l40,95r,-64l40,30,29,15r-1,l18,29r,66l,95,,1r17,l17,10,18,9,37,r2,xe" stroked="f">
                <v:path o:connecttype="custom" o:connectlocs="24765,0;36830,14605;36830,60325;25400,60325;25400,19685;25400,19050;18415,9525;17780,9525;11430,18415;11430,60325;0,60325;0,635;10795,635;10795,6350;11430,5715;23495,0;24765,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60128" behindDoc="1" locked="0" layoutInCell="1" allowOverlap="1" wp14:anchorId="74474EF5" wp14:editId="081377A7">
                <wp:simplePos x="0" y="0"/>
                <wp:positionH relativeFrom="page">
                  <wp:posOffset>6215380</wp:posOffset>
                </wp:positionH>
                <wp:positionV relativeFrom="paragraph">
                  <wp:posOffset>1675765</wp:posOffset>
                </wp:positionV>
                <wp:extent cx="25400" cy="76200"/>
                <wp:effectExtent l="0" t="3175" r="0" b="0"/>
                <wp:wrapNone/>
                <wp:docPr id="1698436153" name="Freeform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" cy="76200"/>
                        </a:xfrm>
                        <a:custGeom>
                          <a:avLst/>
                          <a:gdLst>
                            <a:gd name="T0" fmla="*/ 27 w 40"/>
                            <a:gd name="T1" fmla="*/ 26 h 120"/>
                            <a:gd name="T2" fmla="*/ 40 w 40"/>
                            <a:gd name="T3" fmla="*/ 26 h 120"/>
                            <a:gd name="T4" fmla="*/ 40 w 40"/>
                            <a:gd name="T5" fmla="*/ 38 h 120"/>
                            <a:gd name="T6" fmla="*/ 27 w 40"/>
                            <a:gd name="T7" fmla="*/ 38 h 120"/>
                            <a:gd name="T8" fmla="*/ 27 w 40"/>
                            <a:gd name="T9" fmla="*/ 120 h 120"/>
                            <a:gd name="T10" fmla="*/ 10 w 40"/>
                            <a:gd name="T11" fmla="*/ 120 h 120"/>
                            <a:gd name="T12" fmla="*/ 10 w 40"/>
                            <a:gd name="T13" fmla="*/ 38 h 120"/>
                            <a:gd name="T14" fmla="*/ 0 w 40"/>
                            <a:gd name="T15" fmla="*/ 38 h 120"/>
                            <a:gd name="T16" fmla="*/ 0 w 40"/>
                            <a:gd name="T17" fmla="*/ 26 h 120"/>
                            <a:gd name="T18" fmla="*/ 10 w 40"/>
                            <a:gd name="T19" fmla="*/ 26 h 120"/>
                            <a:gd name="T20" fmla="*/ 10 w 40"/>
                            <a:gd name="T21" fmla="*/ 0 h 120"/>
                            <a:gd name="T22" fmla="*/ 27 w 40"/>
                            <a:gd name="T23" fmla="*/ 0 h 120"/>
                            <a:gd name="T24" fmla="*/ 27 w 40"/>
                            <a:gd name="T25" fmla="*/ 26 h 1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40" h="120">
                              <a:moveTo>
                                <a:pt x="27" y="26"/>
                              </a:moveTo>
                              <a:lnTo>
                                <a:pt x="40" y="26"/>
                              </a:lnTo>
                              <a:lnTo>
                                <a:pt x="40" y="38"/>
                              </a:lnTo>
                              <a:lnTo>
                                <a:pt x="27" y="38"/>
                              </a:lnTo>
                              <a:lnTo>
                                <a:pt x="27" y="120"/>
                              </a:lnTo>
                              <a:lnTo>
                                <a:pt x="10" y="120"/>
                              </a:lnTo>
                              <a:lnTo>
                                <a:pt x="10" y="38"/>
                              </a:lnTo>
                              <a:lnTo>
                                <a:pt x="0" y="38"/>
                              </a:lnTo>
                              <a:lnTo>
                                <a:pt x="0" y="26"/>
                              </a:lnTo>
                              <a:lnTo>
                                <a:pt x="10" y="26"/>
                              </a:lnTo>
                              <a:lnTo>
                                <a:pt x="10" y="0"/>
                              </a:lnTo>
                              <a:lnTo>
                                <a:pt x="27" y="0"/>
                              </a:lnTo>
                              <a:lnTo>
                                <a:pt x="27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1755FB" id="Freeform 202" o:spid="_x0000_s1026" style="position:absolute;margin-left:489.4pt;margin-top:131.95pt;width:2pt;height:6pt;z-index:-25155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" path="m27,26r13,l40,38r-13,l27,120r-17,l10,38,,38,,26r10,l10,,27,r,26xe" stroked="f">
                <v:path o:connecttype="custom" o:connectlocs="17145,16510;25400,16510;25400,24130;17145,24130;17145,76200;6350,76200;6350,24130;0,24130;0,16510;6350,16510;6350,0;17145,0;17145,16510" o:connectangles="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 wp14:anchorId="6EACF394" wp14:editId="5B3C08CF">
                <wp:simplePos x="0" y="0"/>
                <wp:positionH relativeFrom="page">
                  <wp:posOffset>6094730</wp:posOffset>
                </wp:positionH>
                <wp:positionV relativeFrom="paragraph">
                  <wp:posOffset>1616075</wp:posOffset>
                </wp:positionV>
                <wp:extent cx="17780" cy="11430"/>
                <wp:effectExtent l="8255" t="635" r="2540" b="6985"/>
                <wp:wrapNone/>
                <wp:docPr id="1269051352" name="Freeform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1430"/>
                        </a:xfrm>
                        <a:custGeom>
                          <a:avLst/>
                          <a:gdLst>
                            <a:gd name="T0" fmla="*/ 0 w 28"/>
                            <a:gd name="T1" fmla="*/ 18 h 18"/>
                            <a:gd name="T2" fmla="*/ 11 w 28"/>
                            <a:gd name="T3" fmla="*/ 7 h 18"/>
                            <a:gd name="T4" fmla="*/ 11 w 28"/>
                            <a:gd name="T5" fmla="*/ 6 h 18"/>
                            <a:gd name="T6" fmla="*/ 11 w 28"/>
                            <a:gd name="T7" fmla="*/ 5 h 18"/>
                            <a:gd name="T8" fmla="*/ 12 w 28"/>
                            <a:gd name="T9" fmla="*/ 4 h 18"/>
                            <a:gd name="T10" fmla="*/ 12 w 28"/>
                            <a:gd name="T11" fmla="*/ 3 h 18"/>
                            <a:gd name="T12" fmla="*/ 12 w 28"/>
                            <a:gd name="T13" fmla="*/ 2 h 18"/>
                            <a:gd name="T14" fmla="*/ 12 w 28"/>
                            <a:gd name="T15" fmla="*/ 1 h 18"/>
                            <a:gd name="T16" fmla="*/ 12 w 28"/>
                            <a:gd name="T17" fmla="*/ 1 h 18"/>
                            <a:gd name="T18" fmla="*/ 12 w 28"/>
                            <a:gd name="T19" fmla="*/ 1 h 18"/>
                            <a:gd name="T20" fmla="*/ 12 w 28"/>
                            <a:gd name="T21" fmla="*/ 0 h 18"/>
                            <a:gd name="T22" fmla="*/ 12 w 28"/>
                            <a:gd name="T23" fmla="*/ 0 h 18"/>
                            <a:gd name="T24" fmla="*/ 12 w 28"/>
                            <a:gd name="T25" fmla="*/ 0 h 18"/>
                            <a:gd name="T26" fmla="*/ 28 w 28"/>
                            <a:gd name="T27" fmla="*/ 0 h 18"/>
                            <a:gd name="T28" fmla="*/ 28 w 28"/>
                            <a:gd name="T29" fmla="*/ 0 h 18"/>
                            <a:gd name="T30" fmla="*/ 28 w 28"/>
                            <a:gd name="T31" fmla="*/ 0 h 18"/>
                            <a:gd name="T32" fmla="*/ 28 w 28"/>
                            <a:gd name="T33" fmla="*/ 1 h 18"/>
                            <a:gd name="T34" fmla="*/ 28 w 28"/>
                            <a:gd name="T35" fmla="*/ 1 h 18"/>
                            <a:gd name="T36" fmla="*/ 28 w 28"/>
                            <a:gd name="T37" fmla="*/ 1 h 18"/>
                            <a:gd name="T38" fmla="*/ 28 w 28"/>
                            <a:gd name="T39" fmla="*/ 2 h 18"/>
                            <a:gd name="T40" fmla="*/ 27 w 28"/>
                            <a:gd name="T41" fmla="*/ 9 h 18"/>
                            <a:gd name="T42" fmla="*/ 27 w 28"/>
                            <a:gd name="T43" fmla="*/ 11 h 18"/>
                            <a:gd name="T44" fmla="*/ 27 w 28"/>
                            <a:gd name="T45" fmla="*/ 12 h 18"/>
                            <a:gd name="T46" fmla="*/ 26 w 28"/>
                            <a:gd name="T47" fmla="*/ 12 h 18"/>
                            <a:gd name="T48" fmla="*/ 26 w 28"/>
                            <a:gd name="T49" fmla="*/ 13 h 18"/>
                            <a:gd name="T50" fmla="*/ 26 w 28"/>
                            <a:gd name="T51" fmla="*/ 14 h 18"/>
                            <a:gd name="T52" fmla="*/ 26 w 28"/>
                            <a:gd name="T53" fmla="*/ 14 h 18"/>
                            <a:gd name="T54" fmla="*/ 25 w 28"/>
                            <a:gd name="T55" fmla="*/ 15 h 18"/>
                            <a:gd name="T56" fmla="*/ 25 w 28"/>
                            <a:gd name="T57" fmla="*/ 16 h 18"/>
                            <a:gd name="T58" fmla="*/ 25 w 28"/>
                            <a:gd name="T59" fmla="*/ 17 h 18"/>
                            <a:gd name="T60" fmla="*/ 25 w 28"/>
                            <a:gd name="T61" fmla="*/ 17 h 18"/>
                            <a:gd name="T62" fmla="*/ 25 w 28"/>
                            <a:gd name="T63" fmla="*/ 18 h 18"/>
                            <a:gd name="T64" fmla="*/ 24 w 28"/>
                            <a:gd name="T65" fmla="*/ 18 h 18"/>
                            <a:gd name="T66" fmla="*/ 24 w 28"/>
                            <a:gd name="T67" fmla="*/ 18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28" h="18">
                              <a:moveTo>
                                <a:pt x="0" y="18"/>
                              </a:moveTo>
                              <a:lnTo>
                                <a:pt x="11" y="7"/>
                              </a:lnTo>
                              <a:lnTo>
                                <a:pt x="11" y="6"/>
                              </a:lnTo>
                              <a:lnTo>
                                <a:pt x="11" y="5"/>
                              </a:lnTo>
                              <a:lnTo>
                                <a:pt x="12" y="4"/>
                              </a:lnTo>
                              <a:lnTo>
                                <a:pt x="12" y="3"/>
                              </a:lnTo>
                              <a:lnTo>
                                <a:pt x="12" y="2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lnTo>
                                <a:pt x="28" y="0"/>
                              </a:lnTo>
                              <a:lnTo>
                                <a:pt x="28" y="1"/>
                              </a:lnTo>
                              <a:lnTo>
                                <a:pt x="28" y="2"/>
                              </a:lnTo>
                              <a:lnTo>
                                <a:pt x="27" y="9"/>
                              </a:lnTo>
                              <a:lnTo>
                                <a:pt x="27" y="11"/>
                              </a:lnTo>
                              <a:lnTo>
                                <a:pt x="27" y="12"/>
                              </a:lnTo>
                              <a:lnTo>
                                <a:pt x="26" y="12"/>
                              </a:lnTo>
                              <a:lnTo>
                                <a:pt x="26" y="13"/>
                              </a:lnTo>
                              <a:lnTo>
                                <a:pt x="26" y="14"/>
                              </a:lnTo>
                              <a:lnTo>
                                <a:pt x="25" y="15"/>
                              </a:lnTo>
                              <a:lnTo>
                                <a:pt x="25" y="16"/>
                              </a:lnTo>
                              <a:lnTo>
                                <a:pt x="25" y="17"/>
                              </a:lnTo>
                              <a:lnTo>
                                <a:pt x="25" y="18"/>
                              </a:lnTo>
                              <a:lnTo>
                                <a:pt x="24" y="1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7FCBE40" id="Freeform 153" o:spid="_x0000_s1026" style="position:absolute;z-index:-2516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9.9pt,128.15pt,480.45pt,127.6pt,480.45pt,127.55pt,480.45pt,127.5pt,480.5pt,127.45pt,480.5pt,127.4pt,480.5pt,127.35pt,480.5pt,127.3pt,480.5pt,127.25pt,481.3pt,127.25pt,481.3pt,127.3pt,481.3pt,127.35pt,481.25pt,127.7pt,481.25pt,127.8pt,481.25pt,127.85pt,481.2pt,127.85pt,481.2pt,127.9pt,481.2pt,127.95pt,481.15pt,128pt,481.15pt,128.05pt,481.15pt,128.1pt,481.15pt,128.15pt,481.1pt,128.15pt" coordsize="2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" stroked="f">
                <v:path o:connecttype="custom" o:connectlocs="0,11430;6985,4445;6985,3810;6985,3175;7620,2540;7620,1905;7620,1270;7620,635;7620,635;7620,635;7620,0;7620,0;7620,0;17780,0;17780,0;17780,0;17780,635;17780,635;17780,635;17780,1270;17145,5715;17145,6985;17145,7620;16510,7620;16510,8255;16510,8890;16510,8890;15875,9525;15875,10160;15875,10795;15875,10795;15875,11430;15240,11430;15240,11430" o:connectangles="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 wp14:anchorId="7C09683A" wp14:editId="6AE6C4CB">
                <wp:simplePos x="0" y="0"/>
                <wp:positionH relativeFrom="page">
                  <wp:posOffset>6075045</wp:posOffset>
                </wp:positionH>
                <wp:positionV relativeFrom="paragraph">
                  <wp:posOffset>1599565</wp:posOffset>
                </wp:positionV>
                <wp:extent cx="38100" cy="8255"/>
                <wp:effectExtent l="7620" t="3175" r="1905" b="7620"/>
                <wp:wrapNone/>
                <wp:docPr id="1642158519" name="Freeform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8255"/>
                        </a:xfrm>
                        <a:custGeom>
                          <a:avLst/>
                          <a:gdLst>
                            <a:gd name="T0" fmla="*/ 0 w 60"/>
                            <a:gd name="T1" fmla="*/ 13 h 13"/>
                            <a:gd name="T2" fmla="*/ 0 w 60"/>
                            <a:gd name="T3" fmla="*/ 13 h 13"/>
                            <a:gd name="T4" fmla="*/ 0 w 60"/>
                            <a:gd name="T5" fmla="*/ 13 h 13"/>
                            <a:gd name="T6" fmla="*/ 0 w 60"/>
                            <a:gd name="T7" fmla="*/ 13 h 13"/>
                            <a:gd name="T8" fmla="*/ 0 w 60"/>
                            <a:gd name="T9" fmla="*/ 12 h 13"/>
                            <a:gd name="T10" fmla="*/ 0 w 60"/>
                            <a:gd name="T11" fmla="*/ 12 h 13"/>
                            <a:gd name="T12" fmla="*/ 0 w 60"/>
                            <a:gd name="T13" fmla="*/ 12 h 13"/>
                            <a:gd name="T14" fmla="*/ 0 w 60"/>
                            <a:gd name="T15" fmla="*/ 11 h 13"/>
                            <a:gd name="T16" fmla="*/ 0 w 60"/>
                            <a:gd name="T17" fmla="*/ 11 h 13"/>
                            <a:gd name="T18" fmla="*/ 0 w 60"/>
                            <a:gd name="T19" fmla="*/ 11 h 13"/>
                            <a:gd name="T20" fmla="*/ 0 w 60"/>
                            <a:gd name="T21" fmla="*/ 11 h 13"/>
                            <a:gd name="T22" fmla="*/ 0 w 60"/>
                            <a:gd name="T23" fmla="*/ 10 h 13"/>
                            <a:gd name="T24" fmla="*/ 0 w 60"/>
                            <a:gd name="T25" fmla="*/ 10 h 13"/>
                            <a:gd name="T26" fmla="*/ 0 w 60"/>
                            <a:gd name="T27" fmla="*/ 10 h 13"/>
                            <a:gd name="T28" fmla="*/ 0 w 60"/>
                            <a:gd name="T29" fmla="*/ 10 h 13"/>
                            <a:gd name="T30" fmla="*/ 0 w 60"/>
                            <a:gd name="T31" fmla="*/ 9 h 13"/>
                            <a:gd name="T32" fmla="*/ 0 w 60"/>
                            <a:gd name="T33" fmla="*/ 9 h 13"/>
                            <a:gd name="T34" fmla="*/ 0 w 60"/>
                            <a:gd name="T35" fmla="*/ 9 h 13"/>
                            <a:gd name="T36" fmla="*/ 0 w 60"/>
                            <a:gd name="T37" fmla="*/ 8 h 13"/>
                            <a:gd name="T38" fmla="*/ 0 w 60"/>
                            <a:gd name="T39" fmla="*/ 8 h 13"/>
                            <a:gd name="T40" fmla="*/ 1 w 60"/>
                            <a:gd name="T41" fmla="*/ 0 h 13"/>
                            <a:gd name="T42" fmla="*/ 59 w 60"/>
                            <a:gd name="T43" fmla="*/ 0 h 13"/>
                            <a:gd name="T44" fmla="*/ 59 w 60"/>
                            <a:gd name="T45" fmla="*/ 0 h 13"/>
                            <a:gd name="T46" fmla="*/ 60 w 60"/>
                            <a:gd name="T47" fmla="*/ 3 h 13"/>
                            <a:gd name="T48" fmla="*/ 60 w 60"/>
                            <a:gd name="T49" fmla="*/ 5 h 13"/>
                            <a:gd name="T50" fmla="*/ 60 w 60"/>
                            <a:gd name="T51" fmla="*/ 8 h 13"/>
                            <a:gd name="T52" fmla="*/ 60 w 60"/>
                            <a:gd name="T53" fmla="*/ 8 h 13"/>
                            <a:gd name="T54" fmla="*/ 60 w 60"/>
                            <a:gd name="T55" fmla="*/ 8 h 13"/>
                            <a:gd name="T56" fmla="*/ 60 w 60"/>
                            <a:gd name="T57" fmla="*/ 9 h 13"/>
                            <a:gd name="T58" fmla="*/ 60 w 60"/>
                            <a:gd name="T59" fmla="*/ 9 h 13"/>
                            <a:gd name="T60" fmla="*/ 60 w 60"/>
                            <a:gd name="T61" fmla="*/ 9 h 13"/>
                            <a:gd name="T62" fmla="*/ 60 w 60"/>
                            <a:gd name="T63" fmla="*/ 10 h 13"/>
                            <a:gd name="T64" fmla="*/ 60 w 60"/>
                            <a:gd name="T65" fmla="*/ 10 h 13"/>
                            <a:gd name="T66" fmla="*/ 60 w 60"/>
                            <a:gd name="T67" fmla="*/ 10 h 13"/>
                            <a:gd name="T68" fmla="*/ 60 w 60"/>
                            <a:gd name="T69" fmla="*/ 10 h 13"/>
                            <a:gd name="T70" fmla="*/ 60 w 60"/>
                            <a:gd name="T71" fmla="*/ 11 h 13"/>
                            <a:gd name="T72" fmla="*/ 60 w 60"/>
                            <a:gd name="T73" fmla="*/ 11 h 13"/>
                            <a:gd name="T74" fmla="*/ 60 w 60"/>
                            <a:gd name="T75" fmla="*/ 11 h 13"/>
                            <a:gd name="T76" fmla="*/ 60 w 60"/>
                            <a:gd name="T77" fmla="*/ 11 h 13"/>
                            <a:gd name="T78" fmla="*/ 60 w 60"/>
                            <a:gd name="T79" fmla="*/ 12 h 13"/>
                            <a:gd name="T80" fmla="*/ 60 w 60"/>
                            <a:gd name="T81" fmla="*/ 12 h 13"/>
                            <a:gd name="T82" fmla="*/ 60 w 60"/>
                            <a:gd name="T83" fmla="*/ 12 h 13"/>
                            <a:gd name="T84" fmla="*/ 60 w 60"/>
                            <a:gd name="T85" fmla="*/ 13 h 13"/>
                            <a:gd name="T86" fmla="*/ 60 w 60"/>
                            <a:gd name="T87" fmla="*/ 13 h 13"/>
                            <a:gd name="T88" fmla="*/ 60 w 60"/>
                            <a:gd name="T89" fmla="*/ 13 h 13"/>
                            <a:gd name="T90" fmla="*/ 60 w 60"/>
                            <a:gd name="T91" fmla="*/ 13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60" h="13">
                              <a:moveTo>
                                <a:pt x="0" y="13"/>
                              </a:moveTo>
                              <a:lnTo>
                                <a:pt x="0" y="13"/>
                              </a:lnTo>
                              <a:lnTo>
                                <a:pt x="0" y="12"/>
                              </a:lnTo>
                              <a:lnTo>
                                <a:pt x="0" y="11"/>
                              </a:lnTo>
                              <a:lnTo>
                                <a:pt x="0" y="10"/>
                              </a:lnTo>
                              <a:lnTo>
                                <a:pt x="0" y="9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lnTo>
                                <a:pt x="59" y="0"/>
                              </a:lnTo>
                              <a:lnTo>
                                <a:pt x="60" y="3"/>
                              </a:lnTo>
                              <a:lnTo>
                                <a:pt x="60" y="5"/>
                              </a:lnTo>
                              <a:lnTo>
                                <a:pt x="60" y="8"/>
                              </a:lnTo>
                              <a:lnTo>
                                <a:pt x="60" y="9"/>
                              </a:lnTo>
                              <a:lnTo>
                                <a:pt x="60" y="10"/>
                              </a:lnTo>
                              <a:lnTo>
                                <a:pt x="60" y="11"/>
                              </a:lnTo>
                              <a:lnTo>
                                <a:pt x="60" y="12"/>
                              </a:lnTo>
                              <a:lnTo>
                                <a:pt x="60" y="1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16A10C86" id="Freeform 154" o:spid="_x0000_s1026" style="position:absolute;z-index:-2516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8.35pt,126.6pt,478.35pt,126.6pt,478.35pt,126.55pt,478.35pt,126.5pt,478.35pt,126.45pt,478.35pt,126.4pt,478.35pt,126.35pt,478.4pt,125.95pt,481.3pt,125.95pt,481.35pt,126.1pt,481.35pt,126.2pt,481.35pt,126.35pt,481.35pt,126.4pt,481.35pt,126.45pt,481.35pt,126.5pt,481.35pt,126.55pt,481.35pt,126.6pt" coordsize="6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" stroked="f">
                <v:path o:connecttype="custom" o:connectlocs="0,8255;0,8255;0,8255;0,8255;0,7620;0,7620;0,7620;0,6985;0,6985;0,6985;0,6985;0,6350;0,6350;0,6350;0,6350;0,5715;0,5715;0,5715;0,5080;0,5080;635,0;37465,0;37465,0;38100,1905;38100,3175;38100,5080;38100,5080;38100,5080;38100,5715;38100,5715;38100,5715;38100,6350;38100,6350;38100,6350;38100,6350;38100,6985;38100,6985;38100,6985;38100,6985;38100,7620;38100,7620;38100,7620;38100,8255;38100,8255;38100,8255;38100,8255" o:connectangles="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2000" behindDoc="1" locked="0" layoutInCell="1" allowOverlap="1" wp14:anchorId="0FF075D4" wp14:editId="56ABD9C2">
                <wp:simplePos x="0" y="0"/>
                <wp:positionH relativeFrom="page">
                  <wp:posOffset>6075680</wp:posOffset>
                </wp:positionH>
                <wp:positionV relativeFrom="paragraph">
                  <wp:posOffset>1584325</wp:posOffset>
                </wp:positionV>
                <wp:extent cx="18415" cy="15240"/>
                <wp:effectExtent l="8255" t="6985" r="1905" b="6350"/>
                <wp:wrapNone/>
                <wp:docPr id="1220040365" name="Freeform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5240"/>
                        </a:xfrm>
                        <a:custGeom>
                          <a:avLst/>
                          <a:gdLst>
                            <a:gd name="T0" fmla="*/ 0 w 29"/>
                            <a:gd name="T1" fmla="*/ 24 h 24"/>
                            <a:gd name="T2" fmla="*/ 0 w 29"/>
                            <a:gd name="T3" fmla="*/ 22 h 24"/>
                            <a:gd name="T4" fmla="*/ 0 w 29"/>
                            <a:gd name="T5" fmla="*/ 20 h 24"/>
                            <a:gd name="T6" fmla="*/ 0 w 29"/>
                            <a:gd name="T7" fmla="*/ 19 h 24"/>
                            <a:gd name="T8" fmla="*/ 0 w 29"/>
                            <a:gd name="T9" fmla="*/ 17 h 24"/>
                            <a:gd name="T10" fmla="*/ 1 w 29"/>
                            <a:gd name="T11" fmla="*/ 16 h 24"/>
                            <a:gd name="T12" fmla="*/ 2 w 29"/>
                            <a:gd name="T13" fmla="*/ 10 h 24"/>
                            <a:gd name="T14" fmla="*/ 2 w 29"/>
                            <a:gd name="T15" fmla="*/ 9 h 24"/>
                            <a:gd name="T16" fmla="*/ 2 w 29"/>
                            <a:gd name="T17" fmla="*/ 8 h 24"/>
                            <a:gd name="T18" fmla="*/ 3 w 29"/>
                            <a:gd name="T19" fmla="*/ 7 h 24"/>
                            <a:gd name="T20" fmla="*/ 3 w 29"/>
                            <a:gd name="T21" fmla="*/ 6 h 24"/>
                            <a:gd name="T22" fmla="*/ 3 w 29"/>
                            <a:gd name="T23" fmla="*/ 4 h 24"/>
                            <a:gd name="T24" fmla="*/ 4 w 29"/>
                            <a:gd name="T25" fmla="*/ 3 h 24"/>
                            <a:gd name="T26" fmla="*/ 4 w 29"/>
                            <a:gd name="T27" fmla="*/ 3 h 24"/>
                            <a:gd name="T28" fmla="*/ 4 w 29"/>
                            <a:gd name="T29" fmla="*/ 2 h 24"/>
                            <a:gd name="T30" fmla="*/ 5 w 29"/>
                            <a:gd name="T31" fmla="*/ 1 h 24"/>
                            <a:gd name="T32" fmla="*/ 5 w 29"/>
                            <a:gd name="T33" fmla="*/ 1 h 24"/>
                            <a:gd name="T34" fmla="*/ 5 w 29"/>
                            <a:gd name="T35" fmla="*/ 0 h 24"/>
                            <a:gd name="T36" fmla="*/ 5 w 29"/>
                            <a:gd name="T37" fmla="*/ 0 h 24"/>
                            <a:gd name="T38" fmla="*/ 5 w 29"/>
                            <a:gd name="T39" fmla="*/ 0 h 24"/>
                            <a:gd name="T40" fmla="*/ 29 w 29"/>
                            <a:gd name="T41" fmla="*/ 0 h 24"/>
                            <a:gd name="T42" fmla="*/ 28 w 29"/>
                            <a:gd name="T43" fmla="*/ 0 h 24"/>
                            <a:gd name="T44" fmla="*/ 27 w 29"/>
                            <a:gd name="T45" fmla="*/ 0 h 24"/>
                            <a:gd name="T46" fmla="*/ 26 w 29"/>
                            <a:gd name="T47" fmla="*/ 0 h 24"/>
                            <a:gd name="T48" fmla="*/ 25 w 29"/>
                            <a:gd name="T49" fmla="*/ 0 h 24"/>
                            <a:gd name="T50" fmla="*/ 24 w 29"/>
                            <a:gd name="T51" fmla="*/ 1 h 24"/>
                            <a:gd name="T52" fmla="*/ 19 w 29"/>
                            <a:gd name="T53" fmla="*/ 6 h 24"/>
                            <a:gd name="T54" fmla="*/ 18 w 29"/>
                            <a:gd name="T55" fmla="*/ 7 h 24"/>
                            <a:gd name="T56" fmla="*/ 17 w 29"/>
                            <a:gd name="T57" fmla="*/ 12 h 24"/>
                            <a:gd name="T58" fmla="*/ 17 w 29"/>
                            <a:gd name="T59" fmla="*/ 13 h 24"/>
                            <a:gd name="T60" fmla="*/ 16 w 29"/>
                            <a:gd name="T61" fmla="*/ 15 h 24"/>
                            <a:gd name="T62" fmla="*/ 16 w 29"/>
                            <a:gd name="T63" fmla="*/ 16 h 24"/>
                            <a:gd name="T64" fmla="*/ 16 w 29"/>
                            <a:gd name="T65" fmla="*/ 17 h 24"/>
                            <a:gd name="T66" fmla="*/ 16 w 29"/>
                            <a:gd name="T67" fmla="*/ 19 h 24"/>
                            <a:gd name="T68" fmla="*/ 16 w 29"/>
                            <a:gd name="T69" fmla="*/ 20 h 24"/>
                            <a:gd name="T70" fmla="*/ 16 w 29"/>
                            <a:gd name="T71" fmla="*/ 22 h 24"/>
                            <a:gd name="T72" fmla="*/ 16 w 29"/>
                            <a:gd name="T73" fmla="*/ 24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9" h="24">
                              <a:moveTo>
                                <a:pt x="0" y="24"/>
                              </a:moveTo>
                              <a:lnTo>
                                <a:pt x="0" y="22"/>
                              </a:lnTo>
                              <a:lnTo>
                                <a:pt x="0" y="20"/>
                              </a:lnTo>
                              <a:lnTo>
                                <a:pt x="0" y="19"/>
                              </a:lnTo>
                              <a:lnTo>
                                <a:pt x="0" y="17"/>
                              </a:lnTo>
                              <a:lnTo>
                                <a:pt x="1" y="16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2" y="8"/>
                              </a:lnTo>
                              <a:lnTo>
                                <a:pt x="3" y="7"/>
                              </a:lnTo>
                              <a:lnTo>
                                <a:pt x="3" y="6"/>
                              </a:lnTo>
                              <a:lnTo>
                                <a:pt x="3" y="4"/>
                              </a:lnTo>
                              <a:lnTo>
                                <a:pt x="4" y="3"/>
                              </a:lnTo>
                              <a:lnTo>
                                <a:pt x="4" y="2"/>
                              </a:lnTo>
                              <a:lnTo>
                                <a:pt x="5" y="1"/>
                              </a:lnTo>
                              <a:lnTo>
                                <a:pt x="5" y="0"/>
                              </a:lnTo>
                              <a:lnTo>
                                <a:pt x="29" y="0"/>
                              </a:lnTo>
                              <a:lnTo>
                                <a:pt x="28" y="0"/>
                              </a:lnTo>
                              <a:lnTo>
                                <a:pt x="27" y="0"/>
                              </a:lnTo>
                              <a:lnTo>
                                <a:pt x="26" y="0"/>
                              </a:lnTo>
                              <a:lnTo>
                                <a:pt x="25" y="0"/>
                              </a:lnTo>
                              <a:lnTo>
                                <a:pt x="24" y="1"/>
                              </a:lnTo>
                              <a:lnTo>
                                <a:pt x="19" y="6"/>
                              </a:lnTo>
                              <a:lnTo>
                                <a:pt x="18" y="7"/>
                              </a:lnTo>
                              <a:lnTo>
                                <a:pt x="17" y="12"/>
                              </a:lnTo>
                              <a:lnTo>
                                <a:pt x="17" y="13"/>
                              </a:lnTo>
                              <a:lnTo>
                                <a:pt x="16" y="15"/>
                              </a:lnTo>
                              <a:lnTo>
                                <a:pt x="16" y="16"/>
                              </a:lnTo>
                              <a:lnTo>
                                <a:pt x="16" y="17"/>
                              </a:lnTo>
                              <a:lnTo>
                                <a:pt x="16" y="19"/>
                              </a:lnTo>
                              <a:lnTo>
                                <a:pt x="16" y="20"/>
                              </a:lnTo>
                              <a:lnTo>
                                <a:pt x="16" y="22"/>
                              </a:lnTo>
                              <a:lnTo>
                                <a:pt x="16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2444DF4" id="Freeform 155" o:spid="_x0000_s1026" style="position:absolute;z-index:-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8.4pt,125.95pt,478.4pt,125.85pt,478.4pt,125.75pt,478.4pt,125.7pt,478.4pt,125.6pt,478.45pt,125.55pt,478.5pt,125.25pt,478.5pt,125.2pt,478.5pt,125.15pt,478.55pt,125.1pt,478.55pt,125.05pt,478.55pt,124.95pt,478.6pt,124.9pt,478.6pt,124.85pt,478.65pt,124.8pt,478.65pt,124.75pt,479.85pt,124.75pt,479.8pt,124.75pt,479.75pt,124.75pt,479.7pt,124.75pt,479.65pt,124.75pt,479.6pt,124.8pt,479.35pt,125.05pt,479.3pt,125.1pt,479.25pt,125.35pt,479.25pt,125.4pt,479.2pt,125.5pt,479.2pt,125.55pt,479.2pt,125.6pt,479.2pt,125.7pt,479.2pt,125.75pt,479.2pt,125.85pt,479.2pt,125.95pt" coordsize="29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" stroked="f">
                <v:path o:connecttype="custom" o:connectlocs="0,15240;0,13970;0,12700;0,12065;0,10795;635,10160;1270,6350;1270,5715;1270,5080;1905,4445;1905,3810;1905,2540;2540,1905;2540,1905;2540,1270;3175,635;3175,635;3175,0;3175,0;3175,0;18415,0;17780,0;17145,0;16510,0;15875,0;15240,635;12065,3810;11430,4445;10795,7620;10795,8255;10160,9525;10160,10160;10160,10795;10160,12065;10160,12700;10160,13970;10160,15240" o:connectangles="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3024" behindDoc="1" locked="0" layoutInCell="1" allowOverlap="1" wp14:anchorId="16E50A21" wp14:editId="7E7F0D2A">
                <wp:simplePos x="0" y="0"/>
                <wp:positionH relativeFrom="page">
                  <wp:posOffset>6094095</wp:posOffset>
                </wp:positionH>
                <wp:positionV relativeFrom="paragraph">
                  <wp:posOffset>1584325</wp:posOffset>
                </wp:positionV>
                <wp:extent cx="18415" cy="15240"/>
                <wp:effectExtent l="7620" t="6985" r="2540" b="6350"/>
                <wp:wrapNone/>
                <wp:docPr id="736514358" name="Freeform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5240"/>
                        </a:xfrm>
                        <a:custGeom>
                          <a:avLst/>
                          <a:gdLst>
                            <a:gd name="T0" fmla="*/ 13 w 29"/>
                            <a:gd name="T1" fmla="*/ 24 h 24"/>
                            <a:gd name="T2" fmla="*/ 13 w 29"/>
                            <a:gd name="T3" fmla="*/ 24 h 24"/>
                            <a:gd name="T4" fmla="*/ 13 w 29"/>
                            <a:gd name="T5" fmla="*/ 23 h 24"/>
                            <a:gd name="T6" fmla="*/ 13 w 29"/>
                            <a:gd name="T7" fmla="*/ 23 h 24"/>
                            <a:gd name="T8" fmla="*/ 13 w 29"/>
                            <a:gd name="T9" fmla="*/ 23 h 24"/>
                            <a:gd name="T10" fmla="*/ 13 w 29"/>
                            <a:gd name="T11" fmla="*/ 23 h 24"/>
                            <a:gd name="T12" fmla="*/ 13 w 29"/>
                            <a:gd name="T13" fmla="*/ 22 h 24"/>
                            <a:gd name="T14" fmla="*/ 13 w 29"/>
                            <a:gd name="T15" fmla="*/ 22 h 24"/>
                            <a:gd name="T16" fmla="*/ 13 w 29"/>
                            <a:gd name="T17" fmla="*/ 22 h 24"/>
                            <a:gd name="T18" fmla="*/ 13 w 29"/>
                            <a:gd name="T19" fmla="*/ 22 h 24"/>
                            <a:gd name="T20" fmla="*/ 13 w 29"/>
                            <a:gd name="T21" fmla="*/ 15 h 24"/>
                            <a:gd name="T22" fmla="*/ 13 w 29"/>
                            <a:gd name="T23" fmla="*/ 14 h 24"/>
                            <a:gd name="T24" fmla="*/ 7 w 29"/>
                            <a:gd name="T25" fmla="*/ 2 h 24"/>
                            <a:gd name="T26" fmla="*/ 7 w 29"/>
                            <a:gd name="T27" fmla="*/ 1 h 24"/>
                            <a:gd name="T28" fmla="*/ 0 w 29"/>
                            <a:gd name="T29" fmla="*/ 0 h 24"/>
                            <a:gd name="T30" fmla="*/ 24 w 29"/>
                            <a:gd name="T31" fmla="*/ 0 h 24"/>
                            <a:gd name="T32" fmla="*/ 25 w 29"/>
                            <a:gd name="T33" fmla="*/ 0 h 24"/>
                            <a:gd name="T34" fmla="*/ 25 w 29"/>
                            <a:gd name="T35" fmla="*/ 0 h 24"/>
                            <a:gd name="T36" fmla="*/ 25 w 29"/>
                            <a:gd name="T37" fmla="*/ 0 h 24"/>
                            <a:gd name="T38" fmla="*/ 25 w 29"/>
                            <a:gd name="T39" fmla="*/ 1 h 24"/>
                            <a:gd name="T40" fmla="*/ 25 w 29"/>
                            <a:gd name="T41" fmla="*/ 1 h 24"/>
                            <a:gd name="T42" fmla="*/ 26 w 29"/>
                            <a:gd name="T43" fmla="*/ 2 h 24"/>
                            <a:gd name="T44" fmla="*/ 26 w 29"/>
                            <a:gd name="T45" fmla="*/ 3 h 24"/>
                            <a:gd name="T46" fmla="*/ 26 w 29"/>
                            <a:gd name="T47" fmla="*/ 4 h 24"/>
                            <a:gd name="T48" fmla="*/ 26 w 29"/>
                            <a:gd name="T49" fmla="*/ 5 h 24"/>
                            <a:gd name="T50" fmla="*/ 27 w 29"/>
                            <a:gd name="T51" fmla="*/ 5 h 24"/>
                            <a:gd name="T52" fmla="*/ 27 w 29"/>
                            <a:gd name="T53" fmla="*/ 6 h 24"/>
                            <a:gd name="T54" fmla="*/ 27 w 29"/>
                            <a:gd name="T55" fmla="*/ 7 h 24"/>
                            <a:gd name="T56" fmla="*/ 27 w 29"/>
                            <a:gd name="T57" fmla="*/ 8 h 24"/>
                            <a:gd name="T58" fmla="*/ 28 w 29"/>
                            <a:gd name="T59" fmla="*/ 9 h 24"/>
                            <a:gd name="T60" fmla="*/ 28 w 29"/>
                            <a:gd name="T61" fmla="*/ 10 h 24"/>
                            <a:gd name="T62" fmla="*/ 28 w 29"/>
                            <a:gd name="T63" fmla="*/ 11 h 24"/>
                            <a:gd name="T64" fmla="*/ 28 w 29"/>
                            <a:gd name="T65" fmla="*/ 12 h 24"/>
                            <a:gd name="T66" fmla="*/ 28 w 29"/>
                            <a:gd name="T67" fmla="*/ 14 h 24"/>
                            <a:gd name="T68" fmla="*/ 29 w 29"/>
                            <a:gd name="T69" fmla="*/ 15 h 24"/>
                            <a:gd name="T70" fmla="*/ 29 w 29"/>
                            <a:gd name="T71" fmla="*/ 15 h 24"/>
                            <a:gd name="T72" fmla="*/ 29 w 29"/>
                            <a:gd name="T73" fmla="*/ 17 h 24"/>
                            <a:gd name="T74" fmla="*/ 29 w 29"/>
                            <a:gd name="T75" fmla="*/ 19 h 24"/>
                            <a:gd name="T76" fmla="*/ 29 w 29"/>
                            <a:gd name="T77" fmla="*/ 19 h 24"/>
                            <a:gd name="T78" fmla="*/ 29 w 29"/>
                            <a:gd name="T79" fmla="*/ 22 h 24"/>
                            <a:gd name="T80" fmla="*/ 29 w 29"/>
                            <a:gd name="T81" fmla="*/ 22 h 24"/>
                            <a:gd name="T82" fmla="*/ 29 w 29"/>
                            <a:gd name="T83" fmla="*/ 22 h 24"/>
                            <a:gd name="T84" fmla="*/ 29 w 29"/>
                            <a:gd name="T85" fmla="*/ 22 h 24"/>
                            <a:gd name="T86" fmla="*/ 29 w 29"/>
                            <a:gd name="T87" fmla="*/ 22 h 24"/>
                            <a:gd name="T88" fmla="*/ 29 w 29"/>
                            <a:gd name="T89" fmla="*/ 23 h 24"/>
                            <a:gd name="T90" fmla="*/ 29 w 29"/>
                            <a:gd name="T91" fmla="*/ 23 h 24"/>
                            <a:gd name="T92" fmla="*/ 29 w 29"/>
                            <a:gd name="T93" fmla="*/ 23 h 24"/>
                            <a:gd name="T94" fmla="*/ 29 w 29"/>
                            <a:gd name="T95" fmla="*/ 23 h 24"/>
                            <a:gd name="T96" fmla="*/ 29 w 29"/>
                            <a:gd name="T97" fmla="*/ 24 h 24"/>
                            <a:gd name="T98" fmla="*/ 29 w 29"/>
                            <a:gd name="T99" fmla="*/ 24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9" h="24">
                              <a:moveTo>
                                <a:pt x="13" y="24"/>
                              </a:moveTo>
                              <a:lnTo>
                                <a:pt x="13" y="24"/>
                              </a:lnTo>
                              <a:lnTo>
                                <a:pt x="13" y="23"/>
                              </a:lnTo>
                              <a:lnTo>
                                <a:pt x="13" y="22"/>
                              </a:lnTo>
                              <a:lnTo>
                                <a:pt x="13" y="15"/>
                              </a:lnTo>
                              <a:lnTo>
                                <a:pt x="13" y="14"/>
                              </a:lnTo>
                              <a:lnTo>
                                <a:pt x="7" y="2"/>
                              </a:lnTo>
                              <a:lnTo>
                                <a:pt x="7" y="1"/>
                              </a:lnTo>
                              <a:lnTo>
                                <a:pt x="0" y="0"/>
                              </a:lnTo>
                              <a:lnTo>
                                <a:pt x="24" y="0"/>
                              </a:lnTo>
                              <a:lnTo>
                                <a:pt x="25" y="0"/>
                              </a:lnTo>
                              <a:lnTo>
                                <a:pt x="25" y="1"/>
                              </a:lnTo>
                              <a:lnTo>
                                <a:pt x="26" y="2"/>
                              </a:lnTo>
                              <a:lnTo>
                                <a:pt x="26" y="3"/>
                              </a:lnTo>
                              <a:lnTo>
                                <a:pt x="26" y="4"/>
                              </a:lnTo>
                              <a:lnTo>
                                <a:pt x="26" y="5"/>
                              </a:lnTo>
                              <a:lnTo>
                                <a:pt x="27" y="5"/>
                              </a:lnTo>
                              <a:lnTo>
                                <a:pt x="27" y="6"/>
                              </a:lnTo>
                              <a:lnTo>
                                <a:pt x="27" y="7"/>
                              </a:lnTo>
                              <a:lnTo>
                                <a:pt x="27" y="8"/>
                              </a:lnTo>
                              <a:lnTo>
                                <a:pt x="28" y="9"/>
                              </a:lnTo>
                              <a:lnTo>
                                <a:pt x="28" y="10"/>
                              </a:lnTo>
                              <a:lnTo>
                                <a:pt x="28" y="11"/>
                              </a:lnTo>
                              <a:lnTo>
                                <a:pt x="28" y="12"/>
                              </a:lnTo>
                              <a:lnTo>
                                <a:pt x="28" y="14"/>
                              </a:lnTo>
                              <a:lnTo>
                                <a:pt x="29" y="15"/>
                              </a:lnTo>
                              <a:lnTo>
                                <a:pt x="29" y="17"/>
                              </a:lnTo>
                              <a:lnTo>
                                <a:pt x="29" y="19"/>
                              </a:lnTo>
                              <a:lnTo>
                                <a:pt x="29" y="22"/>
                              </a:lnTo>
                              <a:lnTo>
                                <a:pt x="29" y="23"/>
                              </a:lnTo>
                              <a:lnTo>
                                <a:pt x="29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C416785" id="Freeform 156" o:spid="_x0000_s1026" style="position:absolute;z-index:-2516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0.5pt,125.95pt,480.5pt,125.95pt,480.5pt,125.9pt,480.5pt,125.85pt,480.5pt,125.5pt,480.5pt,125.45pt,480.2pt,124.85pt,480.2pt,124.8pt,479.85pt,124.75pt,481.05pt,124.75pt,481.1pt,124.75pt,481.1pt,124.8pt,481.15pt,124.85pt,481.15pt,124.9pt,481.15pt,124.95pt,481.15pt,125pt,481.2pt,125pt,481.2pt,125.05pt,481.2pt,125.1pt,481.2pt,125.15pt,481.25pt,125.2pt,481.25pt,125.25pt,481.25pt,125.3pt,481.25pt,125.35pt,481.25pt,125.45pt,481.3pt,125.5pt,481.3pt,125.6pt,481.3pt,125.7pt,481.3pt,125.85pt,481.3pt,125.9pt,481.3pt,125.95pt" coordsize="29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" stroked="f">
                <v:path o:connecttype="custom" o:connectlocs="8255,15240;8255,15240;8255,14605;8255,14605;8255,14605;8255,14605;8255,13970;8255,13970;8255,13970;8255,13970;8255,9525;8255,8890;4445,1270;4445,635;0,0;15240,0;15875,0;15875,0;15875,0;15875,635;15875,635;16510,1270;16510,1905;16510,2540;16510,3175;17145,3175;17145,3810;17145,4445;17145,5080;17780,5715;17780,6350;17780,6985;17780,7620;17780,8890;18415,9525;18415,9525;18415,10795;18415,12065;18415,12065;18415,13970;18415,13970;18415,13970;18415,13970;18415,13970;18415,14605;18415,14605;18415,14605;18415,14605;18415,15240;18415,15240" o:connectangles="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 wp14:anchorId="6BC24BBC" wp14:editId="2BE38FC4">
                <wp:simplePos x="0" y="0"/>
                <wp:positionH relativeFrom="page">
                  <wp:posOffset>6078855</wp:posOffset>
                </wp:positionH>
                <wp:positionV relativeFrom="paragraph">
                  <wp:posOffset>1574800</wp:posOffset>
                </wp:positionV>
                <wp:extent cx="30480" cy="9525"/>
                <wp:effectExtent l="1905" t="6985" r="5715" b="2540"/>
                <wp:wrapNone/>
                <wp:docPr id="1309129900" name="Freeform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9525"/>
                        </a:xfrm>
                        <a:custGeom>
                          <a:avLst/>
                          <a:gdLst>
                            <a:gd name="T0" fmla="*/ 0 w 48"/>
                            <a:gd name="T1" fmla="*/ 15 h 15"/>
                            <a:gd name="T2" fmla="*/ 7 w 48"/>
                            <a:gd name="T3" fmla="*/ 6 h 15"/>
                            <a:gd name="T4" fmla="*/ 9 w 48"/>
                            <a:gd name="T5" fmla="*/ 5 h 15"/>
                            <a:gd name="T6" fmla="*/ 9 w 48"/>
                            <a:gd name="T7" fmla="*/ 4 h 15"/>
                            <a:gd name="T8" fmla="*/ 11 w 48"/>
                            <a:gd name="T9" fmla="*/ 3 h 15"/>
                            <a:gd name="T10" fmla="*/ 11 w 48"/>
                            <a:gd name="T11" fmla="*/ 3 h 15"/>
                            <a:gd name="T12" fmla="*/ 13 w 48"/>
                            <a:gd name="T13" fmla="*/ 2 h 15"/>
                            <a:gd name="T14" fmla="*/ 14 w 48"/>
                            <a:gd name="T15" fmla="*/ 2 h 15"/>
                            <a:gd name="T16" fmla="*/ 16 w 48"/>
                            <a:gd name="T17" fmla="*/ 1 h 15"/>
                            <a:gd name="T18" fmla="*/ 16 w 48"/>
                            <a:gd name="T19" fmla="*/ 1 h 15"/>
                            <a:gd name="T20" fmla="*/ 18 w 48"/>
                            <a:gd name="T21" fmla="*/ 1 h 15"/>
                            <a:gd name="T22" fmla="*/ 19 w 48"/>
                            <a:gd name="T23" fmla="*/ 1 h 15"/>
                            <a:gd name="T24" fmla="*/ 21 w 48"/>
                            <a:gd name="T25" fmla="*/ 0 h 15"/>
                            <a:gd name="T26" fmla="*/ 21 w 48"/>
                            <a:gd name="T27" fmla="*/ 0 h 15"/>
                            <a:gd name="T28" fmla="*/ 24 w 48"/>
                            <a:gd name="T29" fmla="*/ 0 h 15"/>
                            <a:gd name="T30" fmla="*/ 27 w 48"/>
                            <a:gd name="T31" fmla="*/ 0 h 15"/>
                            <a:gd name="T32" fmla="*/ 30 w 48"/>
                            <a:gd name="T33" fmla="*/ 1 h 15"/>
                            <a:gd name="T34" fmla="*/ 36 w 48"/>
                            <a:gd name="T35" fmla="*/ 2 h 15"/>
                            <a:gd name="T36" fmla="*/ 38 w 48"/>
                            <a:gd name="T37" fmla="*/ 3 h 15"/>
                            <a:gd name="T38" fmla="*/ 38 w 48"/>
                            <a:gd name="T39" fmla="*/ 3 h 15"/>
                            <a:gd name="T40" fmla="*/ 40 w 48"/>
                            <a:gd name="T41" fmla="*/ 4 h 15"/>
                            <a:gd name="T42" fmla="*/ 40 w 48"/>
                            <a:gd name="T43" fmla="*/ 5 h 15"/>
                            <a:gd name="T44" fmla="*/ 42 w 48"/>
                            <a:gd name="T45" fmla="*/ 6 h 15"/>
                            <a:gd name="T46" fmla="*/ 46 w 48"/>
                            <a:gd name="T47" fmla="*/ 10 h 15"/>
                            <a:gd name="T48" fmla="*/ 47 w 48"/>
                            <a:gd name="T49" fmla="*/ 12 h 15"/>
                            <a:gd name="T50" fmla="*/ 47 w 48"/>
                            <a:gd name="T51" fmla="*/ 12 h 15"/>
                            <a:gd name="T52" fmla="*/ 48 w 48"/>
                            <a:gd name="T53" fmla="*/ 14 h 15"/>
                            <a:gd name="T54" fmla="*/ 48 w 48"/>
                            <a:gd name="T55" fmla="*/ 1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48" h="15">
                              <a:moveTo>
                                <a:pt x="0" y="15"/>
                              </a:moveTo>
                              <a:lnTo>
                                <a:pt x="7" y="6"/>
                              </a:lnTo>
                              <a:lnTo>
                                <a:pt x="9" y="5"/>
                              </a:lnTo>
                              <a:lnTo>
                                <a:pt x="9" y="4"/>
                              </a:lnTo>
                              <a:lnTo>
                                <a:pt x="11" y="3"/>
                              </a:lnTo>
                              <a:lnTo>
                                <a:pt x="13" y="2"/>
                              </a:lnTo>
                              <a:lnTo>
                                <a:pt x="14" y="2"/>
                              </a:lnTo>
                              <a:lnTo>
                                <a:pt x="16" y="1"/>
                              </a:lnTo>
                              <a:lnTo>
                                <a:pt x="18" y="1"/>
                              </a:lnTo>
                              <a:lnTo>
                                <a:pt x="19" y="1"/>
                              </a:lnTo>
                              <a:lnTo>
                                <a:pt x="21" y="0"/>
                              </a:lnTo>
                              <a:lnTo>
                                <a:pt x="24" y="0"/>
                              </a:lnTo>
                              <a:lnTo>
                                <a:pt x="27" y="0"/>
                              </a:lnTo>
                              <a:lnTo>
                                <a:pt x="30" y="1"/>
                              </a:lnTo>
                              <a:lnTo>
                                <a:pt x="36" y="2"/>
                              </a:lnTo>
                              <a:lnTo>
                                <a:pt x="38" y="3"/>
                              </a:lnTo>
                              <a:lnTo>
                                <a:pt x="40" y="4"/>
                              </a:lnTo>
                              <a:lnTo>
                                <a:pt x="40" y="5"/>
                              </a:lnTo>
                              <a:lnTo>
                                <a:pt x="42" y="6"/>
                              </a:lnTo>
                              <a:lnTo>
                                <a:pt x="46" y="10"/>
                              </a:lnTo>
                              <a:lnTo>
                                <a:pt x="47" y="12"/>
                              </a:lnTo>
                              <a:lnTo>
                                <a:pt x="48" y="14"/>
                              </a:lnTo>
                              <a:lnTo>
                                <a:pt x="48" y="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0952D485" id="Freeform 157" o:spid="_x0000_s1026" style="position:absolute;z-index:-2516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8.65pt,124.75pt,479pt,124.3pt,479.1pt,124.25pt,479.1pt,124.2pt,479.2pt,124.15pt,479.3pt,124.1pt,479.35pt,124.1pt,479.45pt,124.05pt,479.55pt,124.05pt,479.6pt,124.05pt,479.7pt,124pt,479.85pt,124pt,480pt,124pt,480.15pt,124.05pt,480.45pt,124.1pt,480.55pt,124.15pt,480.65pt,124.2pt,480.65pt,124.25pt,480.75pt,124.3pt,480.95pt,124.5pt,481pt,124.6pt,481.05pt,124.7pt,481.05pt,124.75pt" coordsize="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" stroked="f">
                <v:path o:connecttype="custom" o:connectlocs="0,9525;4445,3810;5715,3175;5715,2540;6985,1905;6985,1905;8255,1270;8890,1270;10160,635;10160,635;11430,635;12065,635;13335,0;13335,0;15240,0;17145,0;19050,635;22860,1270;24130,1905;24130,1905;25400,2540;25400,3175;26670,3810;29210,6350;29845,7620;29845,7620;30480,8890;30480,9525" o:connectangles="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5072" behindDoc="1" locked="0" layoutInCell="1" allowOverlap="1" wp14:anchorId="17E04A89" wp14:editId="724DB7E6">
                <wp:simplePos x="0" y="0"/>
                <wp:positionH relativeFrom="page">
                  <wp:posOffset>6144260</wp:posOffset>
                </wp:positionH>
                <wp:positionV relativeFrom="paragraph">
                  <wp:posOffset>1630045</wp:posOffset>
                </wp:positionV>
                <wp:extent cx="22860" cy="6985"/>
                <wp:effectExtent l="635" t="5080" r="5080" b="6985"/>
                <wp:wrapNone/>
                <wp:docPr id="1516036656" name="Freeform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" cy="6985"/>
                        </a:xfrm>
                        <a:custGeom>
                          <a:avLst/>
                          <a:gdLst>
                            <a:gd name="T0" fmla="*/ 18 w 36"/>
                            <a:gd name="T1" fmla="*/ 11 h 11"/>
                            <a:gd name="T2" fmla="*/ 17 w 36"/>
                            <a:gd name="T3" fmla="*/ 11 h 11"/>
                            <a:gd name="T4" fmla="*/ 16 w 36"/>
                            <a:gd name="T5" fmla="*/ 11 h 11"/>
                            <a:gd name="T6" fmla="*/ 15 w 36"/>
                            <a:gd name="T7" fmla="*/ 11 h 11"/>
                            <a:gd name="T8" fmla="*/ 15 w 36"/>
                            <a:gd name="T9" fmla="*/ 11 h 11"/>
                            <a:gd name="T10" fmla="*/ 14 w 36"/>
                            <a:gd name="T11" fmla="*/ 11 h 11"/>
                            <a:gd name="T12" fmla="*/ 13 w 36"/>
                            <a:gd name="T13" fmla="*/ 11 h 11"/>
                            <a:gd name="T14" fmla="*/ 13 w 36"/>
                            <a:gd name="T15" fmla="*/ 10 h 11"/>
                            <a:gd name="T16" fmla="*/ 12 w 36"/>
                            <a:gd name="T17" fmla="*/ 10 h 11"/>
                            <a:gd name="T18" fmla="*/ 11 w 36"/>
                            <a:gd name="T19" fmla="*/ 10 h 11"/>
                            <a:gd name="T20" fmla="*/ 11 w 36"/>
                            <a:gd name="T21" fmla="*/ 10 h 11"/>
                            <a:gd name="T22" fmla="*/ 10 w 36"/>
                            <a:gd name="T23" fmla="*/ 9 h 11"/>
                            <a:gd name="T24" fmla="*/ 9 w 36"/>
                            <a:gd name="T25" fmla="*/ 9 h 11"/>
                            <a:gd name="T26" fmla="*/ 9 w 36"/>
                            <a:gd name="T27" fmla="*/ 9 h 11"/>
                            <a:gd name="T28" fmla="*/ 8 w 36"/>
                            <a:gd name="T29" fmla="*/ 8 h 11"/>
                            <a:gd name="T30" fmla="*/ 7 w 36"/>
                            <a:gd name="T31" fmla="*/ 8 h 11"/>
                            <a:gd name="T32" fmla="*/ 7 w 36"/>
                            <a:gd name="T33" fmla="*/ 8 h 11"/>
                            <a:gd name="T34" fmla="*/ 6 w 36"/>
                            <a:gd name="T35" fmla="*/ 7 h 11"/>
                            <a:gd name="T36" fmla="*/ 6 w 36"/>
                            <a:gd name="T37" fmla="*/ 7 h 11"/>
                            <a:gd name="T38" fmla="*/ 5 w 36"/>
                            <a:gd name="T39" fmla="*/ 6 h 11"/>
                            <a:gd name="T40" fmla="*/ 4 w 36"/>
                            <a:gd name="T41" fmla="*/ 5 h 11"/>
                            <a:gd name="T42" fmla="*/ 3 w 36"/>
                            <a:gd name="T43" fmla="*/ 4 h 11"/>
                            <a:gd name="T44" fmla="*/ 2 w 36"/>
                            <a:gd name="T45" fmla="*/ 3 h 11"/>
                            <a:gd name="T46" fmla="*/ 2 w 36"/>
                            <a:gd name="T47" fmla="*/ 2 h 11"/>
                            <a:gd name="T48" fmla="*/ 1 w 36"/>
                            <a:gd name="T49" fmla="*/ 1 h 11"/>
                            <a:gd name="T50" fmla="*/ 0 w 36"/>
                            <a:gd name="T51" fmla="*/ 0 h 11"/>
                            <a:gd name="T52" fmla="*/ 36 w 36"/>
                            <a:gd name="T53" fmla="*/ 0 h 11"/>
                            <a:gd name="T54" fmla="*/ 36 w 36"/>
                            <a:gd name="T55" fmla="*/ 1 h 11"/>
                            <a:gd name="T56" fmla="*/ 35 w 36"/>
                            <a:gd name="T57" fmla="*/ 2 h 11"/>
                            <a:gd name="T58" fmla="*/ 34 w 36"/>
                            <a:gd name="T59" fmla="*/ 3 h 11"/>
                            <a:gd name="T60" fmla="*/ 33 w 36"/>
                            <a:gd name="T61" fmla="*/ 4 h 11"/>
                            <a:gd name="T62" fmla="*/ 31 w 36"/>
                            <a:gd name="T63" fmla="*/ 7 h 11"/>
                            <a:gd name="T64" fmla="*/ 30 w 36"/>
                            <a:gd name="T65" fmla="*/ 7 h 11"/>
                            <a:gd name="T66" fmla="*/ 29 w 36"/>
                            <a:gd name="T67" fmla="*/ 8 h 11"/>
                            <a:gd name="T68" fmla="*/ 29 w 36"/>
                            <a:gd name="T69" fmla="*/ 8 h 11"/>
                            <a:gd name="T70" fmla="*/ 28 w 36"/>
                            <a:gd name="T71" fmla="*/ 8 h 11"/>
                            <a:gd name="T72" fmla="*/ 25 w 36"/>
                            <a:gd name="T73" fmla="*/ 10 h 11"/>
                            <a:gd name="T74" fmla="*/ 24 w 36"/>
                            <a:gd name="T75" fmla="*/ 10 h 11"/>
                            <a:gd name="T76" fmla="*/ 19 w 36"/>
                            <a:gd name="T77" fmla="*/ 11 h 11"/>
                            <a:gd name="T78" fmla="*/ 18 w 36"/>
                            <a:gd name="T79" fmla="*/ 11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36" h="11">
                              <a:moveTo>
                                <a:pt x="18" y="11"/>
                              </a:moveTo>
                              <a:lnTo>
                                <a:pt x="17" y="11"/>
                              </a:lnTo>
                              <a:lnTo>
                                <a:pt x="16" y="11"/>
                              </a:lnTo>
                              <a:lnTo>
                                <a:pt x="15" y="11"/>
                              </a:lnTo>
                              <a:lnTo>
                                <a:pt x="14" y="11"/>
                              </a:lnTo>
                              <a:lnTo>
                                <a:pt x="13" y="11"/>
                              </a:lnTo>
                              <a:lnTo>
                                <a:pt x="13" y="10"/>
                              </a:lnTo>
                              <a:lnTo>
                                <a:pt x="12" y="10"/>
                              </a:lnTo>
                              <a:lnTo>
                                <a:pt x="11" y="10"/>
                              </a:lnTo>
                              <a:lnTo>
                                <a:pt x="10" y="9"/>
                              </a:lnTo>
                              <a:lnTo>
                                <a:pt x="9" y="9"/>
                              </a:lnTo>
                              <a:lnTo>
                                <a:pt x="8" y="8"/>
                              </a:lnTo>
                              <a:lnTo>
                                <a:pt x="7" y="8"/>
                              </a:lnTo>
                              <a:lnTo>
                                <a:pt x="6" y="7"/>
                              </a:lnTo>
                              <a:lnTo>
                                <a:pt x="5" y="6"/>
                              </a:lnTo>
                              <a:lnTo>
                                <a:pt x="4" y="5"/>
                              </a:lnTo>
                              <a:lnTo>
                                <a:pt x="3" y="4"/>
                              </a:lnTo>
                              <a:lnTo>
                                <a:pt x="2" y="3"/>
                              </a:lnTo>
                              <a:lnTo>
                                <a:pt x="2" y="2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lnTo>
                                <a:pt x="36" y="0"/>
                              </a:lnTo>
                              <a:lnTo>
                                <a:pt x="36" y="1"/>
                              </a:lnTo>
                              <a:lnTo>
                                <a:pt x="35" y="2"/>
                              </a:lnTo>
                              <a:lnTo>
                                <a:pt x="34" y="3"/>
                              </a:lnTo>
                              <a:lnTo>
                                <a:pt x="33" y="4"/>
                              </a:lnTo>
                              <a:lnTo>
                                <a:pt x="31" y="7"/>
                              </a:lnTo>
                              <a:lnTo>
                                <a:pt x="30" y="7"/>
                              </a:lnTo>
                              <a:lnTo>
                                <a:pt x="29" y="8"/>
                              </a:lnTo>
                              <a:lnTo>
                                <a:pt x="28" y="8"/>
                              </a:lnTo>
                              <a:lnTo>
                                <a:pt x="25" y="10"/>
                              </a:lnTo>
                              <a:lnTo>
                                <a:pt x="24" y="10"/>
                              </a:lnTo>
                              <a:lnTo>
                                <a:pt x="19" y="11"/>
                              </a:lnTo>
                              <a:lnTo>
                                <a:pt x="18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08068D" id="Freeform 158" o:spid="_x0000_s1026" style="position:absolute;margin-left:483.8pt;margin-top:128.35pt;width:1.8pt;height:.55pt;z-index:-2516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3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" path="m18,11r-1,l16,11r-1,l14,11r-1,l13,10r-1,l11,10,10,9,9,9,8,8,7,8,6,7,5,6,4,5,3,4,2,3,2,2,1,1,,,36,r,1l35,2,34,3,33,4,31,7r-1,l29,8r-1,l25,10r-1,l19,11r-1,xe" stroked="f">
                <v:path o:connecttype="custom" o:connectlocs="11430,6985;10795,6985;10160,6985;9525,6985;9525,6985;8890,6985;8255,6985;8255,6350;7620,6350;6985,6350;6985,6350;6350,5715;5715,5715;5715,5715;5080,5080;4445,5080;4445,5080;3810,4445;3810,4445;3175,3810;2540,3175;1905,2540;1270,1905;1270,1270;635,635;0,0;22860,0;22860,635;22225,1270;21590,1905;20955,2540;19685,4445;19050,4445;18415,5080;18415,5080;17780,5080;15875,6350;15240,6350;12065,6985;11430,6985" o:connectangles="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6096" behindDoc="1" locked="0" layoutInCell="1" allowOverlap="1" wp14:anchorId="12981827" wp14:editId="3CB87470">
                <wp:simplePos x="0" y="0"/>
                <wp:positionH relativeFrom="page">
                  <wp:posOffset>6167120</wp:posOffset>
                </wp:positionH>
                <wp:positionV relativeFrom="paragraph">
                  <wp:posOffset>1630045</wp:posOffset>
                </wp:positionV>
                <wp:extent cx="11430" cy="5715"/>
                <wp:effectExtent l="4445" t="0" r="3175" b="0"/>
                <wp:wrapNone/>
                <wp:docPr id="464911599" name="Freeform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5715"/>
                        </a:xfrm>
                        <a:custGeom>
                          <a:avLst/>
                          <a:gdLst>
                            <a:gd name="T0" fmla="*/ 0 w 18"/>
                            <a:gd name="T1" fmla="*/ 9 h 9"/>
                            <a:gd name="T2" fmla="*/ 0 w 18"/>
                            <a:gd name="T3" fmla="*/ 0 h 9"/>
                            <a:gd name="T4" fmla="*/ 18 w 18"/>
                            <a:gd name="T5" fmla="*/ 0 h 9"/>
                            <a:gd name="T6" fmla="*/ 18 w 18"/>
                            <a:gd name="T7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8" y="0"/>
                              </a:lnTo>
                              <a:lnTo>
                                <a:pt x="18" y="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379F185D" id="Freeform 159" o:spid="_x0000_s1026" style="position:absolute;z-index:-2516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5.6pt,128.8pt,485.6pt,128.35pt,486.5pt,128.35pt,486.5pt,128.8pt" coordsize="18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" stroked="f">
                <v:path o:connecttype="custom" o:connectlocs="0,5715;0,0;11430,0;11430,5715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 wp14:anchorId="6FE3545A" wp14:editId="2F4E3C2D">
                <wp:simplePos x="0" y="0"/>
                <wp:positionH relativeFrom="page">
                  <wp:posOffset>6142990</wp:posOffset>
                </wp:positionH>
                <wp:positionV relativeFrom="paragraph">
                  <wp:posOffset>1626870</wp:posOffset>
                </wp:positionV>
                <wp:extent cx="35560" cy="3175"/>
                <wp:effectExtent l="8890" t="1905" r="3175" b="4445"/>
                <wp:wrapNone/>
                <wp:docPr id="1922252140" name="Freeform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175"/>
                        </a:xfrm>
                        <a:custGeom>
                          <a:avLst/>
                          <a:gdLst>
                            <a:gd name="T0" fmla="*/ 2 w 56"/>
                            <a:gd name="T1" fmla="*/ 5 h 5"/>
                            <a:gd name="T2" fmla="*/ 2 w 56"/>
                            <a:gd name="T3" fmla="*/ 4 h 5"/>
                            <a:gd name="T4" fmla="*/ 1 w 56"/>
                            <a:gd name="T5" fmla="*/ 1 h 5"/>
                            <a:gd name="T6" fmla="*/ 0 w 56"/>
                            <a:gd name="T7" fmla="*/ 0 h 5"/>
                            <a:gd name="T8" fmla="*/ 56 w 56"/>
                            <a:gd name="T9" fmla="*/ 0 h 5"/>
                            <a:gd name="T10" fmla="*/ 56 w 56"/>
                            <a:gd name="T11" fmla="*/ 1 h 5"/>
                            <a:gd name="T12" fmla="*/ 56 w 56"/>
                            <a:gd name="T13" fmla="*/ 4 h 5"/>
                            <a:gd name="T14" fmla="*/ 56 w 56"/>
                            <a:gd name="T15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56" h="5">
                              <a:moveTo>
                                <a:pt x="2" y="5"/>
                              </a:moveTo>
                              <a:lnTo>
                                <a:pt x="2" y="4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lnTo>
                                <a:pt x="56" y="0"/>
                              </a:lnTo>
                              <a:lnTo>
                                <a:pt x="56" y="1"/>
                              </a:lnTo>
                              <a:lnTo>
                                <a:pt x="56" y="4"/>
                              </a:lnTo>
                              <a:lnTo>
                                <a:pt x="56" y="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22A9F00E" id="Freeform 160" o:spid="_x0000_s1026" style="position:absolute;z-index:-2515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3.8pt,128.35pt,483.8pt,128.3pt,483.75pt,128.15pt,483.7pt,128.1pt,486.5pt,128.1pt,486.5pt,128.15pt,486.5pt,128.3pt,486.5pt,128.35pt" coordsize="5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" stroked="f">
                <v:path o:connecttype="custom" o:connectlocs="1270,3175;1270,2540;635,635;0,0;35560,0;35560,635;35560,2540;35560,3175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8144" behindDoc="1" locked="0" layoutInCell="1" allowOverlap="1" wp14:anchorId="7F27E5C5" wp14:editId="36AA17DF">
                <wp:simplePos x="0" y="0"/>
                <wp:positionH relativeFrom="page">
                  <wp:posOffset>6140450</wp:posOffset>
                </wp:positionH>
                <wp:positionV relativeFrom="paragraph">
                  <wp:posOffset>1584960</wp:posOffset>
                </wp:positionV>
                <wp:extent cx="19050" cy="41910"/>
                <wp:effectExtent l="6350" t="7620" r="3175" b="7620"/>
                <wp:wrapNone/>
                <wp:docPr id="659966754" name="Freeform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41910"/>
                        </a:xfrm>
                        <a:custGeom>
                          <a:avLst/>
                          <a:gdLst>
                            <a:gd name="T0" fmla="*/ 4 w 30"/>
                            <a:gd name="T1" fmla="*/ 66 h 66"/>
                            <a:gd name="T2" fmla="*/ 4 w 30"/>
                            <a:gd name="T3" fmla="*/ 65 h 66"/>
                            <a:gd name="T4" fmla="*/ 3 w 30"/>
                            <a:gd name="T5" fmla="*/ 64 h 66"/>
                            <a:gd name="T6" fmla="*/ 3 w 30"/>
                            <a:gd name="T7" fmla="*/ 62 h 66"/>
                            <a:gd name="T8" fmla="*/ 2 w 30"/>
                            <a:gd name="T9" fmla="*/ 61 h 66"/>
                            <a:gd name="T10" fmla="*/ 2 w 30"/>
                            <a:gd name="T11" fmla="*/ 58 h 66"/>
                            <a:gd name="T12" fmla="*/ 1 w 30"/>
                            <a:gd name="T13" fmla="*/ 56 h 66"/>
                            <a:gd name="T14" fmla="*/ 0 w 30"/>
                            <a:gd name="T15" fmla="*/ 42 h 66"/>
                            <a:gd name="T16" fmla="*/ 0 w 30"/>
                            <a:gd name="T17" fmla="*/ 38 h 66"/>
                            <a:gd name="T18" fmla="*/ 0 w 30"/>
                            <a:gd name="T19" fmla="*/ 33 h 66"/>
                            <a:gd name="T20" fmla="*/ 0 w 30"/>
                            <a:gd name="T21" fmla="*/ 28 h 66"/>
                            <a:gd name="T22" fmla="*/ 0 w 30"/>
                            <a:gd name="T23" fmla="*/ 24 h 66"/>
                            <a:gd name="T24" fmla="*/ 0 w 30"/>
                            <a:gd name="T25" fmla="*/ 20 h 66"/>
                            <a:gd name="T26" fmla="*/ 0 w 30"/>
                            <a:gd name="T27" fmla="*/ 16 h 66"/>
                            <a:gd name="T28" fmla="*/ 1 w 30"/>
                            <a:gd name="T29" fmla="*/ 14 h 66"/>
                            <a:gd name="T30" fmla="*/ 1 w 30"/>
                            <a:gd name="T31" fmla="*/ 12 h 66"/>
                            <a:gd name="T32" fmla="*/ 2 w 30"/>
                            <a:gd name="T33" fmla="*/ 9 h 66"/>
                            <a:gd name="T34" fmla="*/ 2 w 30"/>
                            <a:gd name="T35" fmla="*/ 7 h 66"/>
                            <a:gd name="T36" fmla="*/ 3 w 30"/>
                            <a:gd name="T37" fmla="*/ 5 h 66"/>
                            <a:gd name="T38" fmla="*/ 3 w 30"/>
                            <a:gd name="T39" fmla="*/ 3 h 66"/>
                            <a:gd name="T40" fmla="*/ 3 w 30"/>
                            <a:gd name="T41" fmla="*/ 2 h 66"/>
                            <a:gd name="T42" fmla="*/ 4 w 30"/>
                            <a:gd name="T43" fmla="*/ 1 h 66"/>
                            <a:gd name="T44" fmla="*/ 30 w 30"/>
                            <a:gd name="T45" fmla="*/ 0 h 66"/>
                            <a:gd name="T46" fmla="*/ 27 w 30"/>
                            <a:gd name="T47" fmla="*/ 1 h 66"/>
                            <a:gd name="T48" fmla="*/ 25 w 30"/>
                            <a:gd name="T49" fmla="*/ 2 h 66"/>
                            <a:gd name="T50" fmla="*/ 24 w 30"/>
                            <a:gd name="T51" fmla="*/ 2 h 66"/>
                            <a:gd name="T52" fmla="*/ 22 w 30"/>
                            <a:gd name="T53" fmla="*/ 4 h 66"/>
                            <a:gd name="T54" fmla="*/ 21 w 30"/>
                            <a:gd name="T55" fmla="*/ 6 h 66"/>
                            <a:gd name="T56" fmla="*/ 20 w 30"/>
                            <a:gd name="T57" fmla="*/ 8 h 66"/>
                            <a:gd name="T58" fmla="*/ 19 w 30"/>
                            <a:gd name="T59" fmla="*/ 10 h 66"/>
                            <a:gd name="T60" fmla="*/ 19 w 30"/>
                            <a:gd name="T61" fmla="*/ 12 h 66"/>
                            <a:gd name="T62" fmla="*/ 17 w 30"/>
                            <a:gd name="T63" fmla="*/ 21 h 66"/>
                            <a:gd name="T64" fmla="*/ 17 w 30"/>
                            <a:gd name="T65" fmla="*/ 27 h 66"/>
                            <a:gd name="T66" fmla="*/ 17 w 30"/>
                            <a:gd name="T67" fmla="*/ 30 h 66"/>
                            <a:gd name="T68" fmla="*/ 17 w 30"/>
                            <a:gd name="T69" fmla="*/ 36 h 66"/>
                            <a:gd name="T70" fmla="*/ 17 w 30"/>
                            <a:gd name="T71" fmla="*/ 39 h 66"/>
                            <a:gd name="T72" fmla="*/ 17 w 30"/>
                            <a:gd name="T73" fmla="*/ 45 h 66"/>
                            <a:gd name="T74" fmla="*/ 18 w 30"/>
                            <a:gd name="T75" fmla="*/ 48 h 66"/>
                            <a:gd name="T76" fmla="*/ 18 w 30"/>
                            <a:gd name="T77" fmla="*/ 51 h 66"/>
                            <a:gd name="T78" fmla="*/ 19 w 30"/>
                            <a:gd name="T79" fmla="*/ 54 h 66"/>
                            <a:gd name="T80" fmla="*/ 19 w 30"/>
                            <a:gd name="T81" fmla="*/ 56 h 66"/>
                            <a:gd name="T82" fmla="*/ 20 w 30"/>
                            <a:gd name="T83" fmla="*/ 58 h 66"/>
                            <a:gd name="T84" fmla="*/ 21 w 30"/>
                            <a:gd name="T85" fmla="*/ 61 h 66"/>
                            <a:gd name="T86" fmla="*/ 22 w 30"/>
                            <a:gd name="T87" fmla="*/ 62 h 66"/>
                            <a:gd name="T88" fmla="*/ 30 w 30"/>
                            <a:gd name="T89" fmla="*/ 66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30" h="66">
                              <a:moveTo>
                                <a:pt x="4" y="66"/>
                              </a:moveTo>
                              <a:lnTo>
                                <a:pt x="4" y="66"/>
                              </a:lnTo>
                              <a:lnTo>
                                <a:pt x="4" y="65"/>
                              </a:lnTo>
                              <a:lnTo>
                                <a:pt x="3" y="64"/>
                              </a:lnTo>
                              <a:lnTo>
                                <a:pt x="3" y="63"/>
                              </a:lnTo>
                              <a:lnTo>
                                <a:pt x="3" y="62"/>
                              </a:lnTo>
                              <a:lnTo>
                                <a:pt x="3" y="61"/>
                              </a:lnTo>
                              <a:lnTo>
                                <a:pt x="2" y="61"/>
                              </a:lnTo>
                              <a:lnTo>
                                <a:pt x="2" y="59"/>
                              </a:lnTo>
                              <a:lnTo>
                                <a:pt x="2" y="58"/>
                              </a:lnTo>
                              <a:lnTo>
                                <a:pt x="1" y="56"/>
                              </a:lnTo>
                              <a:lnTo>
                                <a:pt x="0" y="45"/>
                              </a:lnTo>
                              <a:lnTo>
                                <a:pt x="0" y="42"/>
                              </a:lnTo>
                              <a:lnTo>
                                <a:pt x="0" y="39"/>
                              </a:lnTo>
                              <a:lnTo>
                                <a:pt x="0" y="38"/>
                              </a:lnTo>
                              <a:lnTo>
                                <a:pt x="0" y="36"/>
                              </a:lnTo>
                              <a:lnTo>
                                <a:pt x="0" y="33"/>
                              </a:lnTo>
                              <a:lnTo>
                                <a:pt x="0" y="30"/>
                              </a:lnTo>
                              <a:lnTo>
                                <a:pt x="0" y="28"/>
                              </a:lnTo>
                              <a:lnTo>
                                <a:pt x="0" y="27"/>
                              </a:lnTo>
                              <a:lnTo>
                                <a:pt x="0" y="24"/>
                              </a:lnTo>
                              <a:lnTo>
                                <a:pt x="0" y="21"/>
                              </a:lnTo>
                              <a:lnTo>
                                <a:pt x="0" y="20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4"/>
                              </a:lnTo>
                              <a:lnTo>
                                <a:pt x="1" y="12"/>
                              </a:lnTo>
                              <a:lnTo>
                                <a:pt x="1" y="10"/>
                              </a:lnTo>
                              <a:lnTo>
                                <a:pt x="2" y="9"/>
                              </a:lnTo>
                              <a:lnTo>
                                <a:pt x="2" y="8"/>
                              </a:lnTo>
                              <a:lnTo>
                                <a:pt x="2" y="7"/>
                              </a:lnTo>
                              <a:lnTo>
                                <a:pt x="2" y="6"/>
                              </a:lnTo>
                              <a:lnTo>
                                <a:pt x="3" y="5"/>
                              </a:lnTo>
                              <a:lnTo>
                                <a:pt x="3" y="4"/>
                              </a:lnTo>
                              <a:lnTo>
                                <a:pt x="3" y="3"/>
                              </a:lnTo>
                              <a:lnTo>
                                <a:pt x="3" y="2"/>
                              </a:lnTo>
                              <a:lnTo>
                                <a:pt x="4" y="1"/>
                              </a:lnTo>
                              <a:lnTo>
                                <a:pt x="30" y="0"/>
                              </a:lnTo>
                              <a:lnTo>
                                <a:pt x="28" y="1"/>
                              </a:lnTo>
                              <a:lnTo>
                                <a:pt x="27" y="1"/>
                              </a:lnTo>
                              <a:lnTo>
                                <a:pt x="26" y="1"/>
                              </a:lnTo>
                              <a:lnTo>
                                <a:pt x="25" y="2"/>
                              </a:lnTo>
                              <a:lnTo>
                                <a:pt x="24" y="2"/>
                              </a:lnTo>
                              <a:lnTo>
                                <a:pt x="23" y="3"/>
                              </a:lnTo>
                              <a:lnTo>
                                <a:pt x="22" y="4"/>
                              </a:lnTo>
                              <a:lnTo>
                                <a:pt x="21" y="5"/>
                              </a:lnTo>
                              <a:lnTo>
                                <a:pt x="21" y="6"/>
                              </a:lnTo>
                              <a:lnTo>
                                <a:pt x="20" y="7"/>
                              </a:lnTo>
                              <a:lnTo>
                                <a:pt x="20" y="8"/>
                              </a:lnTo>
                              <a:lnTo>
                                <a:pt x="20" y="9"/>
                              </a:lnTo>
                              <a:lnTo>
                                <a:pt x="19" y="10"/>
                              </a:lnTo>
                              <a:lnTo>
                                <a:pt x="19" y="12"/>
                              </a:lnTo>
                              <a:lnTo>
                                <a:pt x="18" y="20"/>
                              </a:lnTo>
                              <a:lnTo>
                                <a:pt x="17" y="21"/>
                              </a:lnTo>
                              <a:lnTo>
                                <a:pt x="17" y="24"/>
                              </a:lnTo>
                              <a:lnTo>
                                <a:pt x="17" y="27"/>
                              </a:lnTo>
                              <a:lnTo>
                                <a:pt x="17" y="28"/>
                              </a:lnTo>
                              <a:lnTo>
                                <a:pt x="17" y="30"/>
                              </a:lnTo>
                              <a:lnTo>
                                <a:pt x="17" y="33"/>
                              </a:lnTo>
                              <a:lnTo>
                                <a:pt x="17" y="36"/>
                              </a:lnTo>
                              <a:lnTo>
                                <a:pt x="17" y="38"/>
                              </a:lnTo>
                              <a:lnTo>
                                <a:pt x="17" y="39"/>
                              </a:lnTo>
                              <a:lnTo>
                                <a:pt x="17" y="42"/>
                              </a:lnTo>
                              <a:lnTo>
                                <a:pt x="17" y="45"/>
                              </a:lnTo>
                              <a:lnTo>
                                <a:pt x="18" y="47"/>
                              </a:lnTo>
                              <a:lnTo>
                                <a:pt x="18" y="48"/>
                              </a:lnTo>
                              <a:lnTo>
                                <a:pt x="18" y="50"/>
                              </a:lnTo>
                              <a:lnTo>
                                <a:pt x="18" y="51"/>
                              </a:lnTo>
                              <a:lnTo>
                                <a:pt x="18" y="52"/>
                              </a:lnTo>
                              <a:lnTo>
                                <a:pt x="19" y="54"/>
                              </a:lnTo>
                              <a:lnTo>
                                <a:pt x="19" y="56"/>
                              </a:lnTo>
                              <a:lnTo>
                                <a:pt x="20" y="58"/>
                              </a:lnTo>
                              <a:lnTo>
                                <a:pt x="20" y="59"/>
                              </a:lnTo>
                              <a:lnTo>
                                <a:pt x="21" y="61"/>
                              </a:lnTo>
                              <a:lnTo>
                                <a:pt x="22" y="62"/>
                              </a:lnTo>
                              <a:lnTo>
                                <a:pt x="29" y="66"/>
                              </a:lnTo>
                              <a:lnTo>
                                <a:pt x="30" y="6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2767A041" id="Freeform 161" o:spid="_x0000_s1026" style="position:absolute;z-index:-2515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3.7pt,128.1pt,483.7pt,128.1pt,483.7pt,128.05pt,483.65pt,128pt,483.65pt,127.95pt,483.65pt,127.9pt,483.65pt,127.85pt,483.6pt,127.85pt,483.6pt,127.75pt,483.6pt,127.7pt,483.55pt,127.6pt,483.5pt,127.05pt,483.5pt,126.9pt,483.5pt,126.75pt,483.5pt,126.7pt,483.5pt,126.6pt,483.5pt,126.45pt,483.5pt,126.3pt,483.5pt,126.2pt,483.5pt,126.15pt,483.5pt,126pt,483.5pt,125.85pt,483.5pt,125.8pt,483.5pt,125.75pt,483.5pt,125.6pt,483.55pt,125.6pt,483.55pt,125.5pt,483.55pt,125.4pt,483.55pt,125.3pt,483.6pt,125.25pt,483.6pt,125.2pt,483.6pt,125.15pt,483.6pt,125.1pt,483.65pt,125.05pt,483.65pt,125pt,483.65pt,124.95pt,483.65pt,124.9pt,483.7pt,124.85pt,485pt,124.8pt,484.9pt,124.85pt,484.85pt,124.85pt,484.8pt,124.85pt,484.75pt,124.9pt,484.7pt,124.9pt,484.65pt,124.95pt,484.6pt,125pt,484.55pt,125.05pt,484.55pt,125.1pt,484.5pt,125.15pt,484.5pt,125.2pt,484.5pt,125.25pt,484.45pt,125.3pt,484.45pt,125.4pt,484.4pt,125.8pt,484.35pt,125.85pt,484.35pt,126pt,484.35pt,126.15pt,484.35pt,126.2pt,484.35pt,126.3pt,484.35pt,126.45pt,484.35pt,126.6pt,484.35pt,126.7pt,484.35pt,126.75pt,484.35pt,126.9pt,484.35pt,127.05pt,484.4pt,127.15pt,484.4pt,127.2pt,484.4pt,127.3pt,484.4pt,127.35pt,484.4pt,127.4pt,484.45pt,127.5pt,484.45pt,127.6pt,484.5pt,127.7pt,484.5pt,127.75pt,484.55pt,127.85pt,484.6pt,127.9pt,484.95pt,128.1pt,485pt,128.1pt" coordsize="3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" stroked="f">
                <v:path o:connecttype="custom" o:connectlocs="2540,41910;2540,41275;1905,40640;1905,39370;1270,38735;1270,36830;635,35560;0,26670;0,24130;0,20955;0,17780;0,15240;0,12700;0,10160;635,8890;635,7620;1270,5715;1270,4445;1905,3175;1905,1905;1905,1270;2540,635;19050,0;17145,635;15875,1270;15240,1270;13970,2540;13335,3810;12700,5080;12065,6350;12065,7620;10795,13335;10795,17145;10795,19050;10795,22860;10795,24765;10795,28575;11430,30480;11430,32385;12065,34290;12065,35560;12700,36830;13335,38735;13970,39370;19050,41910" o:connectangles="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9168" behindDoc="1" locked="0" layoutInCell="1" allowOverlap="1" wp14:anchorId="38A6B81E" wp14:editId="4BB172A1">
                <wp:simplePos x="0" y="0"/>
                <wp:positionH relativeFrom="page">
                  <wp:posOffset>6159500</wp:posOffset>
                </wp:positionH>
                <wp:positionV relativeFrom="paragraph">
                  <wp:posOffset>1584960</wp:posOffset>
                </wp:positionV>
                <wp:extent cx="19050" cy="41910"/>
                <wp:effectExtent l="6350" t="7620" r="3175" b="7620"/>
                <wp:wrapNone/>
                <wp:docPr id="483892865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41910"/>
                        </a:xfrm>
                        <a:custGeom>
                          <a:avLst/>
                          <a:gdLst>
                            <a:gd name="T0" fmla="*/ 0 w 30"/>
                            <a:gd name="T1" fmla="*/ 66 h 66"/>
                            <a:gd name="T2" fmla="*/ 13 w 30"/>
                            <a:gd name="T3" fmla="*/ 33 h 66"/>
                            <a:gd name="T4" fmla="*/ 13 w 30"/>
                            <a:gd name="T5" fmla="*/ 30 h 66"/>
                            <a:gd name="T6" fmla="*/ 0 w 30"/>
                            <a:gd name="T7" fmla="*/ 0 h 66"/>
                            <a:gd name="T8" fmla="*/ 30 w 30"/>
                            <a:gd name="T9" fmla="*/ 0 h 66"/>
                            <a:gd name="T10" fmla="*/ 30 w 30"/>
                            <a:gd name="T11" fmla="*/ 66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0" h="66">
                              <a:moveTo>
                                <a:pt x="0" y="66"/>
                              </a:moveTo>
                              <a:lnTo>
                                <a:pt x="13" y="33"/>
                              </a:lnTo>
                              <a:lnTo>
                                <a:pt x="13" y="30"/>
                              </a:lnTo>
                              <a:lnTo>
                                <a:pt x="0" y="0"/>
                              </a:lnTo>
                              <a:lnTo>
                                <a:pt x="30" y="0"/>
                              </a:lnTo>
                              <a:lnTo>
                                <a:pt x="30" y="6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E3B7DD2" id="Freeform 162" o:spid="_x0000_s1026" style="position:absolute;z-index:-2515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5pt,128.1pt,485.65pt,126.45pt,485.65pt,126.3pt,485pt,124.8pt,486.5pt,124.8pt,486.5pt,128.1pt" coordsize="3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" stroked="f">
                <v:path o:connecttype="custom" o:connectlocs="0,41910;8255,20955;8255,19050;0,0;19050,0;19050,41910" o:connectangles="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0192" behindDoc="1" locked="0" layoutInCell="1" allowOverlap="1" wp14:anchorId="6EF232FC" wp14:editId="478AC60E">
                <wp:simplePos x="0" y="0"/>
                <wp:positionH relativeFrom="page">
                  <wp:posOffset>6142990</wp:posOffset>
                </wp:positionH>
                <wp:positionV relativeFrom="paragraph">
                  <wp:posOffset>1581785</wp:posOffset>
                </wp:positionV>
                <wp:extent cx="35560" cy="3175"/>
                <wp:effectExtent l="8890" t="4445" r="3175" b="1905"/>
                <wp:wrapNone/>
                <wp:docPr id="484442119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175"/>
                        </a:xfrm>
                        <a:custGeom>
                          <a:avLst/>
                          <a:gdLst>
                            <a:gd name="T0" fmla="*/ 0 w 56"/>
                            <a:gd name="T1" fmla="*/ 5 h 5"/>
                            <a:gd name="T2" fmla="*/ 1 w 56"/>
                            <a:gd name="T3" fmla="*/ 4 h 5"/>
                            <a:gd name="T4" fmla="*/ 2 w 56"/>
                            <a:gd name="T5" fmla="*/ 2 h 5"/>
                            <a:gd name="T6" fmla="*/ 2 w 56"/>
                            <a:gd name="T7" fmla="*/ 0 h 5"/>
                            <a:gd name="T8" fmla="*/ 56 w 56"/>
                            <a:gd name="T9" fmla="*/ 0 h 5"/>
                            <a:gd name="T10" fmla="*/ 56 w 56"/>
                            <a:gd name="T11" fmla="*/ 2 h 5"/>
                            <a:gd name="T12" fmla="*/ 56 w 56"/>
                            <a:gd name="T13" fmla="*/ 4 h 5"/>
                            <a:gd name="T14" fmla="*/ 56 w 56"/>
                            <a:gd name="T15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56" h="5">
                              <a:moveTo>
                                <a:pt x="0" y="5"/>
                              </a:moveTo>
                              <a:lnTo>
                                <a:pt x="1" y="4"/>
                              </a:lnTo>
                              <a:lnTo>
                                <a:pt x="2" y="2"/>
                              </a:lnTo>
                              <a:lnTo>
                                <a:pt x="2" y="0"/>
                              </a:lnTo>
                              <a:lnTo>
                                <a:pt x="56" y="0"/>
                              </a:lnTo>
                              <a:lnTo>
                                <a:pt x="56" y="2"/>
                              </a:lnTo>
                              <a:lnTo>
                                <a:pt x="56" y="4"/>
                              </a:lnTo>
                              <a:lnTo>
                                <a:pt x="56" y="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08C02B83" id="Freeform 163" o:spid="_x0000_s1026" style="position:absolute;z-index:-2515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3.7pt,124.8pt,483.75pt,124.75pt,483.8pt,124.65pt,483.8pt,124.55pt,486.5pt,124.55pt,486.5pt,124.65pt,486.5pt,124.75pt,486.5pt,124.8pt" coordsize="5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" stroked="f">
                <v:path o:connecttype="custom" o:connectlocs="0,3175;635,2540;1270,1270;1270,0;35560,0;35560,1270;35560,2540;35560,3175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1216" behindDoc="1" locked="0" layoutInCell="1" allowOverlap="1" wp14:anchorId="5C9AD073" wp14:editId="18E8880D">
                <wp:simplePos x="0" y="0"/>
                <wp:positionH relativeFrom="page">
                  <wp:posOffset>6144260</wp:posOffset>
                </wp:positionH>
                <wp:positionV relativeFrom="paragraph">
                  <wp:posOffset>1574800</wp:posOffset>
                </wp:positionV>
                <wp:extent cx="22860" cy="6985"/>
                <wp:effectExtent l="635" t="6985" r="5080" b="5080"/>
                <wp:wrapNone/>
                <wp:docPr id="1349904241" name="Freeform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" cy="6985"/>
                        </a:xfrm>
                        <a:custGeom>
                          <a:avLst/>
                          <a:gdLst>
                            <a:gd name="T0" fmla="*/ 0 w 36"/>
                            <a:gd name="T1" fmla="*/ 11 h 11"/>
                            <a:gd name="T2" fmla="*/ 1 w 36"/>
                            <a:gd name="T3" fmla="*/ 10 h 11"/>
                            <a:gd name="T4" fmla="*/ 2 w 36"/>
                            <a:gd name="T5" fmla="*/ 9 h 11"/>
                            <a:gd name="T6" fmla="*/ 2 w 36"/>
                            <a:gd name="T7" fmla="*/ 8 h 11"/>
                            <a:gd name="T8" fmla="*/ 3 w 36"/>
                            <a:gd name="T9" fmla="*/ 7 h 11"/>
                            <a:gd name="T10" fmla="*/ 4 w 36"/>
                            <a:gd name="T11" fmla="*/ 6 h 11"/>
                            <a:gd name="T12" fmla="*/ 5 w 36"/>
                            <a:gd name="T13" fmla="*/ 6 h 11"/>
                            <a:gd name="T14" fmla="*/ 5 w 36"/>
                            <a:gd name="T15" fmla="*/ 5 h 11"/>
                            <a:gd name="T16" fmla="*/ 6 w 36"/>
                            <a:gd name="T17" fmla="*/ 4 h 11"/>
                            <a:gd name="T18" fmla="*/ 7 w 36"/>
                            <a:gd name="T19" fmla="*/ 4 h 11"/>
                            <a:gd name="T20" fmla="*/ 8 w 36"/>
                            <a:gd name="T21" fmla="*/ 3 h 11"/>
                            <a:gd name="T22" fmla="*/ 9 w 36"/>
                            <a:gd name="T23" fmla="*/ 2 h 11"/>
                            <a:gd name="T24" fmla="*/ 9 w 36"/>
                            <a:gd name="T25" fmla="*/ 2 h 11"/>
                            <a:gd name="T26" fmla="*/ 10 w 36"/>
                            <a:gd name="T27" fmla="*/ 2 h 11"/>
                            <a:gd name="T28" fmla="*/ 11 w 36"/>
                            <a:gd name="T29" fmla="*/ 2 h 11"/>
                            <a:gd name="T30" fmla="*/ 11 w 36"/>
                            <a:gd name="T31" fmla="*/ 1 h 11"/>
                            <a:gd name="T32" fmla="*/ 12 w 36"/>
                            <a:gd name="T33" fmla="*/ 1 h 11"/>
                            <a:gd name="T34" fmla="*/ 13 w 36"/>
                            <a:gd name="T35" fmla="*/ 1 h 11"/>
                            <a:gd name="T36" fmla="*/ 13 w 36"/>
                            <a:gd name="T37" fmla="*/ 1 h 11"/>
                            <a:gd name="T38" fmla="*/ 14 w 36"/>
                            <a:gd name="T39" fmla="*/ 1 h 11"/>
                            <a:gd name="T40" fmla="*/ 15 w 36"/>
                            <a:gd name="T41" fmla="*/ 1 h 11"/>
                            <a:gd name="T42" fmla="*/ 15 w 36"/>
                            <a:gd name="T43" fmla="*/ 0 h 11"/>
                            <a:gd name="T44" fmla="*/ 16 w 36"/>
                            <a:gd name="T45" fmla="*/ 0 h 11"/>
                            <a:gd name="T46" fmla="*/ 17 w 36"/>
                            <a:gd name="T47" fmla="*/ 0 h 11"/>
                            <a:gd name="T48" fmla="*/ 18 w 36"/>
                            <a:gd name="T49" fmla="*/ 0 h 11"/>
                            <a:gd name="T50" fmla="*/ 19 w 36"/>
                            <a:gd name="T51" fmla="*/ 0 h 11"/>
                            <a:gd name="T52" fmla="*/ 20 w 36"/>
                            <a:gd name="T53" fmla="*/ 0 h 11"/>
                            <a:gd name="T54" fmla="*/ 21 w 36"/>
                            <a:gd name="T55" fmla="*/ 1 h 11"/>
                            <a:gd name="T56" fmla="*/ 22 w 36"/>
                            <a:gd name="T57" fmla="*/ 1 h 11"/>
                            <a:gd name="T58" fmla="*/ 23 w 36"/>
                            <a:gd name="T59" fmla="*/ 1 h 11"/>
                            <a:gd name="T60" fmla="*/ 23 w 36"/>
                            <a:gd name="T61" fmla="*/ 1 h 11"/>
                            <a:gd name="T62" fmla="*/ 24 w 36"/>
                            <a:gd name="T63" fmla="*/ 1 h 11"/>
                            <a:gd name="T64" fmla="*/ 25 w 36"/>
                            <a:gd name="T65" fmla="*/ 1 h 11"/>
                            <a:gd name="T66" fmla="*/ 25 w 36"/>
                            <a:gd name="T67" fmla="*/ 2 h 11"/>
                            <a:gd name="T68" fmla="*/ 26 w 36"/>
                            <a:gd name="T69" fmla="*/ 2 h 11"/>
                            <a:gd name="T70" fmla="*/ 27 w 36"/>
                            <a:gd name="T71" fmla="*/ 2 h 11"/>
                            <a:gd name="T72" fmla="*/ 27 w 36"/>
                            <a:gd name="T73" fmla="*/ 2 h 11"/>
                            <a:gd name="T74" fmla="*/ 36 w 36"/>
                            <a:gd name="T75" fmla="*/ 10 h 11"/>
                            <a:gd name="T76" fmla="*/ 36 w 36"/>
                            <a:gd name="T77" fmla="*/ 11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36" h="11">
                              <a:moveTo>
                                <a:pt x="0" y="11"/>
                              </a:moveTo>
                              <a:lnTo>
                                <a:pt x="1" y="10"/>
                              </a:lnTo>
                              <a:lnTo>
                                <a:pt x="2" y="9"/>
                              </a:lnTo>
                              <a:lnTo>
                                <a:pt x="2" y="8"/>
                              </a:lnTo>
                              <a:lnTo>
                                <a:pt x="3" y="7"/>
                              </a:lnTo>
                              <a:lnTo>
                                <a:pt x="4" y="6"/>
                              </a:lnTo>
                              <a:lnTo>
                                <a:pt x="5" y="6"/>
                              </a:lnTo>
                              <a:lnTo>
                                <a:pt x="5" y="5"/>
                              </a:lnTo>
                              <a:lnTo>
                                <a:pt x="6" y="4"/>
                              </a:lnTo>
                              <a:lnTo>
                                <a:pt x="7" y="4"/>
                              </a:lnTo>
                              <a:lnTo>
                                <a:pt x="8" y="3"/>
                              </a:lnTo>
                              <a:lnTo>
                                <a:pt x="9" y="2"/>
                              </a:lnTo>
                              <a:lnTo>
                                <a:pt x="10" y="2"/>
                              </a:lnTo>
                              <a:lnTo>
                                <a:pt x="11" y="2"/>
                              </a:lnTo>
                              <a:lnTo>
                                <a:pt x="11" y="1"/>
                              </a:lnTo>
                              <a:lnTo>
                                <a:pt x="12" y="1"/>
                              </a:lnTo>
                              <a:lnTo>
                                <a:pt x="13" y="1"/>
                              </a:lnTo>
                              <a:lnTo>
                                <a:pt x="14" y="1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lnTo>
                                <a:pt x="16" y="0"/>
                              </a:lnTo>
                              <a:lnTo>
                                <a:pt x="17" y="0"/>
                              </a:lnTo>
                              <a:lnTo>
                                <a:pt x="18" y="0"/>
                              </a:lnTo>
                              <a:lnTo>
                                <a:pt x="19" y="0"/>
                              </a:lnTo>
                              <a:lnTo>
                                <a:pt x="20" y="0"/>
                              </a:lnTo>
                              <a:lnTo>
                                <a:pt x="21" y="1"/>
                              </a:lnTo>
                              <a:lnTo>
                                <a:pt x="22" y="1"/>
                              </a:lnTo>
                              <a:lnTo>
                                <a:pt x="23" y="1"/>
                              </a:lnTo>
                              <a:lnTo>
                                <a:pt x="24" y="1"/>
                              </a:lnTo>
                              <a:lnTo>
                                <a:pt x="25" y="1"/>
                              </a:lnTo>
                              <a:lnTo>
                                <a:pt x="25" y="2"/>
                              </a:lnTo>
                              <a:lnTo>
                                <a:pt x="26" y="2"/>
                              </a:lnTo>
                              <a:lnTo>
                                <a:pt x="27" y="2"/>
                              </a:lnTo>
                              <a:lnTo>
                                <a:pt x="36" y="10"/>
                              </a:lnTo>
                              <a:lnTo>
                                <a:pt x="36" y="1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380AB72F" id="Freeform 164" o:spid="_x0000_s1026" style="position:absolute;z-index:-2515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3.8pt,124.55pt,483.85pt,124.5pt,483.9pt,124.45pt,483.9pt,124.4pt,483.95pt,124.35pt,484pt,124.3pt,484.05pt,124.3pt,484.05pt,124.25pt,484.1pt,124.2pt,484.15pt,124.2pt,484.2pt,124.15pt,484.25pt,124.1pt,484.3pt,124.1pt,484.35pt,124.1pt,484.35pt,124.05pt,484.4pt,124.05pt,484.45pt,124.05pt,484.5pt,124.05pt,484.55pt,124.05pt,484.55pt,124pt,484.6pt,124pt,484.65pt,124pt,484.7pt,124pt,484.75pt,124pt,484.8pt,124pt,484.85pt,124.05pt,484.9pt,124.05pt,484.95pt,124.05pt,485pt,124.05pt,485.05pt,124.05pt,485.05pt,124.1pt,485.1pt,124.1pt,485.15pt,124.1pt,485.6pt,124.5pt,485.6pt,124.55pt" coordsize="3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" stroked="f">
                <v:path o:connecttype="custom" o:connectlocs="0,6985;635,6350;1270,5715;1270,5080;1905,4445;2540,3810;3175,3810;3175,3175;3810,2540;4445,2540;5080,1905;5715,1270;5715,1270;6350,1270;6985,1270;6985,635;7620,635;8255,635;8255,635;8890,635;9525,635;9525,0;10160,0;10795,0;11430,0;12065,0;12700,0;13335,635;13970,635;14605,635;14605,635;15240,635;15875,635;15875,1270;16510,1270;17145,1270;17145,1270;22860,6350;22860,6985" o:connectangles="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2240" behindDoc="1" locked="0" layoutInCell="1" allowOverlap="1" wp14:anchorId="3A3BC2FD" wp14:editId="0125780B">
                <wp:simplePos x="0" y="0"/>
                <wp:positionH relativeFrom="page">
                  <wp:posOffset>6167120</wp:posOffset>
                </wp:positionH>
                <wp:positionV relativeFrom="paragraph">
                  <wp:posOffset>1576070</wp:posOffset>
                </wp:positionV>
                <wp:extent cx="11430" cy="5715"/>
                <wp:effectExtent l="4445" t="0" r="3175" b="0"/>
                <wp:wrapNone/>
                <wp:docPr id="381233910" name="Freeform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5715"/>
                        </a:xfrm>
                        <a:custGeom>
                          <a:avLst/>
                          <a:gdLst>
                            <a:gd name="T0" fmla="*/ 0 w 18"/>
                            <a:gd name="T1" fmla="*/ 9 h 9"/>
                            <a:gd name="T2" fmla="*/ 0 w 18"/>
                            <a:gd name="T3" fmla="*/ 0 h 9"/>
                            <a:gd name="T4" fmla="*/ 18 w 18"/>
                            <a:gd name="T5" fmla="*/ 0 h 9"/>
                            <a:gd name="T6" fmla="*/ 18 w 18"/>
                            <a:gd name="T7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8" y="0"/>
                              </a:lnTo>
                              <a:lnTo>
                                <a:pt x="18" y="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0B6A2642" id="Freeform 165" o:spid="_x0000_s1026" style="position:absolute;z-index:-2515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5.6pt,124.55pt,485.6pt,124.1pt,486.5pt,124.1pt,486.5pt,124.55pt" coordsize="18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" stroked="f">
                <v:path o:connecttype="custom" o:connectlocs="0,5715;0,0;11430,0;11430,5715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3264" behindDoc="1" locked="0" layoutInCell="1" allowOverlap="1" wp14:anchorId="21B43D60" wp14:editId="2E0AFEB2">
                <wp:simplePos x="0" y="0"/>
                <wp:positionH relativeFrom="page">
                  <wp:posOffset>6188710</wp:posOffset>
                </wp:positionH>
                <wp:positionV relativeFrom="paragraph">
                  <wp:posOffset>1575435</wp:posOffset>
                </wp:positionV>
                <wp:extent cx="36830" cy="60325"/>
                <wp:effectExtent l="6985" t="7620" r="3810" b="8255"/>
                <wp:wrapNone/>
                <wp:docPr id="1825047165" name="Freeform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60325"/>
                        </a:xfrm>
                        <a:custGeom>
                          <a:avLst/>
                          <a:gdLst>
                            <a:gd name="T0" fmla="*/ 39 w 58"/>
                            <a:gd name="T1" fmla="*/ 0 h 95"/>
                            <a:gd name="T2" fmla="*/ 58 w 58"/>
                            <a:gd name="T3" fmla="*/ 24 h 95"/>
                            <a:gd name="T4" fmla="*/ 58 w 58"/>
                            <a:gd name="T5" fmla="*/ 95 h 95"/>
                            <a:gd name="T6" fmla="*/ 40 w 58"/>
                            <a:gd name="T7" fmla="*/ 95 h 95"/>
                            <a:gd name="T8" fmla="*/ 40 w 58"/>
                            <a:gd name="T9" fmla="*/ 32 h 95"/>
                            <a:gd name="T10" fmla="*/ 40 w 58"/>
                            <a:gd name="T11" fmla="*/ 30 h 95"/>
                            <a:gd name="T12" fmla="*/ 29 w 58"/>
                            <a:gd name="T13" fmla="*/ 15 h 95"/>
                            <a:gd name="T14" fmla="*/ 28 w 58"/>
                            <a:gd name="T15" fmla="*/ 16 h 95"/>
                            <a:gd name="T16" fmla="*/ 18 w 58"/>
                            <a:gd name="T17" fmla="*/ 30 h 95"/>
                            <a:gd name="T18" fmla="*/ 18 w 58"/>
                            <a:gd name="T19" fmla="*/ 95 h 95"/>
                            <a:gd name="T20" fmla="*/ 0 w 58"/>
                            <a:gd name="T21" fmla="*/ 95 h 95"/>
                            <a:gd name="T22" fmla="*/ 0 w 58"/>
                            <a:gd name="T23" fmla="*/ 1 h 95"/>
                            <a:gd name="T24" fmla="*/ 17 w 58"/>
                            <a:gd name="T25" fmla="*/ 1 h 95"/>
                            <a:gd name="T26" fmla="*/ 17 w 58"/>
                            <a:gd name="T27" fmla="*/ 11 h 95"/>
                            <a:gd name="T28" fmla="*/ 18 w 58"/>
                            <a:gd name="T29" fmla="*/ 10 h 95"/>
                            <a:gd name="T30" fmla="*/ 37 w 58"/>
                            <a:gd name="T31" fmla="*/ 0 h 95"/>
                            <a:gd name="T32" fmla="*/ 39 w 58"/>
                            <a:gd name="T33" fmla="*/ 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58" h="95">
                              <a:moveTo>
                                <a:pt x="39" y="0"/>
                              </a:moveTo>
                              <a:lnTo>
                                <a:pt x="58" y="24"/>
                              </a:lnTo>
                              <a:lnTo>
                                <a:pt x="58" y="95"/>
                              </a:lnTo>
                              <a:lnTo>
                                <a:pt x="40" y="95"/>
                              </a:lnTo>
                              <a:lnTo>
                                <a:pt x="40" y="32"/>
                              </a:lnTo>
                              <a:lnTo>
                                <a:pt x="40" y="30"/>
                              </a:lnTo>
                              <a:lnTo>
                                <a:pt x="29" y="15"/>
                              </a:lnTo>
                              <a:lnTo>
                                <a:pt x="28" y="16"/>
                              </a:lnTo>
                              <a:lnTo>
                                <a:pt x="18" y="30"/>
                              </a:lnTo>
                              <a:lnTo>
                                <a:pt x="18" y="95"/>
                              </a:lnTo>
                              <a:lnTo>
                                <a:pt x="0" y="95"/>
                              </a:lnTo>
                              <a:lnTo>
                                <a:pt x="0" y="1"/>
                              </a:lnTo>
                              <a:lnTo>
                                <a:pt x="17" y="1"/>
                              </a:lnTo>
                              <a:lnTo>
                                <a:pt x="17" y="11"/>
                              </a:lnTo>
                              <a:lnTo>
                                <a:pt x="18" y="10"/>
                              </a:lnTo>
                              <a:lnTo>
                                <a:pt x="37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CE1BC7" id="Freeform 166" o:spid="_x0000_s1026" style="position:absolute;margin-left:487.3pt;margin-top:124.05pt;width:2.9pt;height:4.75pt;z-index:-2515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5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" path="m39,l58,24r,71l40,95r,-63l40,30,29,15r-1,1l18,30r,65l,95,,1r17,l17,11r1,-1l37,r2,xe" stroked="f">
                <v:path o:connecttype="custom" o:connectlocs="24765,0;36830,15240;36830,60325;25400,60325;25400,20320;25400,19050;18415,9525;17780,10160;11430,19050;11430,60325;0,60325;0,635;10795,635;10795,6985;11430,6350;23495,0;24765,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4288" behindDoc="1" locked="0" layoutInCell="1" allowOverlap="1" wp14:anchorId="1AA36112" wp14:editId="4CC96D16">
                <wp:simplePos x="0" y="0"/>
                <wp:positionH relativeFrom="page">
                  <wp:posOffset>6237605</wp:posOffset>
                </wp:positionH>
                <wp:positionV relativeFrom="paragraph">
                  <wp:posOffset>1630045</wp:posOffset>
                </wp:positionV>
                <wp:extent cx="23495" cy="6985"/>
                <wp:effectExtent l="8255" t="5080" r="6350" b="6985"/>
                <wp:wrapNone/>
                <wp:docPr id="1676224475" name="Freeform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95" cy="6985"/>
                        </a:xfrm>
                        <a:custGeom>
                          <a:avLst/>
                          <a:gdLst>
                            <a:gd name="T0" fmla="*/ 18 w 37"/>
                            <a:gd name="T1" fmla="*/ 11 h 11"/>
                            <a:gd name="T2" fmla="*/ 17 w 37"/>
                            <a:gd name="T3" fmla="*/ 11 h 11"/>
                            <a:gd name="T4" fmla="*/ 16 w 37"/>
                            <a:gd name="T5" fmla="*/ 11 h 11"/>
                            <a:gd name="T6" fmla="*/ 16 w 37"/>
                            <a:gd name="T7" fmla="*/ 11 h 11"/>
                            <a:gd name="T8" fmla="*/ 12 w 37"/>
                            <a:gd name="T9" fmla="*/ 10 h 11"/>
                            <a:gd name="T10" fmla="*/ 11 w 37"/>
                            <a:gd name="T11" fmla="*/ 10 h 11"/>
                            <a:gd name="T12" fmla="*/ 11 w 37"/>
                            <a:gd name="T13" fmla="*/ 10 h 11"/>
                            <a:gd name="T14" fmla="*/ 10 w 37"/>
                            <a:gd name="T15" fmla="*/ 9 h 11"/>
                            <a:gd name="T16" fmla="*/ 9 w 37"/>
                            <a:gd name="T17" fmla="*/ 9 h 11"/>
                            <a:gd name="T18" fmla="*/ 9 w 37"/>
                            <a:gd name="T19" fmla="*/ 9 h 11"/>
                            <a:gd name="T20" fmla="*/ 8 w 37"/>
                            <a:gd name="T21" fmla="*/ 8 h 11"/>
                            <a:gd name="T22" fmla="*/ 7 w 37"/>
                            <a:gd name="T23" fmla="*/ 8 h 11"/>
                            <a:gd name="T24" fmla="*/ 7 w 37"/>
                            <a:gd name="T25" fmla="*/ 8 h 11"/>
                            <a:gd name="T26" fmla="*/ 6 w 37"/>
                            <a:gd name="T27" fmla="*/ 7 h 11"/>
                            <a:gd name="T28" fmla="*/ 5 w 37"/>
                            <a:gd name="T29" fmla="*/ 7 h 11"/>
                            <a:gd name="T30" fmla="*/ 5 w 37"/>
                            <a:gd name="T31" fmla="*/ 6 h 11"/>
                            <a:gd name="T32" fmla="*/ 4 w 37"/>
                            <a:gd name="T33" fmla="*/ 6 h 11"/>
                            <a:gd name="T34" fmla="*/ 4 w 37"/>
                            <a:gd name="T35" fmla="*/ 5 h 11"/>
                            <a:gd name="T36" fmla="*/ 3 w 37"/>
                            <a:gd name="T37" fmla="*/ 4 h 11"/>
                            <a:gd name="T38" fmla="*/ 2 w 37"/>
                            <a:gd name="T39" fmla="*/ 3 h 11"/>
                            <a:gd name="T40" fmla="*/ 1 w 37"/>
                            <a:gd name="T41" fmla="*/ 2 h 11"/>
                            <a:gd name="T42" fmla="*/ 1 w 37"/>
                            <a:gd name="T43" fmla="*/ 1 h 11"/>
                            <a:gd name="T44" fmla="*/ 0 w 37"/>
                            <a:gd name="T45" fmla="*/ 0 h 11"/>
                            <a:gd name="T46" fmla="*/ 37 w 37"/>
                            <a:gd name="T47" fmla="*/ 0 h 11"/>
                            <a:gd name="T48" fmla="*/ 33 w 37"/>
                            <a:gd name="T49" fmla="*/ 5 h 11"/>
                            <a:gd name="T50" fmla="*/ 32 w 37"/>
                            <a:gd name="T51" fmla="*/ 6 h 11"/>
                            <a:gd name="T52" fmla="*/ 29 w 37"/>
                            <a:gd name="T53" fmla="*/ 8 h 11"/>
                            <a:gd name="T54" fmla="*/ 29 w 37"/>
                            <a:gd name="T55" fmla="*/ 8 h 11"/>
                            <a:gd name="T56" fmla="*/ 28 w 37"/>
                            <a:gd name="T57" fmla="*/ 9 h 11"/>
                            <a:gd name="T58" fmla="*/ 27 w 37"/>
                            <a:gd name="T59" fmla="*/ 9 h 11"/>
                            <a:gd name="T60" fmla="*/ 27 w 37"/>
                            <a:gd name="T61" fmla="*/ 9 h 11"/>
                            <a:gd name="T62" fmla="*/ 26 w 37"/>
                            <a:gd name="T63" fmla="*/ 10 h 11"/>
                            <a:gd name="T64" fmla="*/ 25 w 37"/>
                            <a:gd name="T65" fmla="*/ 10 h 11"/>
                            <a:gd name="T66" fmla="*/ 25 w 37"/>
                            <a:gd name="T67" fmla="*/ 10 h 11"/>
                            <a:gd name="T68" fmla="*/ 19 w 37"/>
                            <a:gd name="T69" fmla="*/ 11 h 11"/>
                            <a:gd name="T70" fmla="*/ 18 w 37"/>
                            <a:gd name="T71" fmla="*/ 11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37" h="11">
                              <a:moveTo>
                                <a:pt x="18" y="11"/>
                              </a:moveTo>
                              <a:lnTo>
                                <a:pt x="17" y="11"/>
                              </a:lnTo>
                              <a:lnTo>
                                <a:pt x="16" y="11"/>
                              </a:lnTo>
                              <a:lnTo>
                                <a:pt x="12" y="10"/>
                              </a:lnTo>
                              <a:lnTo>
                                <a:pt x="11" y="10"/>
                              </a:lnTo>
                              <a:lnTo>
                                <a:pt x="10" y="9"/>
                              </a:lnTo>
                              <a:lnTo>
                                <a:pt x="9" y="9"/>
                              </a:lnTo>
                              <a:lnTo>
                                <a:pt x="8" y="8"/>
                              </a:lnTo>
                              <a:lnTo>
                                <a:pt x="7" y="8"/>
                              </a:lnTo>
                              <a:lnTo>
                                <a:pt x="6" y="7"/>
                              </a:lnTo>
                              <a:lnTo>
                                <a:pt x="5" y="7"/>
                              </a:lnTo>
                              <a:lnTo>
                                <a:pt x="5" y="6"/>
                              </a:lnTo>
                              <a:lnTo>
                                <a:pt x="4" y="6"/>
                              </a:lnTo>
                              <a:lnTo>
                                <a:pt x="4" y="5"/>
                              </a:lnTo>
                              <a:lnTo>
                                <a:pt x="3" y="4"/>
                              </a:lnTo>
                              <a:lnTo>
                                <a:pt x="2" y="3"/>
                              </a:lnTo>
                              <a:lnTo>
                                <a:pt x="1" y="2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lnTo>
                                <a:pt x="37" y="0"/>
                              </a:lnTo>
                              <a:lnTo>
                                <a:pt x="33" y="5"/>
                              </a:lnTo>
                              <a:lnTo>
                                <a:pt x="32" y="6"/>
                              </a:lnTo>
                              <a:lnTo>
                                <a:pt x="29" y="8"/>
                              </a:lnTo>
                              <a:lnTo>
                                <a:pt x="28" y="9"/>
                              </a:lnTo>
                              <a:lnTo>
                                <a:pt x="27" y="9"/>
                              </a:lnTo>
                              <a:lnTo>
                                <a:pt x="26" y="10"/>
                              </a:lnTo>
                              <a:lnTo>
                                <a:pt x="25" y="10"/>
                              </a:lnTo>
                              <a:lnTo>
                                <a:pt x="19" y="11"/>
                              </a:lnTo>
                              <a:lnTo>
                                <a:pt x="18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6D7887" id="Freeform 167" o:spid="_x0000_s1026" style="position:absolute;margin-left:491.15pt;margin-top:128.35pt;width:1.85pt;height:.55pt;z-index:-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3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" path="m18,11r-1,l16,11,12,10r-1,l10,9,9,9,8,8,7,8,6,7,5,7,5,6,4,6,4,5,3,4,2,3,1,2,1,1,,,37,,33,5,32,6,29,8,28,9r-1,l26,10r-1,l19,11r-1,xe" stroked="f">
                <v:path o:connecttype="custom" o:connectlocs="11430,6985;10795,6985;10160,6985;10160,6985;7620,6350;6985,6350;6985,6350;6350,5715;5715,5715;5715,5715;5080,5080;4445,5080;4445,5080;3810,4445;3175,4445;3175,3810;2540,3810;2540,3175;1905,2540;1270,1905;635,1270;635,635;0,0;23495,0;20955,3175;20320,3810;18415,5080;18415,5080;17780,5715;17145,5715;17145,5715;16510,6350;15875,6350;15875,6350;12065,6985;11430,6985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08CFB72D" wp14:editId="2B1D3DF5">
                <wp:simplePos x="0" y="0"/>
                <wp:positionH relativeFrom="page">
                  <wp:posOffset>6261100</wp:posOffset>
                </wp:positionH>
                <wp:positionV relativeFrom="paragraph">
                  <wp:posOffset>1630045</wp:posOffset>
                </wp:positionV>
                <wp:extent cx="10795" cy="5715"/>
                <wp:effectExtent l="3175" t="0" r="0" b="0"/>
                <wp:wrapNone/>
                <wp:docPr id="148256217" name="Freeform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5715"/>
                        </a:xfrm>
                        <a:custGeom>
                          <a:avLst/>
                          <a:gdLst>
                            <a:gd name="T0" fmla="*/ 0 w 17"/>
                            <a:gd name="T1" fmla="*/ 9 h 9"/>
                            <a:gd name="T2" fmla="*/ 0 w 17"/>
                            <a:gd name="T3" fmla="*/ 0 h 9"/>
                            <a:gd name="T4" fmla="*/ 17 w 17"/>
                            <a:gd name="T5" fmla="*/ 0 h 9"/>
                            <a:gd name="T6" fmla="*/ 17 w 17"/>
                            <a:gd name="T7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7" y="0"/>
                              </a:lnTo>
                              <a:lnTo>
                                <a:pt x="17" y="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081B9FCD" id="Freeform 168" o:spid="_x0000_s1026" style="position:absolute;z-index:-2515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3pt,128.8pt,493pt,128.35pt,493.85pt,128.35pt,493.85pt,128.8pt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" stroked="f">
                <v:path o:connecttype="custom" o:connectlocs="0,5715;0,0;10795,0;10795,5715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23B2DF57" wp14:editId="00F15C31">
                <wp:simplePos x="0" y="0"/>
                <wp:positionH relativeFrom="page">
                  <wp:posOffset>6236335</wp:posOffset>
                </wp:positionH>
                <wp:positionV relativeFrom="paragraph">
                  <wp:posOffset>1626870</wp:posOffset>
                </wp:positionV>
                <wp:extent cx="35560" cy="3175"/>
                <wp:effectExtent l="6985" t="1905" r="5080" b="4445"/>
                <wp:wrapNone/>
                <wp:docPr id="1741511155" name="Freeform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175"/>
                        </a:xfrm>
                        <a:custGeom>
                          <a:avLst/>
                          <a:gdLst>
                            <a:gd name="T0" fmla="*/ 2 w 56"/>
                            <a:gd name="T1" fmla="*/ 5 h 5"/>
                            <a:gd name="T2" fmla="*/ 2 w 56"/>
                            <a:gd name="T3" fmla="*/ 4 h 5"/>
                            <a:gd name="T4" fmla="*/ 1 w 56"/>
                            <a:gd name="T5" fmla="*/ 1 h 5"/>
                            <a:gd name="T6" fmla="*/ 0 w 56"/>
                            <a:gd name="T7" fmla="*/ 0 h 5"/>
                            <a:gd name="T8" fmla="*/ 56 w 56"/>
                            <a:gd name="T9" fmla="*/ 0 h 5"/>
                            <a:gd name="T10" fmla="*/ 56 w 56"/>
                            <a:gd name="T11" fmla="*/ 1 h 5"/>
                            <a:gd name="T12" fmla="*/ 56 w 56"/>
                            <a:gd name="T13" fmla="*/ 4 h 5"/>
                            <a:gd name="T14" fmla="*/ 56 w 56"/>
                            <a:gd name="T15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56" h="5">
                              <a:moveTo>
                                <a:pt x="2" y="5"/>
                              </a:moveTo>
                              <a:lnTo>
                                <a:pt x="2" y="4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lnTo>
                                <a:pt x="56" y="0"/>
                              </a:lnTo>
                              <a:lnTo>
                                <a:pt x="56" y="1"/>
                              </a:lnTo>
                              <a:lnTo>
                                <a:pt x="56" y="4"/>
                              </a:lnTo>
                              <a:lnTo>
                                <a:pt x="56" y="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5D435A2" id="Freeform 169" o:spid="_x0000_s1026" style="position:absolute;z-index:-2515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1.15pt,128.35pt,491.15pt,128.3pt,491.1pt,128.15pt,491.05pt,128.1pt,493.85pt,128.1pt,493.85pt,128.15pt,493.85pt,128.3pt,493.85pt,128.35pt" coordsize="5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" stroked="f">
                <v:path o:connecttype="custom" o:connectlocs="1270,3175;1270,2540;635,635;0,0;35560,0;35560,635;35560,2540;35560,3175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7360" behindDoc="1" locked="0" layoutInCell="1" allowOverlap="1" wp14:anchorId="202EC39B" wp14:editId="7AF4BC38">
                <wp:simplePos x="0" y="0"/>
                <wp:positionH relativeFrom="page">
                  <wp:posOffset>6233795</wp:posOffset>
                </wp:positionH>
                <wp:positionV relativeFrom="paragraph">
                  <wp:posOffset>1585595</wp:posOffset>
                </wp:positionV>
                <wp:extent cx="19050" cy="41275"/>
                <wp:effectExtent l="4445" t="8255" r="5080" b="7620"/>
                <wp:wrapNone/>
                <wp:docPr id="1047157309" name="Freeform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41275"/>
                        </a:xfrm>
                        <a:custGeom>
                          <a:avLst/>
                          <a:gdLst>
                            <a:gd name="T0" fmla="*/ 4 w 30"/>
                            <a:gd name="T1" fmla="*/ 65 h 65"/>
                            <a:gd name="T2" fmla="*/ 4 w 30"/>
                            <a:gd name="T3" fmla="*/ 65 h 65"/>
                            <a:gd name="T4" fmla="*/ 4 w 30"/>
                            <a:gd name="T5" fmla="*/ 64 h 65"/>
                            <a:gd name="T6" fmla="*/ 4 w 30"/>
                            <a:gd name="T7" fmla="*/ 64 h 65"/>
                            <a:gd name="T8" fmla="*/ 3 w 30"/>
                            <a:gd name="T9" fmla="*/ 63 h 65"/>
                            <a:gd name="T10" fmla="*/ 3 w 30"/>
                            <a:gd name="T11" fmla="*/ 62 h 65"/>
                            <a:gd name="T12" fmla="*/ 3 w 30"/>
                            <a:gd name="T13" fmla="*/ 61 h 65"/>
                            <a:gd name="T14" fmla="*/ 3 w 30"/>
                            <a:gd name="T15" fmla="*/ 60 h 65"/>
                            <a:gd name="T16" fmla="*/ 2 w 30"/>
                            <a:gd name="T17" fmla="*/ 60 h 65"/>
                            <a:gd name="T18" fmla="*/ 2 w 30"/>
                            <a:gd name="T19" fmla="*/ 58 h 65"/>
                            <a:gd name="T20" fmla="*/ 2 w 30"/>
                            <a:gd name="T21" fmla="*/ 57 h 65"/>
                            <a:gd name="T22" fmla="*/ 2 w 30"/>
                            <a:gd name="T23" fmla="*/ 57 h 65"/>
                            <a:gd name="T24" fmla="*/ 2 w 30"/>
                            <a:gd name="T25" fmla="*/ 55 h 65"/>
                            <a:gd name="T26" fmla="*/ 1 w 30"/>
                            <a:gd name="T27" fmla="*/ 54 h 65"/>
                            <a:gd name="T28" fmla="*/ 1 w 30"/>
                            <a:gd name="T29" fmla="*/ 53 h 65"/>
                            <a:gd name="T30" fmla="*/ 1 w 30"/>
                            <a:gd name="T31" fmla="*/ 51 h 65"/>
                            <a:gd name="T32" fmla="*/ 1 w 30"/>
                            <a:gd name="T33" fmla="*/ 50 h 65"/>
                            <a:gd name="T34" fmla="*/ 1 w 30"/>
                            <a:gd name="T35" fmla="*/ 49 h 65"/>
                            <a:gd name="T36" fmla="*/ 0 w 30"/>
                            <a:gd name="T37" fmla="*/ 47 h 65"/>
                            <a:gd name="T38" fmla="*/ 0 w 30"/>
                            <a:gd name="T39" fmla="*/ 46 h 65"/>
                            <a:gd name="T40" fmla="*/ 0 w 30"/>
                            <a:gd name="T41" fmla="*/ 44 h 65"/>
                            <a:gd name="T42" fmla="*/ 0 w 30"/>
                            <a:gd name="T43" fmla="*/ 42 h 65"/>
                            <a:gd name="T44" fmla="*/ 0 w 30"/>
                            <a:gd name="T45" fmla="*/ 39 h 65"/>
                            <a:gd name="T46" fmla="*/ 0 w 30"/>
                            <a:gd name="T47" fmla="*/ 37 h 65"/>
                            <a:gd name="T48" fmla="*/ 0 w 30"/>
                            <a:gd name="T49" fmla="*/ 36 h 65"/>
                            <a:gd name="T50" fmla="*/ 0 w 30"/>
                            <a:gd name="T51" fmla="*/ 20 h 65"/>
                            <a:gd name="T52" fmla="*/ 0 w 30"/>
                            <a:gd name="T53" fmla="*/ 19 h 65"/>
                            <a:gd name="T54" fmla="*/ 0 w 30"/>
                            <a:gd name="T55" fmla="*/ 18 h 65"/>
                            <a:gd name="T56" fmla="*/ 1 w 30"/>
                            <a:gd name="T57" fmla="*/ 16 h 65"/>
                            <a:gd name="T58" fmla="*/ 1 w 30"/>
                            <a:gd name="T59" fmla="*/ 15 h 65"/>
                            <a:gd name="T60" fmla="*/ 1 w 30"/>
                            <a:gd name="T61" fmla="*/ 13 h 65"/>
                            <a:gd name="T62" fmla="*/ 1 w 30"/>
                            <a:gd name="T63" fmla="*/ 11 h 65"/>
                            <a:gd name="T64" fmla="*/ 1 w 30"/>
                            <a:gd name="T65" fmla="*/ 11 h 65"/>
                            <a:gd name="T66" fmla="*/ 2 w 30"/>
                            <a:gd name="T67" fmla="*/ 9 h 65"/>
                            <a:gd name="T68" fmla="*/ 2 w 30"/>
                            <a:gd name="T69" fmla="*/ 8 h 65"/>
                            <a:gd name="T70" fmla="*/ 2 w 30"/>
                            <a:gd name="T71" fmla="*/ 7 h 65"/>
                            <a:gd name="T72" fmla="*/ 2 w 30"/>
                            <a:gd name="T73" fmla="*/ 6 h 65"/>
                            <a:gd name="T74" fmla="*/ 2 w 30"/>
                            <a:gd name="T75" fmla="*/ 5 h 65"/>
                            <a:gd name="T76" fmla="*/ 3 w 30"/>
                            <a:gd name="T77" fmla="*/ 4 h 65"/>
                            <a:gd name="T78" fmla="*/ 3 w 30"/>
                            <a:gd name="T79" fmla="*/ 4 h 65"/>
                            <a:gd name="T80" fmla="*/ 3 w 30"/>
                            <a:gd name="T81" fmla="*/ 3 h 65"/>
                            <a:gd name="T82" fmla="*/ 3 w 30"/>
                            <a:gd name="T83" fmla="*/ 2 h 65"/>
                            <a:gd name="T84" fmla="*/ 4 w 30"/>
                            <a:gd name="T85" fmla="*/ 1 h 65"/>
                            <a:gd name="T86" fmla="*/ 4 w 30"/>
                            <a:gd name="T87" fmla="*/ 0 h 65"/>
                            <a:gd name="T88" fmla="*/ 4 w 30"/>
                            <a:gd name="T89" fmla="*/ 0 h 65"/>
                            <a:gd name="T90" fmla="*/ 4 w 30"/>
                            <a:gd name="T91" fmla="*/ 0 h 65"/>
                            <a:gd name="T92" fmla="*/ 30 w 30"/>
                            <a:gd name="T93" fmla="*/ 0 h 65"/>
                            <a:gd name="T94" fmla="*/ 20 w 30"/>
                            <a:gd name="T95" fmla="*/ 7 h 65"/>
                            <a:gd name="T96" fmla="*/ 20 w 30"/>
                            <a:gd name="T97" fmla="*/ 8 h 65"/>
                            <a:gd name="T98" fmla="*/ 17 w 30"/>
                            <a:gd name="T99" fmla="*/ 32 h 65"/>
                            <a:gd name="T100" fmla="*/ 17 w 30"/>
                            <a:gd name="T101" fmla="*/ 36 h 65"/>
                            <a:gd name="T102" fmla="*/ 17 w 30"/>
                            <a:gd name="T103" fmla="*/ 37 h 65"/>
                            <a:gd name="T104" fmla="*/ 17 w 30"/>
                            <a:gd name="T105" fmla="*/ 39 h 65"/>
                            <a:gd name="T106" fmla="*/ 18 w 30"/>
                            <a:gd name="T107" fmla="*/ 41 h 65"/>
                            <a:gd name="T108" fmla="*/ 18 w 30"/>
                            <a:gd name="T109" fmla="*/ 44 h 65"/>
                            <a:gd name="T110" fmla="*/ 18 w 30"/>
                            <a:gd name="T111" fmla="*/ 46 h 65"/>
                            <a:gd name="T112" fmla="*/ 18 w 30"/>
                            <a:gd name="T113" fmla="*/ 47 h 65"/>
                            <a:gd name="T114" fmla="*/ 18 w 30"/>
                            <a:gd name="T115" fmla="*/ 49 h 65"/>
                            <a:gd name="T116" fmla="*/ 25 w 30"/>
                            <a:gd name="T117" fmla="*/ 64 h 65"/>
                            <a:gd name="T118" fmla="*/ 26 w 30"/>
                            <a:gd name="T119" fmla="*/ 64 h 65"/>
                            <a:gd name="T120" fmla="*/ 27 w 30"/>
                            <a:gd name="T121" fmla="*/ 65 h 65"/>
                            <a:gd name="T122" fmla="*/ 29 w 30"/>
                            <a:gd name="T123" fmla="*/ 65 h 65"/>
                            <a:gd name="T124" fmla="*/ 30 w 30"/>
                            <a:gd name="T125" fmla="*/ 65 h 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" h="65">
                              <a:moveTo>
                                <a:pt x="4" y="65"/>
                              </a:moveTo>
                              <a:lnTo>
                                <a:pt x="4" y="65"/>
                              </a:lnTo>
                              <a:lnTo>
                                <a:pt x="4" y="64"/>
                              </a:lnTo>
                              <a:lnTo>
                                <a:pt x="3" y="63"/>
                              </a:lnTo>
                              <a:lnTo>
                                <a:pt x="3" y="62"/>
                              </a:lnTo>
                              <a:lnTo>
                                <a:pt x="3" y="61"/>
                              </a:lnTo>
                              <a:lnTo>
                                <a:pt x="3" y="60"/>
                              </a:lnTo>
                              <a:lnTo>
                                <a:pt x="2" y="60"/>
                              </a:lnTo>
                              <a:lnTo>
                                <a:pt x="2" y="58"/>
                              </a:lnTo>
                              <a:lnTo>
                                <a:pt x="2" y="57"/>
                              </a:lnTo>
                              <a:lnTo>
                                <a:pt x="2" y="55"/>
                              </a:lnTo>
                              <a:lnTo>
                                <a:pt x="1" y="54"/>
                              </a:lnTo>
                              <a:lnTo>
                                <a:pt x="1" y="53"/>
                              </a:lnTo>
                              <a:lnTo>
                                <a:pt x="1" y="51"/>
                              </a:lnTo>
                              <a:lnTo>
                                <a:pt x="1" y="50"/>
                              </a:lnTo>
                              <a:lnTo>
                                <a:pt x="1" y="49"/>
                              </a:lnTo>
                              <a:lnTo>
                                <a:pt x="0" y="47"/>
                              </a:lnTo>
                              <a:lnTo>
                                <a:pt x="0" y="46"/>
                              </a:lnTo>
                              <a:lnTo>
                                <a:pt x="0" y="44"/>
                              </a:lnTo>
                              <a:lnTo>
                                <a:pt x="0" y="42"/>
                              </a:lnTo>
                              <a:lnTo>
                                <a:pt x="0" y="39"/>
                              </a:lnTo>
                              <a:lnTo>
                                <a:pt x="0" y="37"/>
                              </a:lnTo>
                              <a:lnTo>
                                <a:pt x="0" y="36"/>
                              </a:lnTo>
                              <a:lnTo>
                                <a:pt x="0" y="20"/>
                              </a:lnTo>
                              <a:lnTo>
                                <a:pt x="0" y="19"/>
                              </a:lnTo>
                              <a:lnTo>
                                <a:pt x="0" y="18"/>
                              </a:lnTo>
                              <a:lnTo>
                                <a:pt x="1" y="16"/>
                              </a:lnTo>
                              <a:lnTo>
                                <a:pt x="1" y="15"/>
                              </a:lnTo>
                              <a:lnTo>
                                <a:pt x="1" y="13"/>
                              </a:lnTo>
                              <a:lnTo>
                                <a:pt x="1" y="11"/>
                              </a:lnTo>
                              <a:lnTo>
                                <a:pt x="2" y="9"/>
                              </a:lnTo>
                              <a:lnTo>
                                <a:pt x="2" y="8"/>
                              </a:lnTo>
                              <a:lnTo>
                                <a:pt x="2" y="7"/>
                              </a:lnTo>
                              <a:lnTo>
                                <a:pt x="2" y="6"/>
                              </a:lnTo>
                              <a:lnTo>
                                <a:pt x="2" y="5"/>
                              </a:lnTo>
                              <a:lnTo>
                                <a:pt x="3" y="4"/>
                              </a:lnTo>
                              <a:lnTo>
                                <a:pt x="3" y="3"/>
                              </a:lnTo>
                              <a:lnTo>
                                <a:pt x="3" y="2"/>
                              </a:lnTo>
                              <a:lnTo>
                                <a:pt x="4" y="1"/>
                              </a:lnTo>
                              <a:lnTo>
                                <a:pt x="4" y="0"/>
                              </a:lnTo>
                              <a:lnTo>
                                <a:pt x="30" y="0"/>
                              </a:lnTo>
                              <a:lnTo>
                                <a:pt x="20" y="7"/>
                              </a:lnTo>
                              <a:lnTo>
                                <a:pt x="20" y="8"/>
                              </a:lnTo>
                              <a:lnTo>
                                <a:pt x="17" y="32"/>
                              </a:lnTo>
                              <a:lnTo>
                                <a:pt x="17" y="36"/>
                              </a:lnTo>
                              <a:lnTo>
                                <a:pt x="17" y="37"/>
                              </a:lnTo>
                              <a:lnTo>
                                <a:pt x="17" y="39"/>
                              </a:lnTo>
                              <a:lnTo>
                                <a:pt x="18" y="41"/>
                              </a:lnTo>
                              <a:lnTo>
                                <a:pt x="18" y="44"/>
                              </a:lnTo>
                              <a:lnTo>
                                <a:pt x="18" y="46"/>
                              </a:lnTo>
                              <a:lnTo>
                                <a:pt x="18" y="47"/>
                              </a:lnTo>
                              <a:lnTo>
                                <a:pt x="18" y="49"/>
                              </a:lnTo>
                              <a:lnTo>
                                <a:pt x="25" y="64"/>
                              </a:lnTo>
                              <a:lnTo>
                                <a:pt x="26" y="64"/>
                              </a:lnTo>
                              <a:lnTo>
                                <a:pt x="27" y="65"/>
                              </a:lnTo>
                              <a:lnTo>
                                <a:pt x="29" y="65"/>
                              </a:lnTo>
                              <a:lnTo>
                                <a:pt x="30" y="6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62D4921" id="Freeform 170" o:spid="_x0000_s1026" style="position:absolute;z-index:-2515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1.05pt,128.1pt,491.05pt,128.1pt,491.05pt,128.05pt,491pt,128pt,491pt,127.95pt,491pt,127.9pt,491pt,127.85pt,490.95pt,127.85pt,490.95pt,127.75pt,490.95pt,127.7pt,490.95pt,127.6pt,490.9pt,127.55pt,490.9pt,127.5pt,490.9pt,127.4pt,490.9pt,127.35pt,490.9pt,127.3pt,490.85pt,127.2pt,490.85pt,127.15pt,490.85pt,127.05pt,490.85pt,126.95pt,490.85pt,126.8pt,490.85pt,126.7pt,490.85pt,126.65pt,490.85pt,125.85pt,490.85pt,125.8pt,490.85pt,125.75pt,490.9pt,125.65pt,490.9pt,125.6pt,490.9pt,125.5pt,490.9pt,125.4pt,490.95pt,125.3pt,490.95pt,125.25pt,490.95pt,125.2pt,490.95pt,125.15pt,490.95pt,125.1pt,491pt,125.05pt,491pt,125pt,491pt,124.95pt,491.05pt,124.9pt,491.05pt,124.85pt,492.35pt,124.85pt,491.85pt,125.2pt,491.85pt,125.25pt,491.7pt,126.45pt,491.7pt,126.65pt,491.7pt,126.7pt,491.7pt,126.8pt,491.75pt,126.9pt,491.75pt,127.05pt,491.75pt,127.15pt,491.75pt,127.2pt,491.75pt,127.3pt,492.1pt,128.05pt,492.15pt,128.05pt,492.2pt,128.1pt,492.3pt,128.1pt,492.35pt,128.1pt" coordsize="3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" stroked="f">
                <v:path o:connecttype="custom" o:connectlocs="2540,41275;2540,41275;2540,40640;2540,40640;1905,40005;1905,39370;1905,38735;1905,38100;1270,38100;1270,36830;1270,36195;1270,36195;1270,34925;635,34290;635,33655;635,32385;635,31750;635,31115;0,29845;0,29210;0,27940;0,26670;0,24765;0,23495;0,22860;0,12700;0,12065;0,11430;635,10160;635,9525;635,8255;635,6985;635,6985;1270,5715;1270,5080;1270,4445;1270,3810;1270,3175;1905,2540;1905,2540;1905,1905;1905,1270;2540,635;2540,0;2540,0;2540,0;19050,0;12700,4445;12700,5080;10795,20320;10795,22860;10795,23495;10795,24765;11430,26035;11430,27940;11430,29210;11430,29845;11430,31115;15875,40640;16510,40640;17145,41275;18415,41275;19050,41275" o:connectangles="0,0,0,0,0,0,0,0,0,0,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8384" behindDoc="1" locked="0" layoutInCell="1" allowOverlap="1" wp14:anchorId="3D12D139" wp14:editId="0497FA68">
                <wp:simplePos x="0" y="0"/>
                <wp:positionH relativeFrom="page">
                  <wp:posOffset>6252845</wp:posOffset>
                </wp:positionH>
                <wp:positionV relativeFrom="paragraph">
                  <wp:posOffset>1585595</wp:posOffset>
                </wp:positionV>
                <wp:extent cx="19050" cy="41275"/>
                <wp:effectExtent l="4445" t="8255" r="5080" b="7620"/>
                <wp:wrapNone/>
                <wp:docPr id="1218528949" name="Freeform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41275"/>
                        </a:xfrm>
                        <a:custGeom>
                          <a:avLst/>
                          <a:gdLst>
                            <a:gd name="T0" fmla="*/ 0 w 30"/>
                            <a:gd name="T1" fmla="*/ 65 h 65"/>
                            <a:gd name="T2" fmla="*/ 13 w 30"/>
                            <a:gd name="T3" fmla="*/ 32 h 65"/>
                            <a:gd name="T4" fmla="*/ 13 w 30"/>
                            <a:gd name="T5" fmla="*/ 29 h 65"/>
                            <a:gd name="T6" fmla="*/ 0 w 30"/>
                            <a:gd name="T7" fmla="*/ 0 h 65"/>
                            <a:gd name="T8" fmla="*/ 30 w 30"/>
                            <a:gd name="T9" fmla="*/ 0 h 65"/>
                            <a:gd name="T10" fmla="*/ 30 w 30"/>
                            <a:gd name="T11" fmla="*/ 65 h 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0" h="65">
                              <a:moveTo>
                                <a:pt x="0" y="65"/>
                              </a:moveTo>
                              <a:lnTo>
                                <a:pt x="13" y="32"/>
                              </a:lnTo>
                              <a:lnTo>
                                <a:pt x="13" y="29"/>
                              </a:lnTo>
                              <a:lnTo>
                                <a:pt x="0" y="0"/>
                              </a:lnTo>
                              <a:lnTo>
                                <a:pt x="30" y="0"/>
                              </a:lnTo>
                              <a:lnTo>
                                <a:pt x="30" y="6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148850ED" id="Freeform 171" o:spid="_x0000_s1026" style="position:absolute;z-index:-2515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2.35pt,128.1pt,493pt,126.45pt,493pt,126.3pt,492.35pt,124.85pt,493.85pt,124.85pt,493.85pt,128.1pt" coordsize="3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" stroked="f">
                <v:path o:connecttype="custom" o:connectlocs="0,41275;8255,20320;8255,18415;0,0;19050,0;19050,41275" o:connectangles="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15F14F3A" wp14:editId="122DB425">
                <wp:simplePos x="0" y="0"/>
                <wp:positionH relativeFrom="page">
                  <wp:posOffset>6236335</wp:posOffset>
                </wp:positionH>
                <wp:positionV relativeFrom="paragraph">
                  <wp:posOffset>1581785</wp:posOffset>
                </wp:positionV>
                <wp:extent cx="35560" cy="3810"/>
                <wp:effectExtent l="6985" t="4445" r="5080" b="1270"/>
                <wp:wrapNone/>
                <wp:docPr id="815820395" name="Freeform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810"/>
                        </a:xfrm>
                        <a:custGeom>
                          <a:avLst/>
                          <a:gdLst>
                            <a:gd name="T0" fmla="*/ 0 w 56"/>
                            <a:gd name="T1" fmla="*/ 6 h 6"/>
                            <a:gd name="T2" fmla="*/ 1 w 56"/>
                            <a:gd name="T3" fmla="*/ 4 h 6"/>
                            <a:gd name="T4" fmla="*/ 2 w 56"/>
                            <a:gd name="T5" fmla="*/ 2 h 6"/>
                            <a:gd name="T6" fmla="*/ 2 w 56"/>
                            <a:gd name="T7" fmla="*/ 0 h 6"/>
                            <a:gd name="T8" fmla="*/ 56 w 56"/>
                            <a:gd name="T9" fmla="*/ 0 h 6"/>
                            <a:gd name="T10" fmla="*/ 56 w 56"/>
                            <a:gd name="T11" fmla="*/ 2 h 6"/>
                            <a:gd name="T12" fmla="*/ 56 w 56"/>
                            <a:gd name="T13" fmla="*/ 4 h 6"/>
                            <a:gd name="T14" fmla="*/ 56 w 56"/>
                            <a:gd name="T15" fmla="*/ 6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56" h="6">
                              <a:moveTo>
                                <a:pt x="0" y="6"/>
                              </a:moveTo>
                              <a:lnTo>
                                <a:pt x="1" y="4"/>
                              </a:lnTo>
                              <a:lnTo>
                                <a:pt x="2" y="2"/>
                              </a:lnTo>
                              <a:lnTo>
                                <a:pt x="2" y="0"/>
                              </a:lnTo>
                              <a:lnTo>
                                <a:pt x="56" y="0"/>
                              </a:lnTo>
                              <a:lnTo>
                                <a:pt x="56" y="2"/>
                              </a:lnTo>
                              <a:lnTo>
                                <a:pt x="56" y="4"/>
                              </a:lnTo>
                              <a:lnTo>
                                <a:pt x="56" y="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2F049530" id="Freeform 172" o:spid="_x0000_s1026" style="position:absolute;z-index:-2515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1.05pt,124.85pt,491.1pt,124.75pt,491.15pt,124.65pt,491.15pt,124.55pt,493.85pt,124.55pt,493.85pt,124.65pt,493.85pt,124.75pt,493.85pt,124.85pt" coordsize="56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" stroked="f">
                <v:path o:connecttype="custom" o:connectlocs="0,3810;635,2540;1270,1270;1270,0;35560,0;35560,1270;35560,2540;35560,3810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0432" behindDoc="1" locked="0" layoutInCell="1" allowOverlap="1" wp14:anchorId="65791D8A" wp14:editId="7CA9D700">
                <wp:simplePos x="0" y="0"/>
                <wp:positionH relativeFrom="page">
                  <wp:posOffset>6237605</wp:posOffset>
                </wp:positionH>
                <wp:positionV relativeFrom="paragraph">
                  <wp:posOffset>1575435</wp:posOffset>
                </wp:positionV>
                <wp:extent cx="23495" cy="6350"/>
                <wp:effectExtent l="8255" t="7620" r="6350" b="5080"/>
                <wp:wrapNone/>
                <wp:docPr id="576297806" name="Freeform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95" cy="6350"/>
                        </a:xfrm>
                        <a:custGeom>
                          <a:avLst/>
                          <a:gdLst>
                            <a:gd name="T0" fmla="*/ 0 w 37"/>
                            <a:gd name="T1" fmla="*/ 10 h 10"/>
                            <a:gd name="T2" fmla="*/ 1 w 37"/>
                            <a:gd name="T3" fmla="*/ 9 h 10"/>
                            <a:gd name="T4" fmla="*/ 2 w 37"/>
                            <a:gd name="T5" fmla="*/ 8 h 10"/>
                            <a:gd name="T6" fmla="*/ 2 w 37"/>
                            <a:gd name="T7" fmla="*/ 7 h 10"/>
                            <a:gd name="T8" fmla="*/ 3 w 37"/>
                            <a:gd name="T9" fmla="*/ 6 h 10"/>
                            <a:gd name="T10" fmla="*/ 4 w 37"/>
                            <a:gd name="T11" fmla="*/ 6 h 10"/>
                            <a:gd name="T12" fmla="*/ 5 w 37"/>
                            <a:gd name="T13" fmla="*/ 5 h 10"/>
                            <a:gd name="T14" fmla="*/ 5 w 37"/>
                            <a:gd name="T15" fmla="*/ 4 h 10"/>
                            <a:gd name="T16" fmla="*/ 6 w 37"/>
                            <a:gd name="T17" fmla="*/ 3 h 10"/>
                            <a:gd name="T18" fmla="*/ 7 w 37"/>
                            <a:gd name="T19" fmla="*/ 3 h 10"/>
                            <a:gd name="T20" fmla="*/ 8 w 37"/>
                            <a:gd name="T21" fmla="*/ 2 h 10"/>
                            <a:gd name="T22" fmla="*/ 9 w 37"/>
                            <a:gd name="T23" fmla="*/ 2 h 10"/>
                            <a:gd name="T24" fmla="*/ 9 w 37"/>
                            <a:gd name="T25" fmla="*/ 1 h 10"/>
                            <a:gd name="T26" fmla="*/ 10 w 37"/>
                            <a:gd name="T27" fmla="*/ 1 h 10"/>
                            <a:gd name="T28" fmla="*/ 11 w 37"/>
                            <a:gd name="T29" fmla="*/ 1 h 10"/>
                            <a:gd name="T30" fmla="*/ 11 w 37"/>
                            <a:gd name="T31" fmla="*/ 1 h 10"/>
                            <a:gd name="T32" fmla="*/ 12 w 37"/>
                            <a:gd name="T33" fmla="*/ 0 h 10"/>
                            <a:gd name="T34" fmla="*/ 13 w 37"/>
                            <a:gd name="T35" fmla="*/ 0 h 10"/>
                            <a:gd name="T36" fmla="*/ 13 w 37"/>
                            <a:gd name="T37" fmla="*/ 0 h 10"/>
                            <a:gd name="T38" fmla="*/ 14 w 37"/>
                            <a:gd name="T39" fmla="*/ 0 h 10"/>
                            <a:gd name="T40" fmla="*/ 15 w 37"/>
                            <a:gd name="T41" fmla="*/ 0 h 10"/>
                            <a:gd name="T42" fmla="*/ 16 w 37"/>
                            <a:gd name="T43" fmla="*/ 0 h 10"/>
                            <a:gd name="T44" fmla="*/ 16 w 37"/>
                            <a:gd name="T45" fmla="*/ 0 h 10"/>
                            <a:gd name="T46" fmla="*/ 18 w 37"/>
                            <a:gd name="T47" fmla="*/ 0 h 10"/>
                            <a:gd name="T48" fmla="*/ 18 w 37"/>
                            <a:gd name="T49" fmla="*/ 0 h 10"/>
                            <a:gd name="T50" fmla="*/ 19 w 37"/>
                            <a:gd name="T51" fmla="*/ 0 h 10"/>
                            <a:gd name="T52" fmla="*/ 23 w 37"/>
                            <a:gd name="T53" fmla="*/ 0 h 10"/>
                            <a:gd name="T54" fmla="*/ 24 w 37"/>
                            <a:gd name="T55" fmla="*/ 0 h 10"/>
                            <a:gd name="T56" fmla="*/ 27 w 37"/>
                            <a:gd name="T57" fmla="*/ 1 h 10"/>
                            <a:gd name="T58" fmla="*/ 28 w 37"/>
                            <a:gd name="T59" fmla="*/ 2 h 10"/>
                            <a:gd name="T60" fmla="*/ 29 w 37"/>
                            <a:gd name="T61" fmla="*/ 2 h 10"/>
                            <a:gd name="T62" fmla="*/ 29 w 37"/>
                            <a:gd name="T63" fmla="*/ 3 h 10"/>
                            <a:gd name="T64" fmla="*/ 30 w 37"/>
                            <a:gd name="T65" fmla="*/ 3 h 10"/>
                            <a:gd name="T66" fmla="*/ 35 w 37"/>
                            <a:gd name="T67" fmla="*/ 7 h 10"/>
                            <a:gd name="T68" fmla="*/ 35 w 37"/>
                            <a:gd name="T69" fmla="*/ 8 h 10"/>
                            <a:gd name="T70" fmla="*/ 36 w 37"/>
                            <a:gd name="T71" fmla="*/ 9 h 10"/>
                            <a:gd name="T72" fmla="*/ 37 w 37"/>
                            <a:gd name="T73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37" h="10">
                              <a:moveTo>
                                <a:pt x="0" y="10"/>
                              </a:moveTo>
                              <a:lnTo>
                                <a:pt x="1" y="9"/>
                              </a:lnTo>
                              <a:lnTo>
                                <a:pt x="2" y="8"/>
                              </a:lnTo>
                              <a:lnTo>
                                <a:pt x="2" y="7"/>
                              </a:lnTo>
                              <a:lnTo>
                                <a:pt x="3" y="6"/>
                              </a:lnTo>
                              <a:lnTo>
                                <a:pt x="4" y="6"/>
                              </a:lnTo>
                              <a:lnTo>
                                <a:pt x="5" y="5"/>
                              </a:lnTo>
                              <a:lnTo>
                                <a:pt x="5" y="4"/>
                              </a:lnTo>
                              <a:lnTo>
                                <a:pt x="6" y="3"/>
                              </a:lnTo>
                              <a:lnTo>
                                <a:pt x="7" y="3"/>
                              </a:lnTo>
                              <a:lnTo>
                                <a:pt x="8" y="2"/>
                              </a:lnTo>
                              <a:lnTo>
                                <a:pt x="9" y="2"/>
                              </a:lnTo>
                              <a:lnTo>
                                <a:pt x="9" y="1"/>
                              </a:lnTo>
                              <a:lnTo>
                                <a:pt x="10" y="1"/>
                              </a:lnTo>
                              <a:lnTo>
                                <a:pt x="11" y="1"/>
                              </a:lnTo>
                              <a:lnTo>
                                <a:pt x="12" y="0"/>
                              </a:lnTo>
                              <a:lnTo>
                                <a:pt x="13" y="0"/>
                              </a:lnTo>
                              <a:lnTo>
                                <a:pt x="14" y="0"/>
                              </a:lnTo>
                              <a:lnTo>
                                <a:pt x="15" y="0"/>
                              </a:lnTo>
                              <a:lnTo>
                                <a:pt x="16" y="0"/>
                              </a:lnTo>
                              <a:lnTo>
                                <a:pt x="18" y="0"/>
                              </a:lnTo>
                              <a:lnTo>
                                <a:pt x="19" y="0"/>
                              </a:lnTo>
                              <a:lnTo>
                                <a:pt x="23" y="0"/>
                              </a:lnTo>
                              <a:lnTo>
                                <a:pt x="24" y="0"/>
                              </a:lnTo>
                              <a:lnTo>
                                <a:pt x="27" y="1"/>
                              </a:lnTo>
                              <a:lnTo>
                                <a:pt x="28" y="2"/>
                              </a:lnTo>
                              <a:lnTo>
                                <a:pt x="29" y="2"/>
                              </a:lnTo>
                              <a:lnTo>
                                <a:pt x="29" y="3"/>
                              </a:lnTo>
                              <a:lnTo>
                                <a:pt x="30" y="3"/>
                              </a:lnTo>
                              <a:lnTo>
                                <a:pt x="35" y="7"/>
                              </a:lnTo>
                              <a:lnTo>
                                <a:pt x="35" y="8"/>
                              </a:lnTo>
                              <a:lnTo>
                                <a:pt x="36" y="9"/>
                              </a:lnTo>
                              <a:lnTo>
                                <a:pt x="37" y="1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16B46015" id="Freeform 173" o:spid="_x0000_s1026" style="position:absolute;z-index:-25158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1.15pt,124.55pt,491.2pt,124.5pt,491.25pt,124.45pt,491.25pt,124.4pt,491.3pt,124.35pt,491.35pt,124.35pt,491.4pt,124.3pt,491.4pt,124.25pt,491.45pt,124.2pt,491.5pt,124.2pt,491.55pt,124.15pt,491.6pt,124.15pt,491.6pt,124.1pt,491.65pt,124.1pt,491.7pt,124.1pt,491.75pt,124.05pt,491.8pt,124.05pt,491.85pt,124.05pt,491.9pt,124.05pt,491.95pt,124.05pt,492.05pt,124.05pt,492.1pt,124.05pt,492.3pt,124.05pt,492.35pt,124.05pt,492.5pt,124.1pt,492.55pt,124.15pt,492.6pt,124.15pt,492.6pt,124.2pt,492.65pt,124.2pt,492.9pt,124.4pt,492.9pt,124.45pt,492.95pt,124.5pt,493pt,124.55pt" coordsize="3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" stroked="f">
                <v:path o:connecttype="custom" o:connectlocs="0,6350;635,5715;1270,5080;1270,4445;1905,3810;2540,3810;3175,3175;3175,2540;3810,1905;4445,1905;5080,1270;5715,1270;5715,635;6350,635;6985,635;6985,635;7620,0;8255,0;8255,0;8890,0;9525,0;10160,0;10160,0;11430,0;11430,0;12065,0;14605,0;15240,0;17145,635;17780,1270;18415,1270;18415,1905;19050,1905;22225,4445;22225,5080;22860,5715;23495,6350" o:connectangles="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1456" behindDoc="1" locked="0" layoutInCell="1" allowOverlap="1" wp14:anchorId="726F1D2F" wp14:editId="2F621D7F">
                <wp:simplePos x="0" y="0"/>
                <wp:positionH relativeFrom="page">
                  <wp:posOffset>6261100</wp:posOffset>
                </wp:positionH>
                <wp:positionV relativeFrom="paragraph">
                  <wp:posOffset>1541780</wp:posOffset>
                </wp:positionV>
                <wp:extent cx="10795" cy="40005"/>
                <wp:effectExtent l="3175" t="2540" r="0" b="0"/>
                <wp:wrapNone/>
                <wp:docPr id="1216606526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40005"/>
                        </a:xfrm>
                        <a:custGeom>
                          <a:avLst/>
                          <a:gdLst>
                            <a:gd name="T0" fmla="*/ 0 w 17"/>
                            <a:gd name="T1" fmla="*/ 63 h 63"/>
                            <a:gd name="T2" fmla="*/ 0 w 17"/>
                            <a:gd name="T3" fmla="*/ 0 h 63"/>
                            <a:gd name="T4" fmla="*/ 17 w 17"/>
                            <a:gd name="T5" fmla="*/ 0 h 63"/>
                            <a:gd name="T6" fmla="*/ 17 w 17"/>
                            <a:gd name="T7" fmla="*/ 63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7" h="63">
                              <a:moveTo>
                                <a:pt x="0" y="63"/>
                              </a:moveTo>
                              <a:lnTo>
                                <a:pt x="0" y="0"/>
                              </a:lnTo>
                              <a:lnTo>
                                <a:pt x="17" y="0"/>
                              </a:lnTo>
                              <a:lnTo>
                                <a:pt x="17" y="6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22C9462C" id="Freeform 174" o:spid="_x0000_s1026" style="position:absolute;z-index:-25158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3pt,124.55pt,493pt,121.4pt,493.85pt,121.4pt,493.85pt,124.55pt" coordsize="1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" stroked="f">
                <v:path o:connecttype="custom" o:connectlocs="0,40005;0,0;10795,0;10795,40005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2480" behindDoc="1" locked="0" layoutInCell="1" allowOverlap="1" wp14:anchorId="2BBF7D0D" wp14:editId="32DA8DCF">
                <wp:simplePos x="0" y="0"/>
                <wp:positionH relativeFrom="page">
                  <wp:posOffset>5856605</wp:posOffset>
                </wp:positionH>
                <wp:positionV relativeFrom="paragraph">
                  <wp:posOffset>1663065</wp:posOffset>
                </wp:positionV>
                <wp:extent cx="635" cy="88900"/>
                <wp:effectExtent l="8255" t="9525" r="10160" b="6350"/>
                <wp:wrapNone/>
                <wp:docPr id="513549892" name="Freeform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88900"/>
                        </a:xfrm>
                        <a:custGeom>
                          <a:avLst/>
                          <a:gdLst>
                            <a:gd name="T0" fmla="*/ 140 h 140"/>
                            <a:gd name="T1" fmla="*/ 0 h 14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40">
                              <a:moveTo>
                                <a:pt x="0" y="1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24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D80E98" id="Freeform 175" o:spid="_x0000_s1026" style="position:absolute;margin-left:461.15pt;margin-top:130.95pt;width:.05pt;height:7pt;z-index:-25158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635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" path="m,140l,e" filled="f" strokecolor="white" strokeweight=".34mm">
                <v:path o:connecttype="custom" o:connectlocs="0,88900;0,0" o:connectangles="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3504" behindDoc="1" locked="0" layoutInCell="1" allowOverlap="1" wp14:anchorId="6C2D21A1" wp14:editId="335EEA9C">
                <wp:simplePos x="0" y="0"/>
                <wp:positionH relativeFrom="page">
                  <wp:posOffset>5875020</wp:posOffset>
                </wp:positionH>
                <wp:positionV relativeFrom="paragraph">
                  <wp:posOffset>1691640</wp:posOffset>
                </wp:positionV>
                <wp:extent cx="60960" cy="60325"/>
                <wp:effectExtent l="7620" t="0" r="7620" b="6350"/>
                <wp:wrapNone/>
                <wp:docPr id="512544442" name="Freeform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325"/>
                        </a:xfrm>
                        <a:custGeom>
                          <a:avLst/>
                          <a:gdLst>
                            <a:gd name="T0" fmla="*/ 78 w 96"/>
                            <a:gd name="T1" fmla="*/ 0 h 95"/>
                            <a:gd name="T2" fmla="*/ 96 w 96"/>
                            <a:gd name="T3" fmla="*/ 23 h 95"/>
                            <a:gd name="T4" fmla="*/ 96 w 96"/>
                            <a:gd name="T5" fmla="*/ 95 h 95"/>
                            <a:gd name="T6" fmla="*/ 79 w 96"/>
                            <a:gd name="T7" fmla="*/ 95 h 95"/>
                            <a:gd name="T8" fmla="*/ 79 w 96"/>
                            <a:gd name="T9" fmla="*/ 31 h 95"/>
                            <a:gd name="T10" fmla="*/ 79 w 96"/>
                            <a:gd name="T11" fmla="*/ 30 h 95"/>
                            <a:gd name="T12" fmla="*/ 68 w 96"/>
                            <a:gd name="T13" fmla="*/ 15 h 95"/>
                            <a:gd name="T14" fmla="*/ 67 w 96"/>
                            <a:gd name="T15" fmla="*/ 15 h 95"/>
                            <a:gd name="T16" fmla="*/ 56 w 96"/>
                            <a:gd name="T17" fmla="*/ 29 h 95"/>
                            <a:gd name="T18" fmla="*/ 56 w 96"/>
                            <a:gd name="T19" fmla="*/ 95 h 95"/>
                            <a:gd name="T20" fmla="*/ 39 w 96"/>
                            <a:gd name="T21" fmla="*/ 95 h 95"/>
                            <a:gd name="T22" fmla="*/ 39 w 96"/>
                            <a:gd name="T23" fmla="*/ 31 h 95"/>
                            <a:gd name="T24" fmla="*/ 39 w 96"/>
                            <a:gd name="T25" fmla="*/ 30 h 95"/>
                            <a:gd name="T26" fmla="*/ 28 w 96"/>
                            <a:gd name="T27" fmla="*/ 15 h 95"/>
                            <a:gd name="T28" fmla="*/ 27 w 96"/>
                            <a:gd name="T29" fmla="*/ 15 h 95"/>
                            <a:gd name="T30" fmla="*/ 17 w 96"/>
                            <a:gd name="T31" fmla="*/ 29 h 95"/>
                            <a:gd name="T32" fmla="*/ 17 w 96"/>
                            <a:gd name="T33" fmla="*/ 95 h 95"/>
                            <a:gd name="T34" fmla="*/ 0 w 96"/>
                            <a:gd name="T35" fmla="*/ 95 h 95"/>
                            <a:gd name="T36" fmla="*/ 0 w 96"/>
                            <a:gd name="T37" fmla="*/ 1 h 95"/>
                            <a:gd name="T38" fmla="*/ 17 w 96"/>
                            <a:gd name="T39" fmla="*/ 1 h 95"/>
                            <a:gd name="T40" fmla="*/ 17 w 96"/>
                            <a:gd name="T41" fmla="*/ 10 h 95"/>
                            <a:gd name="T42" fmla="*/ 18 w 96"/>
                            <a:gd name="T43" fmla="*/ 9 h 95"/>
                            <a:gd name="T44" fmla="*/ 36 w 96"/>
                            <a:gd name="T45" fmla="*/ 0 h 95"/>
                            <a:gd name="T46" fmla="*/ 37 w 96"/>
                            <a:gd name="T47" fmla="*/ 0 h 95"/>
                            <a:gd name="T48" fmla="*/ 55 w 96"/>
                            <a:gd name="T49" fmla="*/ 11 h 95"/>
                            <a:gd name="T50" fmla="*/ 56 w 96"/>
                            <a:gd name="T51" fmla="*/ 10 h 95"/>
                            <a:gd name="T52" fmla="*/ 76 w 96"/>
                            <a:gd name="T53" fmla="*/ 0 h 95"/>
                            <a:gd name="T54" fmla="*/ 78 w 96"/>
                            <a:gd name="T55" fmla="*/ 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96" h="95">
                              <a:moveTo>
                                <a:pt x="78" y="0"/>
                              </a:moveTo>
                              <a:lnTo>
                                <a:pt x="96" y="23"/>
                              </a:lnTo>
                              <a:lnTo>
                                <a:pt x="96" y="95"/>
                              </a:lnTo>
                              <a:lnTo>
                                <a:pt x="79" y="95"/>
                              </a:lnTo>
                              <a:lnTo>
                                <a:pt x="79" y="31"/>
                              </a:lnTo>
                              <a:lnTo>
                                <a:pt x="79" y="30"/>
                              </a:lnTo>
                              <a:lnTo>
                                <a:pt x="68" y="15"/>
                              </a:lnTo>
                              <a:lnTo>
                                <a:pt x="67" y="15"/>
                              </a:lnTo>
                              <a:lnTo>
                                <a:pt x="56" y="29"/>
                              </a:lnTo>
                              <a:lnTo>
                                <a:pt x="56" y="95"/>
                              </a:lnTo>
                              <a:lnTo>
                                <a:pt x="39" y="95"/>
                              </a:lnTo>
                              <a:lnTo>
                                <a:pt x="39" y="31"/>
                              </a:lnTo>
                              <a:lnTo>
                                <a:pt x="39" y="30"/>
                              </a:lnTo>
                              <a:lnTo>
                                <a:pt x="28" y="15"/>
                              </a:lnTo>
                              <a:lnTo>
                                <a:pt x="27" y="15"/>
                              </a:lnTo>
                              <a:lnTo>
                                <a:pt x="17" y="29"/>
                              </a:lnTo>
                              <a:lnTo>
                                <a:pt x="17" y="95"/>
                              </a:lnTo>
                              <a:lnTo>
                                <a:pt x="0" y="95"/>
                              </a:lnTo>
                              <a:lnTo>
                                <a:pt x="0" y="1"/>
                              </a:lnTo>
                              <a:lnTo>
                                <a:pt x="17" y="1"/>
                              </a:lnTo>
                              <a:lnTo>
                                <a:pt x="17" y="10"/>
                              </a:lnTo>
                              <a:lnTo>
                                <a:pt x="18" y="9"/>
                              </a:lnTo>
                              <a:lnTo>
                                <a:pt x="36" y="0"/>
                              </a:lnTo>
                              <a:lnTo>
                                <a:pt x="37" y="0"/>
                              </a:lnTo>
                              <a:lnTo>
                                <a:pt x="55" y="11"/>
                              </a:lnTo>
                              <a:lnTo>
                                <a:pt x="56" y="10"/>
                              </a:lnTo>
                              <a:lnTo>
                                <a:pt x="76" y="0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6889E9" id="Freeform 176" o:spid="_x0000_s1026" style="position:absolute;margin-left:462.6pt;margin-top:133.2pt;width:4.8pt;height:4.75pt;z-index:-25158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9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" path="m78,l96,23r,72l79,95r,-64l79,30,68,15r-1,l56,29r,66l39,95r,-64l39,30,28,15r-1,l17,29r,66l,95,,1r17,l17,10,18,9,36,r1,l55,11r1,-1l76,r2,xe" stroked="f">
                <v:path o:connecttype="custom" o:connectlocs="49530,0;60960,14605;60960,60325;50165,60325;50165,19685;50165,19050;43180,9525;42545,9525;35560,18415;35560,60325;24765,60325;24765,19685;24765,19050;17780,9525;17145,9525;10795,18415;10795,60325;0,60325;0,635;10795,635;10795,6350;11430,5715;22860,0;23495,0;34925,6985;35560,6350;48260,0;49530,0" o:connectangles="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4528" behindDoc="1" locked="0" layoutInCell="1" allowOverlap="1" wp14:anchorId="1A700963" wp14:editId="70EB62EC">
                <wp:simplePos x="0" y="0"/>
                <wp:positionH relativeFrom="page">
                  <wp:posOffset>5946775</wp:posOffset>
                </wp:positionH>
                <wp:positionV relativeFrom="paragraph">
                  <wp:posOffset>1745615</wp:posOffset>
                </wp:positionV>
                <wp:extent cx="10795" cy="30480"/>
                <wp:effectExtent l="3175" t="0" r="0" b="1270"/>
                <wp:wrapNone/>
                <wp:docPr id="800952573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3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3910CE" id="Rectangle 177" o:spid="_x0000_s1026" style="position:absolute;margin-left:468.25pt;margin-top:137.45pt;width:.85pt;height:2.4pt;z-index:-25158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" stroked="f">
                <v:stroke joinstyle="round"/>
                <w10:wrap anchorx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80928" behindDoc="1" locked="0" layoutInCell="1" allowOverlap="1" wp14:anchorId="5724E405" wp14:editId="26D878B9">
                <wp:simplePos x="0" y="0"/>
                <wp:positionH relativeFrom="page">
                  <wp:posOffset>6130290</wp:posOffset>
                </wp:positionH>
                <wp:positionV relativeFrom="paragraph">
                  <wp:posOffset>2054860</wp:posOffset>
                </wp:positionV>
                <wp:extent cx="35560" cy="3175"/>
                <wp:effectExtent l="5715" t="1270" r="6350" b="5080"/>
                <wp:wrapNone/>
                <wp:docPr id="462705763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175"/>
                        </a:xfrm>
                        <a:custGeom>
                          <a:avLst/>
                          <a:gdLst>
                            <a:gd name="T0" fmla="*/ 3 w 56"/>
                            <a:gd name="T1" fmla="*/ 5 h 5"/>
                            <a:gd name="T2" fmla="*/ 2 w 56"/>
                            <a:gd name="T3" fmla="*/ 3 h 5"/>
                            <a:gd name="T4" fmla="*/ 1 w 56"/>
                            <a:gd name="T5" fmla="*/ 1 h 5"/>
                            <a:gd name="T6" fmla="*/ 0 w 56"/>
                            <a:gd name="T7" fmla="*/ 0 h 5"/>
                            <a:gd name="T8" fmla="*/ 56 w 56"/>
                            <a:gd name="T9" fmla="*/ 0 h 5"/>
                            <a:gd name="T10" fmla="*/ 56 w 56"/>
                            <a:gd name="T11" fmla="*/ 1 h 5"/>
                            <a:gd name="T12" fmla="*/ 56 w 56"/>
                            <a:gd name="T13" fmla="*/ 3 h 5"/>
                            <a:gd name="T14" fmla="*/ 56 w 56"/>
                            <a:gd name="T15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56" h="5">
                              <a:moveTo>
                                <a:pt x="3" y="5"/>
                              </a:moveTo>
                              <a:lnTo>
                                <a:pt x="2" y="3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lnTo>
                                <a:pt x="56" y="0"/>
                              </a:lnTo>
                              <a:lnTo>
                                <a:pt x="56" y="1"/>
                              </a:lnTo>
                              <a:lnTo>
                                <a:pt x="56" y="3"/>
                              </a:lnTo>
                              <a:lnTo>
                                <a:pt x="56" y="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59618C7" id="Freeform 27" o:spid="_x0000_s1026" style="position:absolute;z-index:-25173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2.85pt,162.05pt,482.8pt,161.95pt,482.75pt,161.85pt,482.7pt,161.8pt,485.5pt,161.8pt,485.5pt,161.85pt,485.5pt,161.95pt,485.5pt,162.05pt" coordsize="5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" stroked="f">
                <v:path o:connecttype="custom" o:connectlocs="1905,3175;1270,1905;635,635;0,0;35560,0;35560,635;35560,1905;35560,3175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81952" behindDoc="1" locked="0" layoutInCell="1" allowOverlap="1" wp14:anchorId="3D4C717A" wp14:editId="724AC5E2">
                <wp:simplePos x="0" y="0"/>
                <wp:positionH relativeFrom="page">
                  <wp:posOffset>6127750</wp:posOffset>
                </wp:positionH>
                <wp:positionV relativeFrom="paragraph">
                  <wp:posOffset>2012950</wp:posOffset>
                </wp:positionV>
                <wp:extent cx="19050" cy="41910"/>
                <wp:effectExtent l="3175" t="6985" r="6350" b="8255"/>
                <wp:wrapNone/>
                <wp:docPr id="117342866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41910"/>
                        </a:xfrm>
                        <a:custGeom>
                          <a:avLst/>
                          <a:gdLst>
                            <a:gd name="T0" fmla="*/ 4 w 30"/>
                            <a:gd name="T1" fmla="*/ 65 h 66"/>
                            <a:gd name="T2" fmla="*/ 4 w 30"/>
                            <a:gd name="T3" fmla="*/ 64 h 66"/>
                            <a:gd name="T4" fmla="*/ 4 w 30"/>
                            <a:gd name="T5" fmla="*/ 64 h 66"/>
                            <a:gd name="T6" fmla="*/ 3 w 30"/>
                            <a:gd name="T7" fmla="*/ 62 h 66"/>
                            <a:gd name="T8" fmla="*/ 3 w 30"/>
                            <a:gd name="T9" fmla="*/ 60 h 66"/>
                            <a:gd name="T10" fmla="*/ 2 w 30"/>
                            <a:gd name="T11" fmla="*/ 58 h 66"/>
                            <a:gd name="T12" fmla="*/ 2 w 30"/>
                            <a:gd name="T13" fmla="*/ 56 h 66"/>
                            <a:gd name="T14" fmla="*/ 1 w 30"/>
                            <a:gd name="T15" fmla="*/ 54 h 66"/>
                            <a:gd name="T16" fmla="*/ 1 w 30"/>
                            <a:gd name="T17" fmla="*/ 50 h 66"/>
                            <a:gd name="T18" fmla="*/ 1 w 30"/>
                            <a:gd name="T19" fmla="*/ 47 h 66"/>
                            <a:gd name="T20" fmla="*/ 0 w 30"/>
                            <a:gd name="T21" fmla="*/ 30 h 66"/>
                            <a:gd name="T22" fmla="*/ 0 w 30"/>
                            <a:gd name="T23" fmla="*/ 26 h 66"/>
                            <a:gd name="T24" fmla="*/ 0 w 30"/>
                            <a:gd name="T25" fmla="*/ 21 h 66"/>
                            <a:gd name="T26" fmla="*/ 1 w 30"/>
                            <a:gd name="T27" fmla="*/ 18 h 66"/>
                            <a:gd name="T28" fmla="*/ 1 w 30"/>
                            <a:gd name="T29" fmla="*/ 15 h 66"/>
                            <a:gd name="T30" fmla="*/ 1 w 30"/>
                            <a:gd name="T31" fmla="*/ 12 h 66"/>
                            <a:gd name="T32" fmla="*/ 3 w 30"/>
                            <a:gd name="T33" fmla="*/ 5 h 66"/>
                            <a:gd name="T34" fmla="*/ 3 w 30"/>
                            <a:gd name="T35" fmla="*/ 4 h 66"/>
                            <a:gd name="T36" fmla="*/ 4 w 30"/>
                            <a:gd name="T37" fmla="*/ 2 h 66"/>
                            <a:gd name="T38" fmla="*/ 4 w 30"/>
                            <a:gd name="T39" fmla="*/ 1 h 66"/>
                            <a:gd name="T40" fmla="*/ 4 w 30"/>
                            <a:gd name="T41" fmla="*/ 0 h 66"/>
                            <a:gd name="T42" fmla="*/ 29 w 30"/>
                            <a:gd name="T43" fmla="*/ 0 h 66"/>
                            <a:gd name="T44" fmla="*/ 26 w 30"/>
                            <a:gd name="T45" fmla="*/ 1 h 66"/>
                            <a:gd name="T46" fmla="*/ 25 w 30"/>
                            <a:gd name="T47" fmla="*/ 2 h 66"/>
                            <a:gd name="T48" fmla="*/ 18 w 30"/>
                            <a:gd name="T49" fmla="*/ 15 h 66"/>
                            <a:gd name="T50" fmla="*/ 18 w 30"/>
                            <a:gd name="T51" fmla="*/ 18 h 66"/>
                            <a:gd name="T52" fmla="*/ 18 w 30"/>
                            <a:gd name="T53" fmla="*/ 21 h 66"/>
                            <a:gd name="T54" fmla="*/ 17 w 30"/>
                            <a:gd name="T55" fmla="*/ 36 h 66"/>
                            <a:gd name="T56" fmla="*/ 17 w 30"/>
                            <a:gd name="T57" fmla="*/ 39 h 66"/>
                            <a:gd name="T58" fmla="*/ 18 w 30"/>
                            <a:gd name="T59" fmla="*/ 45 h 66"/>
                            <a:gd name="T60" fmla="*/ 21 w 30"/>
                            <a:gd name="T61" fmla="*/ 59 h 66"/>
                            <a:gd name="T62" fmla="*/ 22 w 30"/>
                            <a:gd name="T63" fmla="*/ 61 h 66"/>
                            <a:gd name="T64" fmla="*/ 23 w 30"/>
                            <a:gd name="T65" fmla="*/ 63 h 66"/>
                            <a:gd name="T66" fmla="*/ 25 w 30"/>
                            <a:gd name="T67" fmla="*/ 64 h 66"/>
                            <a:gd name="T68" fmla="*/ 26 w 30"/>
                            <a:gd name="T69" fmla="*/ 65 h 66"/>
                            <a:gd name="T70" fmla="*/ 29 w 30"/>
                            <a:gd name="T71" fmla="*/ 65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30" h="66">
                              <a:moveTo>
                                <a:pt x="4" y="66"/>
                              </a:moveTo>
                              <a:lnTo>
                                <a:pt x="4" y="65"/>
                              </a:lnTo>
                              <a:lnTo>
                                <a:pt x="4" y="64"/>
                              </a:lnTo>
                              <a:lnTo>
                                <a:pt x="3" y="63"/>
                              </a:lnTo>
                              <a:lnTo>
                                <a:pt x="3" y="62"/>
                              </a:lnTo>
                              <a:lnTo>
                                <a:pt x="3" y="61"/>
                              </a:lnTo>
                              <a:lnTo>
                                <a:pt x="3" y="60"/>
                              </a:lnTo>
                              <a:lnTo>
                                <a:pt x="2" y="59"/>
                              </a:lnTo>
                              <a:lnTo>
                                <a:pt x="2" y="58"/>
                              </a:lnTo>
                              <a:lnTo>
                                <a:pt x="2" y="57"/>
                              </a:lnTo>
                              <a:lnTo>
                                <a:pt x="2" y="56"/>
                              </a:lnTo>
                              <a:lnTo>
                                <a:pt x="1" y="54"/>
                              </a:lnTo>
                              <a:lnTo>
                                <a:pt x="1" y="52"/>
                              </a:lnTo>
                              <a:lnTo>
                                <a:pt x="1" y="50"/>
                              </a:lnTo>
                              <a:lnTo>
                                <a:pt x="1" y="47"/>
                              </a:lnTo>
                              <a:lnTo>
                                <a:pt x="0" y="33"/>
                              </a:lnTo>
                              <a:lnTo>
                                <a:pt x="0" y="30"/>
                              </a:lnTo>
                              <a:lnTo>
                                <a:pt x="0" y="28"/>
                              </a:lnTo>
                              <a:lnTo>
                                <a:pt x="0" y="26"/>
                              </a:lnTo>
                              <a:lnTo>
                                <a:pt x="0" y="24"/>
                              </a:lnTo>
                              <a:lnTo>
                                <a:pt x="0" y="21"/>
                              </a:lnTo>
                              <a:lnTo>
                                <a:pt x="0" y="19"/>
                              </a:lnTo>
                              <a:lnTo>
                                <a:pt x="1" y="18"/>
                              </a:lnTo>
                              <a:lnTo>
                                <a:pt x="1" y="16"/>
                              </a:lnTo>
                              <a:lnTo>
                                <a:pt x="1" y="15"/>
                              </a:lnTo>
                              <a:lnTo>
                                <a:pt x="1" y="14"/>
                              </a:lnTo>
                              <a:lnTo>
                                <a:pt x="1" y="12"/>
                              </a:lnTo>
                              <a:lnTo>
                                <a:pt x="1" y="11"/>
                              </a:lnTo>
                              <a:lnTo>
                                <a:pt x="3" y="5"/>
                              </a:lnTo>
                              <a:lnTo>
                                <a:pt x="3" y="4"/>
                              </a:lnTo>
                              <a:lnTo>
                                <a:pt x="3" y="3"/>
                              </a:lnTo>
                              <a:lnTo>
                                <a:pt x="4" y="2"/>
                              </a:lnTo>
                              <a:lnTo>
                                <a:pt x="4" y="1"/>
                              </a:lnTo>
                              <a:lnTo>
                                <a:pt x="4" y="0"/>
                              </a:lnTo>
                              <a:lnTo>
                                <a:pt x="30" y="0"/>
                              </a:lnTo>
                              <a:lnTo>
                                <a:pt x="29" y="0"/>
                              </a:lnTo>
                              <a:lnTo>
                                <a:pt x="27" y="0"/>
                              </a:lnTo>
                              <a:lnTo>
                                <a:pt x="26" y="1"/>
                              </a:lnTo>
                              <a:lnTo>
                                <a:pt x="25" y="1"/>
                              </a:lnTo>
                              <a:lnTo>
                                <a:pt x="25" y="2"/>
                              </a:lnTo>
                              <a:lnTo>
                                <a:pt x="24" y="2"/>
                              </a:lnTo>
                              <a:lnTo>
                                <a:pt x="18" y="15"/>
                              </a:lnTo>
                              <a:lnTo>
                                <a:pt x="18" y="16"/>
                              </a:lnTo>
                              <a:lnTo>
                                <a:pt x="18" y="18"/>
                              </a:lnTo>
                              <a:lnTo>
                                <a:pt x="18" y="19"/>
                              </a:lnTo>
                              <a:lnTo>
                                <a:pt x="18" y="21"/>
                              </a:lnTo>
                              <a:lnTo>
                                <a:pt x="17" y="33"/>
                              </a:lnTo>
                              <a:lnTo>
                                <a:pt x="17" y="36"/>
                              </a:lnTo>
                              <a:lnTo>
                                <a:pt x="17" y="37"/>
                              </a:lnTo>
                              <a:lnTo>
                                <a:pt x="17" y="39"/>
                              </a:lnTo>
                              <a:lnTo>
                                <a:pt x="18" y="42"/>
                              </a:lnTo>
                              <a:lnTo>
                                <a:pt x="18" y="45"/>
                              </a:lnTo>
                              <a:lnTo>
                                <a:pt x="20" y="58"/>
                              </a:lnTo>
                              <a:lnTo>
                                <a:pt x="21" y="59"/>
                              </a:lnTo>
                              <a:lnTo>
                                <a:pt x="21" y="60"/>
                              </a:lnTo>
                              <a:lnTo>
                                <a:pt x="22" y="61"/>
                              </a:lnTo>
                              <a:lnTo>
                                <a:pt x="22" y="62"/>
                              </a:lnTo>
                              <a:lnTo>
                                <a:pt x="23" y="63"/>
                              </a:lnTo>
                              <a:lnTo>
                                <a:pt x="24" y="64"/>
                              </a:lnTo>
                              <a:lnTo>
                                <a:pt x="25" y="64"/>
                              </a:lnTo>
                              <a:lnTo>
                                <a:pt x="26" y="65"/>
                              </a:lnTo>
                              <a:lnTo>
                                <a:pt x="28" y="65"/>
                              </a:lnTo>
                              <a:lnTo>
                                <a:pt x="29" y="65"/>
                              </a:lnTo>
                              <a:lnTo>
                                <a:pt x="30" y="6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7453AFA9" id="Freeform 28" o:spid="_x0000_s1026" style="position:absolute;z-index:-2517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2.7pt,161.8pt,482.7pt,161.75pt,482.7pt,161.7pt,482.65pt,161.65pt,482.65pt,161.6pt,482.65pt,161.55pt,482.65pt,161.5pt,482.6pt,161.45pt,482.6pt,161.4pt,482.6pt,161.35pt,482.6pt,161.3pt,482.55pt,161.2pt,482.55pt,161.1pt,482.55pt,161pt,482.55pt,160.85pt,482.5pt,160.15pt,482.5pt,160pt,482.5pt,159.9pt,482.5pt,159.8pt,482.5pt,159.7pt,482.5pt,159.55pt,482.5pt,159.45pt,482.55pt,159.4pt,482.55pt,159.3pt,482.55pt,159.25pt,482.55pt,159.2pt,482.55pt,159.1pt,482.55pt,159.05pt,482.65pt,158.75pt,482.65pt,158.7pt,482.65pt,158.65pt,482.7pt,158.6pt,482.7pt,158.55pt,482.7pt,158.5pt,484pt,158.5pt,483.95pt,158.5pt,483.85pt,158.5pt,483.8pt,158.55pt,483.75pt,158.55pt,483.75pt,158.6pt,483.7pt,158.6pt,483.4pt,159.25pt,483.4pt,159.3pt,483.4pt,159.4pt,483.4pt,159.45pt,483.4pt,159.55pt,483.35pt,160.15pt,483.35pt,160.3pt,483.35pt,160.35pt,483.35pt,160.45pt,483.4pt,160.6pt,483.4pt,160.75pt,483.5pt,161.4pt,483.55pt,161.45pt,483.55pt,161.5pt,483.6pt,161.55pt,483.6pt,161.6pt,483.65pt,161.65pt,483.7pt,161.7pt,483.75pt,161.7pt,483.8pt,161.75pt,483.9pt,161.75pt,483.95pt,161.75pt,484pt,161.8pt" coordsize="3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" stroked="f">
                <v:path o:connecttype="custom" o:connectlocs="2540,41275;2540,40640;2540,40640;1905,39370;1905,38100;1270,36830;1270,35560;635,34290;635,31750;635,29845;0,19050;0,16510;0,13335;635,11430;635,9525;635,7620;1905,3175;1905,2540;2540,1270;2540,635;2540,0;18415,0;16510,635;15875,1270;11430,9525;11430,11430;11430,13335;10795,22860;10795,24765;11430,28575;13335,37465;13970,38735;14605,40005;15875,40640;16510,41275;18415,41275" o:connectangles="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82976" behindDoc="1" locked="0" layoutInCell="1" allowOverlap="1" wp14:anchorId="38AA311C" wp14:editId="3C352392">
                <wp:simplePos x="0" y="0"/>
                <wp:positionH relativeFrom="page">
                  <wp:posOffset>6146800</wp:posOffset>
                </wp:positionH>
                <wp:positionV relativeFrom="paragraph">
                  <wp:posOffset>2012950</wp:posOffset>
                </wp:positionV>
                <wp:extent cx="19050" cy="41910"/>
                <wp:effectExtent l="3175" t="6985" r="6350" b="8255"/>
                <wp:wrapNone/>
                <wp:docPr id="1488285667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41910"/>
                        </a:xfrm>
                        <a:custGeom>
                          <a:avLst/>
                          <a:gdLst>
                            <a:gd name="T0" fmla="*/ 0 w 30"/>
                            <a:gd name="T1" fmla="*/ 66 h 66"/>
                            <a:gd name="T2" fmla="*/ 13 w 30"/>
                            <a:gd name="T3" fmla="*/ 33 h 66"/>
                            <a:gd name="T4" fmla="*/ 13 w 30"/>
                            <a:gd name="T5" fmla="*/ 30 h 66"/>
                            <a:gd name="T6" fmla="*/ 0 w 30"/>
                            <a:gd name="T7" fmla="*/ 0 h 66"/>
                            <a:gd name="T8" fmla="*/ 30 w 30"/>
                            <a:gd name="T9" fmla="*/ 0 h 66"/>
                            <a:gd name="T10" fmla="*/ 30 w 30"/>
                            <a:gd name="T11" fmla="*/ 65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0" h="66">
                              <a:moveTo>
                                <a:pt x="0" y="66"/>
                              </a:moveTo>
                              <a:lnTo>
                                <a:pt x="13" y="33"/>
                              </a:lnTo>
                              <a:lnTo>
                                <a:pt x="13" y="30"/>
                              </a:lnTo>
                              <a:lnTo>
                                <a:pt x="0" y="0"/>
                              </a:lnTo>
                              <a:lnTo>
                                <a:pt x="30" y="0"/>
                              </a:lnTo>
                              <a:lnTo>
                                <a:pt x="30" y="6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97FAC78" id="Freeform 29" o:spid="_x0000_s1026" style="position:absolute;z-index:-25173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4pt,161.8pt,484.65pt,160.15pt,484.65pt,160pt,484pt,158.5pt,485.5pt,158.5pt,485.5pt,161.75pt" coordsize="3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" stroked="f">
                <v:path o:connecttype="custom" o:connectlocs="0,41910;8255,20955;8255,19050;0,0;19050,0;19050,41275" o:connectangles="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84000" behindDoc="1" locked="0" layoutInCell="1" allowOverlap="1" wp14:anchorId="742AC633" wp14:editId="0F2EA8B3">
                <wp:simplePos x="0" y="0"/>
                <wp:positionH relativeFrom="page">
                  <wp:posOffset>6130290</wp:posOffset>
                </wp:positionH>
                <wp:positionV relativeFrom="paragraph">
                  <wp:posOffset>2009775</wp:posOffset>
                </wp:positionV>
                <wp:extent cx="35560" cy="3175"/>
                <wp:effectExtent l="5715" t="3810" r="6350" b="2540"/>
                <wp:wrapNone/>
                <wp:docPr id="1387756406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175"/>
                        </a:xfrm>
                        <a:custGeom>
                          <a:avLst/>
                          <a:gdLst>
                            <a:gd name="T0" fmla="*/ 0 w 56"/>
                            <a:gd name="T1" fmla="*/ 5 h 5"/>
                            <a:gd name="T2" fmla="*/ 1 w 56"/>
                            <a:gd name="T3" fmla="*/ 4 h 5"/>
                            <a:gd name="T4" fmla="*/ 2 w 56"/>
                            <a:gd name="T5" fmla="*/ 1 h 5"/>
                            <a:gd name="T6" fmla="*/ 3 w 56"/>
                            <a:gd name="T7" fmla="*/ 0 h 5"/>
                            <a:gd name="T8" fmla="*/ 56 w 56"/>
                            <a:gd name="T9" fmla="*/ 0 h 5"/>
                            <a:gd name="T10" fmla="*/ 56 w 56"/>
                            <a:gd name="T11" fmla="*/ 1 h 5"/>
                            <a:gd name="T12" fmla="*/ 56 w 56"/>
                            <a:gd name="T13" fmla="*/ 4 h 5"/>
                            <a:gd name="T14" fmla="*/ 56 w 56"/>
                            <a:gd name="T15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56" h="5">
                              <a:moveTo>
                                <a:pt x="0" y="5"/>
                              </a:moveTo>
                              <a:lnTo>
                                <a:pt x="1" y="4"/>
                              </a:lnTo>
                              <a:lnTo>
                                <a:pt x="2" y="1"/>
                              </a:lnTo>
                              <a:lnTo>
                                <a:pt x="3" y="0"/>
                              </a:lnTo>
                              <a:lnTo>
                                <a:pt x="56" y="0"/>
                              </a:lnTo>
                              <a:lnTo>
                                <a:pt x="56" y="1"/>
                              </a:lnTo>
                              <a:lnTo>
                                <a:pt x="56" y="4"/>
                              </a:lnTo>
                              <a:lnTo>
                                <a:pt x="56" y="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31B26582" id="Freeform 30" o:spid="_x0000_s1026" style="position:absolute;z-index:-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2.7pt,158.5pt,482.75pt,158.45pt,482.8pt,158.3pt,482.85pt,158.25pt,485.5pt,158.25pt,485.5pt,158.3pt,485.5pt,158.45pt,485.5pt,158.5pt" coordsize="5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" stroked="f">
                <v:path o:connecttype="custom" o:connectlocs="0,3175;635,2540;1270,635;1905,0;35560,0;35560,635;35560,2540;35560,3175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85024" behindDoc="1" locked="0" layoutInCell="1" allowOverlap="1" wp14:anchorId="28029A39" wp14:editId="6E4A8B3B">
                <wp:simplePos x="0" y="0"/>
                <wp:positionH relativeFrom="page">
                  <wp:posOffset>6132195</wp:posOffset>
                </wp:positionH>
                <wp:positionV relativeFrom="paragraph">
                  <wp:posOffset>2002790</wp:posOffset>
                </wp:positionV>
                <wp:extent cx="22860" cy="6985"/>
                <wp:effectExtent l="7620" t="6350" r="7620" b="5715"/>
                <wp:wrapNone/>
                <wp:docPr id="2055549973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" cy="6985"/>
                        </a:xfrm>
                        <a:custGeom>
                          <a:avLst/>
                          <a:gdLst>
                            <a:gd name="T0" fmla="*/ 0 w 36"/>
                            <a:gd name="T1" fmla="*/ 11 h 11"/>
                            <a:gd name="T2" fmla="*/ 0 w 36"/>
                            <a:gd name="T3" fmla="*/ 10 h 11"/>
                            <a:gd name="T4" fmla="*/ 1 w 36"/>
                            <a:gd name="T5" fmla="*/ 9 h 11"/>
                            <a:gd name="T6" fmla="*/ 2 w 36"/>
                            <a:gd name="T7" fmla="*/ 8 h 11"/>
                            <a:gd name="T8" fmla="*/ 3 w 36"/>
                            <a:gd name="T9" fmla="*/ 7 h 11"/>
                            <a:gd name="T10" fmla="*/ 3 w 36"/>
                            <a:gd name="T11" fmla="*/ 6 h 11"/>
                            <a:gd name="T12" fmla="*/ 4 w 36"/>
                            <a:gd name="T13" fmla="*/ 5 h 11"/>
                            <a:gd name="T14" fmla="*/ 5 w 36"/>
                            <a:gd name="T15" fmla="*/ 4 h 11"/>
                            <a:gd name="T16" fmla="*/ 6 w 36"/>
                            <a:gd name="T17" fmla="*/ 4 h 11"/>
                            <a:gd name="T18" fmla="*/ 6 w 36"/>
                            <a:gd name="T19" fmla="*/ 3 h 11"/>
                            <a:gd name="T20" fmla="*/ 7 w 36"/>
                            <a:gd name="T21" fmla="*/ 3 h 11"/>
                            <a:gd name="T22" fmla="*/ 8 w 36"/>
                            <a:gd name="T23" fmla="*/ 2 h 11"/>
                            <a:gd name="T24" fmla="*/ 8 w 36"/>
                            <a:gd name="T25" fmla="*/ 2 h 11"/>
                            <a:gd name="T26" fmla="*/ 9 w 36"/>
                            <a:gd name="T27" fmla="*/ 2 h 11"/>
                            <a:gd name="T28" fmla="*/ 10 w 36"/>
                            <a:gd name="T29" fmla="*/ 1 h 11"/>
                            <a:gd name="T30" fmla="*/ 10 w 36"/>
                            <a:gd name="T31" fmla="*/ 1 h 11"/>
                            <a:gd name="T32" fmla="*/ 11 w 36"/>
                            <a:gd name="T33" fmla="*/ 1 h 11"/>
                            <a:gd name="T34" fmla="*/ 12 w 36"/>
                            <a:gd name="T35" fmla="*/ 1 h 11"/>
                            <a:gd name="T36" fmla="*/ 13 w 36"/>
                            <a:gd name="T37" fmla="*/ 0 h 11"/>
                            <a:gd name="T38" fmla="*/ 13 w 36"/>
                            <a:gd name="T39" fmla="*/ 0 h 11"/>
                            <a:gd name="T40" fmla="*/ 14 w 36"/>
                            <a:gd name="T41" fmla="*/ 0 h 11"/>
                            <a:gd name="T42" fmla="*/ 15 w 36"/>
                            <a:gd name="T43" fmla="*/ 0 h 11"/>
                            <a:gd name="T44" fmla="*/ 15 w 36"/>
                            <a:gd name="T45" fmla="*/ 0 h 11"/>
                            <a:gd name="T46" fmla="*/ 17 w 36"/>
                            <a:gd name="T47" fmla="*/ 0 h 11"/>
                            <a:gd name="T48" fmla="*/ 17 w 36"/>
                            <a:gd name="T49" fmla="*/ 0 h 11"/>
                            <a:gd name="T50" fmla="*/ 18 w 36"/>
                            <a:gd name="T51" fmla="*/ 0 h 11"/>
                            <a:gd name="T52" fmla="*/ 19 w 36"/>
                            <a:gd name="T53" fmla="*/ 0 h 11"/>
                            <a:gd name="T54" fmla="*/ 21 w 36"/>
                            <a:gd name="T55" fmla="*/ 0 h 11"/>
                            <a:gd name="T56" fmla="*/ 22 w 36"/>
                            <a:gd name="T57" fmla="*/ 0 h 11"/>
                            <a:gd name="T58" fmla="*/ 22 w 36"/>
                            <a:gd name="T59" fmla="*/ 0 h 11"/>
                            <a:gd name="T60" fmla="*/ 23 w 36"/>
                            <a:gd name="T61" fmla="*/ 1 h 11"/>
                            <a:gd name="T62" fmla="*/ 24 w 36"/>
                            <a:gd name="T63" fmla="*/ 1 h 11"/>
                            <a:gd name="T64" fmla="*/ 24 w 36"/>
                            <a:gd name="T65" fmla="*/ 1 h 11"/>
                            <a:gd name="T66" fmla="*/ 25 w 36"/>
                            <a:gd name="T67" fmla="*/ 1 h 11"/>
                            <a:gd name="T68" fmla="*/ 26 w 36"/>
                            <a:gd name="T69" fmla="*/ 2 h 11"/>
                            <a:gd name="T70" fmla="*/ 26 w 36"/>
                            <a:gd name="T71" fmla="*/ 2 h 11"/>
                            <a:gd name="T72" fmla="*/ 27 w 36"/>
                            <a:gd name="T73" fmla="*/ 2 h 11"/>
                            <a:gd name="T74" fmla="*/ 28 w 36"/>
                            <a:gd name="T75" fmla="*/ 3 h 11"/>
                            <a:gd name="T76" fmla="*/ 28 w 36"/>
                            <a:gd name="T77" fmla="*/ 3 h 11"/>
                            <a:gd name="T78" fmla="*/ 29 w 36"/>
                            <a:gd name="T79" fmla="*/ 4 h 11"/>
                            <a:gd name="T80" fmla="*/ 30 w 36"/>
                            <a:gd name="T81" fmla="*/ 4 h 11"/>
                            <a:gd name="T82" fmla="*/ 34 w 36"/>
                            <a:gd name="T83" fmla="*/ 8 h 11"/>
                            <a:gd name="T84" fmla="*/ 34 w 36"/>
                            <a:gd name="T85" fmla="*/ 9 h 11"/>
                            <a:gd name="T86" fmla="*/ 35 w 36"/>
                            <a:gd name="T87" fmla="*/ 10 h 11"/>
                            <a:gd name="T88" fmla="*/ 36 w 36"/>
                            <a:gd name="T89" fmla="*/ 11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36" h="11">
                              <a:moveTo>
                                <a:pt x="0" y="11"/>
                              </a:moveTo>
                              <a:lnTo>
                                <a:pt x="0" y="10"/>
                              </a:lnTo>
                              <a:lnTo>
                                <a:pt x="1" y="9"/>
                              </a:lnTo>
                              <a:lnTo>
                                <a:pt x="2" y="8"/>
                              </a:lnTo>
                              <a:lnTo>
                                <a:pt x="3" y="7"/>
                              </a:lnTo>
                              <a:lnTo>
                                <a:pt x="3" y="6"/>
                              </a:lnTo>
                              <a:lnTo>
                                <a:pt x="4" y="5"/>
                              </a:lnTo>
                              <a:lnTo>
                                <a:pt x="5" y="4"/>
                              </a:lnTo>
                              <a:lnTo>
                                <a:pt x="6" y="4"/>
                              </a:lnTo>
                              <a:lnTo>
                                <a:pt x="6" y="3"/>
                              </a:lnTo>
                              <a:lnTo>
                                <a:pt x="7" y="3"/>
                              </a:lnTo>
                              <a:lnTo>
                                <a:pt x="8" y="2"/>
                              </a:lnTo>
                              <a:lnTo>
                                <a:pt x="9" y="2"/>
                              </a:lnTo>
                              <a:lnTo>
                                <a:pt x="10" y="1"/>
                              </a:lnTo>
                              <a:lnTo>
                                <a:pt x="11" y="1"/>
                              </a:lnTo>
                              <a:lnTo>
                                <a:pt x="12" y="1"/>
                              </a:lnTo>
                              <a:lnTo>
                                <a:pt x="13" y="0"/>
                              </a:lnTo>
                              <a:lnTo>
                                <a:pt x="14" y="0"/>
                              </a:lnTo>
                              <a:lnTo>
                                <a:pt x="15" y="0"/>
                              </a:lnTo>
                              <a:lnTo>
                                <a:pt x="17" y="0"/>
                              </a:lnTo>
                              <a:lnTo>
                                <a:pt x="18" y="0"/>
                              </a:lnTo>
                              <a:lnTo>
                                <a:pt x="19" y="0"/>
                              </a:lnTo>
                              <a:lnTo>
                                <a:pt x="21" y="0"/>
                              </a:lnTo>
                              <a:lnTo>
                                <a:pt x="22" y="0"/>
                              </a:lnTo>
                              <a:lnTo>
                                <a:pt x="23" y="1"/>
                              </a:lnTo>
                              <a:lnTo>
                                <a:pt x="24" y="1"/>
                              </a:lnTo>
                              <a:lnTo>
                                <a:pt x="25" y="1"/>
                              </a:lnTo>
                              <a:lnTo>
                                <a:pt x="26" y="2"/>
                              </a:lnTo>
                              <a:lnTo>
                                <a:pt x="27" y="2"/>
                              </a:lnTo>
                              <a:lnTo>
                                <a:pt x="28" y="3"/>
                              </a:lnTo>
                              <a:lnTo>
                                <a:pt x="29" y="4"/>
                              </a:lnTo>
                              <a:lnTo>
                                <a:pt x="30" y="4"/>
                              </a:lnTo>
                              <a:lnTo>
                                <a:pt x="34" y="8"/>
                              </a:lnTo>
                              <a:lnTo>
                                <a:pt x="34" y="9"/>
                              </a:lnTo>
                              <a:lnTo>
                                <a:pt x="35" y="10"/>
                              </a:lnTo>
                              <a:lnTo>
                                <a:pt x="36" y="1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2B4BB323" id="Freeform 31" o:spid="_x0000_s1026" style="position:absolute;z-index:-25173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2.85pt,158.25pt,482.85pt,158.2pt,482.9pt,158.15pt,482.95pt,158.1pt,483pt,158.05pt,483pt,158pt,483.05pt,157.95pt,483.1pt,157.9pt,483.15pt,157.9pt,483.15pt,157.85pt,483.2pt,157.85pt,483.25pt,157.8pt,483.3pt,157.8pt,483.35pt,157.75pt,483.4pt,157.75pt,483.45pt,157.75pt,483.5pt,157.7pt,483.55pt,157.7pt,483.6pt,157.7pt,483.7pt,157.7pt,483.75pt,157.7pt,483.8pt,157.7pt,483.9pt,157.7pt,483.95pt,157.7pt,484pt,157.75pt,484.05pt,157.75pt,484.1pt,157.75pt,484.15pt,157.8pt,484.2pt,157.8pt,484.25pt,157.85pt,484.3pt,157.9pt,484.35pt,157.9pt,484.55pt,158.1pt,484.55pt,158.15pt,484.6pt,158.2pt,484.65pt,158.25pt" coordsize="3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" stroked="f">
                <v:path o:connecttype="custom" o:connectlocs="0,6985;0,6350;635,5715;1270,5080;1905,4445;1905,3810;2540,3175;3175,2540;3810,2540;3810,1905;4445,1905;5080,1270;5080,1270;5715,1270;6350,635;6350,635;6985,635;7620,635;8255,0;8255,0;8890,0;9525,0;9525,0;10795,0;10795,0;11430,0;12065,0;13335,0;13970,0;13970,0;14605,635;15240,635;15240,635;15875,635;16510,1270;16510,1270;17145,1270;17780,1905;17780,1905;18415,2540;19050,2540;21590,5080;21590,5715;22225,6350;22860,6985" o:connectangles="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86048" behindDoc="1" locked="0" layoutInCell="1" allowOverlap="1" wp14:anchorId="06E354C0" wp14:editId="0BACFB06">
                <wp:simplePos x="0" y="0"/>
                <wp:positionH relativeFrom="page">
                  <wp:posOffset>6155055</wp:posOffset>
                </wp:positionH>
                <wp:positionV relativeFrom="paragraph">
                  <wp:posOffset>2004060</wp:posOffset>
                </wp:positionV>
                <wp:extent cx="10795" cy="5715"/>
                <wp:effectExtent l="1905" t="0" r="0" b="0"/>
                <wp:wrapNone/>
                <wp:docPr id="79111626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5715"/>
                        </a:xfrm>
                        <a:custGeom>
                          <a:avLst/>
                          <a:gdLst>
                            <a:gd name="T0" fmla="*/ 0 w 17"/>
                            <a:gd name="T1" fmla="*/ 9 h 9"/>
                            <a:gd name="T2" fmla="*/ 0 w 17"/>
                            <a:gd name="T3" fmla="*/ 0 h 9"/>
                            <a:gd name="T4" fmla="*/ 17 w 17"/>
                            <a:gd name="T5" fmla="*/ 0 h 9"/>
                            <a:gd name="T6" fmla="*/ 17 w 17"/>
                            <a:gd name="T7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7" y="0"/>
                              </a:lnTo>
                              <a:lnTo>
                                <a:pt x="17" y="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15BB4398" id="Freeform 32" o:spid="_x0000_s1026" style="position:absolute;z-index:-2517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4.65pt,158.25pt,484.65pt,157.8pt,485.5pt,157.8pt,485.5pt,158.25pt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" stroked="f">
                <v:path o:connecttype="custom" o:connectlocs="0,5715;0,0;10795,0;10795,5715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87072" behindDoc="1" locked="0" layoutInCell="1" allowOverlap="1" wp14:anchorId="5A370DA2" wp14:editId="25DE1873">
                <wp:simplePos x="0" y="0"/>
                <wp:positionH relativeFrom="page">
                  <wp:posOffset>6176645</wp:posOffset>
                </wp:positionH>
                <wp:positionV relativeFrom="paragraph">
                  <wp:posOffset>2003425</wp:posOffset>
                </wp:positionV>
                <wp:extent cx="36195" cy="60325"/>
                <wp:effectExtent l="4445" t="6985" r="6985" b="8890"/>
                <wp:wrapNone/>
                <wp:docPr id="1403390573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60325"/>
                        </a:xfrm>
                        <a:custGeom>
                          <a:avLst/>
                          <a:gdLst>
                            <a:gd name="T0" fmla="*/ 39 w 57"/>
                            <a:gd name="T1" fmla="*/ 0 h 95"/>
                            <a:gd name="T2" fmla="*/ 57 w 57"/>
                            <a:gd name="T3" fmla="*/ 23 h 95"/>
                            <a:gd name="T4" fmla="*/ 57 w 57"/>
                            <a:gd name="T5" fmla="*/ 95 h 95"/>
                            <a:gd name="T6" fmla="*/ 40 w 57"/>
                            <a:gd name="T7" fmla="*/ 95 h 95"/>
                            <a:gd name="T8" fmla="*/ 40 w 57"/>
                            <a:gd name="T9" fmla="*/ 32 h 95"/>
                            <a:gd name="T10" fmla="*/ 40 w 57"/>
                            <a:gd name="T11" fmla="*/ 30 h 95"/>
                            <a:gd name="T12" fmla="*/ 29 w 57"/>
                            <a:gd name="T13" fmla="*/ 15 h 95"/>
                            <a:gd name="T14" fmla="*/ 27 w 57"/>
                            <a:gd name="T15" fmla="*/ 15 h 95"/>
                            <a:gd name="T16" fmla="*/ 17 w 57"/>
                            <a:gd name="T17" fmla="*/ 29 h 95"/>
                            <a:gd name="T18" fmla="*/ 17 w 57"/>
                            <a:gd name="T19" fmla="*/ 95 h 95"/>
                            <a:gd name="T20" fmla="*/ 0 w 57"/>
                            <a:gd name="T21" fmla="*/ 95 h 95"/>
                            <a:gd name="T22" fmla="*/ 0 w 57"/>
                            <a:gd name="T23" fmla="*/ 1 h 95"/>
                            <a:gd name="T24" fmla="*/ 17 w 57"/>
                            <a:gd name="T25" fmla="*/ 1 h 95"/>
                            <a:gd name="T26" fmla="*/ 17 w 57"/>
                            <a:gd name="T27" fmla="*/ 10 h 95"/>
                            <a:gd name="T28" fmla="*/ 17 w 57"/>
                            <a:gd name="T29" fmla="*/ 9 h 95"/>
                            <a:gd name="T30" fmla="*/ 37 w 57"/>
                            <a:gd name="T31" fmla="*/ 0 h 95"/>
                            <a:gd name="T32" fmla="*/ 39 w 57"/>
                            <a:gd name="T33" fmla="*/ 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57" h="95">
                              <a:moveTo>
                                <a:pt x="39" y="0"/>
                              </a:moveTo>
                              <a:lnTo>
                                <a:pt x="57" y="23"/>
                              </a:lnTo>
                              <a:lnTo>
                                <a:pt x="57" y="95"/>
                              </a:lnTo>
                              <a:lnTo>
                                <a:pt x="40" y="95"/>
                              </a:lnTo>
                              <a:lnTo>
                                <a:pt x="40" y="32"/>
                              </a:lnTo>
                              <a:lnTo>
                                <a:pt x="40" y="30"/>
                              </a:lnTo>
                              <a:lnTo>
                                <a:pt x="29" y="15"/>
                              </a:lnTo>
                              <a:lnTo>
                                <a:pt x="27" y="15"/>
                              </a:lnTo>
                              <a:lnTo>
                                <a:pt x="17" y="29"/>
                              </a:lnTo>
                              <a:lnTo>
                                <a:pt x="17" y="95"/>
                              </a:lnTo>
                              <a:lnTo>
                                <a:pt x="0" y="95"/>
                              </a:lnTo>
                              <a:lnTo>
                                <a:pt x="0" y="1"/>
                              </a:lnTo>
                              <a:lnTo>
                                <a:pt x="17" y="1"/>
                              </a:lnTo>
                              <a:lnTo>
                                <a:pt x="17" y="10"/>
                              </a:lnTo>
                              <a:lnTo>
                                <a:pt x="17" y="9"/>
                              </a:lnTo>
                              <a:lnTo>
                                <a:pt x="37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EC14F3" id="Freeform 33" o:spid="_x0000_s1026" style="position:absolute;margin-left:486.35pt;margin-top:157.75pt;width:2.85pt;height:4.75pt;z-index:-2517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" path="m39,l57,23r,72l40,95r,-63l40,30,29,15r-2,l17,29r,66l,95,,1r17,l17,10r,-1l37,r2,xe" stroked="f">
                <v:path o:connecttype="custom" o:connectlocs="24765,0;36195,14605;36195,60325;25400,60325;25400,20320;25400,19050;18415,9525;17145,9525;10795,18415;10795,60325;0,60325;0,635;10795,635;10795,6350;10795,5715;23495,0;24765,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88096" behindDoc="1" locked="0" layoutInCell="1" allowOverlap="1" wp14:anchorId="0D12EF6C" wp14:editId="48B7B409">
                <wp:simplePos x="0" y="0"/>
                <wp:positionH relativeFrom="page">
                  <wp:posOffset>6225540</wp:posOffset>
                </wp:positionH>
                <wp:positionV relativeFrom="paragraph">
                  <wp:posOffset>2058035</wp:posOffset>
                </wp:positionV>
                <wp:extent cx="22860" cy="6985"/>
                <wp:effectExtent l="5715" t="4445" r="0" b="7620"/>
                <wp:wrapNone/>
                <wp:docPr id="1108849637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" cy="6985"/>
                        </a:xfrm>
                        <a:custGeom>
                          <a:avLst/>
                          <a:gdLst>
                            <a:gd name="T0" fmla="*/ 17 w 36"/>
                            <a:gd name="T1" fmla="*/ 11 h 11"/>
                            <a:gd name="T2" fmla="*/ 17 w 36"/>
                            <a:gd name="T3" fmla="*/ 11 h 11"/>
                            <a:gd name="T4" fmla="*/ 15 w 36"/>
                            <a:gd name="T5" fmla="*/ 11 h 11"/>
                            <a:gd name="T6" fmla="*/ 15 w 36"/>
                            <a:gd name="T7" fmla="*/ 11 h 11"/>
                            <a:gd name="T8" fmla="*/ 14 w 36"/>
                            <a:gd name="T9" fmla="*/ 10 h 11"/>
                            <a:gd name="T10" fmla="*/ 13 w 36"/>
                            <a:gd name="T11" fmla="*/ 10 h 11"/>
                            <a:gd name="T12" fmla="*/ 13 w 36"/>
                            <a:gd name="T13" fmla="*/ 10 h 11"/>
                            <a:gd name="T14" fmla="*/ 12 w 36"/>
                            <a:gd name="T15" fmla="*/ 10 h 11"/>
                            <a:gd name="T16" fmla="*/ 11 w 36"/>
                            <a:gd name="T17" fmla="*/ 10 h 11"/>
                            <a:gd name="T18" fmla="*/ 10 w 36"/>
                            <a:gd name="T19" fmla="*/ 10 h 11"/>
                            <a:gd name="T20" fmla="*/ 10 w 36"/>
                            <a:gd name="T21" fmla="*/ 9 h 11"/>
                            <a:gd name="T22" fmla="*/ 5 w 36"/>
                            <a:gd name="T23" fmla="*/ 7 h 11"/>
                            <a:gd name="T24" fmla="*/ 5 w 36"/>
                            <a:gd name="T25" fmla="*/ 6 h 11"/>
                            <a:gd name="T26" fmla="*/ 4 w 36"/>
                            <a:gd name="T27" fmla="*/ 6 h 11"/>
                            <a:gd name="T28" fmla="*/ 4 w 36"/>
                            <a:gd name="T29" fmla="*/ 5 h 11"/>
                            <a:gd name="T30" fmla="*/ 3 w 36"/>
                            <a:gd name="T31" fmla="*/ 5 h 11"/>
                            <a:gd name="T32" fmla="*/ 2 w 36"/>
                            <a:gd name="T33" fmla="*/ 4 h 11"/>
                            <a:gd name="T34" fmla="*/ 2 w 36"/>
                            <a:gd name="T35" fmla="*/ 3 h 11"/>
                            <a:gd name="T36" fmla="*/ 1 w 36"/>
                            <a:gd name="T37" fmla="*/ 2 h 11"/>
                            <a:gd name="T38" fmla="*/ 0 w 36"/>
                            <a:gd name="T39" fmla="*/ 1 h 11"/>
                            <a:gd name="T40" fmla="*/ 0 w 36"/>
                            <a:gd name="T41" fmla="*/ 0 h 11"/>
                            <a:gd name="T42" fmla="*/ 36 w 36"/>
                            <a:gd name="T43" fmla="*/ 0 h 11"/>
                            <a:gd name="T44" fmla="*/ 34 w 36"/>
                            <a:gd name="T45" fmla="*/ 3 h 11"/>
                            <a:gd name="T46" fmla="*/ 33 w 36"/>
                            <a:gd name="T47" fmla="*/ 4 h 11"/>
                            <a:gd name="T48" fmla="*/ 32 w 36"/>
                            <a:gd name="T49" fmla="*/ 5 h 11"/>
                            <a:gd name="T50" fmla="*/ 31 w 36"/>
                            <a:gd name="T51" fmla="*/ 5 h 11"/>
                            <a:gd name="T52" fmla="*/ 28 w 36"/>
                            <a:gd name="T53" fmla="*/ 8 h 11"/>
                            <a:gd name="T54" fmla="*/ 28 w 36"/>
                            <a:gd name="T55" fmla="*/ 8 h 11"/>
                            <a:gd name="T56" fmla="*/ 27 w 36"/>
                            <a:gd name="T57" fmla="*/ 8 h 11"/>
                            <a:gd name="T58" fmla="*/ 27 w 36"/>
                            <a:gd name="T59" fmla="*/ 9 h 11"/>
                            <a:gd name="T60" fmla="*/ 26 w 36"/>
                            <a:gd name="T61" fmla="*/ 9 h 11"/>
                            <a:gd name="T62" fmla="*/ 25 w 36"/>
                            <a:gd name="T63" fmla="*/ 9 h 11"/>
                            <a:gd name="T64" fmla="*/ 24 w 36"/>
                            <a:gd name="T65" fmla="*/ 10 h 11"/>
                            <a:gd name="T66" fmla="*/ 24 w 36"/>
                            <a:gd name="T67" fmla="*/ 10 h 11"/>
                            <a:gd name="T68" fmla="*/ 23 w 36"/>
                            <a:gd name="T69" fmla="*/ 10 h 11"/>
                            <a:gd name="T70" fmla="*/ 22 w 36"/>
                            <a:gd name="T71" fmla="*/ 10 h 11"/>
                            <a:gd name="T72" fmla="*/ 22 w 36"/>
                            <a:gd name="T73" fmla="*/ 10 h 11"/>
                            <a:gd name="T74" fmla="*/ 21 w 36"/>
                            <a:gd name="T75" fmla="*/ 10 h 11"/>
                            <a:gd name="T76" fmla="*/ 20 w 36"/>
                            <a:gd name="T77" fmla="*/ 11 h 11"/>
                            <a:gd name="T78" fmla="*/ 19 w 36"/>
                            <a:gd name="T79" fmla="*/ 11 h 11"/>
                            <a:gd name="T80" fmla="*/ 17 w 36"/>
                            <a:gd name="T81" fmla="*/ 11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6" h="11">
                              <a:moveTo>
                                <a:pt x="17" y="11"/>
                              </a:moveTo>
                              <a:lnTo>
                                <a:pt x="17" y="11"/>
                              </a:lnTo>
                              <a:lnTo>
                                <a:pt x="15" y="11"/>
                              </a:lnTo>
                              <a:lnTo>
                                <a:pt x="14" y="10"/>
                              </a:lnTo>
                              <a:lnTo>
                                <a:pt x="13" y="10"/>
                              </a:lnTo>
                              <a:lnTo>
                                <a:pt x="12" y="10"/>
                              </a:lnTo>
                              <a:lnTo>
                                <a:pt x="11" y="10"/>
                              </a:lnTo>
                              <a:lnTo>
                                <a:pt x="10" y="10"/>
                              </a:lnTo>
                              <a:lnTo>
                                <a:pt x="10" y="9"/>
                              </a:lnTo>
                              <a:lnTo>
                                <a:pt x="5" y="7"/>
                              </a:lnTo>
                              <a:lnTo>
                                <a:pt x="5" y="6"/>
                              </a:lnTo>
                              <a:lnTo>
                                <a:pt x="4" y="6"/>
                              </a:lnTo>
                              <a:lnTo>
                                <a:pt x="4" y="5"/>
                              </a:lnTo>
                              <a:lnTo>
                                <a:pt x="3" y="5"/>
                              </a:lnTo>
                              <a:lnTo>
                                <a:pt x="2" y="4"/>
                              </a:lnTo>
                              <a:lnTo>
                                <a:pt x="2" y="3"/>
                              </a:lnTo>
                              <a:lnTo>
                                <a:pt x="1" y="2"/>
                              </a:lnTo>
                              <a:lnTo>
                                <a:pt x="0" y="1"/>
                              </a:lnTo>
                              <a:lnTo>
                                <a:pt x="0" y="0"/>
                              </a:lnTo>
                              <a:lnTo>
                                <a:pt x="36" y="0"/>
                              </a:lnTo>
                              <a:lnTo>
                                <a:pt x="34" y="3"/>
                              </a:lnTo>
                              <a:lnTo>
                                <a:pt x="33" y="4"/>
                              </a:lnTo>
                              <a:lnTo>
                                <a:pt x="32" y="5"/>
                              </a:lnTo>
                              <a:lnTo>
                                <a:pt x="31" y="5"/>
                              </a:lnTo>
                              <a:lnTo>
                                <a:pt x="28" y="8"/>
                              </a:lnTo>
                              <a:lnTo>
                                <a:pt x="27" y="8"/>
                              </a:lnTo>
                              <a:lnTo>
                                <a:pt x="27" y="9"/>
                              </a:lnTo>
                              <a:lnTo>
                                <a:pt x="26" y="9"/>
                              </a:lnTo>
                              <a:lnTo>
                                <a:pt x="25" y="9"/>
                              </a:lnTo>
                              <a:lnTo>
                                <a:pt x="24" y="10"/>
                              </a:lnTo>
                              <a:lnTo>
                                <a:pt x="23" y="10"/>
                              </a:lnTo>
                              <a:lnTo>
                                <a:pt x="22" y="10"/>
                              </a:lnTo>
                              <a:lnTo>
                                <a:pt x="21" y="10"/>
                              </a:lnTo>
                              <a:lnTo>
                                <a:pt x="20" y="11"/>
                              </a:lnTo>
                              <a:lnTo>
                                <a:pt x="19" y="11"/>
                              </a:lnTo>
                              <a:lnTo>
                                <a:pt x="17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3E6217" id="Freeform 34" o:spid="_x0000_s1026" style="position:absolute;margin-left:490.2pt;margin-top:162.05pt;width:1.8pt;height:.55pt;z-index:-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3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" path="m17,11r,l15,11,14,10r-1,l12,10r-1,l10,10r,-1l5,7,5,6,4,6,4,5,3,5,2,4,2,3,1,2,,1,,,36,,34,3,33,4,32,5r-1,l28,8r-1,l27,9r-1,l25,9r-1,1l23,10r-1,l21,10r-1,1l19,11r-2,xe" stroked="f">
                <v:path o:connecttype="custom" o:connectlocs="10795,6985;10795,6985;9525,6985;9525,6985;8890,6350;8255,6350;8255,6350;7620,6350;6985,6350;6350,6350;6350,5715;3175,4445;3175,3810;2540,3810;2540,3175;1905,3175;1270,2540;1270,1905;635,1270;0,635;0,0;22860,0;21590,1905;20955,2540;20320,3175;19685,3175;17780,5080;17780,5080;17145,5080;17145,5715;16510,5715;15875,5715;15240,6350;15240,6350;14605,6350;13970,6350;13970,6350;13335,6350;12700,6985;12065,6985;10795,6985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89120" behindDoc="1" locked="0" layoutInCell="1" allowOverlap="1" wp14:anchorId="2A77C778" wp14:editId="5D72BBA8">
                <wp:simplePos x="0" y="0"/>
                <wp:positionH relativeFrom="page">
                  <wp:posOffset>6248400</wp:posOffset>
                </wp:positionH>
                <wp:positionV relativeFrom="paragraph">
                  <wp:posOffset>2058035</wp:posOffset>
                </wp:positionV>
                <wp:extent cx="10795" cy="5715"/>
                <wp:effectExtent l="0" t="4445" r="0" b="0"/>
                <wp:wrapNone/>
                <wp:docPr id="421084409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5715"/>
                        </a:xfrm>
                        <a:custGeom>
                          <a:avLst/>
                          <a:gdLst>
                            <a:gd name="T0" fmla="*/ 0 w 17"/>
                            <a:gd name="T1" fmla="*/ 9 h 9"/>
                            <a:gd name="T2" fmla="*/ 0 w 17"/>
                            <a:gd name="T3" fmla="*/ 0 h 9"/>
                            <a:gd name="T4" fmla="*/ 17 w 17"/>
                            <a:gd name="T5" fmla="*/ 0 h 9"/>
                            <a:gd name="T6" fmla="*/ 17 w 17"/>
                            <a:gd name="T7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7" y="0"/>
                              </a:lnTo>
                              <a:lnTo>
                                <a:pt x="17" y="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E1942C5" id="Freeform 35" o:spid="_x0000_s1026" style="position:absolute;z-index:-2517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2pt,162.5pt,492pt,162.05pt,492.85pt,162.05pt,492.85pt,162.5pt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" stroked="f">
                <v:path o:connecttype="custom" o:connectlocs="0,5715;0,0;10795,0;10795,5715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90144" behindDoc="1" locked="0" layoutInCell="1" allowOverlap="1" wp14:anchorId="502C1A23" wp14:editId="0E1E0268">
                <wp:simplePos x="0" y="0"/>
                <wp:positionH relativeFrom="page">
                  <wp:posOffset>6223635</wp:posOffset>
                </wp:positionH>
                <wp:positionV relativeFrom="paragraph">
                  <wp:posOffset>2054860</wp:posOffset>
                </wp:positionV>
                <wp:extent cx="35560" cy="3175"/>
                <wp:effectExtent l="3810" t="1270" r="8255" b="5080"/>
                <wp:wrapNone/>
                <wp:docPr id="51313526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175"/>
                        </a:xfrm>
                        <a:custGeom>
                          <a:avLst/>
                          <a:gdLst>
                            <a:gd name="T0" fmla="*/ 3 w 56"/>
                            <a:gd name="T1" fmla="*/ 5 h 5"/>
                            <a:gd name="T2" fmla="*/ 2 w 56"/>
                            <a:gd name="T3" fmla="*/ 4 h 5"/>
                            <a:gd name="T4" fmla="*/ 1 w 56"/>
                            <a:gd name="T5" fmla="*/ 1 h 5"/>
                            <a:gd name="T6" fmla="*/ 0 w 56"/>
                            <a:gd name="T7" fmla="*/ 0 h 5"/>
                            <a:gd name="T8" fmla="*/ 56 w 56"/>
                            <a:gd name="T9" fmla="*/ 0 h 5"/>
                            <a:gd name="T10" fmla="*/ 56 w 56"/>
                            <a:gd name="T11" fmla="*/ 1 h 5"/>
                            <a:gd name="T12" fmla="*/ 56 w 56"/>
                            <a:gd name="T13" fmla="*/ 4 h 5"/>
                            <a:gd name="T14" fmla="*/ 56 w 56"/>
                            <a:gd name="T15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56" h="5">
                              <a:moveTo>
                                <a:pt x="3" y="5"/>
                              </a:moveTo>
                              <a:lnTo>
                                <a:pt x="2" y="4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lnTo>
                                <a:pt x="56" y="0"/>
                              </a:lnTo>
                              <a:lnTo>
                                <a:pt x="56" y="1"/>
                              </a:lnTo>
                              <a:lnTo>
                                <a:pt x="56" y="4"/>
                              </a:lnTo>
                              <a:lnTo>
                                <a:pt x="56" y="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7E64501A" id="Freeform 36" o:spid="_x0000_s1026" style="position:absolute;z-index:-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0.2pt,162.05pt,490.15pt,162pt,490.1pt,161.85pt,490.05pt,161.8pt,492.85pt,161.8pt,492.85pt,161.85pt,492.85pt,162pt,492.85pt,162.05pt" coordsize="5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" stroked="f">
                <v:path o:connecttype="custom" o:connectlocs="1905,3175;1270,2540;635,635;0,0;35560,0;35560,635;35560,2540;35560,3175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91168" behindDoc="1" locked="0" layoutInCell="1" allowOverlap="1" wp14:anchorId="46F39EDC" wp14:editId="057CEADE">
                <wp:simplePos x="0" y="0"/>
                <wp:positionH relativeFrom="page">
                  <wp:posOffset>6221095</wp:posOffset>
                </wp:positionH>
                <wp:positionV relativeFrom="paragraph">
                  <wp:posOffset>2012950</wp:posOffset>
                </wp:positionV>
                <wp:extent cx="19685" cy="41910"/>
                <wp:effectExtent l="1270" t="6985" r="7620" b="8255"/>
                <wp:wrapNone/>
                <wp:docPr id="21933494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41910"/>
                        </a:xfrm>
                        <a:custGeom>
                          <a:avLst/>
                          <a:gdLst>
                            <a:gd name="T0" fmla="*/ 4 w 31"/>
                            <a:gd name="T1" fmla="*/ 65 h 66"/>
                            <a:gd name="T2" fmla="*/ 4 w 31"/>
                            <a:gd name="T3" fmla="*/ 64 h 66"/>
                            <a:gd name="T4" fmla="*/ 3 w 31"/>
                            <a:gd name="T5" fmla="*/ 63 h 66"/>
                            <a:gd name="T6" fmla="*/ 3 w 31"/>
                            <a:gd name="T7" fmla="*/ 61 h 66"/>
                            <a:gd name="T8" fmla="*/ 3 w 31"/>
                            <a:gd name="T9" fmla="*/ 59 h 66"/>
                            <a:gd name="T10" fmla="*/ 2 w 31"/>
                            <a:gd name="T11" fmla="*/ 57 h 66"/>
                            <a:gd name="T12" fmla="*/ 2 w 31"/>
                            <a:gd name="T13" fmla="*/ 54 h 66"/>
                            <a:gd name="T14" fmla="*/ 1 w 31"/>
                            <a:gd name="T15" fmla="*/ 52 h 66"/>
                            <a:gd name="T16" fmla="*/ 1 w 31"/>
                            <a:gd name="T17" fmla="*/ 50 h 66"/>
                            <a:gd name="T18" fmla="*/ 1 w 31"/>
                            <a:gd name="T19" fmla="*/ 46 h 66"/>
                            <a:gd name="T20" fmla="*/ 0 w 31"/>
                            <a:gd name="T21" fmla="*/ 42 h 66"/>
                            <a:gd name="T22" fmla="*/ 0 w 31"/>
                            <a:gd name="T23" fmla="*/ 38 h 66"/>
                            <a:gd name="T24" fmla="*/ 0 w 31"/>
                            <a:gd name="T25" fmla="*/ 33 h 66"/>
                            <a:gd name="T26" fmla="*/ 0 w 31"/>
                            <a:gd name="T27" fmla="*/ 28 h 66"/>
                            <a:gd name="T28" fmla="*/ 0 w 31"/>
                            <a:gd name="T29" fmla="*/ 24 h 66"/>
                            <a:gd name="T30" fmla="*/ 1 w 31"/>
                            <a:gd name="T31" fmla="*/ 14 h 66"/>
                            <a:gd name="T32" fmla="*/ 2 w 31"/>
                            <a:gd name="T33" fmla="*/ 12 h 66"/>
                            <a:gd name="T34" fmla="*/ 2 w 31"/>
                            <a:gd name="T35" fmla="*/ 8 h 66"/>
                            <a:gd name="T36" fmla="*/ 3 w 31"/>
                            <a:gd name="T37" fmla="*/ 3 h 66"/>
                            <a:gd name="T38" fmla="*/ 4 w 31"/>
                            <a:gd name="T39" fmla="*/ 2 h 66"/>
                            <a:gd name="T40" fmla="*/ 4 w 31"/>
                            <a:gd name="T41" fmla="*/ 1 h 66"/>
                            <a:gd name="T42" fmla="*/ 31 w 31"/>
                            <a:gd name="T43" fmla="*/ 0 h 66"/>
                            <a:gd name="T44" fmla="*/ 22 w 31"/>
                            <a:gd name="T45" fmla="*/ 5 h 66"/>
                            <a:gd name="T46" fmla="*/ 20 w 31"/>
                            <a:gd name="T47" fmla="*/ 8 h 66"/>
                            <a:gd name="T48" fmla="*/ 19 w 31"/>
                            <a:gd name="T49" fmla="*/ 15 h 66"/>
                            <a:gd name="T50" fmla="*/ 18 w 31"/>
                            <a:gd name="T51" fmla="*/ 19 h 66"/>
                            <a:gd name="T52" fmla="*/ 18 w 31"/>
                            <a:gd name="T53" fmla="*/ 21 h 66"/>
                            <a:gd name="T54" fmla="*/ 18 w 31"/>
                            <a:gd name="T55" fmla="*/ 27 h 66"/>
                            <a:gd name="T56" fmla="*/ 18 w 31"/>
                            <a:gd name="T57" fmla="*/ 30 h 66"/>
                            <a:gd name="T58" fmla="*/ 18 w 31"/>
                            <a:gd name="T59" fmla="*/ 36 h 66"/>
                            <a:gd name="T60" fmla="*/ 18 w 31"/>
                            <a:gd name="T61" fmla="*/ 39 h 66"/>
                            <a:gd name="T62" fmla="*/ 18 w 31"/>
                            <a:gd name="T63" fmla="*/ 45 h 66"/>
                            <a:gd name="T64" fmla="*/ 18 w 31"/>
                            <a:gd name="T65" fmla="*/ 47 h 66"/>
                            <a:gd name="T66" fmla="*/ 19 w 31"/>
                            <a:gd name="T67" fmla="*/ 51 h 66"/>
                            <a:gd name="T68" fmla="*/ 19 w 31"/>
                            <a:gd name="T69" fmla="*/ 54 h 66"/>
                            <a:gd name="T70" fmla="*/ 20 w 31"/>
                            <a:gd name="T71" fmla="*/ 56 h 66"/>
                            <a:gd name="T72" fmla="*/ 22 w 31"/>
                            <a:gd name="T73" fmla="*/ 62 h 66"/>
                            <a:gd name="T74" fmla="*/ 31 w 31"/>
                            <a:gd name="T75" fmla="*/ 66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31" h="66">
                              <a:moveTo>
                                <a:pt x="4" y="66"/>
                              </a:moveTo>
                              <a:lnTo>
                                <a:pt x="4" y="65"/>
                              </a:lnTo>
                              <a:lnTo>
                                <a:pt x="4" y="64"/>
                              </a:lnTo>
                              <a:lnTo>
                                <a:pt x="3" y="63"/>
                              </a:lnTo>
                              <a:lnTo>
                                <a:pt x="3" y="62"/>
                              </a:lnTo>
                              <a:lnTo>
                                <a:pt x="3" y="61"/>
                              </a:lnTo>
                              <a:lnTo>
                                <a:pt x="3" y="60"/>
                              </a:lnTo>
                              <a:lnTo>
                                <a:pt x="3" y="59"/>
                              </a:lnTo>
                              <a:lnTo>
                                <a:pt x="2" y="58"/>
                              </a:lnTo>
                              <a:lnTo>
                                <a:pt x="2" y="57"/>
                              </a:lnTo>
                              <a:lnTo>
                                <a:pt x="2" y="56"/>
                              </a:lnTo>
                              <a:lnTo>
                                <a:pt x="2" y="54"/>
                              </a:lnTo>
                              <a:lnTo>
                                <a:pt x="1" y="52"/>
                              </a:lnTo>
                              <a:lnTo>
                                <a:pt x="1" y="51"/>
                              </a:lnTo>
                              <a:lnTo>
                                <a:pt x="1" y="50"/>
                              </a:lnTo>
                              <a:lnTo>
                                <a:pt x="1" y="47"/>
                              </a:lnTo>
                              <a:lnTo>
                                <a:pt x="1" y="46"/>
                              </a:lnTo>
                              <a:lnTo>
                                <a:pt x="1" y="45"/>
                              </a:lnTo>
                              <a:lnTo>
                                <a:pt x="0" y="42"/>
                              </a:lnTo>
                              <a:lnTo>
                                <a:pt x="0" y="39"/>
                              </a:lnTo>
                              <a:lnTo>
                                <a:pt x="0" y="38"/>
                              </a:lnTo>
                              <a:lnTo>
                                <a:pt x="0" y="36"/>
                              </a:lnTo>
                              <a:lnTo>
                                <a:pt x="0" y="33"/>
                              </a:lnTo>
                              <a:lnTo>
                                <a:pt x="0" y="30"/>
                              </a:lnTo>
                              <a:lnTo>
                                <a:pt x="0" y="28"/>
                              </a:lnTo>
                              <a:lnTo>
                                <a:pt x="0" y="27"/>
                              </a:lnTo>
                              <a:lnTo>
                                <a:pt x="0" y="24"/>
                              </a:lnTo>
                              <a:lnTo>
                                <a:pt x="1" y="21"/>
                              </a:lnTo>
                              <a:lnTo>
                                <a:pt x="1" y="14"/>
                              </a:lnTo>
                              <a:lnTo>
                                <a:pt x="2" y="12"/>
                              </a:lnTo>
                              <a:lnTo>
                                <a:pt x="2" y="10"/>
                              </a:lnTo>
                              <a:lnTo>
                                <a:pt x="2" y="8"/>
                              </a:lnTo>
                              <a:lnTo>
                                <a:pt x="3" y="4"/>
                              </a:lnTo>
                              <a:lnTo>
                                <a:pt x="3" y="3"/>
                              </a:lnTo>
                              <a:lnTo>
                                <a:pt x="4" y="2"/>
                              </a:lnTo>
                              <a:lnTo>
                                <a:pt x="4" y="1"/>
                              </a:lnTo>
                              <a:lnTo>
                                <a:pt x="4" y="0"/>
                              </a:lnTo>
                              <a:lnTo>
                                <a:pt x="31" y="0"/>
                              </a:lnTo>
                              <a:lnTo>
                                <a:pt x="22" y="5"/>
                              </a:lnTo>
                              <a:lnTo>
                                <a:pt x="21" y="7"/>
                              </a:lnTo>
                              <a:lnTo>
                                <a:pt x="20" y="8"/>
                              </a:lnTo>
                              <a:lnTo>
                                <a:pt x="19" y="15"/>
                              </a:lnTo>
                              <a:lnTo>
                                <a:pt x="19" y="16"/>
                              </a:lnTo>
                              <a:lnTo>
                                <a:pt x="18" y="19"/>
                              </a:lnTo>
                              <a:lnTo>
                                <a:pt x="18" y="21"/>
                              </a:lnTo>
                              <a:lnTo>
                                <a:pt x="18" y="24"/>
                              </a:lnTo>
                              <a:lnTo>
                                <a:pt x="18" y="27"/>
                              </a:lnTo>
                              <a:lnTo>
                                <a:pt x="18" y="28"/>
                              </a:lnTo>
                              <a:lnTo>
                                <a:pt x="18" y="30"/>
                              </a:lnTo>
                              <a:lnTo>
                                <a:pt x="18" y="33"/>
                              </a:lnTo>
                              <a:lnTo>
                                <a:pt x="18" y="36"/>
                              </a:lnTo>
                              <a:lnTo>
                                <a:pt x="18" y="38"/>
                              </a:lnTo>
                              <a:lnTo>
                                <a:pt x="18" y="39"/>
                              </a:lnTo>
                              <a:lnTo>
                                <a:pt x="18" y="42"/>
                              </a:lnTo>
                              <a:lnTo>
                                <a:pt x="18" y="45"/>
                              </a:lnTo>
                              <a:lnTo>
                                <a:pt x="18" y="46"/>
                              </a:lnTo>
                              <a:lnTo>
                                <a:pt x="18" y="47"/>
                              </a:lnTo>
                              <a:lnTo>
                                <a:pt x="19" y="50"/>
                              </a:lnTo>
                              <a:lnTo>
                                <a:pt x="19" y="51"/>
                              </a:lnTo>
                              <a:lnTo>
                                <a:pt x="19" y="52"/>
                              </a:lnTo>
                              <a:lnTo>
                                <a:pt x="19" y="54"/>
                              </a:lnTo>
                              <a:lnTo>
                                <a:pt x="20" y="56"/>
                              </a:lnTo>
                              <a:lnTo>
                                <a:pt x="22" y="61"/>
                              </a:lnTo>
                              <a:lnTo>
                                <a:pt x="22" y="62"/>
                              </a:lnTo>
                              <a:lnTo>
                                <a:pt x="29" y="65"/>
                              </a:lnTo>
                              <a:lnTo>
                                <a:pt x="31" y="6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6629899E" id="Freeform 37" o:spid="_x0000_s1026" style="position:absolute;z-index:-2517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0.05pt,161.8pt,490.05pt,161.75pt,490.05pt,161.7pt,490pt,161.65pt,490pt,161.6pt,490pt,161.55pt,490pt,161.5pt,490pt,161.45pt,489.95pt,161.4pt,489.95pt,161.35pt,489.95pt,161.3pt,489.95pt,161.2pt,489.9pt,161.1pt,489.9pt,161.05pt,489.9pt,161pt,489.9pt,160.85pt,489.9pt,160.8pt,489.9pt,160.75pt,489.85pt,160.6pt,489.85pt,160.45pt,489.85pt,160.4pt,489.85pt,160.3pt,489.85pt,160.15pt,489.85pt,160pt,489.85pt,159.9pt,489.85pt,159.85pt,489.85pt,159.7pt,489.9pt,159.55pt,489.9pt,159.2pt,489.95pt,159.1pt,489.95pt,159pt,489.95pt,158.9pt,490pt,158.7pt,490pt,158.65pt,490.05pt,158.6pt,490.05pt,158.55pt,490.05pt,158.5pt,491.4pt,158.5pt,490.95pt,158.75pt,490.9pt,158.85pt,490.85pt,158.9pt,490.8pt,159.25pt,490.8pt,159.3pt,490.75pt,159.45pt,490.75pt,159.55pt,490.75pt,159.7pt,490.75pt,159.85pt,490.75pt,159.9pt,490.75pt,160pt,490.75pt,160.15pt,490.75pt,160.3pt,490.75pt,160.4pt,490.75pt,160.45pt,490.75pt,160.6pt,490.75pt,160.75pt,490.75pt,160.8pt,490.75pt,160.85pt,490.8pt,161pt,490.8pt,161.05pt,490.8pt,161.1pt,490.8pt,161.2pt,490.85pt,161.3pt,490.95pt,161.55pt,490.95pt,161.6pt,491.3pt,161.75pt,491.4pt,161.8pt" coordsize="31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" stroked="f">
                <v:path o:connecttype="custom" o:connectlocs="2540,41275;2540,40640;1905,40005;1905,38735;1905,37465;1270,36195;1270,34290;635,33020;635,31750;635,29210;0,26670;0,24130;0,20955;0,17780;0,15240;635,8890;1270,7620;1270,5080;1905,1905;2540,1270;2540,635;19685,0;13970,3175;12700,5080;12065,9525;11430,12065;11430,13335;11430,17145;11430,19050;11430,22860;11430,24765;11430,28575;11430,29845;12065,32385;12065,34290;12700,35560;13970,39370;19685,41910" o:connectangles="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92192" behindDoc="1" locked="0" layoutInCell="1" allowOverlap="1" wp14:anchorId="0B223837" wp14:editId="3CD5194A">
                <wp:simplePos x="0" y="0"/>
                <wp:positionH relativeFrom="page">
                  <wp:posOffset>6240780</wp:posOffset>
                </wp:positionH>
                <wp:positionV relativeFrom="paragraph">
                  <wp:posOffset>2012950</wp:posOffset>
                </wp:positionV>
                <wp:extent cx="18415" cy="41910"/>
                <wp:effectExtent l="1905" t="6985" r="8255" b="8255"/>
                <wp:wrapNone/>
                <wp:docPr id="245631423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41910"/>
                        </a:xfrm>
                        <a:custGeom>
                          <a:avLst/>
                          <a:gdLst>
                            <a:gd name="T0" fmla="*/ 0 w 29"/>
                            <a:gd name="T1" fmla="*/ 66 h 66"/>
                            <a:gd name="T2" fmla="*/ 13 w 29"/>
                            <a:gd name="T3" fmla="*/ 33 h 66"/>
                            <a:gd name="T4" fmla="*/ 13 w 29"/>
                            <a:gd name="T5" fmla="*/ 30 h 66"/>
                            <a:gd name="T6" fmla="*/ 0 w 29"/>
                            <a:gd name="T7" fmla="*/ 0 h 66"/>
                            <a:gd name="T8" fmla="*/ 29 w 29"/>
                            <a:gd name="T9" fmla="*/ 0 h 66"/>
                            <a:gd name="T10" fmla="*/ 29 w 29"/>
                            <a:gd name="T11" fmla="*/ 65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9" h="66">
                              <a:moveTo>
                                <a:pt x="0" y="66"/>
                              </a:moveTo>
                              <a:lnTo>
                                <a:pt x="13" y="33"/>
                              </a:lnTo>
                              <a:lnTo>
                                <a:pt x="13" y="30"/>
                              </a:ln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6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FFF7698" id="Freeform 38" o:spid="_x0000_s1026" style="position:absolute;z-index:-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1.4pt,161.8pt,492.05pt,160.15pt,492.05pt,160pt,491.4pt,158.5pt,492.85pt,158.5pt,492.85pt,161.75pt" coordsize="29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" stroked="f">
                <v:path o:connecttype="custom" o:connectlocs="0,41910;8255,20955;8255,19050;0,0;18415,0;18415,41275" o:connectangles="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93216" behindDoc="1" locked="0" layoutInCell="1" allowOverlap="1" wp14:anchorId="3AD344BD" wp14:editId="70880DA3">
                <wp:simplePos x="0" y="0"/>
                <wp:positionH relativeFrom="page">
                  <wp:posOffset>6223635</wp:posOffset>
                </wp:positionH>
                <wp:positionV relativeFrom="paragraph">
                  <wp:posOffset>2009775</wp:posOffset>
                </wp:positionV>
                <wp:extent cx="35560" cy="3175"/>
                <wp:effectExtent l="3810" t="3810" r="8255" b="2540"/>
                <wp:wrapNone/>
                <wp:docPr id="1602728699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175"/>
                        </a:xfrm>
                        <a:custGeom>
                          <a:avLst/>
                          <a:gdLst>
                            <a:gd name="T0" fmla="*/ 0 w 56"/>
                            <a:gd name="T1" fmla="*/ 5 h 5"/>
                            <a:gd name="T2" fmla="*/ 1 w 56"/>
                            <a:gd name="T3" fmla="*/ 4 h 5"/>
                            <a:gd name="T4" fmla="*/ 2 w 56"/>
                            <a:gd name="T5" fmla="*/ 1 h 5"/>
                            <a:gd name="T6" fmla="*/ 3 w 56"/>
                            <a:gd name="T7" fmla="*/ 0 h 5"/>
                            <a:gd name="T8" fmla="*/ 56 w 56"/>
                            <a:gd name="T9" fmla="*/ 0 h 5"/>
                            <a:gd name="T10" fmla="*/ 56 w 56"/>
                            <a:gd name="T11" fmla="*/ 1 h 5"/>
                            <a:gd name="T12" fmla="*/ 56 w 56"/>
                            <a:gd name="T13" fmla="*/ 4 h 5"/>
                            <a:gd name="T14" fmla="*/ 56 w 56"/>
                            <a:gd name="T15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56" h="5">
                              <a:moveTo>
                                <a:pt x="0" y="5"/>
                              </a:moveTo>
                              <a:lnTo>
                                <a:pt x="1" y="4"/>
                              </a:lnTo>
                              <a:lnTo>
                                <a:pt x="2" y="1"/>
                              </a:lnTo>
                              <a:lnTo>
                                <a:pt x="3" y="0"/>
                              </a:lnTo>
                              <a:lnTo>
                                <a:pt x="56" y="0"/>
                              </a:lnTo>
                              <a:lnTo>
                                <a:pt x="56" y="1"/>
                              </a:lnTo>
                              <a:lnTo>
                                <a:pt x="56" y="4"/>
                              </a:lnTo>
                              <a:lnTo>
                                <a:pt x="56" y="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303776D3" id="Freeform 39" o:spid="_x0000_s1026" style="position:absolute;z-index:-25172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0.05pt,158.5pt,490.1pt,158.45pt,490.15pt,158.3pt,490.2pt,158.25pt,492.85pt,158.25pt,492.85pt,158.3pt,492.85pt,158.45pt,492.85pt,158.5pt" coordsize="5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" stroked="f">
                <v:path o:connecttype="custom" o:connectlocs="0,3175;635,2540;1270,635;1905,0;35560,0;35560,635;35560,2540;35560,3175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94240" behindDoc="1" locked="0" layoutInCell="1" allowOverlap="1" wp14:anchorId="5600C752" wp14:editId="13BC7B83">
                <wp:simplePos x="0" y="0"/>
                <wp:positionH relativeFrom="page">
                  <wp:posOffset>6225540</wp:posOffset>
                </wp:positionH>
                <wp:positionV relativeFrom="paragraph">
                  <wp:posOffset>2002790</wp:posOffset>
                </wp:positionV>
                <wp:extent cx="22860" cy="6985"/>
                <wp:effectExtent l="5715" t="6350" r="0" b="5715"/>
                <wp:wrapNone/>
                <wp:docPr id="463807090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" cy="6985"/>
                        </a:xfrm>
                        <a:custGeom>
                          <a:avLst/>
                          <a:gdLst>
                            <a:gd name="T0" fmla="*/ 0 w 36"/>
                            <a:gd name="T1" fmla="*/ 11 h 11"/>
                            <a:gd name="T2" fmla="*/ 0 w 36"/>
                            <a:gd name="T3" fmla="*/ 10 h 11"/>
                            <a:gd name="T4" fmla="*/ 1 w 36"/>
                            <a:gd name="T5" fmla="*/ 9 h 11"/>
                            <a:gd name="T6" fmla="*/ 2 w 36"/>
                            <a:gd name="T7" fmla="*/ 8 h 11"/>
                            <a:gd name="T8" fmla="*/ 2 w 36"/>
                            <a:gd name="T9" fmla="*/ 7 h 11"/>
                            <a:gd name="T10" fmla="*/ 3 w 36"/>
                            <a:gd name="T11" fmla="*/ 6 h 11"/>
                            <a:gd name="T12" fmla="*/ 4 w 36"/>
                            <a:gd name="T13" fmla="*/ 5 h 11"/>
                            <a:gd name="T14" fmla="*/ 5 w 36"/>
                            <a:gd name="T15" fmla="*/ 5 h 11"/>
                            <a:gd name="T16" fmla="*/ 5 w 36"/>
                            <a:gd name="T17" fmla="*/ 4 h 11"/>
                            <a:gd name="T18" fmla="*/ 6 w 36"/>
                            <a:gd name="T19" fmla="*/ 3 h 11"/>
                            <a:gd name="T20" fmla="*/ 7 w 36"/>
                            <a:gd name="T21" fmla="*/ 3 h 11"/>
                            <a:gd name="T22" fmla="*/ 8 w 36"/>
                            <a:gd name="T23" fmla="*/ 2 h 11"/>
                            <a:gd name="T24" fmla="*/ 8 w 36"/>
                            <a:gd name="T25" fmla="*/ 2 h 11"/>
                            <a:gd name="T26" fmla="*/ 9 w 36"/>
                            <a:gd name="T27" fmla="*/ 2 h 11"/>
                            <a:gd name="T28" fmla="*/ 10 w 36"/>
                            <a:gd name="T29" fmla="*/ 1 h 11"/>
                            <a:gd name="T30" fmla="*/ 10 w 36"/>
                            <a:gd name="T31" fmla="*/ 1 h 11"/>
                            <a:gd name="T32" fmla="*/ 11 w 36"/>
                            <a:gd name="T33" fmla="*/ 1 h 11"/>
                            <a:gd name="T34" fmla="*/ 12 w 36"/>
                            <a:gd name="T35" fmla="*/ 1 h 11"/>
                            <a:gd name="T36" fmla="*/ 13 w 36"/>
                            <a:gd name="T37" fmla="*/ 1 h 11"/>
                            <a:gd name="T38" fmla="*/ 13 w 36"/>
                            <a:gd name="T39" fmla="*/ 1 h 11"/>
                            <a:gd name="T40" fmla="*/ 14 w 36"/>
                            <a:gd name="T41" fmla="*/ 0 h 11"/>
                            <a:gd name="T42" fmla="*/ 15 w 36"/>
                            <a:gd name="T43" fmla="*/ 0 h 11"/>
                            <a:gd name="T44" fmla="*/ 15 w 36"/>
                            <a:gd name="T45" fmla="*/ 0 h 11"/>
                            <a:gd name="T46" fmla="*/ 17 w 36"/>
                            <a:gd name="T47" fmla="*/ 0 h 11"/>
                            <a:gd name="T48" fmla="*/ 17 w 36"/>
                            <a:gd name="T49" fmla="*/ 0 h 11"/>
                            <a:gd name="T50" fmla="*/ 19 w 36"/>
                            <a:gd name="T51" fmla="*/ 0 h 11"/>
                            <a:gd name="T52" fmla="*/ 20 w 36"/>
                            <a:gd name="T53" fmla="*/ 0 h 11"/>
                            <a:gd name="T54" fmla="*/ 21 w 36"/>
                            <a:gd name="T55" fmla="*/ 0 h 11"/>
                            <a:gd name="T56" fmla="*/ 29 w 36"/>
                            <a:gd name="T57" fmla="*/ 3 h 11"/>
                            <a:gd name="T58" fmla="*/ 29 w 36"/>
                            <a:gd name="T59" fmla="*/ 3 h 11"/>
                            <a:gd name="T60" fmla="*/ 30 w 36"/>
                            <a:gd name="T61" fmla="*/ 4 h 11"/>
                            <a:gd name="T62" fmla="*/ 31 w 36"/>
                            <a:gd name="T63" fmla="*/ 5 h 11"/>
                            <a:gd name="T64" fmla="*/ 31 w 36"/>
                            <a:gd name="T65" fmla="*/ 5 h 11"/>
                            <a:gd name="T66" fmla="*/ 32 w 36"/>
                            <a:gd name="T67" fmla="*/ 6 h 11"/>
                            <a:gd name="T68" fmla="*/ 35 w 36"/>
                            <a:gd name="T69" fmla="*/ 10 h 11"/>
                            <a:gd name="T70" fmla="*/ 36 w 36"/>
                            <a:gd name="T71" fmla="*/ 11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36" h="11">
                              <a:moveTo>
                                <a:pt x="0" y="11"/>
                              </a:moveTo>
                              <a:lnTo>
                                <a:pt x="0" y="10"/>
                              </a:lnTo>
                              <a:lnTo>
                                <a:pt x="1" y="9"/>
                              </a:lnTo>
                              <a:lnTo>
                                <a:pt x="2" y="8"/>
                              </a:lnTo>
                              <a:lnTo>
                                <a:pt x="2" y="7"/>
                              </a:lnTo>
                              <a:lnTo>
                                <a:pt x="3" y="6"/>
                              </a:lnTo>
                              <a:lnTo>
                                <a:pt x="4" y="5"/>
                              </a:lnTo>
                              <a:lnTo>
                                <a:pt x="5" y="5"/>
                              </a:lnTo>
                              <a:lnTo>
                                <a:pt x="5" y="4"/>
                              </a:lnTo>
                              <a:lnTo>
                                <a:pt x="6" y="3"/>
                              </a:lnTo>
                              <a:lnTo>
                                <a:pt x="7" y="3"/>
                              </a:lnTo>
                              <a:lnTo>
                                <a:pt x="8" y="2"/>
                              </a:lnTo>
                              <a:lnTo>
                                <a:pt x="9" y="2"/>
                              </a:lnTo>
                              <a:lnTo>
                                <a:pt x="10" y="1"/>
                              </a:lnTo>
                              <a:lnTo>
                                <a:pt x="11" y="1"/>
                              </a:lnTo>
                              <a:lnTo>
                                <a:pt x="12" y="1"/>
                              </a:lnTo>
                              <a:lnTo>
                                <a:pt x="13" y="1"/>
                              </a:lnTo>
                              <a:lnTo>
                                <a:pt x="14" y="0"/>
                              </a:lnTo>
                              <a:lnTo>
                                <a:pt x="15" y="0"/>
                              </a:lnTo>
                              <a:lnTo>
                                <a:pt x="17" y="0"/>
                              </a:lnTo>
                              <a:lnTo>
                                <a:pt x="19" y="0"/>
                              </a:lnTo>
                              <a:lnTo>
                                <a:pt x="20" y="0"/>
                              </a:lnTo>
                              <a:lnTo>
                                <a:pt x="21" y="0"/>
                              </a:lnTo>
                              <a:lnTo>
                                <a:pt x="29" y="3"/>
                              </a:lnTo>
                              <a:lnTo>
                                <a:pt x="30" y="4"/>
                              </a:lnTo>
                              <a:lnTo>
                                <a:pt x="31" y="5"/>
                              </a:lnTo>
                              <a:lnTo>
                                <a:pt x="32" y="6"/>
                              </a:lnTo>
                              <a:lnTo>
                                <a:pt x="35" y="10"/>
                              </a:lnTo>
                              <a:lnTo>
                                <a:pt x="36" y="1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22E661F4" id="Freeform 40" o:spid="_x0000_s1026" style="position:absolute;z-index:-2517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0.2pt,158.25pt,490.2pt,158.2pt,490.25pt,158.15pt,490.3pt,158.1pt,490.3pt,158.05pt,490.35pt,158pt,490.4pt,157.95pt,490.45pt,157.95pt,490.45pt,157.9pt,490.5pt,157.85pt,490.55pt,157.85pt,490.6pt,157.8pt,490.65pt,157.8pt,490.7pt,157.75pt,490.75pt,157.75pt,490.8pt,157.75pt,490.85pt,157.75pt,490.9pt,157.7pt,490.95pt,157.7pt,491.05pt,157.7pt,491.15pt,157.7pt,491.2pt,157.7pt,491.25pt,157.7pt,491.65pt,157.85pt,491.7pt,157.9pt,491.75pt,157.95pt,491.8pt,158pt,491.95pt,158.2pt,492pt,158.25pt" coordsize="3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" stroked="f">
                <v:path o:connecttype="custom" o:connectlocs="0,6985;0,6350;635,5715;1270,5080;1270,4445;1905,3810;2540,3175;3175,3175;3175,2540;3810,1905;4445,1905;5080,1270;5080,1270;5715,1270;6350,635;6350,635;6985,635;7620,635;8255,635;8255,635;8890,0;9525,0;9525,0;10795,0;10795,0;12065,0;12700,0;13335,0;18415,1905;18415,1905;19050,2540;19685,3175;19685,3175;20320,3810;22225,6350;22860,6985" o:connectangles="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95264" behindDoc="1" locked="0" layoutInCell="1" allowOverlap="1" wp14:anchorId="76EB8B9F" wp14:editId="5F0B979A">
                <wp:simplePos x="0" y="0"/>
                <wp:positionH relativeFrom="page">
                  <wp:posOffset>6248400</wp:posOffset>
                </wp:positionH>
                <wp:positionV relativeFrom="paragraph">
                  <wp:posOffset>1969135</wp:posOffset>
                </wp:positionV>
                <wp:extent cx="10795" cy="40640"/>
                <wp:effectExtent l="0" t="1270" r="0" b="0"/>
                <wp:wrapNone/>
                <wp:docPr id="1083897283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40640"/>
                        </a:xfrm>
                        <a:custGeom>
                          <a:avLst/>
                          <a:gdLst>
                            <a:gd name="T0" fmla="*/ 0 w 17"/>
                            <a:gd name="T1" fmla="*/ 64 h 64"/>
                            <a:gd name="T2" fmla="*/ 0 w 17"/>
                            <a:gd name="T3" fmla="*/ 0 h 64"/>
                            <a:gd name="T4" fmla="*/ 17 w 17"/>
                            <a:gd name="T5" fmla="*/ 0 h 64"/>
                            <a:gd name="T6" fmla="*/ 17 w 17"/>
                            <a:gd name="T7" fmla="*/ 64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7" h="64">
                              <a:moveTo>
                                <a:pt x="0" y="64"/>
                              </a:moveTo>
                              <a:lnTo>
                                <a:pt x="0" y="0"/>
                              </a:lnTo>
                              <a:lnTo>
                                <a:pt x="17" y="0"/>
                              </a:lnTo>
                              <a:lnTo>
                                <a:pt x="17" y="6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7FA6F27" id="Freeform 41" o:spid="_x0000_s1026" style="position:absolute;z-index:-25172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2pt,158.25pt,492pt,155.05pt,492.85pt,155.05pt,492.85pt,158.25pt" coordsize="17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" stroked="f">
                <v:path o:connecttype="custom" o:connectlocs="0,40640;0,0;10795,0;10795,40640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96288" behindDoc="1" locked="0" layoutInCell="1" allowOverlap="1" wp14:anchorId="4558561C" wp14:editId="592817D1">
                <wp:simplePos x="0" y="0"/>
                <wp:positionH relativeFrom="page">
                  <wp:posOffset>5845810</wp:posOffset>
                </wp:positionH>
                <wp:positionV relativeFrom="paragraph">
                  <wp:posOffset>2089150</wp:posOffset>
                </wp:positionV>
                <wp:extent cx="41275" cy="91440"/>
                <wp:effectExtent l="6985" t="6985" r="8890" b="6350"/>
                <wp:wrapNone/>
                <wp:docPr id="857343503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75" cy="91440"/>
                        </a:xfrm>
                        <a:custGeom>
                          <a:avLst/>
                          <a:gdLst>
                            <a:gd name="T0" fmla="*/ 37 w 65"/>
                            <a:gd name="T1" fmla="*/ 0 h 144"/>
                            <a:gd name="T2" fmla="*/ 60 w 65"/>
                            <a:gd name="T3" fmla="*/ 7 h 144"/>
                            <a:gd name="T4" fmla="*/ 60 w 65"/>
                            <a:gd name="T5" fmla="*/ 26 h 144"/>
                            <a:gd name="T6" fmla="*/ 59 w 65"/>
                            <a:gd name="T7" fmla="*/ 25 h 144"/>
                            <a:gd name="T8" fmla="*/ 58 w 65"/>
                            <a:gd name="T9" fmla="*/ 24 h 144"/>
                            <a:gd name="T10" fmla="*/ 39 w 65"/>
                            <a:gd name="T11" fmla="*/ 18 h 144"/>
                            <a:gd name="T12" fmla="*/ 37 w 65"/>
                            <a:gd name="T13" fmla="*/ 18 h 144"/>
                            <a:gd name="T14" fmla="*/ 19 w 65"/>
                            <a:gd name="T15" fmla="*/ 37 h 144"/>
                            <a:gd name="T16" fmla="*/ 19 w 65"/>
                            <a:gd name="T17" fmla="*/ 39 h 144"/>
                            <a:gd name="T18" fmla="*/ 41 w 65"/>
                            <a:gd name="T19" fmla="*/ 66 h 144"/>
                            <a:gd name="T20" fmla="*/ 43 w 65"/>
                            <a:gd name="T21" fmla="*/ 68 h 144"/>
                            <a:gd name="T22" fmla="*/ 65 w 65"/>
                            <a:gd name="T23" fmla="*/ 107 h 144"/>
                            <a:gd name="T24" fmla="*/ 65 w 65"/>
                            <a:gd name="T25" fmla="*/ 110 h 144"/>
                            <a:gd name="T26" fmla="*/ 28 w 65"/>
                            <a:gd name="T27" fmla="*/ 144 h 144"/>
                            <a:gd name="T28" fmla="*/ 27 w 65"/>
                            <a:gd name="T29" fmla="*/ 144 h 144"/>
                            <a:gd name="T30" fmla="*/ 4 w 65"/>
                            <a:gd name="T31" fmla="*/ 137 h 144"/>
                            <a:gd name="T32" fmla="*/ 4 w 65"/>
                            <a:gd name="T33" fmla="*/ 118 h 144"/>
                            <a:gd name="T34" fmla="*/ 5 w 65"/>
                            <a:gd name="T35" fmla="*/ 119 h 144"/>
                            <a:gd name="T36" fmla="*/ 6 w 65"/>
                            <a:gd name="T37" fmla="*/ 119 h 144"/>
                            <a:gd name="T38" fmla="*/ 27 w 65"/>
                            <a:gd name="T39" fmla="*/ 126 h 144"/>
                            <a:gd name="T40" fmla="*/ 28 w 65"/>
                            <a:gd name="T41" fmla="*/ 126 h 144"/>
                            <a:gd name="T42" fmla="*/ 46 w 65"/>
                            <a:gd name="T43" fmla="*/ 107 h 144"/>
                            <a:gd name="T44" fmla="*/ 46 w 65"/>
                            <a:gd name="T45" fmla="*/ 105 h 144"/>
                            <a:gd name="T46" fmla="*/ 25 w 65"/>
                            <a:gd name="T47" fmla="*/ 78 h 144"/>
                            <a:gd name="T48" fmla="*/ 23 w 65"/>
                            <a:gd name="T49" fmla="*/ 76 h 144"/>
                            <a:gd name="T50" fmla="*/ 0 w 65"/>
                            <a:gd name="T51" fmla="*/ 37 h 144"/>
                            <a:gd name="T52" fmla="*/ 0 w 65"/>
                            <a:gd name="T53" fmla="*/ 34 h 144"/>
                            <a:gd name="T54" fmla="*/ 35 w 65"/>
                            <a:gd name="T55" fmla="*/ 0 h 144"/>
                            <a:gd name="T56" fmla="*/ 37 w 65"/>
                            <a:gd name="T57" fmla="*/ 0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65" h="144">
                              <a:moveTo>
                                <a:pt x="37" y="0"/>
                              </a:moveTo>
                              <a:lnTo>
                                <a:pt x="60" y="7"/>
                              </a:lnTo>
                              <a:lnTo>
                                <a:pt x="60" y="26"/>
                              </a:lnTo>
                              <a:lnTo>
                                <a:pt x="59" y="25"/>
                              </a:lnTo>
                              <a:lnTo>
                                <a:pt x="58" y="24"/>
                              </a:lnTo>
                              <a:lnTo>
                                <a:pt x="39" y="18"/>
                              </a:lnTo>
                              <a:lnTo>
                                <a:pt x="37" y="18"/>
                              </a:lnTo>
                              <a:lnTo>
                                <a:pt x="19" y="37"/>
                              </a:lnTo>
                              <a:lnTo>
                                <a:pt x="19" y="39"/>
                              </a:lnTo>
                              <a:lnTo>
                                <a:pt x="41" y="66"/>
                              </a:lnTo>
                              <a:lnTo>
                                <a:pt x="43" y="68"/>
                              </a:lnTo>
                              <a:lnTo>
                                <a:pt x="65" y="107"/>
                              </a:lnTo>
                              <a:lnTo>
                                <a:pt x="65" y="110"/>
                              </a:lnTo>
                              <a:lnTo>
                                <a:pt x="28" y="144"/>
                              </a:lnTo>
                              <a:lnTo>
                                <a:pt x="27" y="144"/>
                              </a:lnTo>
                              <a:lnTo>
                                <a:pt x="4" y="137"/>
                              </a:lnTo>
                              <a:lnTo>
                                <a:pt x="4" y="118"/>
                              </a:lnTo>
                              <a:lnTo>
                                <a:pt x="5" y="119"/>
                              </a:lnTo>
                              <a:lnTo>
                                <a:pt x="6" y="119"/>
                              </a:lnTo>
                              <a:lnTo>
                                <a:pt x="27" y="126"/>
                              </a:lnTo>
                              <a:lnTo>
                                <a:pt x="28" y="126"/>
                              </a:lnTo>
                              <a:lnTo>
                                <a:pt x="46" y="107"/>
                              </a:lnTo>
                              <a:lnTo>
                                <a:pt x="46" y="105"/>
                              </a:lnTo>
                              <a:lnTo>
                                <a:pt x="25" y="78"/>
                              </a:lnTo>
                              <a:lnTo>
                                <a:pt x="23" y="76"/>
                              </a:lnTo>
                              <a:lnTo>
                                <a:pt x="0" y="37"/>
                              </a:lnTo>
                              <a:lnTo>
                                <a:pt x="0" y="34"/>
                              </a:lnTo>
                              <a:lnTo>
                                <a:pt x="35" y="0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38A299" id="Freeform 42" o:spid="_x0000_s1026" style="position:absolute;margin-left:460.3pt;margin-top:164.5pt;width:3.25pt;height:7.2pt;z-index:-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65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" path="m37,l60,7r,19l59,25,58,24,39,18r-2,l19,37r,2l41,66r2,2l65,107r,3l28,144r-1,l4,137r,-19l5,119r1,l27,126r1,l46,107r,-2l25,78,23,76,,37,,34,35,r2,xe" stroked="f">
                <v:path o:connecttype="custom" o:connectlocs="23495,0;38100,4445;38100,16510;37465,15875;36830,15240;24765,11430;23495,11430;12065,23495;12065,24765;26035,41910;27305,43180;41275,67945;41275,69850;17780,91440;17145,91440;2540,86995;2540,74930;3175,75565;3810,75565;17145,80010;17780,80010;29210,67945;29210,66675;15875,49530;14605,48260;0,23495;0,21590;22225,0;23495,0" o:connectangles="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97312" behindDoc="1" locked="0" layoutInCell="1" allowOverlap="1" wp14:anchorId="68EC5A0B" wp14:editId="17B20537">
                <wp:simplePos x="0" y="0"/>
                <wp:positionH relativeFrom="page">
                  <wp:posOffset>5894705</wp:posOffset>
                </wp:positionH>
                <wp:positionV relativeFrom="paragraph">
                  <wp:posOffset>2119630</wp:posOffset>
                </wp:positionV>
                <wp:extent cx="36195" cy="60960"/>
                <wp:effectExtent l="8255" t="8890" r="3175" b="6350"/>
                <wp:wrapNone/>
                <wp:docPr id="1330951121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60960"/>
                        </a:xfrm>
                        <a:custGeom>
                          <a:avLst/>
                          <a:gdLst>
                            <a:gd name="T0" fmla="*/ 57 w 57"/>
                            <a:gd name="T1" fmla="*/ 67 h 96"/>
                            <a:gd name="T2" fmla="*/ 29 w 57"/>
                            <a:gd name="T3" fmla="*/ 96 h 96"/>
                            <a:gd name="T4" fmla="*/ 26 w 57"/>
                            <a:gd name="T5" fmla="*/ 96 h 96"/>
                            <a:gd name="T6" fmla="*/ 0 w 57"/>
                            <a:gd name="T7" fmla="*/ 67 h 96"/>
                            <a:gd name="T8" fmla="*/ 0 w 57"/>
                            <a:gd name="T9" fmla="*/ 0 h 96"/>
                            <a:gd name="T10" fmla="*/ 17 w 57"/>
                            <a:gd name="T11" fmla="*/ 0 h 96"/>
                            <a:gd name="T12" fmla="*/ 17 w 57"/>
                            <a:gd name="T13" fmla="*/ 68 h 96"/>
                            <a:gd name="T14" fmla="*/ 17 w 57"/>
                            <a:gd name="T15" fmla="*/ 69 h 96"/>
                            <a:gd name="T16" fmla="*/ 29 w 57"/>
                            <a:gd name="T17" fmla="*/ 81 h 96"/>
                            <a:gd name="T18" fmla="*/ 30 w 57"/>
                            <a:gd name="T19" fmla="*/ 81 h 96"/>
                            <a:gd name="T20" fmla="*/ 40 w 57"/>
                            <a:gd name="T21" fmla="*/ 68 h 96"/>
                            <a:gd name="T22" fmla="*/ 40 w 57"/>
                            <a:gd name="T23" fmla="*/ 0 h 96"/>
                            <a:gd name="T24" fmla="*/ 57 w 57"/>
                            <a:gd name="T25" fmla="*/ 0 h 96"/>
                            <a:gd name="T26" fmla="*/ 57 w 57"/>
                            <a:gd name="T27" fmla="*/ 67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57" h="96">
                              <a:moveTo>
                                <a:pt x="57" y="67"/>
                              </a:moveTo>
                              <a:lnTo>
                                <a:pt x="29" y="96"/>
                              </a:lnTo>
                              <a:lnTo>
                                <a:pt x="26" y="96"/>
                              </a:lnTo>
                              <a:lnTo>
                                <a:pt x="0" y="67"/>
                              </a:lnTo>
                              <a:lnTo>
                                <a:pt x="0" y="0"/>
                              </a:lnTo>
                              <a:lnTo>
                                <a:pt x="17" y="0"/>
                              </a:lnTo>
                              <a:lnTo>
                                <a:pt x="17" y="68"/>
                              </a:lnTo>
                              <a:lnTo>
                                <a:pt x="17" y="69"/>
                              </a:lnTo>
                              <a:lnTo>
                                <a:pt x="29" y="81"/>
                              </a:lnTo>
                              <a:lnTo>
                                <a:pt x="30" y="81"/>
                              </a:lnTo>
                              <a:lnTo>
                                <a:pt x="40" y="68"/>
                              </a:lnTo>
                              <a:lnTo>
                                <a:pt x="40" y="0"/>
                              </a:lnTo>
                              <a:lnTo>
                                <a:pt x="57" y="0"/>
                              </a:lnTo>
                              <a:lnTo>
                                <a:pt x="57" y="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67A633" id="Freeform 43" o:spid="_x0000_s1026" style="position:absolute;margin-left:464.15pt;margin-top:166.9pt;width:2.85pt;height:4.8pt;z-index:-2517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57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" path="m57,67l29,96r-3,l,67,,,17,r,68l17,69,29,81r1,l40,68,40,,57,r,67xe" stroked="f">
                <v:path o:connecttype="custom" o:connectlocs="36195,42545;18415,60960;16510,60960;0,42545;0,0;10795,0;10795,43180;10795,43815;18415,51435;19050,51435;25400,43180;25400,0;36195,0;36195,42545" o:connectangles="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98336" behindDoc="1" locked="0" layoutInCell="1" allowOverlap="1" wp14:anchorId="4E474B16" wp14:editId="3C9E4611">
                <wp:simplePos x="0" y="0"/>
                <wp:positionH relativeFrom="page">
                  <wp:posOffset>5941695</wp:posOffset>
                </wp:positionH>
                <wp:positionV relativeFrom="paragraph">
                  <wp:posOffset>2173605</wp:posOffset>
                </wp:positionV>
                <wp:extent cx="10795" cy="29845"/>
                <wp:effectExtent l="0" t="0" r="635" b="2540"/>
                <wp:wrapNone/>
                <wp:docPr id="588949807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29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0B689A" id="Rectangle 44" o:spid="_x0000_s1026" style="position:absolute;margin-left:467.85pt;margin-top:171.15pt;width:.85pt;height:2.35pt;z-index:-2517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" stroked="f">
                <v:stroke joinstyle="round"/>
                <w10:wrap anchorx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99360" behindDoc="1" locked="0" layoutInCell="1" allowOverlap="1" wp14:anchorId="201864D5" wp14:editId="6DA45FC8">
                <wp:simplePos x="0" y="0"/>
                <wp:positionH relativeFrom="page">
                  <wp:posOffset>5952490</wp:posOffset>
                </wp:positionH>
                <wp:positionV relativeFrom="paragraph">
                  <wp:posOffset>2173605</wp:posOffset>
                </wp:positionV>
                <wp:extent cx="23495" cy="6985"/>
                <wp:effectExtent l="8890" t="5715" r="5715" b="6350"/>
                <wp:wrapNone/>
                <wp:docPr id="1088243942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95" cy="6985"/>
                        </a:xfrm>
                        <a:custGeom>
                          <a:avLst/>
                          <a:gdLst>
                            <a:gd name="T0" fmla="*/ 19 w 37"/>
                            <a:gd name="T1" fmla="*/ 11 h 11"/>
                            <a:gd name="T2" fmla="*/ 14 w 37"/>
                            <a:gd name="T3" fmla="*/ 10 h 11"/>
                            <a:gd name="T4" fmla="*/ 13 w 37"/>
                            <a:gd name="T5" fmla="*/ 10 h 11"/>
                            <a:gd name="T6" fmla="*/ 10 w 37"/>
                            <a:gd name="T7" fmla="*/ 9 h 11"/>
                            <a:gd name="T8" fmla="*/ 9 w 37"/>
                            <a:gd name="T9" fmla="*/ 9 h 11"/>
                            <a:gd name="T10" fmla="*/ 6 w 37"/>
                            <a:gd name="T11" fmla="*/ 7 h 11"/>
                            <a:gd name="T12" fmla="*/ 5 w 37"/>
                            <a:gd name="T13" fmla="*/ 6 h 11"/>
                            <a:gd name="T14" fmla="*/ 5 w 37"/>
                            <a:gd name="T15" fmla="*/ 6 h 11"/>
                            <a:gd name="T16" fmla="*/ 4 w 37"/>
                            <a:gd name="T17" fmla="*/ 5 h 11"/>
                            <a:gd name="T18" fmla="*/ 4 w 37"/>
                            <a:gd name="T19" fmla="*/ 5 h 11"/>
                            <a:gd name="T20" fmla="*/ 3 w 37"/>
                            <a:gd name="T21" fmla="*/ 4 h 11"/>
                            <a:gd name="T22" fmla="*/ 2 w 37"/>
                            <a:gd name="T23" fmla="*/ 3 h 11"/>
                            <a:gd name="T24" fmla="*/ 1 w 37"/>
                            <a:gd name="T25" fmla="*/ 2 h 11"/>
                            <a:gd name="T26" fmla="*/ 1 w 37"/>
                            <a:gd name="T27" fmla="*/ 1 h 11"/>
                            <a:gd name="T28" fmla="*/ 0 w 37"/>
                            <a:gd name="T29" fmla="*/ 0 h 11"/>
                            <a:gd name="T30" fmla="*/ 37 w 37"/>
                            <a:gd name="T31" fmla="*/ 0 h 11"/>
                            <a:gd name="T32" fmla="*/ 36 w 37"/>
                            <a:gd name="T33" fmla="*/ 1 h 11"/>
                            <a:gd name="T34" fmla="*/ 35 w 37"/>
                            <a:gd name="T35" fmla="*/ 2 h 11"/>
                            <a:gd name="T36" fmla="*/ 35 w 37"/>
                            <a:gd name="T37" fmla="*/ 3 h 11"/>
                            <a:gd name="T38" fmla="*/ 34 w 37"/>
                            <a:gd name="T39" fmla="*/ 4 h 11"/>
                            <a:gd name="T40" fmla="*/ 33 w 37"/>
                            <a:gd name="T41" fmla="*/ 5 h 11"/>
                            <a:gd name="T42" fmla="*/ 33 w 37"/>
                            <a:gd name="T43" fmla="*/ 5 h 11"/>
                            <a:gd name="T44" fmla="*/ 32 w 37"/>
                            <a:gd name="T45" fmla="*/ 6 h 11"/>
                            <a:gd name="T46" fmla="*/ 32 w 37"/>
                            <a:gd name="T47" fmla="*/ 6 h 11"/>
                            <a:gd name="T48" fmla="*/ 31 w 37"/>
                            <a:gd name="T49" fmla="*/ 7 h 11"/>
                            <a:gd name="T50" fmla="*/ 31 w 37"/>
                            <a:gd name="T51" fmla="*/ 7 h 11"/>
                            <a:gd name="T52" fmla="*/ 30 w 37"/>
                            <a:gd name="T53" fmla="*/ 8 h 11"/>
                            <a:gd name="T54" fmla="*/ 30 w 37"/>
                            <a:gd name="T55" fmla="*/ 8 h 11"/>
                            <a:gd name="T56" fmla="*/ 29 w 37"/>
                            <a:gd name="T57" fmla="*/ 8 h 11"/>
                            <a:gd name="T58" fmla="*/ 28 w 37"/>
                            <a:gd name="T59" fmla="*/ 9 h 11"/>
                            <a:gd name="T60" fmla="*/ 28 w 37"/>
                            <a:gd name="T61" fmla="*/ 9 h 11"/>
                            <a:gd name="T62" fmla="*/ 27 w 37"/>
                            <a:gd name="T63" fmla="*/ 9 h 11"/>
                            <a:gd name="T64" fmla="*/ 26 w 37"/>
                            <a:gd name="T65" fmla="*/ 10 h 11"/>
                            <a:gd name="T66" fmla="*/ 26 w 37"/>
                            <a:gd name="T67" fmla="*/ 10 h 11"/>
                            <a:gd name="T68" fmla="*/ 25 w 37"/>
                            <a:gd name="T69" fmla="*/ 10 h 11"/>
                            <a:gd name="T70" fmla="*/ 24 w 37"/>
                            <a:gd name="T71" fmla="*/ 10 h 11"/>
                            <a:gd name="T72" fmla="*/ 23 w 37"/>
                            <a:gd name="T73" fmla="*/ 10 h 11"/>
                            <a:gd name="T74" fmla="*/ 23 w 37"/>
                            <a:gd name="T75" fmla="*/ 10 h 11"/>
                            <a:gd name="T76" fmla="*/ 22 w 37"/>
                            <a:gd name="T77" fmla="*/ 11 h 11"/>
                            <a:gd name="T78" fmla="*/ 21 w 37"/>
                            <a:gd name="T79" fmla="*/ 11 h 11"/>
                            <a:gd name="T80" fmla="*/ 21 w 37"/>
                            <a:gd name="T81" fmla="*/ 11 h 11"/>
                            <a:gd name="T82" fmla="*/ 19 w 37"/>
                            <a:gd name="T83" fmla="*/ 11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37" h="11">
                              <a:moveTo>
                                <a:pt x="19" y="11"/>
                              </a:moveTo>
                              <a:lnTo>
                                <a:pt x="14" y="10"/>
                              </a:lnTo>
                              <a:lnTo>
                                <a:pt x="13" y="10"/>
                              </a:lnTo>
                              <a:lnTo>
                                <a:pt x="10" y="9"/>
                              </a:lnTo>
                              <a:lnTo>
                                <a:pt x="9" y="9"/>
                              </a:lnTo>
                              <a:lnTo>
                                <a:pt x="6" y="7"/>
                              </a:lnTo>
                              <a:lnTo>
                                <a:pt x="5" y="6"/>
                              </a:lnTo>
                              <a:lnTo>
                                <a:pt x="4" y="5"/>
                              </a:lnTo>
                              <a:lnTo>
                                <a:pt x="3" y="4"/>
                              </a:lnTo>
                              <a:lnTo>
                                <a:pt x="2" y="3"/>
                              </a:lnTo>
                              <a:lnTo>
                                <a:pt x="1" y="2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lnTo>
                                <a:pt x="37" y="0"/>
                              </a:lnTo>
                              <a:lnTo>
                                <a:pt x="36" y="1"/>
                              </a:lnTo>
                              <a:lnTo>
                                <a:pt x="35" y="2"/>
                              </a:lnTo>
                              <a:lnTo>
                                <a:pt x="35" y="3"/>
                              </a:lnTo>
                              <a:lnTo>
                                <a:pt x="34" y="4"/>
                              </a:lnTo>
                              <a:lnTo>
                                <a:pt x="33" y="5"/>
                              </a:lnTo>
                              <a:lnTo>
                                <a:pt x="32" y="6"/>
                              </a:lnTo>
                              <a:lnTo>
                                <a:pt x="31" y="7"/>
                              </a:lnTo>
                              <a:lnTo>
                                <a:pt x="30" y="8"/>
                              </a:lnTo>
                              <a:lnTo>
                                <a:pt x="29" y="8"/>
                              </a:lnTo>
                              <a:lnTo>
                                <a:pt x="28" y="9"/>
                              </a:lnTo>
                              <a:lnTo>
                                <a:pt x="27" y="9"/>
                              </a:lnTo>
                              <a:lnTo>
                                <a:pt x="26" y="10"/>
                              </a:lnTo>
                              <a:lnTo>
                                <a:pt x="25" y="10"/>
                              </a:lnTo>
                              <a:lnTo>
                                <a:pt x="24" y="10"/>
                              </a:lnTo>
                              <a:lnTo>
                                <a:pt x="23" y="10"/>
                              </a:lnTo>
                              <a:lnTo>
                                <a:pt x="22" y="11"/>
                              </a:lnTo>
                              <a:lnTo>
                                <a:pt x="21" y="11"/>
                              </a:lnTo>
                              <a:lnTo>
                                <a:pt x="19" y="1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94FADE8" id="Freeform 45" o:spid="_x0000_s1026" style="position:absolute;z-index:-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9.65pt,171.7pt,469.4pt,171.65pt,469.35pt,171.65pt,469.2pt,171.6pt,469.15pt,171.6pt,469pt,171.5pt,468.95pt,171.45pt,468.9pt,171.4pt,468.85pt,171.35pt,468.8pt,171.3pt,468.75pt,171.25pt,468.75pt,171.2pt,468.7pt,171.15pt,470.55pt,171.15pt,470.5pt,171.2pt,470.45pt,171.25pt,470.45pt,171.3pt,470.4pt,171.35pt,470.35pt,171.4pt,470.3pt,171.45pt,470.25pt,171.5pt,470.2pt,171.55pt,470.15pt,171.55pt,470.1pt,171.6pt,470.05pt,171.6pt,470pt,171.65pt,469.95pt,171.65pt,469.9pt,171.65pt,469.85pt,171.65pt,469.8pt,171.7pt,469.75pt,171.7pt,469.65pt,171.7pt" coordsize="3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" stroked="f">
                <v:path o:connecttype="custom" o:connectlocs="12065,6985;8890,6350;8255,6350;6350,5715;5715,5715;3810,4445;3175,3810;3175,3810;2540,3175;2540,3175;1905,2540;1270,1905;635,1270;635,635;0,0;23495,0;22860,635;22225,1270;22225,1905;21590,2540;20955,3175;20955,3175;20320,3810;20320,3810;19685,4445;19685,4445;19050,5080;19050,5080;18415,5080;17780,5715;17780,5715;17145,5715;16510,6350;16510,6350;15875,6350;15240,6350;14605,6350;14605,6350;13970,6985;13335,6985;13335,6985;12065,6985" o:connectangles="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00384" behindDoc="1" locked="0" layoutInCell="1" allowOverlap="1" wp14:anchorId="62E1110D" wp14:editId="0B1D81FD">
                <wp:simplePos x="0" y="0"/>
                <wp:positionH relativeFrom="page">
                  <wp:posOffset>5941695</wp:posOffset>
                </wp:positionH>
                <wp:positionV relativeFrom="paragraph">
                  <wp:posOffset>2170430</wp:posOffset>
                </wp:positionV>
                <wp:extent cx="35560" cy="3175"/>
                <wp:effectExtent l="7620" t="2540" r="4445" b="3810"/>
                <wp:wrapNone/>
                <wp:docPr id="1624788778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175"/>
                        </a:xfrm>
                        <a:custGeom>
                          <a:avLst/>
                          <a:gdLst>
                            <a:gd name="T0" fmla="*/ 0 w 56"/>
                            <a:gd name="T1" fmla="*/ 5 h 5"/>
                            <a:gd name="T2" fmla="*/ 0 w 56"/>
                            <a:gd name="T3" fmla="*/ 4 h 5"/>
                            <a:gd name="T4" fmla="*/ 0 w 56"/>
                            <a:gd name="T5" fmla="*/ 1 h 5"/>
                            <a:gd name="T6" fmla="*/ 0 w 56"/>
                            <a:gd name="T7" fmla="*/ 0 h 5"/>
                            <a:gd name="T8" fmla="*/ 56 w 56"/>
                            <a:gd name="T9" fmla="*/ 0 h 5"/>
                            <a:gd name="T10" fmla="*/ 55 w 56"/>
                            <a:gd name="T11" fmla="*/ 1 h 5"/>
                            <a:gd name="T12" fmla="*/ 54 w 56"/>
                            <a:gd name="T13" fmla="*/ 4 h 5"/>
                            <a:gd name="T14" fmla="*/ 54 w 56"/>
                            <a:gd name="T15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56" h="5">
                              <a:moveTo>
                                <a:pt x="0" y="5"/>
                              </a:moveTo>
                              <a:lnTo>
                                <a:pt x="0" y="4"/>
                              </a:lnTo>
                              <a:lnTo>
                                <a:pt x="0" y="1"/>
                              </a:lnTo>
                              <a:lnTo>
                                <a:pt x="0" y="0"/>
                              </a:lnTo>
                              <a:lnTo>
                                <a:pt x="56" y="0"/>
                              </a:lnTo>
                              <a:lnTo>
                                <a:pt x="55" y="1"/>
                              </a:lnTo>
                              <a:lnTo>
                                <a:pt x="54" y="4"/>
                              </a:lnTo>
                              <a:lnTo>
                                <a:pt x="54" y="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F8BAEE0" id="Freeform 46" o:spid="_x0000_s1026" style="position:absolute;z-index:-25171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7.85pt,171.15pt,467.85pt,171.1pt,467.85pt,170.95pt,467.85pt,170.9pt,470.65pt,170.9pt,470.6pt,170.95pt,470.55pt,171.1pt,470.55pt,171.15pt" coordsize="5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" stroked="f">
                <v:path o:connecttype="custom" o:connectlocs="0,3175;0,2540;0,635;0,0;35560,0;34925,635;34290,2540;34290,3175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01408" behindDoc="1" locked="0" layoutInCell="1" allowOverlap="1" wp14:anchorId="6F57F91C" wp14:editId="70EB42F5">
                <wp:simplePos x="0" y="0"/>
                <wp:positionH relativeFrom="page">
                  <wp:posOffset>5941695</wp:posOffset>
                </wp:positionH>
                <wp:positionV relativeFrom="paragraph">
                  <wp:posOffset>2129155</wp:posOffset>
                </wp:positionV>
                <wp:extent cx="18415" cy="41275"/>
                <wp:effectExtent l="7620" t="8890" r="2540" b="6985"/>
                <wp:wrapNone/>
                <wp:docPr id="189719441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41275"/>
                        </a:xfrm>
                        <a:custGeom>
                          <a:avLst/>
                          <a:gdLst>
                            <a:gd name="T0" fmla="*/ 0 w 29"/>
                            <a:gd name="T1" fmla="*/ 65 h 65"/>
                            <a:gd name="T2" fmla="*/ 0 w 29"/>
                            <a:gd name="T3" fmla="*/ 65 h 65"/>
                            <a:gd name="T4" fmla="*/ 0 w 29"/>
                            <a:gd name="T5" fmla="*/ 0 h 65"/>
                            <a:gd name="T6" fmla="*/ 29 w 29"/>
                            <a:gd name="T7" fmla="*/ 0 h 65"/>
                            <a:gd name="T8" fmla="*/ 16 w 29"/>
                            <a:gd name="T9" fmla="*/ 32 h 65"/>
                            <a:gd name="T10" fmla="*/ 16 w 29"/>
                            <a:gd name="T11" fmla="*/ 35 h 65"/>
                            <a:gd name="T12" fmla="*/ 28 w 29"/>
                            <a:gd name="T13" fmla="*/ 65 h 65"/>
                            <a:gd name="T14" fmla="*/ 29 w 29"/>
                            <a:gd name="T15" fmla="*/ 65 h 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9" h="65">
                              <a:moveTo>
                                <a:pt x="0" y="65"/>
                              </a:moveTo>
                              <a:lnTo>
                                <a:pt x="0" y="65"/>
                              </a:ln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16" y="32"/>
                              </a:lnTo>
                              <a:lnTo>
                                <a:pt x="16" y="35"/>
                              </a:lnTo>
                              <a:lnTo>
                                <a:pt x="28" y="65"/>
                              </a:lnTo>
                              <a:lnTo>
                                <a:pt x="29" y="6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65366740" id="Freeform 47" o:spid="_x0000_s1026" style="position:absolute;z-index:-25171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7.85pt,170.9pt,467.85pt,170.9pt,467.85pt,167.65pt,469.3pt,167.65pt,468.65pt,169.25pt,468.65pt,169.4pt,469.25pt,170.9pt,469.3pt,170.9pt" coordsize="29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" stroked="f">
                <v:path o:connecttype="custom" o:connectlocs="0,41275;0,41275;0,0;18415,0;10160,20320;10160,22225;17780,41275;18415,41275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02432" behindDoc="1" locked="0" layoutInCell="1" allowOverlap="1" wp14:anchorId="1CFC9BC3" wp14:editId="1CEED69A">
                <wp:simplePos x="0" y="0"/>
                <wp:positionH relativeFrom="page">
                  <wp:posOffset>5960110</wp:posOffset>
                </wp:positionH>
                <wp:positionV relativeFrom="paragraph">
                  <wp:posOffset>2129155</wp:posOffset>
                </wp:positionV>
                <wp:extent cx="19685" cy="41275"/>
                <wp:effectExtent l="6985" t="8890" r="1905" b="6985"/>
                <wp:wrapNone/>
                <wp:docPr id="835782155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41275"/>
                        </a:xfrm>
                        <a:custGeom>
                          <a:avLst/>
                          <a:gdLst>
                            <a:gd name="T0" fmla="*/ 11 w 31"/>
                            <a:gd name="T1" fmla="*/ 57 h 65"/>
                            <a:gd name="T2" fmla="*/ 11 w 31"/>
                            <a:gd name="T3" fmla="*/ 55 h 65"/>
                            <a:gd name="T4" fmla="*/ 12 w 31"/>
                            <a:gd name="T5" fmla="*/ 53 h 65"/>
                            <a:gd name="T6" fmla="*/ 13 w 31"/>
                            <a:gd name="T7" fmla="*/ 44 h 65"/>
                            <a:gd name="T8" fmla="*/ 13 w 31"/>
                            <a:gd name="T9" fmla="*/ 38 h 65"/>
                            <a:gd name="T10" fmla="*/ 13 w 31"/>
                            <a:gd name="T11" fmla="*/ 35 h 65"/>
                            <a:gd name="T12" fmla="*/ 11 w 31"/>
                            <a:gd name="T13" fmla="*/ 7 h 65"/>
                            <a:gd name="T14" fmla="*/ 9 w 31"/>
                            <a:gd name="T15" fmla="*/ 5 h 65"/>
                            <a:gd name="T16" fmla="*/ 9 w 31"/>
                            <a:gd name="T17" fmla="*/ 3 h 65"/>
                            <a:gd name="T18" fmla="*/ 7 w 31"/>
                            <a:gd name="T19" fmla="*/ 2 h 65"/>
                            <a:gd name="T20" fmla="*/ 5 w 31"/>
                            <a:gd name="T21" fmla="*/ 0 h 65"/>
                            <a:gd name="T22" fmla="*/ 2 w 31"/>
                            <a:gd name="T23" fmla="*/ 0 h 65"/>
                            <a:gd name="T24" fmla="*/ 27 w 31"/>
                            <a:gd name="T25" fmla="*/ 0 h 65"/>
                            <a:gd name="T26" fmla="*/ 27 w 31"/>
                            <a:gd name="T27" fmla="*/ 0 h 65"/>
                            <a:gd name="T28" fmla="*/ 27 w 31"/>
                            <a:gd name="T29" fmla="*/ 2 h 65"/>
                            <a:gd name="T30" fmla="*/ 28 w 31"/>
                            <a:gd name="T31" fmla="*/ 3 h 65"/>
                            <a:gd name="T32" fmla="*/ 28 w 31"/>
                            <a:gd name="T33" fmla="*/ 5 h 65"/>
                            <a:gd name="T34" fmla="*/ 29 w 31"/>
                            <a:gd name="T35" fmla="*/ 7 h 65"/>
                            <a:gd name="T36" fmla="*/ 29 w 31"/>
                            <a:gd name="T37" fmla="*/ 9 h 65"/>
                            <a:gd name="T38" fmla="*/ 30 w 31"/>
                            <a:gd name="T39" fmla="*/ 11 h 65"/>
                            <a:gd name="T40" fmla="*/ 30 w 31"/>
                            <a:gd name="T41" fmla="*/ 15 h 65"/>
                            <a:gd name="T42" fmla="*/ 30 w 31"/>
                            <a:gd name="T43" fmla="*/ 18 h 65"/>
                            <a:gd name="T44" fmla="*/ 31 w 31"/>
                            <a:gd name="T45" fmla="*/ 27 h 65"/>
                            <a:gd name="T46" fmla="*/ 31 w 31"/>
                            <a:gd name="T47" fmla="*/ 32 h 65"/>
                            <a:gd name="T48" fmla="*/ 31 w 31"/>
                            <a:gd name="T49" fmla="*/ 37 h 65"/>
                            <a:gd name="T50" fmla="*/ 31 w 31"/>
                            <a:gd name="T51" fmla="*/ 41 h 65"/>
                            <a:gd name="T52" fmla="*/ 30 w 31"/>
                            <a:gd name="T53" fmla="*/ 50 h 65"/>
                            <a:gd name="T54" fmla="*/ 30 w 31"/>
                            <a:gd name="T55" fmla="*/ 53 h 65"/>
                            <a:gd name="T56" fmla="*/ 29 w 31"/>
                            <a:gd name="T57" fmla="*/ 55 h 65"/>
                            <a:gd name="T58" fmla="*/ 29 w 31"/>
                            <a:gd name="T59" fmla="*/ 57 h 65"/>
                            <a:gd name="T60" fmla="*/ 28 w 31"/>
                            <a:gd name="T61" fmla="*/ 60 h 65"/>
                            <a:gd name="T62" fmla="*/ 28 w 31"/>
                            <a:gd name="T63" fmla="*/ 61 h 65"/>
                            <a:gd name="T64" fmla="*/ 27 w 31"/>
                            <a:gd name="T65" fmla="*/ 63 h 65"/>
                            <a:gd name="T66" fmla="*/ 27 w 31"/>
                            <a:gd name="T67" fmla="*/ 64 h 65"/>
                            <a:gd name="T68" fmla="*/ 27 w 31"/>
                            <a:gd name="T69" fmla="*/ 65 h 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1" h="65">
                              <a:moveTo>
                                <a:pt x="0" y="65"/>
                              </a:moveTo>
                              <a:lnTo>
                                <a:pt x="11" y="57"/>
                              </a:lnTo>
                              <a:lnTo>
                                <a:pt x="11" y="55"/>
                              </a:lnTo>
                              <a:lnTo>
                                <a:pt x="12" y="54"/>
                              </a:lnTo>
                              <a:lnTo>
                                <a:pt x="12" y="53"/>
                              </a:lnTo>
                              <a:lnTo>
                                <a:pt x="13" y="46"/>
                              </a:lnTo>
                              <a:lnTo>
                                <a:pt x="13" y="44"/>
                              </a:lnTo>
                              <a:lnTo>
                                <a:pt x="13" y="41"/>
                              </a:lnTo>
                              <a:lnTo>
                                <a:pt x="13" y="38"/>
                              </a:lnTo>
                              <a:lnTo>
                                <a:pt x="13" y="37"/>
                              </a:lnTo>
                              <a:lnTo>
                                <a:pt x="13" y="35"/>
                              </a:lnTo>
                              <a:lnTo>
                                <a:pt x="13" y="32"/>
                              </a:lnTo>
                              <a:lnTo>
                                <a:pt x="11" y="7"/>
                              </a:lnTo>
                              <a:lnTo>
                                <a:pt x="10" y="6"/>
                              </a:lnTo>
                              <a:lnTo>
                                <a:pt x="9" y="5"/>
                              </a:lnTo>
                              <a:lnTo>
                                <a:pt x="9" y="4"/>
                              </a:lnTo>
                              <a:lnTo>
                                <a:pt x="9" y="3"/>
                              </a:lnTo>
                              <a:lnTo>
                                <a:pt x="8" y="2"/>
                              </a:lnTo>
                              <a:lnTo>
                                <a:pt x="7" y="2"/>
                              </a:lnTo>
                              <a:lnTo>
                                <a:pt x="6" y="1"/>
                              </a:lnTo>
                              <a:lnTo>
                                <a:pt x="5" y="0"/>
                              </a:lnTo>
                              <a:lnTo>
                                <a:pt x="3" y="0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lnTo>
                                <a:pt x="27" y="0"/>
                              </a:lnTo>
                              <a:lnTo>
                                <a:pt x="27" y="1"/>
                              </a:lnTo>
                              <a:lnTo>
                                <a:pt x="27" y="2"/>
                              </a:lnTo>
                              <a:lnTo>
                                <a:pt x="28" y="2"/>
                              </a:lnTo>
                              <a:lnTo>
                                <a:pt x="28" y="3"/>
                              </a:lnTo>
                              <a:lnTo>
                                <a:pt x="28" y="4"/>
                              </a:lnTo>
                              <a:lnTo>
                                <a:pt x="28" y="5"/>
                              </a:lnTo>
                              <a:lnTo>
                                <a:pt x="29" y="6"/>
                              </a:lnTo>
                              <a:lnTo>
                                <a:pt x="29" y="7"/>
                              </a:lnTo>
                              <a:lnTo>
                                <a:pt x="29" y="8"/>
                              </a:lnTo>
                              <a:lnTo>
                                <a:pt x="29" y="9"/>
                              </a:lnTo>
                              <a:lnTo>
                                <a:pt x="29" y="11"/>
                              </a:lnTo>
                              <a:lnTo>
                                <a:pt x="30" y="11"/>
                              </a:lnTo>
                              <a:lnTo>
                                <a:pt x="30" y="13"/>
                              </a:lnTo>
                              <a:lnTo>
                                <a:pt x="30" y="15"/>
                              </a:lnTo>
                              <a:lnTo>
                                <a:pt x="30" y="18"/>
                              </a:lnTo>
                              <a:lnTo>
                                <a:pt x="31" y="26"/>
                              </a:lnTo>
                              <a:lnTo>
                                <a:pt x="31" y="27"/>
                              </a:lnTo>
                              <a:lnTo>
                                <a:pt x="31" y="29"/>
                              </a:lnTo>
                              <a:lnTo>
                                <a:pt x="31" y="32"/>
                              </a:lnTo>
                              <a:lnTo>
                                <a:pt x="31" y="35"/>
                              </a:lnTo>
                              <a:lnTo>
                                <a:pt x="31" y="37"/>
                              </a:lnTo>
                              <a:lnTo>
                                <a:pt x="31" y="38"/>
                              </a:lnTo>
                              <a:lnTo>
                                <a:pt x="31" y="41"/>
                              </a:lnTo>
                              <a:lnTo>
                                <a:pt x="30" y="49"/>
                              </a:lnTo>
                              <a:lnTo>
                                <a:pt x="30" y="50"/>
                              </a:lnTo>
                              <a:lnTo>
                                <a:pt x="30" y="51"/>
                              </a:lnTo>
                              <a:lnTo>
                                <a:pt x="30" y="53"/>
                              </a:lnTo>
                              <a:lnTo>
                                <a:pt x="29" y="54"/>
                              </a:lnTo>
                              <a:lnTo>
                                <a:pt x="29" y="55"/>
                              </a:lnTo>
                              <a:lnTo>
                                <a:pt x="29" y="57"/>
                              </a:lnTo>
                              <a:lnTo>
                                <a:pt x="29" y="58"/>
                              </a:lnTo>
                              <a:lnTo>
                                <a:pt x="28" y="60"/>
                              </a:lnTo>
                              <a:lnTo>
                                <a:pt x="28" y="61"/>
                              </a:lnTo>
                              <a:lnTo>
                                <a:pt x="28" y="62"/>
                              </a:lnTo>
                              <a:lnTo>
                                <a:pt x="27" y="63"/>
                              </a:lnTo>
                              <a:lnTo>
                                <a:pt x="27" y="64"/>
                              </a:lnTo>
                              <a:lnTo>
                                <a:pt x="27" y="6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18FE0C4B" id="Freeform 48" o:spid="_x0000_s1026" style="position:absolute;z-index:-2517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9.3pt,170.9pt,469.85pt,170.5pt,469.85pt,170.4pt,469.9pt,170.35pt,469.9pt,170.3pt,469.95pt,169.95pt,469.95pt,169.85pt,469.95pt,169.7pt,469.95pt,169.55pt,469.95pt,169.5pt,469.95pt,169.4pt,469.95pt,169.25pt,469.85pt,168pt,469.8pt,167.95pt,469.75pt,167.9pt,469.75pt,167.85pt,469.75pt,167.8pt,469.7pt,167.75pt,469.65pt,167.75pt,469.6pt,167.7pt,469.55pt,167.65pt,469.45pt,167.65pt,469.4pt,167.65pt,469.3pt,167.65pt,470.65pt,167.65pt,470.65pt,167.7pt,470.65pt,167.75pt,470.7pt,167.75pt,470.7pt,167.8pt,470.7pt,167.85pt,470.7pt,167.9pt,470.75pt,167.95pt,470.75pt,168pt,470.75pt,168.05pt,470.75pt,168.1pt,470.75pt,168.2pt,470.8pt,168.2pt,470.8pt,168.3pt,470.8pt,168.4pt,470.8pt,168.55pt,470.85pt,168.95pt,470.85pt,169pt,470.85pt,169.1pt,470.85pt,169.25pt,470.85pt,169.4pt,470.85pt,169.5pt,470.85pt,169.55pt,470.85pt,169.7pt,470.8pt,170.1pt,470.8pt,170.15pt,470.8pt,170.2pt,470.8pt,170.3pt,470.75pt,170.35pt,470.75pt,170.4pt,470.75pt,170.5pt,470.75pt,170.55pt,470.7pt,170.65pt,470.7pt,170.7pt,470.7pt,170.75pt,470.65pt,170.8pt,470.65pt,170.85pt,470.65pt,170.9pt" coordsize="31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" stroked="f">
                <v:path o:connecttype="custom" o:connectlocs="6985,36195;6985,34925;7620,33655;8255,27940;8255,24130;8255,22225;6985,4445;5715,3175;5715,1905;4445,1270;3175,0;1270,0;17145,0;17145,0;17145,1270;17780,1905;17780,3175;18415,4445;18415,5715;19050,6985;19050,9525;19050,11430;19685,17145;19685,20320;19685,23495;19685,26035;19050,31750;19050,33655;18415,34925;18415,36195;17780,38100;17780,38735;17145,40005;17145,40640;17145,41275" o:connectangles="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03456" behindDoc="1" locked="0" layoutInCell="1" allowOverlap="1" wp14:anchorId="21F05398" wp14:editId="6D33F492">
                <wp:simplePos x="0" y="0"/>
                <wp:positionH relativeFrom="page">
                  <wp:posOffset>5941695</wp:posOffset>
                </wp:positionH>
                <wp:positionV relativeFrom="paragraph">
                  <wp:posOffset>2125345</wp:posOffset>
                </wp:positionV>
                <wp:extent cx="35560" cy="3810"/>
                <wp:effectExtent l="7620" t="5080" r="4445" b="635"/>
                <wp:wrapNone/>
                <wp:docPr id="58753493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810"/>
                        </a:xfrm>
                        <a:custGeom>
                          <a:avLst/>
                          <a:gdLst>
                            <a:gd name="T0" fmla="*/ 0 w 56"/>
                            <a:gd name="T1" fmla="*/ 6 h 6"/>
                            <a:gd name="T2" fmla="*/ 0 w 56"/>
                            <a:gd name="T3" fmla="*/ 4 h 6"/>
                            <a:gd name="T4" fmla="*/ 0 w 56"/>
                            <a:gd name="T5" fmla="*/ 2 h 6"/>
                            <a:gd name="T6" fmla="*/ 0 w 56"/>
                            <a:gd name="T7" fmla="*/ 0 h 6"/>
                            <a:gd name="T8" fmla="*/ 53 w 56"/>
                            <a:gd name="T9" fmla="*/ 0 h 6"/>
                            <a:gd name="T10" fmla="*/ 54 w 56"/>
                            <a:gd name="T11" fmla="*/ 2 h 6"/>
                            <a:gd name="T12" fmla="*/ 55 w 56"/>
                            <a:gd name="T13" fmla="*/ 4 h 6"/>
                            <a:gd name="T14" fmla="*/ 56 w 56"/>
                            <a:gd name="T15" fmla="*/ 6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56" h="6">
                              <a:moveTo>
                                <a:pt x="0" y="6"/>
                              </a:moveTo>
                              <a:lnTo>
                                <a:pt x="0" y="4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lnTo>
                                <a:pt x="53" y="0"/>
                              </a:lnTo>
                              <a:lnTo>
                                <a:pt x="54" y="2"/>
                              </a:lnTo>
                              <a:lnTo>
                                <a:pt x="55" y="4"/>
                              </a:lnTo>
                              <a:lnTo>
                                <a:pt x="56" y="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73486F16" id="Freeform 49" o:spid="_x0000_s1026" style="position:absolute;z-index:-2517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7.85pt,167.65pt,467.85pt,167.55pt,467.85pt,167.45pt,467.85pt,167.35pt,470.5pt,167.35pt,470.55pt,167.45pt,470.6pt,167.55pt,470.65pt,167.65pt" coordsize="56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" stroked="f">
                <v:path o:connecttype="custom" o:connectlocs="0,3810;0,2540;0,1270;0,0;33655,0;34290,1270;34925,2540;35560,3810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04480" behindDoc="1" locked="0" layoutInCell="1" allowOverlap="1" wp14:anchorId="1BC3BA33" wp14:editId="5BB0B261">
                <wp:simplePos x="0" y="0"/>
                <wp:positionH relativeFrom="page">
                  <wp:posOffset>5941695</wp:posOffset>
                </wp:positionH>
                <wp:positionV relativeFrom="paragraph">
                  <wp:posOffset>2119630</wp:posOffset>
                </wp:positionV>
                <wp:extent cx="10795" cy="5715"/>
                <wp:effectExtent l="0" t="0" r="635" b="4445"/>
                <wp:wrapNone/>
                <wp:docPr id="1754521836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5715"/>
                        </a:xfrm>
                        <a:custGeom>
                          <a:avLst/>
                          <a:gdLst>
                            <a:gd name="T0" fmla="*/ 0 w 17"/>
                            <a:gd name="T1" fmla="*/ 9 h 9"/>
                            <a:gd name="T2" fmla="*/ 0 w 17"/>
                            <a:gd name="T3" fmla="*/ 0 h 9"/>
                            <a:gd name="T4" fmla="*/ 17 w 17"/>
                            <a:gd name="T5" fmla="*/ 0 h 9"/>
                            <a:gd name="T6" fmla="*/ 17 w 17"/>
                            <a:gd name="T7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7" y="0"/>
                              </a:lnTo>
                              <a:lnTo>
                                <a:pt x="17" y="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6478A7B8" id="Freeform 50" o:spid="_x0000_s1026" style="position:absolute;z-index:-2517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7.85pt,167.35pt,467.85pt,166.9pt,468.7pt,166.9pt,468.7pt,167.35pt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" stroked="f">
                <v:path o:connecttype="custom" o:connectlocs="0,5715;0,0;10795,0;10795,5715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05504" behindDoc="1" locked="0" layoutInCell="1" allowOverlap="1" wp14:anchorId="3ECAF10C" wp14:editId="7F8E0A00">
                <wp:simplePos x="0" y="0"/>
                <wp:positionH relativeFrom="page">
                  <wp:posOffset>5952490</wp:posOffset>
                </wp:positionH>
                <wp:positionV relativeFrom="paragraph">
                  <wp:posOffset>2118360</wp:posOffset>
                </wp:positionV>
                <wp:extent cx="22860" cy="6985"/>
                <wp:effectExtent l="8890" t="7620" r="6350" b="4445"/>
                <wp:wrapNone/>
                <wp:docPr id="2033430485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" cy="6985"/>
                        </a:xfrm>
                        <a:custGeom>
                          <a:avLst/>
                          <a:gdLst>
                            <a:gd name="T0" fmla="*/ 0 w 36"/>
                            <a:gd name="T1" fmla="*/ 11 h 11"/>
                            <a:gd name="T2" fmla="*/ 1 w 36"/>
                            <a:gd name="T3" fmla="*/ 10 h 11"/>
                            <a:gd name="T4" fmla="*/ 1 w 36"/>
                            <a:gd name="T5" fmla="*/ 9 h 11"/>
                            <a:gd name="T6" fmla="*/ 6 w 36"/>
                            <a:gd name="T7" fmla="*/ 5 h 11"/>
                            <a:gd name="T8" fmla="*/ 6 w 36"/>
                            <a:gd name="T9" fmla="*/ 4 h 11"/>
                            <a:gd name="T10" fmla="*/ 7 w 36"/>
                            <a:gd name="T11" fmla="*/ 4 h 11"/>
                            <a:gd name="T12" fmla="*/ 7 w 36"/>
                            <a:gd name="T13" fmla="*/ 3 h 11"/>
                            <a:gd name="T14" fmla="*/ 8 w 36"/>
                            <a:gd name="T15" fmla="*/ 3 h 11"/>
                            <a:gd name="T16" fmla="*/ 11 w 36"/>
                            <a:gd name="T17" fmla="*/ 2 h 11"/>
                            <a:gd name="T18" fmla="*/ 12 w 36"/>
                            <a:gd name="T19" fmla="*/ 1 h 11"/>
                            <a:gd name="T20" fmla="*/ 13 w 36"/>
                            <a:gd name="T21" fmla="*/ 1 h 11"/>
                            <a:gd name="T22" fmla="*/ 14 w 36"/>
                            <a:gd name="T23" fmla="*/ 1 h 11"/>
                            <a:gd name="T24" fmla="*/ 14 w 36"/>
                            <a:gd name="T25" fmla="*/ 1 h 11"/>
                            <a:gd name="T26" fmla="*/ 15 w 36"/>
                            <a:gd name="T27" fmla="*/ 1 h 11"/>
                            <a:gd name="T28" fmla="*/ 16 w 36"/>
                            <a:gd name="T29" fmla="*/ 1 h 11"/>
                            <a:gd name="T30" fmla="*/ 18 w 36"/>
                            <a:gd name="T31" fmla="*/ 0 h 11"/>
                            <a:gd name="T32" fmla="*/ 19 w 36"/>
                            <a:gd name="T33" fmla="*/ 0 h 11"/>
                            <a:gd name="T34" fmla="*/ 19 w 36"/>
                            <a:gd name="T35" fmla="*/ 0 h 11"/>
                            <a:gd name="T36" fmla="*/ 21 w 36"/>
                            <a:gd name="T37" fmla="*/ 1 h 11"/>
                            <a:gd name="T38" fmla="*/ 21 w 36"/>
                            <a:gd name="T39" fmla="*/ 1 h 11"/>
                            <a:gd name="T40" fmla="*/ 22 w 36"/>
                            <a:gd name="T41" fmla="*/ 1 h 11"/>
                            <a:gd name="T42" fmla="*/ 23 w 36"/>
                            <a:gd name="T43" fmla="*/ 1 h 11"/>
                            <a:gd name="T44" fmla="*/ 23 w 36"/>
                            <a:gd name="T45" fmla="*/ 1 h 11"/>
                            <a:gd name="T46" fmla="*/ 24 w 36"/>
                            <a:gd name="T47" fmla="*/ 1 h 11"/>
                            <a:gd name="T48" fmla="*/ 25 w 36"/>
                            <a:gd name="T49" fmla="*/ 1 h 11"/>
                            <a:gd name="T50" fmla="*/ 26 w 36"/>
                            <a:gd name="T51" fmla="*/ 2 h 11"/>
                            <a:gd name="T52" fmla="*/ 26 w 36"/>
                            <a:gd name="T53" fmla="*/ 2 h 11"/>
                            <a:gd name="T54" fmla="*/ 27 w 36"/>
                            <a:gd name="T55" fmla="*/ 2 h 11"/>
                            <a:gd name="T56" fmla="*/ 28 w 36"/>
                            <a:gd name="T57" fmla="*/ 2 h 11"/>
                            <a:gd name="T58" fmla="*/ 28 w 36"/>
                            <a:gd name="T59" fmla="*/ 3 h 11"/>
                            <a:gd name="T60" fmla="*/ 29 w 36"/>
                            <a:gd name="T61" fmla="*/ 3 h 11"/>
                            <a:gd name="T62" fmla="*/ 30 w 36"/>
                            <a:gd name="T63" fmla="*/ 3 h 11"/>
                            <a:gd name="T64" fmla="*/ 31 w 36"/>
                            <a:gd name="T65" fmla="*/ 4 h 11"/>
                            <a:gd name="T66" fmla="*/ 31 w 36"/>
                            <a:gd name="T67" fmla="*/ 5 h 11"/>
                            <a:gd name="T68" fmla="*/ 32 w 36"/>
                            <a:gd name="T69" fmla="*/ 6 h 11"/>
                            <a:gd name="T70" fmla="*/ 33 w 36"/>
                            <a:gd name="T71" fmla="*/ 6 h 11"/>
                            <a:gd name="T72" fmla="*/ 34 w 36"/>
                            <a:gd name="T73" fmla="*/ 7 h 11"/>
                            <a:gd name="T74" fmla="*/ 34 w 36"/>
                            <a:gd name="T75" fmla="*/ 8 h 11"/>
                            <a:gd name="T76" fmla="*/ 35 w 36"/>
                            <a:gd name="T77" fmla="*/ 9 h 11"/>
                            <a:gd name="T78" fmla="*/ 36 w 36"/>
                            <a:gd name="T79" fmla="*/ 10 h 11"/>
                            <a:gd name="T80" fmla="*/ 36 w 36"/>
                            <a:gd name="T81" fmla="*/ 11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6" h="11">
                              <a:moveTo>
                                <a:pt x="0" y="11"/>
                              </a:moveTo>
                              <a:lnTo>
                                <a:pt x="1" y="10"/>
                              </a:lnTo>
                              <a:lnTo>
                                <a:pt x="1" y="9"/>
                              </a:lnTo>
                              <a:lnTo>
                                <a:pt x="6" y="5"/>
                              </a:lnTo>
                              <a:lnTo>
                                <a:pt x="6" y="4"/>
                              </a:lnTo>
                              <a:lnTo>
                                <a:pt x="7" y="4"/>
                              </a:lnTo>
                              <a:lnTo>
                                <a:pt x="7" y="3"/>
                              </a:lnTo>
                              <a:lnTo>
                                <a:pt x="8" y="3"/>
                              </a:lnTo>
                              <a:lnTo>
                                <a:pt x="11" y="2"/>
                              </a:lnTo>
                              <a:lnTo>
                                <a:pt x="12" y="1"/>
                              </a:lnTo>
                              <a:lnTo>
                                <a:pt x="13" y="1"/>
                              </a:lnTo>
                              <a:lnTo>
                                <a:pt x="14" y="1"/>
                              </a:lnTo>
                              <a:lnTo>
                                <a:pt x="15" y="1"/>
                              </a:lnTo>
                              <a:lnTo>
                                <a:pt x="16" y="1"/>
                              </a:lnTo>
                              <a:lnTo>
                                <a:pt x="18" y="0"/>
                              </a:lnTo>
                              <a:lnTo>
                                <a:pt x="19" y="0"/>
                              </a:lnTo>
                              <a:lnTo>
                                <a:pt x="21" y="1"/>
                              </a:lnTo>
                              <a:lnTo>
                                <a:pt x="22" y="1"/>
                              </a:lnTo>
                              <a:lnTo>
                                <a:pt x="23" y="1"/>
                              </a:lnTo>
                              <a:lnTo>
                                <a:pt x="24" y="1"/>
                              </a:lnTo>
                              <a:lnTo>
                                <a:pt x="25" y="1"/>
                              </a:lnTo>
                              <a:lnTo>
                                <a:pt x="26" y="2"/>
                              </a:lnTo>
                              <a:lnTo>
                                <a:pt x="27" y="2"/>
                              </a:lnTo>
                              <a:lnTo>
                                <a:pt x="28" y="2"/>
                              </a:lnTo>
                              <a:lnTo>
                                <a:pt x="28" y="3"/>
                              </a:lnTo>
                              <a:lnTo>
                                <a:pt x="29" y="3"/>
                              </a:lnTo>
                              <a:lnTo>
                                <a:pt x="30" y="3"/>
                              </a:lnTo>
                              <a:lnTo>
                                <a:pt x="31" y="4"/>
                              </a:lnTo>
                              <a:lnTo>
                                <a:pt x="31" y="5"/>
                              </a:lnTo>
                              <a:lnTo>
                                <a:pt x="32" y="6"/>
                              </a:lnTo>
                              <a:lnTo>
                                <a:pt x="33" y="6"/>
                              </a:lnTo>
                              <a:lnTo>
                                <a:pt x="34" y="7"/>
                              </a:lnTo>
                              <a:lnTo>
                                <a:pt x="34" y="8"/>
                              </a:lnTo>
                              <a:lnTo>
                                <a:pt x="35" y="9"/>
                              </a:lnTo>
                              <a:lnTo>
                                <a:pt x="36" y="10"/>
                              </a:lnTo>
                              <a:lnTo>
                                <a:pt x="36" y="1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CE92FE7" id="Freeform 51" o:spid="_x0000_s1026" style="position:absolute;z-index:-2517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8.7pt,167.35pt,468.75pt,167.3pt,468.75pt,167.25pt,469pt,167.05pt,469pt,167pt,469.05pt,167pt,469.05pt,166.95pt,469.1pt,166.95pt,469.25pt,166.9pt,469.3pt,166.85pt,469.35pt,166.85pt,469.4pt,166.85pt,469.45pt,166.85pt,469.5pt,166.85pt,469.6pt,166.8pt,469.65pt,166.8pt,469.75pt,166.85pt,469.8pt,166.85pt,469.85pt,166.85pt,469.9pt,166.85pt,469.95pt,166.85pt,470pt,166.9pt,470.05pt,166.9pt,470.1pt,166.9pt,470.1pt,166.95pt,470.15pt,166.95pt,470.2pt,166.95pt,470.25pt,167pt,470.25pt,167.05pt,470.3pt,167.1pt,470.35pt,167.1pt,470.4pt,167.15pt,470.4pt,167.2pt,470.45pt,167.25pt,470.5pt,167.3pt,470.5pt,167.35pt" coordsize="3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" stroked="f">
                <v:path o:connecttype="custom" o:connectlocs="0,6985;635,6350;635,5715;3810,3175;3810,2540;4445,2540;4445,1905;5080,1905;6985,1270;7620,635;8255,635;8890,635;8890,635;9525,635;10160,635;11430,0;12065,0;12065,0;13335,635;13335,635;13970,635;14605,635;14605,635;15240,635;15875,635;16510,1270;16510,1270;17145,1270;17780,1270;17780,1905;18415,1905;19050,1905;19685,2540;19685,3175;20320,3810;20955,3810;21590,4445;21590,5080;22225,5715;22860,6350;22860,6985" o:connectangles="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55328" behindDoc="1" locked="0" layoutInCell="1" allowOverlap="1" wp14:anchorId="0A8E2DE2" wp14:editId="516281D9">
                <wp:simplePos x="0" y="0"/>
                <wp:positionH relativeFrom="page">
                  <wp:posOffset>5850255</wp:posOffset>
                </wp:positionH>
                <wp:positionV relativeFrom="paragraph">
                  <wp:posOffset>2052320</wp:posOffset>
                </wp:positionV>
                <wp:extent cx="42545" cy="11430"/>
                <wp:effectExtent l="1905" t="8255" r="3175" b="8890"/>
                <wp:wrapNone/>
                <wp:docPr id="45551550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11430"/>
                        </a:xfrm>
                        <a:custGeom>
                          <a:avLst/>
                          <a:gdLst>
                            <a:gd name="T0" fmla="*/ 0 w 67"/>
                            <a:gd name="T1" fmla="*/ 18 h 18"/>
                            <a:gd name="T2" fmla="*/ 0 w 67"/>
                            <a:gd name="T3" fmla="*/ 18 h 18"/>
                            <a:gd name="T4" fmla="*/ 0 w 67"/>
                            <a:gd name="T5" fmla="*/ 0 h 18"/>
                            <a:gd name="T6" fmla="*/ 67 w 67"/>
                            <a:gd name="T7" fmla="*/ 0 h 18"/>
                            <a:gd name="T8" fmla="*/ 25 w 67"/>
                            <a:gd name="T9" fmla="*/ 18 h 18"/>
                            <a:gd name="T10" fmla="*/ 0 w 67"/>
                            <a:gd name="T11" fmla="*/ 18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7" h="18">
                              <a:moveTo>
                                <a:pt x="0" y="18"/>
                              </a:moveTo>
                              <a:lnTo>
                                <a:pt x="0" y="18"/>
                              </a:lnTo>
                              <a:lnTo>
                                <a:pt x="0" y="0"/>
                              </a:lnTo>
                              <a:lnTo>
                                <a:pt x="67" y="0"/>
                              </a:lnTo>
                              <a:lnTo>
                                <a:pt x="25" y="18"/>
                              </a:lnTo>
                              <a:lnTo>
                                <a:pt x="0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1AC6B1" id="Freeform 2" o:spid="_x0000_s1026" style="position:absolute;margin-left:460.65pt;margin-top:161.6pt;width:3.35pt;height:.9pt;z-index:-25176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67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" path="m,18r,l,,67,,25,18,,18xe" stroked="f">
                <v:path o:connecttype="custom" o:connectlocs="0,11430;0,11430;0,0;42545,0;15875,11430;0,11430" o:connectangles="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56352" behindDoc="1" locked="0" layoutInCell="1" allowOverlap="1" wp14:anchorId="0B82E663" wp14:editId="3BE5C6D8">
                <wp:simplePos x="0" y="0"/>
                <wp:positionH relativeFrom="page">
                  <wp:posOffset>5850255</wp:posOffset>
                </wp:positionH>
                <wp:positionV relativeFrom="paragraph">
                  <wp:posOffset>1985645</wp:posOffset>
                </wp:positionV>
                <wp:extent cx="12065" cy="66675"/>
                <wp:effectExtent l="1905" t="0" r="0" b="1270"/>
                <wp:wrapNone/>
                <wp:docPr id="127141127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66675"/>
                        </a:xfrm>
                        <a:custGeom>
                          <a:avLst/>
                          <a:gdLst>
                            <a:gd name="T0" fmla="*/ 0 w 19"/>
                            <a:gd name="T1" fmla="*/ 105 h 105"/>
                            <a:gd name="T2" fmla="*/ 0 w 19"/>
                            <a:gd name="T3" fmla="*/ 0 h 105"/>
                            <a:gd name="T4" fmla="*/ 19 w 19"/>
                            <a:gd name="T5" fmla="*/ 0 h 105"/>
                            <a:gd name="T6" fmla="*/ 19 w 19"/>
                            <a:gd name="T7" fmla="*/ 105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" h="105">
                              <a:moveTo>
                                <a:pt x="0" y="105"/>
                              </a:moveTo>
                              <a:lnTo>
                                <a:pt x="0" y="0"/>
                              </a:lnTo>
                              <a:lnTo>
                                <a:pt x="19" y="0"/>
                              </a:lnTo>
                              <a:lnTo>
                                <a:pt x="19" y="10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7A2B89FC" id="Freeform 3" o:spid="_x0000_s1026" style="position:absolute;z-index:-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0.65pt,161.6pt,460.65pt,156.35pt,461.6pt,156.35pt,461.6pt,161.6pt" coordsize="19,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" stroked="f">
                <v:path o:connecttype="custom" o:connectlocs="0,66675;0,0;12065,0;12065,66675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57376" behindDoc="1" locked="0" layoutInCell="1" allowOverlap="1" wp14:anchorId="37CD08AE" wp14:editId="6226361B">
                <wp:simplePos x="0" y="0"/>
                <wp:positionH relativeFrom="page">
                  <wp:posOffset>5868670</wp:posOffset>
                </wp:positionH>
                <wp:positionV relativeFrom="paragraph">
                  <wp:posOffset>1985645</wp:posOffset>
                </wp:positionV>
                <wp:extent cx="30480" cy="66675"/>
                <wp:effectExtent l="1270" t="8255" r="6350" b="1270"/>
                <wp:wrapNone/>
                <wp:docPr id="1815497127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66675"/>
                        </a:xfrm>
                        <a:custGeom>
                          <a:avLst/>
                          <a:gdLst>
                            <a:gd name="T0" fmla="*/ 21 w 48"/>
                            <a:gd name="T1" fmla="*/ 95 h 105"/>
                            <a:gd name="T2" fmla="*/ 24 w 48"/>
                            <a:gd name="T3" fmla="*/ 91 h 105"/>
                            <a:gd name="T4" fmla="*/ 27 w 48"/>
                            <a:gd name="T5" fmla="*/ 80 h 105"/>
                            <a:gd name="T6" fmla="*/ 28 w 48"/>
                            <a:gd name="T7" fmla="*/ 74 h 105"/>
                            <a:gd name="T8" fmla="*/ 29 w 48"/>
                            <a:gd name="T9" fmla="*/ 68 h 105"/>
                            <a:gd name="T10" fmla="*/ 29 w 48"/>
                            <a:gd name="T11" fmla="*/ 47 h 105"/>
                            <a:gd name="T12" fmla="*/ 29 w 48"/>
                            <a:gd name="T13" fmla="*/ 42 h 105"/>
                            <a:gd name="T14" fmla="*/ 29 w 48"/>
                            <a:gd name="T15" fmla="*/ 37 h 105"/>
                            <a:gd name="T16" fmla="*/ 28 w 48"/>
                            <a:gd name="T17" fmla="*/ 32 h 105"/>
                            <a:gd name="T18" fmla="*/ 27 w 48"/>
                            <a:gd name="T19" fmla="*/ 26 h 105"/>
                            <a:gd name="T20" fmla="*/ 26 w 48"/>
                            <a:gd name="T21" fmla="*/ 21 h 105"/>
                            <a:gd name="T22" fmla="*/ 25 w 48"/>
                            <a:gd name="T23" fmla="*/ 18 h 105"/>
                            <a:gd name="T24" fmla="*/ 16 w 48"/>
                            <a:gd name="T25" fmla="*/ 5 h 105"/>
                            <a:gd name="T26" fmla="*/ 38 w 48"/>
                            <a:gd name="T27" fmla="*/ 0 h 105"/>
                            <a:gd name="T28" fmla="*/ 38 w 48"/>
                            <a:gd name="T29" fmla="*/ 1 h 105"/>
                            <a:gd name="T30" fmla="*/ 40 w 48"/>
                            <a:gd name="T31" fmla="*/ 3 h 105"/>
                            <a:gd name="T32" fmla="*/ 41 w 48"/>
                            <a:gd name="T33" fmla="*/ 6 h 105"/>
                            <a:gd name="T34" fmla="*/ 43 w 48"/>
                            <a:gd name="T35" fmla="*/ 10 h 105"/>
                            <a:gd name="T36" fmla="*/ 43 w 48"/>
                            <a:gd name="T37" fmla="*/ 13 h 105"/>
                            <a:gd name="T38" fmla="*/ 45 w 48"/>
                            <a:gd name="T39" fmla="*/ 18 h 105"/>
                            <a:gd name="T40" fmla="*/ 46 w 48"/>
                            <a:gd name="T41" fmla="*/ 21 h 105"/>
                            <a:gd name="T42" fmla="*/ 46 w 48"/>
                            <a:gd name="T43" fmla="*/ 26 h 105"/>
                            <a:gd name="T44" fmla="*/ 47 w 48"/>
                            <a:gd name="T45" fmla="*/ 32 h 105"/>
                            <a:gd name="T46" fmla="*/ 48 w 48"/>
                            <a:gd name="T47" fmla="*/ 37 h 105"/>
                            <a:gd name="T48" fmla="*/ 48 w 48"/>
                            <a:gd name="T49" fmla="*/ 42 h 105"/>
                            <a:gd name="T50" fmla="*/ 48 w 48"/>
                            <a:gd name="T51" fmla="*/ 47 h 105"/>
                            <a:gd name="T52" fmla="*/ 48 w 48"/>
                            <a:gd name="T53" fmla="*/ 53 h 105"/>
                            <a:gd name="T54" fmla="*/ 48 w 48"/>
                            <a:gd name="T55" fmla="*/ 60 h 105"/>
                            <a:gd name="T56" fmla="*/ 48 w 48"/>
                            <a:gd name="T57" fmla="*/ 67 h 105"/>
                            <a:gd name="T58" fmla="*/ 47 w 48"/>
                            <a:gd name="T59" fmla="*/ 72 h 105"/>
                            <a:gd name="T60" fmla="*/ 47 w 48"/>
                            <a:gd name="T61" fmla="*/ 76 h 105"/>
                            <a:gd name="T62" fmla="*/ 46 w 48"/>
                            <a:gd name="T63" fmla="*/ 80 h 105"/>
                            <a:gd name="T64" fmla="*/ 45 w 48"/>
                            <a:gd name="T65" fmla="*/ 85 h 105"/>
                            <a:gd name="T66" fmla="*/ 44 w 48"/>
                            <a:gd name="T67" fmla="*/ 90 h 105"/>
                            <a:gd name="T68" fmla="*/ 43 w 48"/>
                            <a:gd name="T69" fmla="*/ 93 h 105"/>
                            <a:gd name="T70" fmla="*/ 42 w 48"/>
                            <a:gd name="T71" fmla="*/ 97 h 105"/>
                            <a:gd name="T72" fmla="*/ 41 w 48"/>
                            <a:gd name="T73" fmla="*/ 100 h 105"/>
                            <a:gd name="T74" fmla="*/ 40 w 48"/>
                            <a:gd name="T75" fmla="*/ 102 h 105"/>
                            <a:gd name="T76" fmla="*/ 39 w 48"/>
                            <a:gd name="T77" fmla="*/ 104 h 105"/>
                            <a:gd name="T78" fmla="*/ 38 w 48"/>
                            <a:gd name="T79" fmla="*/ 104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48" h="105">
                              <a:moveTo>
                                <a:pt x="0" y="105"/>
                              </a:moveTo>
                              <a:lnTo>
                                <a:pt x="21" y="95"/>
                              </a:lnTo>
                              <a:lnTo>
                                <a:pt x="23" y="93"/>
                              </a:lnTo>
                              <a:lnTo>
                                <a:pt x="24" y="91"/>
                              </a:lnTo>
                              <a:lnTo>
                                <a:pt x="24" y="90"/>
                              </a:lnTo>
                              <a:lnTo>
                                <a:pt x="27" y="80"/>
                              </a:lnTo>
                              <a:lnTo>
                                <a:pt x="28" y="76"/>
                              </a:lnTo>
                              <a:lnTo>
                                <a:pt x="28" y="74"/>
                              </a:lnTo>
                              <a:lnTo>
                                <a:pt x="28" y="72"/>
                              </a:lnTo>
                              <a:lnTo>
                                <a:pt x="29" y="68"/>
                              </a:lnTo>
                              <a:lnTo>
                                <a:pt x="29" y="53"/>
                              </a:lnTo>
                              <a:lnTo>
                                <a:pt x="29" y="47"/>
                              </a:lnTo>
                              <a:lnTo>
                                <a:pt x="29" y="45"/>
                              </a:lnTo>
                              <a:lnTo>
                                <a:pt x="29" y="42"/>
                              </a:lnTo>
                              <a:lnTo>
                                <a:pt x="29" y="38"/>
                              </a:lnTo>
                              <a:lnTo>
                                <a:pt x="29" y="37"/>
                              </a:lnTo>
                              <a:lnTo>
                                <a:pt x="28" y="33"/>
                              </a:lnTo>
                              <a:lnTo>
                                <a:pt x="28" y="32"/>
                              </a:lnTo>
                              <a:lnTo>
                                <a:pt x="28" y="29"/>
                              </a:lnTo>
                              <a:lnTo>
                                <a:pt x="27" y="26"/>
                              </a:lnTo>
                              <a:lnTo>
                                <a:pt x="27" y="25"/>
                              </a:lnTo>
                              <a:lnTo>
                                <a:pt x="26" y="21"/>
                              </a:lnTo>
                              <a:lnTo>
                                <a:pt x="26" y="20"/>
                              </a:lnTo>
                              <a:lnTo>
                                <a:pt x="25" y="18"/>
                              </a:lnTo>
                              <a:lnTo>
                                <a:pt x="18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lnTo>
                                <a:pt x="38" y="0"/>
                              </a:lnTo>
                              <a:lnTo>
                                <a:pt x="38" y="1"/>
                              </a:lnTo>
                              <a:lnTo>
                                <a:pt x="39" y="2"/>
                              </a:lnTo>
                              <a:lnTo>
                                <a:pt x="40" y="3"/>
                              </a:lnTo>
                              <a:lnTo>
                                <a:pt x="40" y="5"/>
                              </a:lnTo>
                              <a:lnTo>
                                <a:pt x="41" y="6"/>
                              </a:lnTo>
                              <a:lnTo>
                                <a:pt x="42" y="8"/>
                              </a:lnTo>
                              <a:lnTo>
                                <a:pt x="43" y="10"/>
                              </a:lnTo>
                              <a:lnTo>
                                <a:pt x="43" y="13"/>
                              </a:lnTo>
                              <a:lnTo>
                                <a:pt x="44" y="15"/>
                              </a:lnTo>
                              <a:lnTo>
                                <a:pt x="45" y="18"/>
                              </a:lnTo>
                              <a:lnTo>
                                <a:pt x="45" y="20"/>
                              </a:lnTo>
                              <a:lnTo>
                                <a:pt x="46" y="21"/>
                              </a:lnTo>
                              <a:lnTo>
                                <a:pt x="46" y="25"/>
                              </a:lnTo>
                              <a:lnTo>
                                <a:pt x="46" y="26"/>
                              </a:lnTo>
                              <a:lnTo>
                                <a:pt x="47" y="29"/>
                              </a:lnTo>
                              <a:lnTo>
                                <a:pt x="47" y="32"/>
                              </a:lnTo>
                              <a:lnTo>
                                <a:pt x="47" y="33"/>
                              </a:lnTo>
                              <a:lnTo>
                                <a:pt x="48" y="37"/>
                              </a:lnTo>
                              <a:lnTo>
                                <a:pt x="48" y="38"/>
                              </a:lnTo>
                              <a:lnTo>
                                <a:pt x="48" y="42"/>
                              </a:lnTo>
                              <a:lnTo>
                                <a:pt x="48" y="45"/>
                              </a:lnTo>
                              <a:lnTo>
                                <a:pt x="48" y="47"/>
                              </a:lnTo>
                              <a:lnTo>
                                <a:pt x="48" y="53"/>
                              </a:lnTo>
                              <a:lnTo>
                                <a:pt x="48" y="58"/>
                              </a:lnTo>
                              <a:lnTo>
                                <a:pt x="48" y="60"/>
                              </a:lnTo>
                              <a:lnTo>
                                <a:pt x="48" y="63"/>
                              </a:lnTo>
                              <a:lnTo>
                                <a:pt x="48" y="67"/>
                              </a:lnTo>
                              <a:lnTo>
                                <a:pt x="48" y="68"/>
                              </a:lnTo>
                              <a:lnTo>
                                <a:pt x="47" y="72"/>
                              </a:lnTo>
                              <a:lnTo>
                                <a:pt x="47" y="74"/>
                              </a:lnTo>
                              <a:lnTo>
                                <a:pt x="47" y="76"/>
                              </a:lnTo>
                              <a:lnTo>
                                <a:pt x="46" y="80"/>
                              </a:lnTo>
                              <a:lnTo>
                                <a:pt x="46" y="84"/>
                              </a:lnTo>
                              <a:lnTo>
                                <a:pt x="45" y="85"/>
                              </a:lnTo>
                              <a:lnTo>
                                <a:pt x="45" y="87"/>
                              </a:lnTo>
                              <a:lnTo>
                                <a:pt x="44" y="90"/>
                              </a:lnTo>
                              <a:lnTo>
                                <a:pt x="44" y="91"/>
                              </a:lnTo>
                              <a:lnTo>
                                <a:pt x="43" y="93"/>
                              </a:lnTo>
                              <a:lnTo>
                                <a:pt x="43" y="95"/>
                              </a:lnTo>
                              <a:lnTo>
                                <a:pt x="42" y="97"/>
                              </a:lnTo>
                              <a:lnTo>
                                <a:pt x="41" y="99"/>
                              </a:lnTo>
                              <a:lnTo>
                                <a:pt x="41" y="100"/>
                              </a:lnTo>
                              <a:lnTo>
                                <a:pt x="40" y="101"/>
                              </a:lnTo>
                              <a:lnTo>
                                <a:pt x="40" y="102"/>
                              </a:lnTo>
                              <a:lnTo>
                                <a:pt x="39" y="103"/>
                              </a:lnTo>
                              <a:lnTo>
                                <a:pt x="39" y="104"/>
                              </a:lnTo>
                              <a:lnTo>
                                <a:pt x="38" y="104"/>
                              </a:lnTo>
                              <a:lnTo>
                                <a:pt x="38" y="10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28A1A995" id="Freeform 4" o:spid="_x0000_s1026" style="position:absolute;z-index:-25175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2.1pt,161.6pt,463.15pt,161.1pt,463.25pt,161pt,463.3pt,160.9pt,463.3pt,160.85pt,463.45pt,160.35pt,463.5pt,160.15pt,463.5pt,160.05pt,463.5pt,159.95pt,463.55pt,159.75pt,463.55pt,159pt,463.55pt,158.7pt,463.55pt,158.6pt,463.55pt,158.45pt,463.55pt,158.25pt,463.55pt,158.2pt,463.5pt,158pt,463.5pt,157.95pt,463.5pt,157.8pt,463.45pt,157.65pt,463.45pt,157.6pt,463.4pt,157.4pt,463.4pt,157.35pt,463.35pt,157.25pt,463pt,156.65pt,462.9pt,156.6pt,462.1pt,156.35pt,464pt,156.35pt,464pt,156.4pt,464.05pt,156.45pt,464.1pt,156.5pt,464.1pt,156.6pt,464.15pt,156.65pt,464.2pt,156.75pt,464.25pt,156.85pt,464.25pt,157pt,464.3pt,157.1pt,464.35pt,157.25pt,464.35pt,157.35pt,464.4pt,157.4pt,464.4pt,157.6pt,464.4pt,157.65pt,464.45pt,157.8pt,464.45pt,157.95pt,464.45pt,158pt,464.5pt,158.2pt,464.5pt,158.25pt,464.5pt,158.45pt,464.5pt,158.6pt,464.5pt,158.7pt,464.5pt,159pt,464.5pt,159.25pt,464.5pt,159.35pt,464.5pt,159.5pt,464.5pt,159.7pt,464.5pt,159.75pt,464.45pt,159.95pt,464.45pt,160.05pt,464.45pt,160.15pt,464.4pt,160.35pt,464.4pt,160.55pt,464.35pt,160.6pt,464.35pt,160.7pt,464.3pt,160.85pt,464.3pt,160.9pt,464.25pt,161pt,464.25pt,161.1pt,464.2pt,161.2pt,464.15pt,161.3pt,464.15pt,161.35pt,464.1pt,161.4pt,464.1pt,161.45pt,464.05pt,161.5pt,464.05pt,161.55pt,464pt,161.55pt,464pt,161.6pt" coordsize="48,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" stroked="f">
                <v:path o:connecttype="custom" o:connectlocs="13335,60325;15240,57785;17145,50800;17780,46990;18415,43180;18415,29845;18415,26670;18415,23495;17780,20320;17145,16510;16510,13335;15875,11430;10160,3175;24130,0;24130,635;25400,1905;26035,3810;27305,6350;27305,8255;28575,11430;29210,13335;29210,16510;29845,20320;30480,23495;30480,26670;30480,29845;30480,33655;30480,38100;30480,42545;29845,45720;29845,48260;29210,50800;28575,53975;27940,57150;27305,59055;26670,61595;26035,63500;25400,64770;24765,66040;24130,66040" o:connectangles="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58400" behindDoc="1" locked="0" layoutInCell="1" allowOverlap="1" wp14:anchorId="4FD2D533" wp14:editId="4AA5CE90">
                <wp:simplePos x="0" y="0"/>
                <wp:positionH relativeFrom="page">
                  <wp:posOffset>5850255</wp:posOffset>
                </wp:positionH>
                <wp:positionV relativeFrom="paragraph">
                  <wp:posOffset>1974850</wp:posOffset>
                </wp:positionV>
                <wp:extent cx="42545" cy="10795"/>
                <wp:effectExtent l="1905" t="6985" r="3175" b="1270"/>
                <wp:wrapNone/>
                <wp:docPr id="26610263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10795"/>
                        </a:xfrm>
                        <a:custGeom>
                          <a:avLst/>
                          <a:gdLst>
                            <a:gd name="T0" fmla="*/ 0 w 67"/>
                            <a:gd name="T1" fmla="*/ 17 h 17"/>
                            <a:gd name="T2" fmla="*/ 0 w 67"/>
                            <a:gd name="T3" fmla="*/ 17 h 17"/>
                            <a:gd name="T4" fmla="*/ 0 w 67"/>
                            <a:gd name="T5" fmla="*/ 0 h 17"/>
                            <a:gd name="T6" fmla="*/ 25 w 67"/>
                            <a:gd name="T7" fmla="*/ 0 h 17"/>
                            <a:gd name="T8" fmla="*/ 66 w 67"/>
                            <a:gd name="T9" fmla="*/ 16 h 17"/>
                            <a:gd name="T10" fmla="*/ 67 w 67"/>
                            <a:gd name="T11" fmla="*/ 17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7" h="17">
                              <a:moveTo>
                                <a:pt x="0" y="17"/>
                              </a:moveTo>
                              <a:lnTo>
                                <a:pt x="0" y="17"/>
                              </a:lnTo>
                              <a:lnTo>
                                <a:pt x="0" y="0"/>
                              </a:lnTo>
                              <a:lnTo>
                                <a:pt x="25" y="0"/>
                              </a:lnTo>
                              <a:lnTo>
                                <a:pt x="66" y="16"/>
                              </a:lnTo>
                              <a:lnTo>
                                <a:pt x="67" y="1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0BBAA06" id="Freeform 5" o:spid="_x0000_s1026" style="position:absolute;z-index:-25175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0.65pt,156.35pt,460.65pt,156.35pt,460.65pt,155.5pt,461.9pt,155.5pt,463.95pt,156.3pt,464pt,156.35pt" coordsize="6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" stroked="f">
                <v:path o:connecttype="custom" o:connectlocs="0,10795;0,10795;0,0;15875,0;41910,10160;42545,10795" o:connectangles="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59424" behindDoc="1" locked="0" layoutInCell="1" allowOverlap="1" wp14:anchorId="6649E522" wp14:editId="0FAAF5E2">
                <wp:simplePos x="0" y="0"/>
                <wp:positionH relativeFrom="page">
                  <wp:posOffset>5909310</wp:posOffset>
                </wp:positionH>
                <wp:positionV relativeFrom="paragraph">
                  <wp:posOffset>2055495</wp:posOffset>
                </wp:positionV>
                <wp:extent cx="31115" cy="9525"/>
                <wp:effectExtent l="3810" t="1905" r="3175" b="7620"/>
                <wp:wrapNone/>
                <wp:docPr id="190095000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" cy="9525"/>
                        </a:xfrm>
                        <a:custGeom>
                          <a:avLst/>
                          <a:gdLst>
                            <a:gd name="T0" fmla="*/ 24 w 49"/>
                            <a:gd name="T1" fmla="*/ 15 h 15"/>
                            <a:gd name="T2" fmla="*/ 22 w 49"/>
                            <a:gd name="T3" fmla="*/ 15 h 15"/>
                            <a:gd name="T4" fmla="*/ 21 w 49"/>
                            <a:gd name="T5" fmla="*/ 15 h 15"/>
                            <a:gd name="T6" fmla="*/ 19 w 49"/>
                            <a:gd name="T7" fmla="*/ 14 h 15"/>
                            <a:gd name="T8" fmla="*/ 5 w 49"/>
                            <a:gd name="T9" fmla="*/ 8 h 15"/>
                            <a:gd name="T10" fmla="*/ 4 w 49"/>
                            <a:gd name="T11" fmla="*/ 7 h 15"/>
                            <a:gd name="T12" fmla="*/ 1 w 49"/>
                            <a:gd name="T13" fmla="*/ 3 h 15"/>
                            <a:gd name="T14" fmla="*/ 0 w 49"/>
                            <a:gd name="T15" fmla="*/ 1 h 15"/>
                            <a:gd name="T16" fmla="*/ 0 w 49"/>
                            <a:gd name="T17" fmla="*/ 0 h 15"/>
                            <a:gd name="T18" fmla="*/ 49 w 49"/>
                            <a:gd name="T19" fmla="*/ 0 h 15"/>
                            <a:gd name="T20" fmla="*/ 49 w 49"/>
                            <a:gd name="T21" fmla="*/ 1 h 15"/>
                            <a:gd name="T22" fmla="*/ 47 w 49"/>
                            <a:gd name="T23" fmla="*/ 3 h 15"/>
                            <a:gd name="T24" fmla="*/ 46 w 49"/>
                            <a:gd name="T25" fmla="*/ 4 h 15"/>
                            <a:gd name="T26" fmla="*/ 46 w 49"/>
                            <a:gd name="T27" fmla="*/ 5 h 15"/>
                            <a:gd name="T28" fmla="*/ 45 w 49"/>
                            <a:gd name="T29" fmla="*/ 6 h 15"/>
                            <a:gd name="T30" fmla="*/ 44 w 49"/>
                            <a:gd name="T31" fmla="*/ 7 h 15"/>
                            <a:gd name="T32" fmla="*/ 43 w 49"/>
                            <a:gd name="T33" fmla="*/ 8 h 15"/>
                            <a:gd name="T34" fmla="*/ 42 w 49"/>
                            <a:gd name="T35" fmla="*/ 9 h 15"/>
                            <a:gd name="T36" fmla="*/ 35 w 49"/>
                            <a:gd name="T37" fmla="*/ 13 h 15"/>
                            <a:gd name="T38" fmla="*/ 34 w 49"/>
                            <a:gd name="T39" fmla="*/ 13 h 15"/>
                            <a:gd name="T40" fmla="*/ 33 w 49"/>
                            <a:gd name="T41" fmla="*/ 14 h 15"/>
                            <a:gd name="T42" fmla="*/ 32 w 49"/>
                            <a:gd name="T43" fmla="*/ 14 h 15"/>
                            <a:gd name="T44" fmla="*/ 30 w 49"/>
                            <a:gd name="T45" fmla="*/ 14 h 15"/>
                            <a:gd name="T46" fmla="*/ 29 w 49"/>
                            <a:gd name="T47" fmla="*/ 14 h 15"/>
                            <a:gd name="T48" fmla="*/ 27 w 49"/>
                            <a:gd name="T49" fmla="*/ 15 h 15"/>
                            <a:gd name="T50" fmla="*/ 27 w 49"/>
                            <a:gd name="T51" fmla="*/ 15 h 15"/>
                            <a:gd name="T52" fmla="*/ 24 w 49"/>
                            <a:gd name="T53" fmla="*/ 1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49" h="15">
                              <a:moveTo>
                                <a:pt x="24" y="15"/>
                              </a:moveTo>
                              <a:lnTo>
                                <a:pt x="22" y="15"/>
                              </a:lnTo>
                              <a:lnTo>
                                <a:pt x="21" y="15"/>
                              </a:lnTo>
                              <a:lnTo>
                                <a:pt x="19" y="14"/>
                              </a:lnTo>
                              <a:lnTo>
                                <a:pt x="5" y="8"/>
                              </a:lnTo>
                              <a:lnTo>
                                <a:pt x="4" y="7"/>
                              </a:lnTo>
                              <a:lnTo>
                                <a:pt x="1" y="3"/>
                              </a:lnTo>
                              <a:lnTo>
                                <a:pt x="0" y="1"/>
                              </a:lnTo>
                              <a:lnTo>
                                <a:pt x="0" y="0"/>
                              </a:lnTo>
                              <a:lnTo>
                                <a:pt x="49" y="0"/>
                              </a:lnTo>
                              <a:lnTo>
                                <a:pt x="49" y="1"/>
                              </a:lnTo>
                              <a:lnTo>
                                <a:pt x="47" y="3"/>
                              </a:lnTo>
                              <a:lnTo>
                                <a:pt x="46" y="4"/>
                              </a:lnTo>
                              <a:lnTo>
                                <a:pt x="46" y="5"/>
                              </a:lnTo>
                              <a:lnTo>
                                <a:pt x="45" y="6"/>
                              </a:lnTo>
                              <a:lnTo>
                                <a:pt x="44" y="7"/>
                              </a:lnTo>
                              <a:lnTo>
                                <a:pt x="43" y="8"/>
                              </a:lnTo>
                              <a:lnTo>
                                <a:pt x="42" y="9"/>
                              </a:lnTo>
                              <a:lnTo>
                                <a:pt x="35" y="13"/>
                              </a:lnTo>
                              <a:lnTo>
                                <a:pt x="34" y="13"/>
                              </a:lnTo>
                              <a:lnTo>
                                <a:pt x="33" y="14"/>
                              </a:lnTo>
                              <a:lnTo>
                                <a:pt x="32" y="14"/>
                              </a:lnTo>
                              <a:lnTo>
                                <a:pt x="30" y="14"/>
                              </a:lnTo>
                              <a:lnTo>
                                <a:pt x="29" y="14"/>
                              </a:lnTo>
                              <a:lnTo>
                                <a:pt x="27" y="15"/>
                              </a:lnTo>
                              <a:lnTo>
                                <a:pt x="24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80D749" id="Freeform 6" o:spid="_x0000_s1026" style="position:absolute;margin-left:465.3pt;margin-top:161.85pt;width:2.45pt;height:.75pt;z-index:-25175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4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" path="m24,15r-2,l21,15,19,14,5,8,4,7,1,3,,1,,,49,r,1l47,3,46,4r,1l45,6,44,7,43,8,42,9r-7,4l34,13r-1,1l32,14r-2,l29,14r-2,1l24,15xe" stroked="f">
                <v:path o:connecttype="custom" o:connectlocs="15240,9525;13970,9525;13335,9525;12065,8890;3175,5080;2540,4445;635,1905;0,635;0,0;31115,0;31115,635;29845,1905;29210,2540;29210,3175;28575,3810;27940,4445;27305,5080;26670,5715;22225,8255;21590,8255;20955,8890;20320,8890;19050,8890;18415,8890;17145,9525;17145,9525;15240,9525" o:connectangles="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60448" behindDoc="1" locked="0" layoutInCell="1" allowOverlap="1" wp14:anchorId="3BE840DD" wp14:editId="31BDB1AA">
                <wp:simplePos x="0" y="0"/>
                <wp:positionH relativeFrom="page">
                  <wp:posOffset>5905500</wp:posOffset>
                </wp:positionH>
                <wp:positionV relativeFrom="paragraph">
                  <wp:posOffset>2035810</wp:posOffset>
                </wp:positionV>
                <wp:extent cx="19050" cy="19685"/>
                <wp:effectExtent l="0" t="1270" r="0" b="7620"/>
                <wp:wrapNone/>
                <wp:docPr id="179193815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9685"/>
                        </a:xfrm>
                        <a:custGeom>
                          <a:avLst/>
                          <a:gdLst>
                            <a:gd name="T0" fmla="*/ 6 w 30"/>
                            <a:gd name="T1" fmla="*/ 31 h 31"/>
                            <a:gd name="T2" fmla="*/ 6 w 30"/>
                            <a:gd name="T3" fmla="*/ 31 h 31"/>
                            <a:gd name="T4" fmla="*/ 5 w 30"/>
                            <a:gd name="T5" fmla="*/ 30 h 31"/>
                            <a:gd name="T6" fmla="*/ 5 w 30"/>
                            <a:gd name="T7" fmla="*/ 30 h 31"/>
                            <a:gd name="T8" fmla="*/ 5 w 30"/>
                            <a:gd name="T9" fmla="*/ 29 h 31"/>
                            <a:gd name="T10" fmla="*/ 5 w 30"/>
                            <a:gd name="T11" fmla="*/ 28 h 31"/>
                            <a:gd name="T12" fmla="*/ 4 w 30"/>
                            <a:gd name="T13" fmla="*/ 28 h 31"/>
                            <a:gd name="T14" fmla="*/ 4 w 30"/>
                            <a:gd name="T15" fmla="*/ 28 h 31"/>
                            <a:gd name="T16" fmla="*/ 4 w 30"/>
                            <a:gd name="T17" fmla="*/ 27 h 31"/>
                            <a:gd name="T18" fmla="*/ 3 w 30"/>
                            <a:gd name="T19" fmla="*/ 25 h 31"/>
                            <a:gd name="T20" fmla="*/ 3 w 30"/>
                            <a:gd name="T21" fmla="*/ 24 h 31"/>
                            <a:gd name="T22" fmla="*/ 3 w 30"/>
                            <a:gd name="T23" fmla="*/ 23 h 31"/>
                            <a:gd name="T24" fmla="*/ 1 w 30"/>
                            <a:gd name="T25" fmla="*/ 11 h 31"/>
                            <a:gd name="T26" fmla="*/ 1 w 30"/>
                            <a:gd name="T27" fmla="*/ 10 h 31"/>
                            <a:gd name="T28" fmla="*/ 0 w 30"/>
                            <a:gd name="T29" fmla="*/ 8 h 31"/>
                            <a:gd name="T30" fmla="*/ 0 w 30"/>
                            <a:gd name="T31" fmla="*/ 6 h 31"/>
                            <a:gd name="T32" fmla="*/ 0 w 30"/>
                            <a:gd name="T33" fmla="*/ 6 h 31"/>
                            <a:gd name="T34" fmla="*/ 0 w 30"/>
                            <a:gd name="T35" fmla="*/ 3 h 31"/>
                            <a:gd name="T36" fmla="*/ 0 w 30"/>
                            <a:gd name="T37" fmla="*/ 3 h 31"/>
                            <a:gd name="T38" fmla="*/ 0 w 30"/>
                            <a:gd name="T39" fmla="*/ 2 h 31"/>
                            <a:gd name="T40" fmla="*/ 0 w 30"/>
                            <a:gd name="T41" fmla="*/ 2 h 31"/>
                            <a:gd name="T42" fmla="*/ 0 w 30"/>
                            <a:gd name="T43" fmla="*/ 2 h 31"/>
                            <a:gd name="T44" fmla="*/ 0 w 30"/>
                            <a:gd name="T45" fmla="*/ 2 h 31"/>
                            <a:gd name="T46" fmla="*/ 0 w 30"/>
                            <a:gd name="T47" fmla="*/ 1 h 31"/>
                            <a:gd name="T48" fmla="*/ 0 w 30"/>
                            <a:gd name="T49" fmla="*/ 1 h 31"/>
                            <a:gd name="T50" fmla="*/ 0 w 30"/>
                            <a:gd name="T51" fmla="*/ 1 h 31"/>
                            <a:gd name="T52" fmla="*/ 0 w 30"/>
                            <a:gd name="T53" fmla="*/ 0 h 31"/>
                            <a:gd name="T54" fmla="*/ 0 w 30"/>
                            <a:gd name="T55" fmla="*/ 0 h 31"/>
                            <a:gd name="T56" fmla="*/ 16 w 30"/>
                            <a:gd name="T57" fmla="*/ 0 h 31"/>
                            <a:gd name="T58" fmla="*/ 16 w 30"/>
                            <a:gd name="T59" fmla="*/ 0 h 31"/>
                            <a:gd name="T60" fmla="*/ 16 w 30"/>
                            <a:gd name="T61" fmla="*/ 1 h 31"/>
                            <a:gd name="T62" fmla="*/ 16 w 30"/>
                            <a:gd name="T63" fmla="*/ 1 h 31"/>
                            <a:gd name="T64" fmla="*/ 16 w 30"/>
                            <a:gd name="T65" fmla="*/ 1 h 31"/>
                            <a:gd name="T66" fmla="*/ 16 w 30"/>
                            <a:gd name="T67" fmla="*/ 2 h 31"/>
                            <a:gd name="T68" fmla="*/ 16 w 30"/>
                            <a:gd name="T69" fmla="*/ 2 h 31"/>
                            <a:gd name="T70" fmla="*/ 16 w 30"/>
                            <a:gd name="T71" fmla="*/ 2 h 31"/>
                            <a:gd name="T72" fmla="*/ 16 w 30"/>
                            <a:gd name="T73" fmla="*/ 2 h 31"/>
                            <a:gd name="T74" fmla="*/ 16 w 30"/>
                            <a:gd name="T75" fmla="*/ 3 h 31"/>
                            <a:gd name="T76" fmla="*/ 16 w 30"/>
                            <a:gd name="T77" fmla="*/ 3 h 31"/>
                            <a:gd name="T78" fmla="*/ 16 w 30"/>
                            <a:gd name="T79" fmla="*/ 6 h 31"/>
                            <a:gd name="T80" fmla="*/ 17 w 30"/>
                            <a:gd name="T81" fmla="*/ 14 h 31"/>
                            <a:gd name="T82" fmla="*/ 17 w 30"/>
                            <a:gd name="T83" fmla="*/ 15 h 31"/>
                            <a:gd name="T84" fmla="*/ 19 w 30"/>
                            <a:gd name="T85" fmla="*/ 22 h 31"/>
                            <a:gd name="T86" fmla="*/ 19 w 30"/>
                            <a:gd name="T87" fmla="*/ 23 h 31"/>
                            <a:gd name="T88" fmla="*/ 29 w 30"/>
                            <a:gd name="T89" fmla="*/ 31 h 31"/>
                            <a:gd name="T90" fmla="*/ 30 w 30"/>
                            <a:gd name="T91" fmla="*/ 31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30" h="31">
                              <a:moveTo>
                                <a:pt x="6" y="31"/>
                              </a:moveTo>
                              <a:lnTo>
                                <a:pt x="6" y="31"/>
                              </a:lnTo>
                              <a:lnTo>
                                <a:pt x="5" y="30"/>
                              </a:lnTo>
                              <a:lnTo>
                                <a:pt x="5" y="29"/>
                              </a:lnTo>
                              <a:lnTo>
                                <a:pt x="5" y="28"/>
                              </a:lnTo>
                              <a:lnTo>
                                <a:pt x="4" y="28"/>
                              </a:lnTo>
                              <a:lnTo>
                                <a:pt x="4" y="27"/>
                              </a:lnTo>
                              <a:lnTo>
                                <a:pt x="3" y="25"/>
                              </a:lnTo>
                              <a:lnTo>
                                <a:pt x="3" y="24"/>
                              </a:lnTo>
                              <a:lnTo>
                                <a:pt x="3" y="23"/>
                              </a:lnTo>
                              <a:lnTo>
                                <a:pt x="1" y="11"/>
                              </a:lnTo>
                              <a:lnTo>
                                <a:pt x="1" y="10"/>
                              </a:lnTo>
                              <a:lnTo>
                                <a:pt x="0" y="8"/>
                              </a:lnTo>
                              <a:lnTo>
                                <a:pt x="0" y="6"/>
                              </a:lnTo>
                              <a:lnTo>
                                <a:pt x="0" y="3"/>
                              </a:lnTo>
                              <a:lnTo>
                                <a:pt x="0" y="2"/>
                              </a:lnTo>
                              <a:lnTo>
                                <a:pt x="0" y="1"/>
                              </a:lnTo>
                              <a:lnTo>
                                <a:pt x="0" y="0"/>
                              </a:lnTo>
                              <a:lnTo>
                                <a:pt x="16" y="0"/>
                              </a:lnTo>
                              <a:lnTo>
                                <a:pt x="16" y="1"/>
                              </a:lnTo>
                              <a:lnTo>
                                <a:pt x="16" y="2"/>
                              </a:lnTo>
                              <a:lnTo>
                                <a:pt x="16" y="3"/>
                              </a:lnTo>
                              <a:lnTo>
                                <a:pt x="16" y="6"/>
                              </a:lnTo>
                              <a:lnTo>
                                <a:pt x="17" y="14"/>
                              </a:lnTo>
                              <a:lnTo>
                                <a:pt x="17" y="15"/>
                              </a:lnTo>
                              <a:lnTo>
                                <a:pt x="19" y="22"/>
                              </a:lnTo>
                              <a:lnTo>
                                <a:pt x="19" y="23"/>
                              </a:lnTo>
                              <a:lnTo>
                                <a:pt x="29" y="31"/>
                              </a:lnTo>
                              <a:lnTo>
                                <a:pt x="30" y="3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63248B38" id="Freeform 7" o:spid="_x0000_s1026" style="position:absolute;z-index:-2517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5.3pt,161.85pt,465.3pt,161.85pt,465.25pt,161.8pt,465.25pt,161.75pt,465.25pt,161.7pt,465.2pt,161.7pt,465.2pt,161.65pt,465.15pt,161.55pt,465.15pt,161.5pt,465.15pt,161.45pt,465.05pt,160.85pt,465.05pt,160.8pt,465pt,160.7pt,465pt,160.6pt,465pt,160.45pt,465pt,160.4pt,465pt,160.35pt,465pt,160.3pt,465.8pt,160.3pt,465.8pt,160.35pt,465.8pt,160.4pt,465.8pt,160.45pt,465.8pt,160.6pt,465.85pt,161pt,465.85pt,161.05pt,465.95pt,161.4pt,465.95pt,161.45pt,466.45pt,161.85pt,466.5pt,161.85pt" coordsize="30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" stroked="f">
                <v:path o:connecttype="custom" o:connectlocs="3810,19685;3810,19685;3175,19050;3175,19050;3175,18415;3175,17780;2540,17780;2540,17780;2540,17145;1905,15875;1905,15240;1905,14605;635,6985;635,6350;0,5080;0,3810;0,3810;0,1905;0,1905;0,1270;0,1270;0,1270;0,1270;0,635;0,635;0,635;0,0;0,0;10160,0;10160,0;10160,635;10160,635;10160,635;10160,1270;10160,1270;10160,1270;10160,1270;10160,1905;10160,1905;10160,3810;10795,8890;10795,9525;12065,13970;12065,14605;18415,19685;19050,19685" o:connectangles="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61472" behindDoc="1" locked="0" layoutInCell="1" allowOverlap="1" wp14:anchorId="580D2D42" wp14:editId="3BBDA94A">
                <wp:simplePos x="0" y="0"/>
                <wp:positionH relativeFrom="page">
                  <wp:posOffset>5924550</wp:posOffset>
                </wp:positionH>
                <wp:positionV relativeFrom="paragraph">
                  <wp:posOffset>2043430</wp:posOffset>
                </wp:positionV>
                <wp:extent cx="17780" cy="12065"/>
                <wp:effectExtent l="0" t="8890" r="1270" b="7620"/>
                <wp:wrapNone/>
                <wp:docPr id="28673568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2065"/>
                        </a:xfrm>
                        <a:custGeom>
                          <a:avLst/>
                          <a:gdLst>
                            <a:gd name="T0" fmla="*/ 0 w 28"/>
                            <a:gd name="T1" fmla="*/ 19 h 19"/>
                            <a:gd name="T2" fmla="*/ 6 w 28"/>
                            <a:gd name="T3" fmla="*/ 17 h 19"/>
                            <a:gd name="T4" fmla="*/ 6 w 28"/>
                            <a:gd name="T5" fmla="*/ 17 h 19"/>
                            <a:gd name="T6" fmla="*/ 12 w 28"/>
                            <a:gd name="T7" fmla="*/ 2 h 19"/>
                            <a:gd name="T8" fmla="*/ 12 w 28"/>
                            <a:gd name="T9" fmla="*/ 1 h 19"/>
                            <a:gd name="T10" fmla="*/ 12 w 28"/>
                            <a:gd name="T11" fmla="*/ 1 h 19"/>
                            <a:gd name="T12" fmla="*/ 12 w 28"/>
                            <a:gd name="T13" fmla="*/ 1 h 19"/>
                            <a:gd name="T14" fmla="*/ 12 w 28"/>
                            <a:gd name="T15" fmla="*/ 1 h 19"/>
                            <a:gd name="T16" fmla="*/ 12 w 28"/>
                            <a:gd name="T17" fmla="*/ 0 h 19"/>
                            <a:gd name="T18" fmla="*/ 28 w 28"/>
                            <a:gd name="T19" fmla="*/ 0 h 19"/>
                            <a:gd name="T20" fmla="*/ 28 w 28"/>
                            <a:gd name="T21" fmla="*/ 1 h 19"/>
                            <a:gd name="T22" fmla="*/ 28 w 28"/>
                            <a:gd name="T23" fmla="*/ 1 h 19"/>
                            <a:gd name="T24" fmla="*/ 28 w 28"/>
                            <a:gd name="T25" fmla="*/ 1 h 19"/>
                            <a:gd name="T26" fmla="*/ 28 w 28"/>
                            <a:gd name="T27" fmla="*/ 1 h 19"/>
                            <a:gd name="T28" fmla="*/ 28 w 28"/>
                            <a:gd name="T29" fmla="*/ 2 h 19"/>
                            <a:gd name="T30" fmla="*/ 28 w 28"/>
                            <a:gd name="T31" fmla="*/ 2 h 19"/>
                            <a:gd name="T32" fmla="*/ 28 w 28"/>
                            <a:gd name="T33" fmla="*/ 4 h 19"/>
                            <a:gd name="T34" fmla="*/ 28 w 28"/>
                            <a:gd name="T35" fmla="*/ 5 h 19"/>
                            <a:gd name="T36" fmla="*/ 28 w 28"/>
                            <a:gd name="T37" fmla="*/ 10 h 19"/>
                            <a:gd name="T38" fmla="*/ 27 w 28"/>
                            <a:gd name="T39" fmla="*/ 14 h 19"/>
                            <a:gd name="T40" fmla="*/ 26 w 28"/>
                            <a:gd name="T41" fmla="*/ 15 h 19"/>
                            <a:gd name="T42" fmla="*/ 26 w 28"/>
                            <a:gd name="T43" fmla="*/ 16 h 19"/>
                            <a:gd name="T44" fmla="*/ 26 w 28"/>
                            <a:gd name="T45" fmla="*/ 17 h 19"/>
                            <a:gd name="T46" fmla="*/ 26 w 28"/>
                            <a:gd name="T47" fmla="*/ 17 h 19"/>
                            <a:gd name="T48" fmla="*/ 25 w 28"/>
                            <a:gd name="T49" fmla="*/ 18 h 19"/>
                            <a:gd name="T50" fmla="*/ 25 w 28"/>
                            <a:gd name="T51" fmla="*/ 18 h 19"/>
                            <a:gd name="T52" fmla="*/ 25 w 28"/>
                            <a:gd name="T53" fmla="*/ 18 h 19"/>
                            <a:gd name="T54" fmla="*/ 25 w 28"/>
                            <a:gd name="T55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28" h="19">
                              <a:moveTo>
                                <a:pt x="0" y="19"/>
                              </a:moveTo>
                              <a:lnTo>
                                <a:pt x="6" y="17"/>
                              </a:lnTo>
                              <a:lnTo>
                                <a:pt x="12" y="2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lnTo>
                                <a:pt x="28" y="0"/>
                              </a:lnTo>
                              <a:lnTo>
                                <a:pt x="28" y="1"/>
                              </a:lnTo>
                              <a:lnTo>
                                <a:pt x="28" y="2"/>
                              </a:lnTo>
                              <a:lnTo>
                                <a:pt x="28" y="4"/>
                              </a:lnTo>
                              <a:lnTo>
                                <a:pt x="28" y="5"/>
                              </a:lnTo>
                              <a:lnTo>
                                <a:pt x="28" y="10"/>
                              </a:lnTo>
                              <a:lnTo>
                                <a:pt x="27" y="14"/>
                              </a:lnTo>
                              <a:lnTo>
                                <a:pt x="26" y="15"/>
                              </a:lnTo>
                              <a:lnTo>
                                <a:pt x="26" y="16"/>
                              </a:lnTo>
                              <a:lnTo>
                                <a:pt x="26" y="17"/>
                              </a:lnTo>
                              <a:lnTo>
                                <a:pt x="25" y="18"/>
                              </a:lnTo>
                              <a:lnTo>
                                <a:pt x="25" y="1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6B0E59AF" id="Freeform 8" o:spid="_x0000_s1026" style="position:absolute;z-index:-25175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6.5pt,161.85pt,466.8pt,161.75pt,467.1pt,161pt,467.1pt,160.95pt,467.1pt,160.9pt,467.9pt,160.9pt,467.9pt,160.95pt,467.9pt,161pt,467.9pt,161.1pt,467.9pt,161.15pt,467.9pt,161.4pt,467.85pt,161.6pt,467.8pt,161.65pt,467.8pt,161.7pt,467.8pt,161.75pt,467.75pt,161.8pt,467.75pt,161.85pt" coordsize="2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" stroked="f">
                <v:path o:connecttype="custom" o:connectlocs="0,12065;3810,10795;3810,10795;7620,1270;7620,635;7620,635;7620,635;7620,635;7620,0;17780,0;17780,635;17780,635;17780,635;17780,635;17780,1270;17780,1270;17780,2540;17780,3175;17780,6350;17145,8890;16510,9525;16510,10160;16510,10795;16510,10795;15875,11430;15875,11430;15875,11430;15875,12065" o:connectangles="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62496" behindDoc="1" locked="0" layoutInCell="1" allowOverlap="1" wp14:anchorId="0C8E280D" wp14:editId="7551CD5B">
                <wp:simplePos x="0" y="0"/>
                <wp:positionH relativeFrom="page">
                  <wp:posOffset>5905500</wp:posOffset>
                </wp:positionH>
                <wp:positionV relativeFrom="paragraph">
                  <wp:posOffset>2026920</wp:posOffset>
                </wp:positionV>
                <wp:extent cx="37465" cy="8890"/>
                <wp:effectExtent l="0" t="1905" r="635" b="0"/>
                <wp:wrapNone/>
                <wp:docPr id="94363416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65" cy="8890"/>
                        </a:xfrm>
                        <a:custGeom>
                          <a:avLst/>
                          <a:gdLst>
                            <a:gd name="T0" fmla="*/ 0 w 59"/>
                            <a:gd name="T1" fmla="*/ 14 h 14"/>
                            <a:gd name="T2" fmla="*/ 0 w 59"/>
                            <a:gd name="T3" fmla="*/ 14 h 14"/>
                            <a:gd name="T4" fmla="*/ 0 w 59"/>
                            <a:gd name="T5" fmla="*/ 13 h 14"/>
                            <a:gd name="T6" fmla="*/ 0 w 59"/>
                            <a:gd name="T7" fmla="*/ 13 h 14"/>
                            <a:gd name="T8" fmla="*/ 0 w 59"/>
                            <a:gd name="T9" fmla="*/ 13 h 14"/>
                            <a:gd name="T10" fmla="*/ 0 w 59"/>
                            <a:gd name="T11" fmla="*/ 13 h 14"/>
                            <a:gd name="T12" fmla="*/ 0 w 59"/>
                            <a:gd name="T13" fmla="*/ 12 h 14"/>
                            <a:gd name="T14" fmla="*/ 0 w 59"/>
                            <a:gd name="T15" fmla="*/ 12 h 14"/>
                            <a:gd name="T16" fmla="*/ 0 w 59"/>
                            <a:gd name="T17" fmla="*/ 12 h 14"/>
                            <a:gd name="T18" fmla="*/ 0 w 59"/>
                            <a:gd name="T19" fmla="*/ 12 h 14"/>
                            <a:gd name="T20" fmla="*/ 0 w 59"/>
                            <a:gd name="T21" fmla="*/ 11 h 14"/>
                            <a:gd name="T22" fmla="*/ 0 w 59"/>
                            <a:gd name="T23" fmla="*/ 11 h 14"/>
                            <a:gd name="T24" fmla="*/ 0 w 59"/>
                            <a:gd name="T25" fmla="*/ 11 h 14"/>
                            <a:gd name="T26" fmla="*/ 0 w 59"/>
                            <a:gd name="T27" fmla="*/ 10 h 14"/>
                            <a:gd name="T28" fmla="*/ 0 w 59"/>
                            <a:gd name="T29" fmla="*/ 10 h 14"/>
                            <a:gd name="T30" fmla="*/ 0 w 59"/>
                            <a:gd name="T31" fmla="*/ 10 h 14"/>
                            <a:gd name="T32" fmla="*/ 0 w 59"/>
                            <a:gd name="T33" fmla="*/ 10 h 14"/>
                            <a:gd name="T34" fmla="*/ 0 w 59"/>
                            <a:gd name="T35" fmla="*/ 9 h 14"/>
                            <a:gd name="T36" fmla="*/ 0 w 59"/>
                            <a:gd name="T37" fmla="*/ 9 h 14"/>
                            <a:gd name="T38" fmla="*/ 0 w 59"/>
                            <a:gd name="T39" fmla="*/ 9 h 14"/>
                            <a:gd name="T40" fmla="*/ 0 w 59"/>
                            <a:gd name="T41" fmla="*/ 0 h 14"/>
                            <a:gd name="T42" fmla="*/ 59 w 59"/>
                            <a:gd name="T43" fmla="*/ 0 h 14"/>
                            <a:gd name="T44" fmla="*/ 59 w 59"/>
                            <a:gd name="T45" fmla="*/ 1 h 14"/>
                            <a:gd name="T46" fmla="*/ 59 w 59"/>
                            <a:gd name="T47" fmla="*/ 4 h 14"/>
                            <a:gd name="T48" fmla="*/ 59 w 59"/>
                            <a:gd name="T49" fmla="*/ 6 h 14"/>
                            <a:gd name="T50" fmla="*/ 59 w 59"/>
                            <a:gd name="T51" fmla="*/ 9 h 14"/>
                            <a:gd name="T52" fmla="*/ 59 w 59"/>
                            <a:gd name="T53" fmla="*/ 9 h 14"/>
                            <a:gd name="T54" fmla="*/ 59 w 59"/>
                            <a:gd name="T55" fmla="*/ 9 h 14"/>
                            <a:gd name="T56" fmla="*/ 59 w 59"/>
                            <a:gd name="T57" fmla="*/ 9 h 14"/>
                            <a:gd name="T58" fmla="*/ 59 w 59"/>
                            <a:gd name="T59" fmla="*/ 10 h 14"/>
                            <a:gd name="T60" fmla="*/ 59 w 59"/>
                            <a:gd name="T61" fmla="*/ 10 h 14"/>
                            <a:gd name="T62" fmla="*/ 59 w 59"/>
                            <a:gd name="T63" fmla="*/ 10 h 14"/>
                            <a:gd name="T64" fmla="*/ 59 w 59"/>
                            <a:gd name="T65" fmla="*/ 10 h 14"/>
                            <a:gd name="T66" fmla="*/ 59 w 59"/>
                            <a:gd name="T67" fmla="*/ 11 h 14"/>
                            <a:gd name="T68" fmla="*/ 59 w 59"/>
                            <a:gd name="T69" fmla="*/ 11 h 14"/>
                            <a:gd name="T70" fmla="*/ 59 w 59"/>
                            <a:gd name="T71" fmla="*/ 11 h 14"/>
                            <a:gd name="T72" fmla="*/ 59 w 59"/>
                            <a:gd name="T73" fmla="*/ 12 h 14"/>
                            <a:gd name="T74" fmla="*/ 59 w 59"/>
                            <a:gd name="T75" fmla="*/ 12 h 14"/>
                            <a:gd name="T76" fmla="*/ 59 w 59"/>
                            <a:gd name="T77" fmla="*/ 12 h 14"/>
                            <a:gd name="T78" fmla="*/ 59 w 59"/>
                            <a:gd name="T79" fmla="*/ 12 h 14"/>
                            <a:gd name="T80" fmla="*/ 59 w 59"/>
                            <a:gd name="T81" fmla="*/ 13 h 14"/>
                            <a:gd name="T82" fmla="*/ 59 w 59"/>
                            <a:gd name="T83" fmla="*/ 13 h 14"/>
                            <a:gd name="T84" fmla="*/ 59 w 59"/>
                            <a:gd name="T85" fmla="*/ 13 h 14"/>
                            <a:gd name="T86" fmla="*/ 59 w 59"/>
                            <a:gd name="T87" fmla="*/ 13 h 14"/>
                            <a:gd name="T88" fmla="*/ 59 w 59"/>
                            <a:gd name="T89" fmla="*/ 14 h 14"/>
                            <a:gd name="T90" fmla="*/ 59 w 59"/>
                            <a:gd name="T91" fmla="*/ 14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59" h="14">
                              <a:moveTo>
                                <a:pt x="0" y="14"/>
                              </a:moveTo>
                              <a:lnTo>
                                <a:pt x="0" y="14"/>
                              </a:lnTo>
                              <a:lnTo>
                                <a:pt x="0" y="13"/>
                              </a:lnTo>
                              <a:lnTo>
                                <a:pt x="0" y="12"/>
                              </a:lnTo>
                              <a:lnTo>
                                <a:pt x="0" y="11"/>
                              </a:lnTo>
                              <a:lnTo>
                                <a:pt x="0" y="10"/>
                              </a:lnTo>
                              <a:lnTo>
                                <a:pt x="0" y="9"/>
                              </a:lnTo>
                              <a:lnTo>
                                <a:pt x="0" y="0"/>
                              </a:lnTo>
                              <a:lnTo>
                                <a:pt x="59" y="0"/>
                              </a:lnTo>
                              <a:lnTo>
                                <a:pt x="59" y="1"/>
                              </a:lnTo>
                              <a:lnTo>
                                <a:pt x="59" y="4"/>
                              </a:lnTo>
                              <a:lnTo>
                                <a:pt x="59" y="6"/>
                              </a:lnTo>
                              <a:lnTo>
                                <a:pt x="59" y="9"/>
                              </a:lnTo>
                              <a:lnTo>
                                <a:pt x="59" y="10"/>
                              </a:lnTo>
                              <a:lnTo>
                                <a:pt x="59" y="11"/>
                              </a:lnTo>
                              <a:lnTo>
                                <a:pt x="59" y="12"/>
                              </a:lnTo>
                              <a:lnTo>
                                <a:pt x="59" y="13"/>
                              </a:lnTo>
                              <a:lnTo>
                                <a:pt x="59" y="1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4288238" id="Freeform 9" o:spid="_x0000_s1026" style="position:absolute;z-index:-25175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5pt,160.3pt,465pt,160.3pt,465pt,160.25pt,465pt,160.2pt,465pt,160.15pt,465pt,160.1pt,465pt,160.05pt,465pt,159.6pt,467.95pt,159.6pt,467.95pt,159.65pt,467.95pt,159.8pt,467.95pt,159.9pt,467.95pt,160.05pt,467.95pt,160.1pt,467.95pt,160.15pt,467.95pt,160.2pt,467.95pt,160.25pt,467.95pt,160.3pt" coordsize="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" stroked="f">
                <v:path o:connecttype="custom" o:connectlocs="0,8890;0,8890;0,8255;0,8255;0,8255;0,8255;0,7620;0,7620;0,7620;0,7620;0,6985;0,6985;0,6985;0,6350;0,6350;0,6350;0,6350;0,5715;0,5715;0,5715;0,0;37465,0;37465,635;37465,2540;37465,3810;37465,5715;37465,5715;37465,5715;37465,5715;37465,6350;37465,6350;37465,6350;37465,6350;37465,6985;37465,6985;37465,6985;37465,7620;37465,7620;37465,7620;37465,7620;37465,8255;37465,8255;37465,8255;37465,8255;37465,8890;37465,8890" o:connectangles="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63520" behindDoc="1" locked="0" layoutInCell="1" allowOverlap="1" wp14:anchorId="44A343DA" wp14:editId="181CEB46">
                <wp:simplePos x="0" y="0"/>
                <wp:positionH relativeFrom="page">
                  <wp:posOffset>5905500</wp:posOffset>
                </wp:positionH>
                <wp:positionV relativeFrom="paragraph">
                  <wp:posOffset>2011680</wp:posOffset>
                </wp:positionV>
                <wp:extent cx="19050" cy="15240"/>
                <wp:effectExtent l="0" t="5715" r="0" b="7620"/>
                <wp:wrapNone/>
                <wp:docPr id="126892090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5240"/>
                        </a:xfrm>
                        <a:custGeom>
                          <a:avLst/>
                          <a:gdLst>
                            <a:gd name="T0" fmla="*/ 0 w 30"/>
                            <a:gd name="T1" fmla="*/ 24 h 24"/>
                            <a:gd name="T2" fmla="*/ 1 w 30"/>
                            <a:gd name="T3" fmla="*/ 22 h 24"/>
                            <a:gd name="T4" fmla="*/ 1 w 30"/>
                            <a:gd name="T5" fmla="*/ 21 h 24"/>
                            <a:gd name="T6" fmla="*/ 1 w 30"/>
                            <a:gd name="T7" fmla="*/ 20 h 24"/>
                            <a:gd name="T8" fmla="*/ 1 w 30"/>
                            <a:gd name="T9" fmla="*/ 18 h 24"/>
                            <a:gd name="T10" fmla="*/ 1 w 30"/>
                            <a:gd name="T11" fmla="*/ 17 h 24"/>
                            <a:gd name="T12" fmla="*/ 1 w 30"/>
                            <a:gd name="T13" fmla="*/ 16 h 24"/>
                            <a:gd name="T14" fmla="*/ 2 w 30"/>
                            <a:gd name="T15" fmla="*/ 14 h 24"/>
                            <a:gd name="T16" fmla="*/ 2 w 30"/>
                            <a:gd name="T17" fmla="*/ 13 h 24"/>
                            <a:gd name="T18" fmla="*/ 2 w 30"/>
                            <a:gd name="T19" fmla="*/ 12 h 24"/>
                            <a:gd name="T20" fmla="*/ 2 w 30"/>
                            <a:gd name="T21" fmla="*/ 10 h 24"/>
                            <a:gd name="T22" fmla="*/ 3 w 30"/>
                            <a:gd name="T23" fmla="*/ 10 h 24"/>
                            <a:gd name="T24" fmla="*/ 3 w 30"/>
                            <a:gd name="T25" fmla="*/ 9 h 24"/>
                            <a:gd name="T26" fmla="*/ 3 w 30"/>
                            <a:gd name="T27" fmla="*/ 8 h 24"/>
                            <a:gd name="T28" fmla="*/ 4 w 30"/>
                            <a:gd name="T29" fmla="*/ 6 h 24"/>
                            <a:gd name="T30" fmla="*/ 4 w 30"/>
                            <a:gd name="T31" fmla="*/ 5 h 24"/>
                            <a:gd name="T32" fmla="*/ 4 w 30"/>
                            <a:gd name="T33" fmla="*/ 4 h 24"/>
                            <a:gd name="T34" fmla="*/ 5 w 30"/>
                            <a:gd name="T35" fmla="*/ 3 h 24"/>
                            <a:gd name="T36" fmla="*/ 5 w 30"/>
                            <a:gd name="T37" fmla="*/ 2 h 24"/>
                            <a:gd name="T38" fmla="*/ 5 w 30"/>
                            <a:gd name="T39" fmla="*/ 2 h 24"/>
                            <a:gd name="T40" fmla="*/ 6 w 30"/>
                            <a:gd name="T41" fmla="*/ 1 h 24"/>
                            <a:gd name="T42" fmla="*/ 6 w 30"/>
                            <a:gd name="T43" fmla="*/ 1 h 24"/>
                            <a:gd name="T44" fmla="*/ 6 w 30"/>
                            <a:gd name="T45" fmla="*/ 0 h 24"/>
                            <a:gd name="T46" fmla="*/ 6 w 30"/>
                            <a:gd name="T47" fmla="*/ 0 h 24"/>
                            <a:gd name="T48" fmla="*/ 30 w 30"/>
                            <a:gd name="T49" fmla="*/ 0 h 24"/>
                            <a:gd name="T50" fmla="*/ 28 w 30"/>
                            <a:gd name="T51" fmla="*/ 0 h 24"/>
                            <a:gd name="T52" fmla="*/ 27 w 30"/>
                            <a:gd name="T53" fmla="*/ 0 h 24"/>
                            <a:gd name="T54" fmla="*/ 17 w 30"/>
                            <a:gd name="T55" fmla="*/ 17 h 24"/>
                            <a:gd name="T56" fmla="*/ 17 w 30"/>
                            <a:gd name="T57" fmla="*/ 18 h 24"/>
                            <a:gd name="T58" fmla="*/ 16 w 30"/>
                            <a:gd name="T59" fmla="*/ 20 h 24"/>
                            <a:gd name="T60" fmla="*/ 16 w 30"/>
                            <a:gd name="T61" fmla="*/ 21 h 24"/>
                            <a:gd name="T62" fmla="*/ 16 w 30"/>
                            <a:gd name="T63" fmla="*/ 22 h 24"/>
                            <a:gd name="T64" fmla="*/ 16 w 30"/>
                            <a:gd name="T65" fmla="*/ 24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30" h="24">
                              <a:moveTo>
                                <a:pt x="0" y="24"/>
                              </a:moveTo>
                              <a:lnTo>
                                <a:pt x="1" y="22"/>
                              </a:lnTo>
                              <a:lnTo>
                                <a:pt x="1" y="21"/>
                              </a:lnTo>
                              <a:lnTo>
                                <a:pt x="1" y="20"/>
                              </a:lnTo>
                              <a:lnTo>
                                <a:pt x="1" y="18"/>
                              </a:lnTo>
                              <a:lnTo>
                                <a:pt x="1" y="17"/>
                              </a:lnTo>
                              <a:lnTo>
                                <a:pt x="1" y="16"/>
                              </a:lnTo>
                              <a:lnTo>
                                <a:pt x="2" y="14"/>
                              </a:lnTo>
                              <a:lnTo>
                                <a:pt x="2" y="13"/>
                              </a:lnTo>
                              <a:lnTo>
                                <a:pt x="2" y="12"/>
                              </a:lnTo>
                              <a:lnTo>
                                <a:pt x="2" y="10"/>
                              </a:lnTo>
                              <a:lnTo>
                                <a:pt x="3" y="10"/>
                              </a:lnTo>
                              <a:lnTo>
                                <a:pt x="3" y="9"/>
                              </a:lnTo>
                              <a:lnTo>
                                <a:pt x="3" y="8"/>
                              </a:lnTo>
                              <a:lnTo>
                                <a:pt x="4" y="6"/>
                              </a:lnTo>
                              <a:lnTo>
                                <a:pt x="4" y="5"/>
                              </a:lnTo>
                              <a:lnTo>
                                <a:pt x="4" y="4"/>
                              </a:lnTo>
                              <a:lnTo>
                                <a:pt x="5" y="3"/>
                              </a:lnTo>
                              <a:lnTo>
                                <a:pt x="5" y="2"/>
                              </a:lnTo>
                              <a:lnTo>
                                <a:pt x="6" y="1"/>
                              </a:lnTo>
                              <a:lnTo>
                                <a:pt x="6" y="0"/>
                              </a:lnTo>
                              <a:lnTo>
                                <a:pt x="30" y="0"/>
                              </a:lnTo>
                              <a:lnTo>
                                <a:pt x="28" y="0"/>
                              </a:lnTo>
                              <a:lnTo>
                                <a:pt x="27" y="0"/>
                              </a:lnTo>
                              <a:lnTo>
                                <a:pt x="17" y="17"/>
                              </a:lnTo>
                              <a:lnTo>
                                <a:pt x="17" y="18"/>
                              </a:lnTo>
                              <a:lnTo>
                                <a:pt x="16" y="20"/>
                              </a:lnTo>
                              <a:lnTo>
                                <a:pt x="16" y="21"/>
                              </a:lnTo>
                              <a:lnTo>
                                <a:pt x="16" y="22"/>
                              </a:lnTo>
                              <a:lnTo>
                                <a:pt x="16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6A64E295" id="Freeform 10" o:spid="_x0000_s1026" style="position:absolute;z-index:-25175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5pt,159.6pt,465.05pt,159.5pt,465.05pt,159.45pt,465.05pt,159.4pt,465.05pt,159.3pt,465.05pt,159.25pt,465.05pt,159.2pt,465.1pt,159.1pt,465.1pt,159.05pt,465.1pt,159pt,465.1pt,158.9pt,465.15pt,158.9pt,465.15pt,158.85pt,465.15pt,158.8pt,465.2pt,158.7pt,465.2pt,158.65pt,465.2pt,158.6pt,465.25pt,158.55pt,465.25pt,158.5pt,465.3pt,158.45pt,465.3pt,158.4pt,466.5pt,158.4pt,466.4pt,158.4pt,466.35pt,158.4pt,465.85pt,159.25pt,465.85pt,159.3pt,465.8pt,159.4pt,465.8pt,159.45pt,465.8pt,159.5pt,465.8pt,159.6pt" coordsize="30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" stroked="f">
                <v:path o:connecttype="custom" o:connectlocs="0,15240;635,13970;635,13335;635,12700;635,11430;635,10795;635,10160;1270,8890;1270,8255;1270,7620;1270,6350;1905,6350;1905,5715;1905,5080;2540,3810;2540,3175;2540,2540;3175,1905;3175,1270;3175,1270;3810,635;3810,635;3810,0;3810,0;19050,0;17780,0;17145,0;10795,10795;10795,11430;10160,12700;10160,13335;10160,13970;10160,15240" o:connectangles="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64544" behindDoc="1" locked="0" layoutInCell="1" allowOverlap="1" wp14:anchorId="466EE6D3" wp14:editId="0FC940FC">
                <wp:simplePos x="0" y="0"/>
                <wp:positionH relativeFrom="page">
                  <wp:posOffset>5924550</wp:posOffset>
                </wp:positionH>
                <wp:positionV relativeFrom="paragraph">
                  <wp:posOffset>2011680</wp:posOffset>
                </wp:positionV>
                <wp:extent cx="18415" cy="15240"/>
                <wp:effectExtent l="0" t="5715" r="635" b="7620"/>
                <wp:wrapNone/>
                <wp:docPr id="163440616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5240"/>
                        </a:xfrm>
                        <a:custGeom>
                          <a:avLst/>
                          <a:gdLst>
                            <a:gd name="T0" fmla="*/ 13 w 29"/>
                            <a:gd name="T1" fmla="*/ 24 h 24"/>
                            <a:gd name="T2" fmla="*/ 13 w 29"/>
                            <a:gd name="T3" fmla="*/ 24 h 24"/>
                            <a:gd name="T4" fmla="*/ 13 w 29"/>
                            <a:gd name="T5" fmla="*/ 24 h 24"/>
                            <a:gd name="T6" fmla="*/ 13 w 29"/>
                            <a:gd name="T7" fmla="*/ 24 h 24"/>
                            <a:gd name="T8" fmla="*/ 13 w 29"/>
                            <a:gd name="T9" fmla="*/ 24 h 24"/>
                            <a:gd name="T10" fmla="*/ 13 w 29"/>
                            <a:gd name="T11" fmla="*/ 23 h 24"/>
                            <a:gd name="T12" fmla="*/ 13 w 29"/>
                            <a:gd name="T13" fmla="*/ 23 h 24"/>
                            <a:gd name="T14" fmla="*/ 13 w 29"/>
                            <a:gd name="T15" fmla="*/ 23 h 24"/>
                            <a:gd name="T16" fmla="*/ 13 w 29"/>
                            <a:gd name="T17" fmla="*/ 23 h 24"/>
                            <a:gd name="T18" fmla="*/ 13 w 29"/>
                            <a:gd name="T19" fmla="*/ 22 h 24"/>
                            <a:gd name="T20" fmla="*/ 12 w 29"/>
                            <a:gd name="T21" fmla="*/ 15 h 24"/>
                            <a:gd name="T22" fmla="*/ 12 w 29"/>
                            <a:gd name="T23" fmla="*/ 14 h 24"/>
                            <a:gd name="T24" fmla="*/ 11 w 29"/>
                            <a:gd name="T25" fmla="*/ 8 h 24"/>
                            <a:gd name="T26" fmla="*/ 11 w 29"/>
                            <a:gd name="T27" fmla="*/ 8 h 24"/>
                            <a:gd name="T28" fmla="*/ 0 w 29"/>
                            <a:gd name="T29" fmla="*/ 0 h 24"/>
                            <a:gd name="T30" fmla="*/ 24 w 29"/>
                            <a:gd name="T31" fmla="*/ 0 h 24"/>
                            <a:gd name="T32" fmla="*/ 24 w 29"/>
                            <a:gd name="T33" fmla="*/ 0 h 24"/>
                            <a:gd name="T34" fmla="*/ 24 w 29"/>
                            <a:gd name="T35" fmla="*/ 1 h 24"/>
                            <a:gd name="T36" fmla="*/ 24 w 29"/>
                            <a:gd name="T37" fmla="*/ 1 h 24"/>
                            <a:gd name="T38" fmla="*/ 25 w 29"/>
                            <a:gd name="T39" fmla="*/ 1 h 24"/>
                            <a:gd name="T40" fmla="*/ 25 w 29"/>
                            <a:gd name="T41" fmla="*/ 2 h 24"/>
                            <a:gd name="T42" fmla="*/ 25 w 29"/>
                            <a:gd name="T43" fmla="*/ 3 h 24"/>
                            <a:gd name="T44" fmla="*/ 25 w 29"/>
                            <a:gd name="T45" fmla="*/ 4 h 24"/>
                            <a:gd name="T46" fmla="*/ 26 w 29"/>
                            <a:gd name="T47" fmla="*/ 5 h 24"/>
                            <a:gd name="T48" fmla="*/ 26 w 29"/>
                            <a:gd name="T49" fmla="*/ 5 h 24"/>
                            <a:gd name="T50" fmla="*/ 26 w 29"/>
                            <a:gd name="T51" fmla="*/ 6 h 24"/>
                            <a:gd name="T52" fmla="*/ 26 w 29"/>
                            <a:gd name="T53" fmla="*/ 7 h 24"/>
                            <a:gd name="T54" fmla="*/ 27 w 29"/>
                            <a:gd name="T55" fmla="*/ 8 h 24"/>
                            <a:gd name="T56" fmla="*/ 27 w 29"/>
                            <a:gd name="T57" fmla="*/ 8 h 24"/>
                            <a:gd name="T58" fmla="*/ 27 w 29"/>
                            <a:gd name="T59" fmla="*/ 9 h 24"/>
                            <a:gd name="T60" fmla="*/ 27 w 29"/>
                            <a:gd name="T61" fmla="*/ 11 h 24"/>
                            <a:gd name="T62" fmla="*/ 28 w 29"/>
                            <a:gd name="T63" fmla="*/ 12 h 24"/>
                            <a:gd name="T64" fmla="*/ 28 w 29"/>
                            <a:gd name="T65" fmla="*/ 12 h 24"/>
                            <a:gd name="T66" fmla="*/ 28 w 29"/>
                            <a:gd name="T67" fmla="*/ 14 h 24"/>
                            <a:gd name="T68" fmla="*/ 28 w 29"/>
                            <a:gd name="T69" fmla="*/ 15 h 24"/>
                            <a:gd name="T70" fmla="*/ 29 w 29"/>
                            <a:gd name="T71" fmla="*/ 22 h 24"/>
                            <a:gd name="T72" fmla="*/ 29 w 29"/>
                            <a:gd name="T73" fmla="*/ 22 h 24"/>
                            <a:gd name="T74" fmla="*/ 29 w 29"/>
                            <a:gd name="T75" fmla="*/ 23 h 24"/>
                            <a:gd name="T76" fmla="*/ 29 w 29"/>
                            <a:gd name="T77" fmla="*/ 23 h 24"/>
                            <a:gd name="T78" fmla="*/ 29 w 29"/>
                            <a:gd name="T79" fmla="*/ 23 h 24"/>
                            <a:gd name="T80" fmla="*/ 29 w 29"/>
                            <a:gd name="T81" fmla="*/ 23 h 24"/>
                            <a:gd name="T82" fmla="*/ 29 w 29"/>
                            <a:gd name="T83" fmla="*/ 24 h 24"/>
                            <a:gd name="T84" fmla="*/ 29 w 29"/>
                            <a:gd name="T85" fmla="*/ 24 h 24"/>
                            <a:gd name="T86" fmla="*/ 29 w 29"/>
                            <a:gd name="T87" fmla="*/ 24 h 24"/>
                            <a:gd name="T88" fmla="*/ 29 w 29"/>
                            <a:gd name="T89" fmla="*/ 24 h 24"/>
                            <a:gd name="T90" fmla="*/ 29 w 29"/>
                            <a:gd name="T91" fmla="*/ 24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29" h="24">
                              <a:moveTo>
                                <a:pt x="13" y="24"/>
                              </a:moveTo>
                              <a:lnTo>
                                <a:pt x="13" y="24"/>
                              </a:lnTo>
                              <a:lnTo>
                                <a:pt x="13" y="23"/>
                              </a:lnTo>
                              <a:lnTo>
                                <a:pt x="13" y="22"/>
                              </a:lnTo>
                              <a:lnTo>
                                <a:pt x="12" y="15"/>
                              </a:lnTo>
                              <a:lnTo>
                                <a:pt x="12" y="14"/>
                              </a:lnTo>
                              <a:lnTo>
                                <a:pt x="11" y="8"/>
                              </a:lnTo>
                              <a:lnTo>
                                <a:pt x="0" y="0"/>
                              </a:lnTo>
                              <a:lnTo>
                                <a:pt x="24" y="0"/>
                              </a:lnTo>
                              <a:lnTo>
                                <a:pt x="24" y="1"/>
                              </a:lnTo>
                              <a:lnTo>
                                <a:pt x="25" y="1"/>
                              </a:lnTo>
                              <a:lnTo>
                                <a:pt x="25" y="2"/>
                              </a:lnTo>
                              <a:lnTo>
                                <a:pt x="25" y="3"/>
                              </a:lnTo>
                              <a:lnTo>
                                <a:pt x="25" y="4"/>
                              </a:lnTo>
                              <a:lnTo>
                                <a:pt x="26" y="5"/>
                              </a:lnTo>
                              <a:lnTo>
                                <a:pt x="26" y="6"/>
                              </a:lnTo>
                              <a:lnTo>
                                <a:pt x="26" y="7"/>
                              </a:lnTo>
                              <a:lnTo>
                                <a:pt x="27" y="8"/>
                              </a:lnTo>
                              <a:lnTo>
                                <a:pt x="27" y="9"/>
                              </a:lnTo>
                              <a:lnTo>
                                <a:pt x="27" y="11"/>
                              </a:lnTo>
                              <a:lnTo>
                                <a:pt x="28" y="12"/>
                              </a:lnTo>
                              <a:lnTo>
                                <a:pt x="28" y="14"/>
                              </a:lnTo>
                              <a:lnTo>
                                <a:pt x="28" y="15"/>
                              </a:lnTo>
                              <a:lnTo>
                                <a:pt x="29" y="22"/>
                              </a:lnTo>
                              <a:lnTo>
                                <a:pt x="29" y="23"/>
                              </a:lnTo>
                              <a:lnTo>
                                <a:pt x="29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77FC4486" id="Freeform 11" o:spid="_x0000_s1026" style="position:absolute;z-index:-25175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7.15pt,159.6pt,467.15pt,159.6pt,467.15pt,159.55pt,467.15pt,159.5pt,467.1pt,159.15pt,467.1pt,159.1pt,467.05pt,158.8pt,466.5pt,158.4pt,467.7pt,158.4pt,467.7pt,158.45pt,467.75pt,158.45pt,467.75pt,158.5pt,467.75pt,158.55pt,467.75pt,158.6pt,467.8pt,158.65pt,467.8pt,158.7pt,467.8pt,158.75pt,467.85pt,158.8pt,467.85pt,158.85pt,467.85pt,158.95pt,467.9pt,159pt,467.9pt,159.1pt,467.9pt,159.15pt,467.95pt,159.5pt,467.95pt,159.55pt,467.95pt,159.6pt" coordsize="29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" stroked="f">
                <v:path o:connecttype="custom" o:connectlocs="8255,15240;8255,15240;8255,15240;8255,15240;8255,15240;8255,14605;8255,14605;8255,14605;8255,14605;8255,13970;7620,9525;7620,8890;6985,5080;6985,5080;0,0;15240,0;15240,0;15240,635;15240,635;15875,635;15875,1270;15875,1905;15875,2540;16510,3175;16510,3175;16510,3810;16510,4445;17145,5080;17145,5080;17145,5715;17145,6985;17780,7620;17780,7620;17780,8890;17780,9525;18415,13970;18415,13970;18415,14605;18415,14605;18415,14605;18415,14605;18415,15240;18415,15240;18415,15240;18415,15240;18415,15240" o:connectangles="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65568" behindDoc="1" locked="0" layoutInCell="1" allowOverlap="1" wp14:anchorId="279A0452" wp14:editId="7B6ED256">
                <wp:simplePos x="0" y="0"/>
                <wp:positionH relativeFrom="page">
                  <wp:posOffset>5909310</wp:posOffset>
                </wp:positionH>
                <wp:positionV relativeFrom="paragraph">
                  <wp:posOffset>2002790</wp:posOffset>
                </wp:positionV>
                <wp:extent cx="30480" cy="8890"/>
                <wp:effectExtent l="3810" t="6350" r="3810" b="3810"/>
                <wp:wrapNone/>
                <wp:docPr id="172605068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8890"/>
                        </a:xfrm>
                        <a:custGeom>
                          <a:avLst/>
                          <a:gdLst>
                            <a:gd name="T0" fmla="*/ 0 w 48"/>
                            <a:gd name="T1" fmla="*/ 14 h 14"/>
                            <a:gd name="T2" fmla="*/ 0 w 48"/>
                            <a:gd name="T3" fmla="*/ 14 h 14"/>
                            <a:gd name="T4" fmla="*/ 1 w 48"/>
                            <a:gd name="T5" fmla="*/ 12 h 14"/>
                            <a:gd name="T6" fmla="*/ 2 w 48"/>
                            <a:gd name="T7" fmla="*/ 11 h 14"/>
                            <a:gd name="T8" fmla="*/ 3 w 48"/>
                            <a:gd name="T9" fmla="*/ 10 h 14"/>
                            <a:gd name="T10" fmla="*/ 3 w 48"/>
                            <a:gd name="T11" fmla="*/ 9 h 14"/>
                            <a:gd name="T12" fmla="*/ 4 w 48"/>
                            <a:gd name="T13" fmla="*/ 8 h 14"/>
                            <a:gd name="T14" fmla="*/ 5 w 48"/>
                            <a:gd name="T15" fmla="*/ 7 h 14"/>
                            <a:gd name="T16" fmla="*/ 6 w 48"/>
                            <a:gd name="T17" fmla="*/ 6 h 14"/>
                            <a:gd name="T18" fmla="*/ 7 w 48"/>
                            <a:gd name="T19" fmla="*/ 5 h 14"/>
                            <a:gd name="T20" fmla="*/ 18 w 48"/>
                            <a:gd name="T21" fmla="*/ 0 h 14"/>
                            <a:gd name="T22" fmla="*/ 21 w 48"/>
                            <a:gd name="T23" fmla="*/ 0 h 14"/>
                            <a:gd name="T24" fmla="*/ 21 w 48"/>
                            <a:gd name="T25" fmla="*/ 0 h 14"/>
                            <a:gd name="T26" fmla="*/ 23 w 48"/>
                            <a:gd name="T27" fmla="*/ 0 h 14"/>
                            <a:gd name="T28" fmla="*/ 27 w 48"/>
                            <a:gd name="T29" fmla="*/ 0 h 14"/>
                            <a:gd name="T30" fmla="*/ 30 w 48"/>
                            <a:gd name="T31" fmla="*/ 0 h 14"/>
                            <a:gd name="T32" fmla="*/ 30 w 48"/>
                            <a:gd name="T33" fmla="*/ 0 h 14"/>
                            <a:gd name="T34" fmla="*/ 32 w 48"/>
                            <a:gd name="T35" fmla="*/ 1 h 14"/>
                            <a:gd name="T36" fmla="*/ 33 w 48"/>
                            <a:gd name="T37" fmla="*/ 1 h 14"/>
                            <a:gd name="T38" fmla="*/ 35 w 48"/>
                            <a:gd name="T39" fmla="*/ 2 h 14"/>
                            <a:gd name="T40" fmla="*/ 35 w 48"/>
                            <a:gd name="T41" fmla="*/ 2 h 14"/>
                            <a:gd name="T42" fmla="*/ 37 w 48"/>
                            <a:gd name="T43" fmla="*/ 3 h 14"/>
                            <a:gd name="T44" fmla="*/ 42 w 48"/>
                            <a:gd name="T45" fmla="*/ 6 h 14"/>
                            <a:gd name="T46" fmla="*/ 43 w 48"/>
                            <a:gd name="T47" fmla="*/ 7 h 14"/>
                            <a:gd name="T48" fmla="*/ 44 w 48"/>
                            <a:gd name="T49" fmla="*/ 8 h 14"/>
                            <a:gd name="T50" fmla="*/ 45 w 48"/>
                            <a:gd name="T51" fmla="*/ 9 h 14"/>
                            <a:gd name="T52" fmla="*/ 45 w 48"/>
                            <a:gd name="T53" fmla="*/ 10 h 14"/>
                            <a:gd name="T54" fmla="*/ 46 w 48"/>
                            <a:gd name="T55" fmla="*/ 11 h 14"/>
                            <a:gd name="T56" fmla="*/ 47 w 48"/>
                            <a:gd name="T57" fmla="*/ 12 h 14"/>
                            <a:gd name="T58" fmla="*/ 48 w 48"/>
                            <a:gd name="T59" fmla="*/ 14 h 14"/>
                            <a:gd name="T60" fmla="*/ 48 w 48"/>
                            <a:gd name="T61" fmla="*/ 14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48" h="14">
                              <a:moveTo>
                                <a:pt x="0" y="14"/>
                              </a:moveTo>
                              <a:lnTo>
                                <a:pt x="0" y="14"/>
                              </a:lnTo>
                              <a:lnTo>
                                <a:pt x="1" y="12"/>
                              </a:lnTo>
                              <a:lnTo>
                                <a:pt x="2" y="11"/>
                              </a:lnTo>
                              <a:lnTo>
                                <a:pt x="3" y="10"/>
                              </a:lnTo>
                              <a:lnTo>
                                <a:pt x="3" y="9"/>
                              </a:lnTo>
                              <a:lnTo>
                                <a:pt x="4" y="8"/>
                              </a:lnTo>
                              <a:lnTo>
                                <a:pt x="5" y="7"/>
                              </a:lnTo>
                              <a:lnTo>
                                <a:pt x="6" y="6"/>
                              </a:lnTo>
                              <a:lnTo>
                                <a:pt x="7" y="5"/>
                              </a:lnTo>
                              <a:lnTo>
                                <a:pt x="18" y="0"/>
                              </a:lnTo>
                              <a:lnTo>
                                <a:pt x="21" y="0"/>
                              </a:lnTo>
                              <a:lnTo>
                                <a:pt x="23" y="0"/>
                              </a:lnTo>
                              <a:lnTo>
                                <a:pt x="27" y="0"/>
                              </a:lnTo>
                              <a:lnTo>
                                <a:pt x="30" y="0"/>
                              </a:lnTo>
                              <a:lnTo>
                                <a:pt x="32" y="1"/>
                              </a:lnTo>
                              <a:lnTo>
                                <a:pt x="33" y="1"/>
                              </a:lnTo>
                              <a:lnTo>
                                <a:pt x="35" y="2"/>
                              </a:lnTo>
                              <a:lnTo>
                                <a:pt x="37" y="3"/>
                              </a:lnTo>
                              <a:lnTo>
                                <a:pt x="42" y="6"/>
                              </a:lnTo>
                              <a:lnTo>
                                <a:pt x="43" y="7"/>
                              </a:lnTo>
                              <a:lnTo>
                                <a:pt x="44" y="8"/>
                              </a:lnTo>
                              <a:lnTo>
                                <a:pt x="45" y="9"/>
                              </a:lnTo>
                              <a:lnTo>
                                <a:pt x="45" y="10"/>
                              </a:lnTo>
                              <a:lnTo>
                                <a:pt x="46" y="11"/>
                              </a:lnTo>
                              <a:lnTo>
                                <a:pt x="47" y="12"/>
                              </a:lnTo>
                              <a:lnTo>
                                <a:pt x="48" y="1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8DDEB87" id="Freeform 12" o:spid="_x0000_s1026" style="position:absolute;z-index:-25175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5.3pt,158.4pt,465.3pt,158.4pt,465.35pt,158.3pt,465.4pt,158.25pt,465.45pt,158.2pt,465.45pt,158.15pt,465.5pt,158.1pt,465.55pt,158.05pt,465.6pt,158pt,465.65pt,157.95pt,466.2pt,157.7pt,466.35pt,157.7pt,466.45pt,157.7pt,466.65pt,157.7pt,466.8pt,157.7pt,466.9pt,157.75pt,466.95pt,157.75pt,467.05pt,157.8pt,467.15pt,157.85pt,467.4pt,158pt,467.45pt,158.05pt,467.5pt,158.1pt,467.55pt,158.15pt,467.55pt,158.2pt,467.6pt,158.25pt,467.65pt,158.3pt,467.7pt,158.4pt" coordsize="4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" stroked="f">
                <v:path o:connecttype="custom" o:connectlocs="0,8890;0,8890;635,7620;1270,6985;1905,6350;1905,5715;2540,5080;3175,4445;3810,3810;4445,3175;11430,0;13335,0;13335,0;14605,0;17145,0;19050,0;19050,0;20320,635;20955,635;22225,1270;22225,1270;23495,1905;26670,3810;27305,4445;27940,5080;28575,5715;28575,6350;29210,6985;29845,7620;30480,8890;30480,8890" o:connectangles="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66592" behindDoc="1" locked="0" layoutInCell="1" allowOverlap="1" wp14:anchorId="5AA48532" wp14:editId="0D7B50A8">
                <wp:simplePos x="0" y="0"/>
                <wp:positionH relativeFrom="page">
                  <wp:posOffset>5956935</wp:posOffset>
                </wp:positionH>
                <wp:positionV relativeFrom="paragraph">
                  <wp:posOffset>1969135</wp:posOffset>
                </wp:positionV>
                <wp:extent cx="635" cy="94615"/>
                <wp:effectExtent l="13335" t="10795" r="5080" b="8890"/>
                <wp:wrapNone/>
                <wp:docPr id="1125914535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94615"/>
                        </a:xfrm>
                        <a:custGeom>
                          <a:avLst/>
                          <a:gdLst>
                            <a:gd name="T0" fmla="*/ 149 h 149"/>
                            <a:gd name="T1" fmla="*/ 0 h 149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49">
                              <a:moveTo>
                                <a:pt x="0" y="1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08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143542" id="Freeform 13" o:spid="_x0000_s1026" style="position:absolute;margin-left:469.05pt;margin-top:155.05pt;width:.05pt;height:7.45pt;z-index:-25174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635,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" path="m,149l,e" filled="f" strokecolor="white" strokeweight=".3mm">
                <v:path o:connecttype="custom" o:connectlocs="0,94615;0,0" o:connectangles="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67616" behindDoc="1" locked="0" layoutInCell="1" allowOverlap="1" wp14:anchorId="7496ACF9" wp14:editId="73883FA8">
                <wp:simplePos x="0" y="0"/>
                <wp:positionH relativeFrom="page">
                  <wp:posOffset>5972175</wp:posOffset>
                </wp:positionH>
                <wp:positionV relativeFrom="paragraph">
                  <wp:posOffset>1978660</wp:posOffset>
                </wp:positionV>
                <wp:extent cx="13970" cy="14605"/>
                <wp:effectExtent l="0" t="1270" r="5080" b="3175"/>
                <wp:wrapNone/>
                <wp:docPr id="354859891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12 w 22"/>
                            <a:gd name="T1" fmla="*/ 0 h 23"/>
                            <a:gd name="T2" fmla="*/ 22 w 22"/>
                            <a:gd name="T3" fmla="*/ 12 h 23"/>
                            <a:gd name="T4" fmla="*/ 22 w 22"/>
                            <a:gd name="T5" fmla="*/ 13 h 23"/>
                            <a:gd name="T6" fmla="*/ 11 w 22"/>
                            <a:gd name="T7" fmla="*/ 23 h 23"/>
                            <a:gd name="T8" fmla="*/ 10 w 22"/>
                            <a:gd name="T9" fmla="*/ 23 h 23"/>
                            <a:gd name="T10" fmla="*/ 0 w 22"/>
                            <a:gd name="T11" fmla="*/ 12 h 23"/>
                            <a:gd name="T12" fmla="*/ 0 w 22"/>
                            <a:gd name="T13" fmla="*/ 11 h 23"/>
                            <a:gd name="T14" fmla="*/ 11 w 22"/>
                            <a:gd name="T15" fmla="*/ 0 h 23"/>
                            <a:gd name="T16" fmla="*/ 12 w 22"/>
                            <a:gd name="T17" fmla="*/ 0 h 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2" h="23">
                              <a:moveTo>
                                <a:pt x="12" y="0"/>
                              </a:moveTo>
                              <a:lnTo>
                                <a:pt x="22" y="12"/>
                              </a:lnTo>
                              <a:lnTo>
                                <a:pt x="22" y="13"/>
                              </a:lnTo>
                              <a:lnTo>
                                <a:pt x="11" y="23"/>
                              </a:lnTo>
                              <a:lnTo>
                                <a:pt x="10" y="23"/>
                              </a:lnTo>
                              <a:lnTo>
                                <a:pt x="0" y="12"/>
                              </a:lnTo>
                              <a:lnTo>
                                <a:pt x="0" y="11"/>
                              </a:lnTo>
                              <a:lnTo>
                                <a:pt x="11" y="0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902D21" id="Freeform 14" o:spid="_x0000_s1026" style="position:absolute;margin-left:470.25pt;margin-top:155.8pt;width:1.1pt;height:1.15pt;z-index:-25174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2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" path="m12,l22,12r,1l11,23r-1,l,12,,11,11,r1,xe" stroked="f">
                <v:path o:connecttype="custom" o:connectlocs="7620,0;13970,7620;13970,8255;6985,14605;6350,14605;0,7620;0,6985;6985,0;7620,0" o:connectangles="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68640" behindDoc="1" locked="0" layoutInCell="1" allowOverlap="1" wp14:anchorId="5376B62E" wp14:editId="39DAAF3E">
                <wp:simplePos x="0" y="0"/>
                <wp:positionH relativeFrom="page">
                  <wp:posOffset>5974080</wp:posOffset>
                </wp:positionH>
                <wp:positionV relativeFrom="paragraph">
                  <wp:posOffset>2004060</wp:posOffset>
                </wp:positionV>
                <wp:extent cx="10795" cy="59690"/>
                <wp:effectExtent l="1905" t="0" r="0" b="0"/>
                <wp:wrapNone/>
                <wp:docPr id="7399115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5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3B8FA2" id="Rectangle 15" o:spid="_x0000_s1026" style="position:absolute;margin-left:470.4pt;margin-top:157.8pt;width:.85pt;height:4.7pt;z-index:-2517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" stroked="f">
                <v:stroke joinstyle="round"/>
                <w10:wrap anchorx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69664" behindDoc="1" locked="0" layoutInCell="1" allowOverlap="1" wp14:anchorId="0C37E7F1" wp14:editId="2BAC6438">
                <wp:simplePos x="0" y="0"/>
                <wp:positionH relativeFrom="page">
                  <wp:posOffset>5990590</wp:posOffset>
                </wp:positionH>
                <wp:positionV relativeFrom="paragraph">
                  <wp:posOffset>2004060</wp:posOffset>
                </wp:positionV>
                <wp:extent cx="38735" cy="59690"/>
                <wp:effectExtent l="8890" t="7620" r="0" b="8890"/>
                <wp:wrapNone/>
                <wp:docPr id="625582808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59690"/>
                        </a:xfrm>
                        <a:custGeom>
                          <a:avLst/>
                          <a:gdLst>
                            <a:gd name="T0" fmla="*/ 37 w 61"/>
                            <a:gd name="T1" fmla="*/ 94 h 94"/>
                            <a:gd name="T2" fmla="*/ 23 w 61"/>
                            <a:gd name="T3" fmla="*/ 94 h 94"/>
                            <a:gd name="T4" fmla="*/ 0 w 61"/>
                            <a:gd name="T5" fmla="*/ 0 h 94"/>
                            <a:gd name="T6" fmla="*/ 18 w 61"/>
                            <a:gd name="T7" fmla="*/ 0 h 94"/>
                            <a:gd name="T8" fmla="*/ 27 w 61"/>
                            <a:gd name="T9" fmla="*/ 49 h 94"/>
                            <a:gd name="T10" fmla="*/ 30 w 61"/>
                            <a:gd name="T11" fmla="*/ 70 h 94"/>
                            <a:gd name="T12" fmla="*/ 30 w 61"/>
                            <a:gd name="T13" fmla="*/ 69 h 94"/>
                            <a:gd name="T14" fmla="*/ 33 w 61"/>
                            <a:gd name="T15" fmla="*/ 49 h 94"/>
                            <a:gd name="T16" fmla="*/ 43 w 61"/>
                            <a:gd name="T17" fmla="*/ 0 h 94"/>
                            <a:gd name="T18" fmla="*/ 61 w 61"/>
                            <a:gd name="T19" fmla="*/ 0 h 94"/>
                            <a:gd name="T20" fmla="*/ 37 w 61"/>
                            <a:gd name="T21" fmla="*/ 94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61" h="94">
                              <a:moveTo>
                                <a:pt x="37" y="94"/>
                              </a:moveTo>
                              <a:lnTo>
                                <a:pt x="23" y="94"/>
                              </a:lnTo>
                              <a:lnTo>
                                <a:pt x="0" y="0"/>
                              </a:lnTo>
                              <a:lnTo>
                                <a:pt x="18" y="0"/>
                              </a:lnTo>
                              <a:lnTo>
                                <a:pt x="27" y="49"/>
                              </a:lnTo>
                              <a:lnTo>
                                <a:pt x="30" y="70"/>
                              </a:lnTo>
                              <a:lnTo>
                                <a:pt x="30" y="69"/>
                              </a:lnTo>
                              <a:lnTo>
                                <a:pt x="33" y="49"/>
                              </a:lnTo>
                              <a:lnTo>
                                <a:pt x="43" y="0"/>
                              </a:lnTo>
                              <a:lnTo>
                                <a:pt x="61" y="0"/>
                              </a:lnTo>
                              <a:lnTo>
                                <a:pt x="37" y="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C6971" id="Freeform 16" o:spid="_x0000_s1026" style="position:absolute;margin-left:471.7pt;margin-top:157.8pt;width:3.05pt;height:4.7pt;z-index:-25174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61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" path="m37,94r-14,l,,18,r9,49l30,70r,-1l33,49,43,,61,,37,94xe" stroked="f">
                <v:path o:connecttype="custom" o:connectlocs="23495,59690;14605,59690;0,0;11430,0;17145,31115;19050,44450;19050,43815;20955,31115;27305,0;38735,0;23495,59690" o:connectangles="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70688" behindDoc="1" locked="0" layoutInCell="1" allowOverlap="1" wp14:anchorId="57C9CB3C" wp14:editId="27EFC248">
                <wp:simplePos x="0" y="0"/>
                <wp:positionH relativeFrom="page">
                  <wp:posOffset>6035040</wp:posOffset>
                </wp:positionH>
                <wp:positionV relativeFrom="paragraph">
                  <wp:posOffset>2055495</wp:posOffset>
                </wp:positionV>
                <wp:extent cx="31115" cy="9525"/>
                <wp:effectExtent l="5715" t="1905" r="1270" b="7620"/>
                <wp:wrapNone/>
                <wp:docPr id="189022794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" cy="9525"/>
                        </a:xfrm>
                        <a:custGeom>
                          <a:avLst/>
                          <a:gdLst>
                            <a:gd name="T0" fmla="*/ 25 w 49"/>
                            <a:gd name="T1" fmla="*/ 15 h 15"/>
                            <a:gd name="T2" fmla="*/ 17 w 49"/>
                            <a:gd name="T3" fmla="*/ 14 h 15"/>
                            <a:gd name="T4" fmla="*/ 16 w 49"/>
                            <a:gd name="T5" fmla="*/ 14 h 15"/>
                            <a:gd name="T6" fmla="*/ 11 w 49"/>
                            <a:gd name="T7" fmla="*/ 12 h 15"/>
                            <a:gd name="T8" fmla="*/ 9 w 49"/>
                            <a:gd name="T9" fmla="*/ 10 h 15"/>
                            <a:gd name="T10" fmla="*/ 7 w 49"/>
                            <a:gd name="T11" fmla="*/ 9 h 15"/>
                            <a:gd name="T12" fmla="*/ 7 w 49"/>
                            <a:gd name="T13" fmla="*/ 9 h 15"/>
                            <a:gd name="T14" fmla="*/ 6 w 49"/>
                            <a:gd name="T15" fmla="*/ 8 h 15"/>
                            <a:gd name="T16" fmla="*/ 5 w 49"/>
                            <a:gd name="T17" fmla="*/ 7 h 15"/>
                            <a:gd name="T18" fmla="*/ 0 w 49"/>
                            <a:gd name="T19" fmla="*/ 1 h 15"/>
                            <a:gd name="T20" fmla="*/ 0 w 49"/>
                            <a:gd name="T21" fmla="*/ 0 h 15"/>
                            <a:gd name="T22" fmla="*/ 49 w 49"/>
                            <a:gd name="T23" fmla="*/ 0 h 15"/>
                            <a:gd name="T24" fmla="*/ 49 w 49"/>
                            <a:gd name="T25" fmla="*/ 1 h 15"/>
                            <a:gd name="T26" fmla="*/ 48 w 49"/>
                            <a:gd name="T27" fmla="*/ 3 h 15"/>
                            <a:gd name="T28" fmla="*/ 47 w 49"/>
                            <a:gd name="T29" fmla="*/ 4 h 15"/>
                            <a:gd name="T30" fmla="*/ 46 w 49"/>
                            <a:gd name="T31" fmla="*/ 5 h 15"/>
                            <a:gd name="T32" fmla="*/ 45 w 49"/>
                            <a:gd name="T33" fmla="*/ 6 h 15"/>
                            <a:gd name="T34" fmla="*/ 44 w 49"/>
                            <a:gd name="T35" fmla="*/ 7 h 15"/>
                            <a:gd name="T36" fmla="*/ 44 w 49"/>
                            <a:gd name="T37" fmla="*/ 8 h 15"/>
                            <a:gd name="T38" fmla="*/ 42 w 49"/>
                            <a:gd name="T39" fmla="*/ 9 h 15"/>
                            <a:gd name="T40" fmla="*/ 42 w 49"/>
                            <a:gd name="T41" fmla="*/ 9 h 15"/>
                            <a:gd name="T42" fmla="*/ 40 w 49"/>
                            <a:gd name="T43" fmla="*/ 10 h 15"/>
                            <a:gd name="T44" fmla="*/ 33 w 49"/>
                            <a:gd name="T45" fmla="*/ 14 h 15"/>
                            <a:gd name="T46" fmla="*/ 32 w 49"/>
                            <a:gd name="T47" fmla="*/ 14 h 15"/>
                            <a:gd name="T48" fmla="*/ 30 w 49"/>
                            <a:gd name="T49" fmla="*/ 14 h 15"/>
                            <a:gd name="T50" fmla="*/ 30 w 49"/>
                            <a:gd name="T51" fmla="*/ 14 h 15"/>
                            <a:gd name="T52" fmla="*/ 28 w 49"/>
                            <a:gd name="T53" fmla="*/ 15 h 15"/>
                            <a:gd name="T54" fmla="*/ 27 w 49"/>
                            <a:gd name="T55" fmla="*/ 15 h 15"/>
                            <a:gd name="T56" fmla="*/ 25 w 49"/>
                            <a:gd name="T57" fmla="*/ 1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9" h="15">
                              <a:moveTo>
                                <a:pt x="25" y="15"/>
                              </a:moveTo>
                              <a:lnTo>
                                <a:pt x="17" y="14"/>
                              </a:lnTo>
                              <a:lnTo>
                                <a:pt x="16" y="14"/>
                              </a:lnTo>
                              <a:lnTo>
                                <a:pt x="11" y="12"/>
                              </a:lnTo>
                              <a:lnTo>
                                <a:pt x="9" y="10"/>
                              </a:lnTo>
                              <a:lnTo>
                                <a:pt x="7" y="9"/>
                              </a:lnTo>
                              <a:lnTo>
                                <a:pt x="6" y="8"/>
                              </a:lnTo>
                              <a:lnTo>
                                <a:pt x="5" y="7"/>
                              </a:lnTo>
                              <a:lnTo>
                                <a:pt x="0" y="1"/>
                              </a:lnTo>
                              <a:lnTo>
                                <a:pt x="0" y="0"/>
                              </a:lnTo>
                              <a:lnTo>
                                <a:pt x="49" y="0"/>
                              </a:lnTo>
                              <a:lnTo>
                                <a:pt x="49" y="1"/>
                              </a:lnTo>
                              <a:lnTo>
                                <a:pt x="48" y="3"/>
                              </a:lnTo>
                              <a:lnTo>
                                <a:pt x="47" y="4"/>
                              </a:lnTo>
                              <a:lnTo>
                                <a:pt x="46" y="5"/>
                              </a:lnTo>
                              <a:lnTo>
                                <a:pt x="45" y="6"/>
                              </a:lnTo>
                              <a:lnTo>
                                <a:pt x="44" y="7"/>
                              </a:lnTo>
                              <a:lnTo>
                                <a:pt x="44" y="8"/>
                              </a:lnTo>
                              <a:lnTo>
                                <a:pt x="42" y="9"/>
                              </a:lnTo>
                              <a:lnTo>
                                <a:pt x="40" y="10"/>
                              </a:lnTo>
                              <a:lnTo>
                                <a:pt x="33" y="14"/>
                              </a:lnTo>
                              <a:lnTo>
                                <a:pt x="32" y="14"/>
                              </a:lnTo>
                              <a:lnTo>
                                <a:pt x="30" y="14"/>
                              </a:lnTo>
                              <a:lnTo>
                                <a:pt x="28" y="15"/>
                              </a:lnTo>
                              <a:lnTo>
                                <a:pt x="27" y="15"/>
                              </a:lnTo>
                              <a:lnTo>
                                <a:pt x="25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D9986E" id="Freeform 17" o:spid="_x0000_s1026" style="position:absolute;margin-left:475.2pt;margin-top:161.85pt;width:2.45pt;height:.75pt;z-index:-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4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" path="m25,15l17,14r-1,l11,12,9,10,7,9,6,8,5,7,,1,,,49,r,1l48,3,47,4,46,5,45,6,44,7r,1l42,9r-2,1l33,14r-1,l30,14r-2,1l27,15r-2,xe" stroked="f">
                <v:path o:connecttype="custom" o:connectlocs="15875,9525;10795,8890;10160,8890;6985,7620;5715,6350;4445,5715;4445,5715;3810,5080;3175,4445;0,635;0,0;31115,0;31115,635;30480,1905;29845,2540;29210,3175;28575,3810;27940,4445;27940,5080;26670,5715;26670,5715;25400,6350;20955,8890;20320,8890;19050,8890;19050,8890;17780,9525;17145,9525;15875,9525" o:connectangles="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71712" behindDoc="1" locked="0" layoutInCell="1" allowOverlap="1" wp14:anchorId="7386AFF5" wp14:editId="4A0CA484">
                <wp:simplePos x="0" y="0"/>
                <wp:positionH relativeFrom="page">
                  <wp:posOffset>6031230</wp:posOffset>
                </wp:positionH>
                <wp:positionV relativeFrom="paragraph">
                  <wp:posOffset>2035810</wp:posOffset>
                </wp:positionV>
                <wp:extent cx="19685" cy="19685"/>
                <wp:effectExtent l="1905" t="1270" r="6985" b="7620"/>
                <wp:wrapNone/>
                <wp:docPr id="69478972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*/ 6 w 31"/>
                            <a:gd name="T1" fmla="*/ 31 h 31"/>
                            <a:gd name="T2" fmla="*/ 6 w 31"/>
                            <a:gd name="T3" fmla="*/ 31 h 31"/>
                            <a:gd name="T4" fmla="*/ 6 w 31"/>
                            <a:gd name="T5" fmla="*/ 30 h 31"/>
                            <a:gd name="T6" fmla="*/ 6 w 31"/>
                            <a:gd name="T7" fmla="*/ 30 h 31"/>
                            <a:gd name="T8" fmla="*/ 5 w 31"/>
                            <a:gd name="T9" fmla="*/ 29 h 31"/>
                            <a:gd name="T10" fmla="*/ 5 w 31"/>
                            <a:gd name="T11" fmla="*/ 28 h 31"/>
                            <a:gd name="T12" fmla="*/ 5 w 31"/>
                            <a:gd name="T13" fmla="*/ 28 h 31"/>
                            <a:gd name="T14" fmla="*/ 5 w 31"/>
                            <a:gd name="T15" fmla="*/ 28 h 31"/>
                            <a:gd name="T16" fmla="*/ 4 w 31"/>
                            <a:gd name="T17" fmla="*/ 27 h 31"/>
                            <a:gd name="T18" fmla="*/ 4 w 31"/>
                            <a:gd name="T19" fmla="*/ 25 h 31"/>
                            <a:gd name="T20" fmla="*/ 3 w 31"/>
                            <a:gd name="T21" fmla="*/ 21 h 31"/>
                            <a:gd name="T22" fmla="*/ 2 w 31"/>
                            <a:gd name="T23" fmla="*/ 19 h 31"/>
                            <a:gd name="T24" fmla="*/ 2 w 31"/>
                            <a:gd name="T25" fmla="*/ 18 h 31"/>
                            <a:gd name="T26" fmla="*/ 2 w 31"/>
                            <a:gd name="T27" fmla="*/ 17 h 31"/>
                            <a:gd name="T28" fmla="*/ 2 w 31"/>
                            <a:gd name="T29" fmla="*/ 15 h 31"/>
                            <a:gd name="T30" fmla="*/ 1 w 31"/>
                            <a:gd name="T31" fmla="*/ 14 h 31"/>
                            <a:gd name="T32" fmla="*/ 1 w 31"/>
                            <a:gd name="T33" fmla="*/ 13 h 31"/>
                            <a:gd name="T34" fmla="*/ 1 w 31"/>
                            <a:gd name="T35" fmla="*/ 11 h 31"/>
                            <a:gd name="T36" fmla="*/ 1 w 31"/>
                            <a:gd name="T37" fmla="*/ 10 h 31"/>
                            <a:gd name="T38" fmla="*/ 1 w 31"/>
                            <a:gd name="T39" fmla="*/ 8 h 31"/>
                            <a:gd name="T40" fmla="*/ 1 w 31"/>
                            <a:gd name="T41" fmla="*/ 6 h 31"/>
                            <a:gd name="T42" fmla="*/ 1 w 31"/>
                            <a:gd name="T43" fmla="*/ 6 h 31"/>
                            <a:gd name="T44" fmla="*/ 1 w 31"/>
                            <a:gd name="T45" fmla="*/ 3 h 31"/>
                            <a:gd name="T46" fmla="*/ 1 w 31"/>
                            <a:gd name="T47" fmla="*/ 3 h 31"/>
                            <a:gd name="T48" fmla="*/ 1 w 31"/>
                            <a:gd name="T49" fmla="*/ 2 h 31"/>
                            <a:gd name="T50" fmla="*/ 1 w 31"/>
                            <a:gd name="T51" fmla="*/ 2 h 31"/>
                            <a:gd name="T52" fmla="*/ 0 w 31"/>
                            <a:gd name="T53" fmla="*/ 2 h 31"/>
                            <a:gd name="T54" fmla="*/ 0 w 31"/>
                            <a:gd name="T55" fmla="*/ 2 h 31"/>
                            <a:gd name="T56" fmla="*/ 0 w 31"/>
                            <a:gd name="T57" fmla="*/ 1 h 31"/>
                            <a:gd name="T58" fmla="*/ 0 w 31"/>
                            <a:gd name="T59" fmla="*/ 1 h 31"/>
                            <a:gd name="T60" fmla="*/ 0 w 31"/>
                            <a:gd name="T61" fmla="*/ 1 h 31"/>
                            <a:gd name="T62" fmla="*/ 0 w 31"/>
                            <a:gd name="T63" fmla="*/ 0 h 31"/>
                            <a:gd name="T64" fmla="*/ 0 w 31"/>
                            <a:gd name="T65" fmla="*/ 0 h 31"/>
                            <a:gd name="T66" fmla="*/ 17 w 31"/>
                            <a:gd name="T67" fmla="*/ 0 h 31"/>
                            <a:gd name="T68" fmla="*/ 17 w 31"/>
                            <a:gd name="T69" fmla="*/ 0 h 31"/>
                            <a:gd name="T70" fmla="*/ 17 w 31"/>
                            <a:gd name="T71" fmla="*/ 1 h 31"/>
                            <a:gd name="T72" fmla="*/ 17 w 31"/>
                            <a:gd name="T73" fmla="*/ 1 h 31"/>
                            <a:gd name="T74" fmla="*/ 17 w 31"/>
                            <a:gd name="T75" fmla="*/ 1 h 31"/>
                            <a:gd name="T76" fmla="*/ 17 w 31"/>
                            <a:gd name="T77" fmla="*/ 2 h 31"/>
                            <a:gd name="T78" fmla="*/ 17 w 31"/>
                            <a:gd name="T79" fmla="*/ 2 h 31"/>
                            <a:gd name="T80" fmla="*/ 17 w 31"/>
                            <a:gd name="T81" fmla="*/ 2 h 31"/>
                            <a:gd name="T82" fmla="*/ 17 w 31"/>
                            <a:gd name="T83" fmla="*/ 2 h 31"/>
                            <a:gd name="T84" fmla="*/ 17 w 31"/>
                            <a:gd name="T85" fmla="*/ 3 h 31"/>
                            <a:gd name="T86" fmla="*/ 17 w 31"/>
                            <a:gd name="T87" fmla="*/ 3 h 31"/>
                            <a:gd name="T88" fmla="*/ 17 w 31"/>
                            <a:gd name="T89" fmla="*/ 6 h 31"/>
                            <a:gd name="T90" fmla="*/ 17 w 31"/>
                            <a:gd name="T91" fmla="*/ 6 h 31"/>
                            <a:gd name="T92" fmla="*/ 17 w 31"/>
                            <a:gd name="T93" fmla="*/ 8 h 31"/>
                            <a:gd name="T94" fmla="*/ 17 w 31"/>
                            <a:gd name="T95" fmla="*/ 10 h 31"/>
                            <a:gd name="T96" fmla="*/ 17 w 31"/>
                            <a:gd name="T97" fmla="*/ 11 h 31"/>
                            <a:gd name="T98" fmla="*/ 18 w 31"/>
                            <a:gd name="T99" fmla="*/ 18 h 31"/>
                            <a:gd name="T100" fmla="*/ 18 w 31"/>
                            <a:gd name="T101" fmla="*/ 19 h 31"/>
                            <a:gd name="T102" fmla="*/ 29 w 31"/>
                            <a:gd name="T103" fmla="*/ 31 h 31"/>
                            <a:gd name="T104" fmla="*/ 31 w 31"/>
                            <a:gd name="T105" fmla="*/ 31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6" y="31"/>
                              </a:moveTo>
                              <a:lnTo>
                                <a:pt x="6" y="31"/>
                              </a:lnTo>
                              <a:lnTo>
                                <a:pt x="6" y="30"/>
                              </a:lnTo>
                              <a:lnTo>
                                <a:pt x="5" y="29"/>
                              </a:lnTo>
                              <a:lnTo>
                                <a:pt x="5" y="28"/>
                              </a:lnTo>
                              <a:lnTo>
                                <a:pt x="4" y="27"/>
                              </a:lnTo>
                              <a:lnTo>
                                <a:pt x="4" y="25"/>
                              </a:lnTo>
                              <a:lnTo>
                                <a:pt x="3" y="21"/>
                              </a:lnTo>
                              <a:lnTo>
                                <a:pt x="2" y="19"/>
                              </a:lnTo>
                              <a:lnTo>
                                <a:pt x="2" y="18"/>
                              </a:lnTo>
                              <a:lnTo>
                                <a:pt x="2" y="17"/>
                              </a:lnTo>
                              <a:lnTo>
                                <a:pt x="2" y="15"/>
                              </a:lnTo>
                              <a:lnTo>
                                <a:pt x="1" y="14"/>
                              </a:lnTo>
                              <a:lnTo>
                                <a:pt x="1" y="13"/>
                              </a:lnTo>
                              <a:lnTo>
                                <a:pt x="1" y="11"/>
                              </a:lnTo>
                              <a:lnTo>
                                <a:pt x="1" y="10"/>
                              </a:lnTo>
                              <a:lnTo>
                                <a:pt x="1" y="8"/>
                              </a:lnTo>
                              <a:lnTo>
                                <a:pt x="1" y="6"/>
                              </a:lnTo>
                              <a:lnTo>
                                <a:pt x="1" y="3"/>
                              </a:lnTo>
                              <a:lnTo>
                                <a:pt x="1" y="2"/>
                              </a:lnTo>
                              <a:lnTo>
                                <a:pt x="0" y="2"/>
                              </a:lnTo>
                              <a:lnTo>
                                <a:pt x="0" y="1"/>
                              </a:lnTo>
                              <a:lnTo>
                                <a:pt x="0" y="0"/>
                              </a:lnTo>
                              <a:lnTo>
                                <a:pt x="17" y="0"/>
                              </a:lnTo>
                              <a:lnTo>
                                <a:pt x="17" y="1"/>
                              </a:lnTo>
                              <a:lnTo>
                                <a:pt x="17" y="2"/>
                              </a:lnTo>
                              <a:lnTo>
                                <a:pt x="17" y="3"/>
                              </a:lnTo>
                              <a:lnTo>
                                <a:pt x="17" y="6"/>
                              </a:lnTo>
                              <a:lnTo>
                                <a:pt x="17" y="8"/>
                              </a:lnTo>
                              <a:lnTo>
                                <a:pt x="17" y="10"/>
                              </a:lnTo>
                              <a:lnTo>
                                <a:pt x="17" y="11"/>
                              </a:lnTo>
                              <a:lnTo>
                                <a:pt x="18" y="18"/>
                              </a:lnTo>
                              <a:lnTo>
                                <a:pt x="18" y="19"/>
                              </a:lnTo>
                              <a:lnTo>
                                <a:pt x="29" y="31"/>
                              </a:lnTo>
                              <a:lnTo>
                                <a:pt x="31" y="3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311636F8" id="Freeform 18" o:spid="_x0000_s1026" style="position:absolute;z-index:-25174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5.2pt,161.85pt,475.2pt,161.85pt,475.2pt,161.8pt,475.15pt,161.75pt,475.15pt,161.7pt,475.1pt,161.65pt,475.1pt,161.55pt,475.05pt,161.35pt,475pt,161.25pt,475pt,161.2pt,475pt,161.15pt,475pt,161.05pt,474.95pt,161pt,474.95pt,160.95pt,474.95pt,160.85pt,474.95pt,160.8pt,474.95pt,160.7pt,474.95pt,160.6pt,474.95pt,160.45pt,474.95pt,160.4pt,474.9pt,160.4pt,474.9pt,160.35pt,474.9pt,160.3pt,475.75pt,160.3pt,475.75pt,160.35pt,475.75pt,160.4pt,475.75pt,160.45pt,475.75pt,160.6pt,475.75pt,160.7pt,475.75pt,160.8pt,475.75pt,160.85pt,475.8pt,161.2pt,475.8pt,161.25pt,476.35pt,161.85pt,476.45pt,161.85pt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" stroked="f">
                <v:path o:connecttype="custom" o:connectlocs="3810,19685;3810,19685;3810,19050;3810,19050;3175,18415;3175,17780;3175,17780;3175,17780;2540,17145;2540,15875;1905,13335;1270,12065;1270,11430;1270,10795;1270,9525;635,8890;635,8255;635,6985;635,6350;635,5080;635,3810;635,3810;635,1905;635,1905;635,1270;635,1270;0,1270;0,1270;0,635;0,635;0,635;0,0;0,0;10795,0;10795,0;10795,635;10795,635;10795,635;10795,1270;10795,1270;10795,1270;10795,1270;10795,1905;10795,1905;10795,3810;10795,3810;10795,5080;10795,6350;10795,6985;11430,11430;11430,12065;18415,19685;19685,19685" o:connectangles="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72736" behindDoc="1" locked="0" layoutInCell="1" allowOverlap="1" wp14:anchorId="1119512D" wp14:editId="70F06245">
                <wp:simplePos x="0" y="0"/>
                <wp:positionH relativeFrom="page">
                  <wp:posOffset>6050915</wp:posOffset>
                </wp:positionH>
                <wp:positionV relativeFrom="paragraph">
                  <wp:posOffset>2043430</wp:posOffset>
                </wp:positionV>
                <wp:extent cx="17780" cy="12065"/>
                <wp:effectExtent l="2540" t="8890" r="8255" b="7620"/>
                <wp:wrapNone/>
                <wp:docPr id="217238952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2065"/>
                        </a:xfrm>
                        <a:custGeom>
                          <a:avLst/>
                          <a:gdLst>
                            <a:gd name="T0" fmla="*/ 0 w 28"/>
                            <a:gd name="T1" fmla="*/ 19 h 19"/>
                            <a:gd name="T2" fmla="*/ 5 w 28"/>
                            <a:gd name="T3" fmla="*/ 17 h 19"/>
                            <a:gd name="T4" fmla="*/ 6 w 28"/>
                            <a:gd name="T5" fmla="*/ 17 h 19"/>
                            <a:gd name="T6" fmla="*/ 6 w 28"/>
                            <a:gd name="T7" fmla="*/ 17 h 19"/>
                            <a:gd name="T8" fmla="*/ 7 w 28"/>
                            <a:gd name="T9" fmla="*/ 16 h 19"/>
                            <a:gd name="T10" fmla="*/ 8 w 28"/>
                            <a:gd name="T11" fmla="*/ 15 h 19"/>
                            <a:gd name="T12" fmla="*/ 9 w 28"/>
                            <a:gd name="T13" fmla="*/ 14 h 19"/>
                            <a:gd name="T14" fmla="*/ 10 w 28"/>
                            <a:gd name="T15" fmla="*/ 10 h 19"/>
                            <a:gd name="T16" fmla="*/ 11 w 28"/>
                            <a:gd name="T17" fmla="*/ 9 h 19"/>
                            <a:gd name="T18" fmla="*/ 11 w 28"/>
                            <a:gd name="T19" fmla="*/ 7 h 19"/>
                            <a:gd name="T20" fmla="*/ 11 w 28"/>
                            <a:gd name="T21" fmla="*/ 7 h 19"/>
                            <a:gd name="T22" fmla="*/ 11 w 28"/>
                            <a:gd name="T23" fmla="*/ 6 h 19"/>
                            <a:gd name="T24" fmla="*/ 12 w 28"/>
                            <a:gd name="T25" fmla="*/ 5 h 19"/>
                            <a:gd name="T26" fmla="*/ 12 w 28"/>
                            <a:gd name="T27" fmla="*/ 4 h 19"/>
                            <a:gd name="T28" fmla="*/ 12 w 28"/>
                            <a:gd name="T29" fmla="*/ 2 h 19"/>
                            <a:gd name="T30" fmla="*/ 12 w 28"/>
                            <a:gd name="T31" fmla="*/ 2 h 19"/>
                            <a:gd name="T32" fmla="*/ 12 w 28"/>
                            <a:gd name="T33" fmla="*/ 1 h 19"/>
                            <a:gd name="T34" fmla="*/ 12 w 28"/>
                            <a:gd name="T35" fmla="*/ 1 h 19"/>
                            <a:gd name="T36" fmla="*/ 12 w 28"/>
                            <a:gd name="T37" fmla="*/ 1 h 19"/>
                            <a:gd name="T38" fmla="*/ 12 w 28"/>
                            <a:gd name="T39" fmla="*/ 1 h 19"/>
                            <a:gd name="T40" fmla="*/ 12 w 28"/>
                            <a:gd name="T41" fmla="*/ 0 h 19"/>
                            <a:gd name="T42" fmla="*/ 28 w 28"/>
                            <a:gd name="T43" fmla="*/ 0 h 19"/>
                            <a:gd name="T44" fmla="*/ 28 w 28"/>
                            <a:gd name="T45" fmla="*/ 1 h 19"/>
                            <a:gd name="T46" fmla="*/ 28 w 28"/>
                            <a:gd name="T47" fmla="*/ 1 h 19"/>
                            <a:gd name="T48" fmla="*/ 28 w 28"/>
                            <a:gd name="T49" fmla="*/ 1 h 19"/>
                            <a:gd name="T50" fmla="*/ 28 w 28"/>
                            <a:gd name="T51" fmla="*/ 1 h 19"/>
                            <a:gd name="T52" fmla="*/ 28 w 28"/>
                            <a:gd name="T53" fmla="*/ 2 h 19"/>
                            <a:gd name="T54" fmla="*/ 28 w 28"/>
                            <a:gd name="T55" fmla="*/ 2 h 19"/>
                            <a:gd name="T56" fmla="*/ 28 w 28"/>
                            <a:gd name="T57" fmla="*/ 4 h 19"/>
                            <a:gd name="T58" fmla="*/ 28 w 28"/>
                            <a:gd name="T59" fmla="*/ 5 h 19"/>
                            <a:gd name="T60" fmla="*/ 28 w 28"/>
                            <a:gd name="T61" fmla="*/ 6 h 19"/>
                            <a:gd name="T62" fmla="*/ 27 w 28"/>
                            <a:gd name="T63" fmla="*/ 7 h 19"/>
                            <a:gd name="T64" fmla="*/ 27 w 28"/>
                            <a:gd name="T65" fmla="*/ 7 h 19"/>
                            <a:gd name="T66" fmla="*/ 27 w 28"/>
                            <a:gd name="T67" fmla="*/ 9 h 19"/>
                            <a:gd name="T68" fmla="*/ 27 w 28"/>
                            <a:gd name="T69" fmla="*/ 10 h 19"/>
                            <a:gd name="T70" fmla="*/ 27 w 28"/>
                            <a:gd name="T71" fmla="*/ 11 h 19"/>
                            <a:gd name="T72" fmla="*/ 27 w 28"/>
                            <a:gd name="T73" fmla="*/ 12 h 19"/>
                            <a:gd name="T74" fmla="*/ 26 w 28"/>
                            <a:gd name="T75" fmla="*/ 13 h 19"/>
                            <a:gd name="T76" fmla="*/ 26 w 28"/>
                            <a:gd name="T77" fmla="*/ 13 h 19"/>
                            <a:gd name="T78" fmla="*/ 26 w 28"/>
                            <a:gd name="T79" fmla="*/ 14 h 19"/>
                            <a:gd name="T80" fmla="*/ 26 w 28"/>
                            <a:gd name="T81" fmla="*/ 15 h 19"/>
                            <a:gd name="T82" fmla="*/ 25 w 28"/>
                            <a:gd name="T83" fmla="*/ 16 h 19"/>
                            <a:gd name="T84" fmla="*/ 25 w 28"/>
                            <a:gd name="T85" fmla="*/ 17 h 19"/>
                            <a:gd name="T86" fmla="*/ 25 w 28"/>
                            <a:gd name="T87" fmla="*/ 17 h 19"/>
                            <a:gd name="T88" fmla="*/ 25 w 28"/>
                            <a:gd name="T89" fmla="*/ 18 h 19"/>
                            <a:gd name="T90" fmla="*/ 25 w 28"/>
                            <a:gd name="T91" fmla="*/ 18 h 19"/>
                            <a:gd name="T92" fmla="*/ 24 w 28"/>
                            <a:gd name="T93" fmla="*/ 18 h 19"/>
                            <a:gd name="T94" fmla="*/ 24 w 28"/>
                            <a:gd name="T95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8" h="19">
                              <a:moveTo>
                                <a:pt x="0" y="19"/>
                              </a:moveTo>
                              <a:lnTo>
                                <a:pt x="5" y="17"/>
                              </a:lnTo>
                              <a:lnTo>
                                <a:pt x="6" y="17"/>
                              </a:lnTo>
                              <a:lnTo>
                                <a:pt x="7" y="16"/>
                              </a:lnTo>
                              <a:lnTo>
                                <a:pt x="8" y="15"/>
                              </a:lnTo>
                              <a:lnTo>
                                <a:pt x="9" y="14"/>
                              </a:lnTo>
                              <a:lnTo>
                                <a:pt x="10" y="10"/>
                              </a:lnTo>
                              <a:lnTo>
                                <a:pt x="11" y="9"/>
                              </a:lnTo>
                              <a:lnTo>
                                <a:pt x="11" y="7"/>
                              </a:lnTo>
                              <a:lnTo>
                                <a:pt x="11" y="6"/>
                              </a:lnTo>
                              <a:lnTo>
                                <a:pt x="12" y="5"/>
                              </a:lnTo>
                              <a:lnTo>
                                <a:pt x="12" y="4"/>
                              </a:lnTo>
                              <a:lnTo>
                                <a:pt x="12" y="2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lnTo>
                                <a:pt x="28" y="0"/>
                              </a:lnTo>
                              <a:lnTo>
                                <a:pt x="28" y="1"/>
                              </a:lnTo>
                              <a:lnTo>
                                <a:pt x="28" y="2"/>
                              </a:lnTo>
                              <a:lnTo>
                                <a:pt x="28" y="4"/>
                              </a:lnTo>
                              <a:lnTo>
                                <a:pt x="28" y="5"/>
                              </a:lnTo>
                              <a:lnTo>
                                <a:pt x="28" y="6"/>
                              </a:lnTo>
                              <a:lnTo>
                                <a:pt x="27" y="7"/>
                              </a:lnTo>
                              <a:lnTo>
                                <a:pt x="27" y="9"/>
                              </a:lnTo>
                              <a:lnTo>
                                <a:pt x="27" y="10"/>
                              </a:lnTo>
                              <a:lnTo>
                                <a:pt x="27" y="11"/>
                              </a:lnTo>
                              <a:lnTo>
                                <a:pt x="27" y="12"/>
                              </a:lnTo>
                              <a:lnTo>
                                <a:pt x="26" y="13"/>
                              </a:lnTo>
                              <a:lnTo>
                                <a:pt x="26" y="14"/>
                              </a:lnTo>
                              <a:lnTo>
                                <a:pt x="26" y="15"/>
                              </a:lnTo>
                              <a:lnTo>
                                <a:pt x="25" y="16"/>
                              </a:lnTo>
                              <a:lnTo>
                                <a:pt x="25" y="17"/>
                              </a:lnTo>
                              <a:lnTo>
                                <a:pt x="25" y="18"/>
                              </a:lnTo>
                              <a:lnTo>
                                <a:pt x="24" y="18"/>
                              </a:lnTo>
                              <a:lnTo>
                                <a:pt x="24" y="1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251642DB" id="Freeform 19" o:spid="_x0000_s1026" style="position:absolute;z-index:-25174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6.45pt,161.85pt,476.7pt,161.75pt,476.75pt,161.75pt,476.8pt,161.7pt,476.85pt,161.65pt,476.9pt,161.6pt,476.95pt,161.4pt,477pt,161.35pt,477pt,161.25pt,477pt,161.2pt,477.05pt,161.15pt,477.05pt,161.1pt,477.05pt,161pt,477.05pt,160.95pt,477.05pt,160.9pt,477.85pt,160.9pt,477.85pt,160.95pt,477.85pt,161pt,477.85pt,161.1pt,477.85pt,161.15pt,477.85pt,161.2pt,477.8pt,161.25pt,477.8pt,161.35pt,477.8pt,161.4pt,477.8pt,161.45pt,477.8pt,161.5pt,477.75pt,161.55pt,477.75pt,161.6pt,477.75pt,161.65pt,477.7pt,161.7pt,477.7pt,161.75pt,477.7pt,161.8pt,477.65pt,161.8pt,477.65pt,161.85pt" coordsize="2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" stroked="f">
                <v:path o:connecttype="custom" o:connectlocs="0,12065;3175,10795;3810,10795;3810,10795;4445,10160;5080,9525;5715,8890;6350,6350;6985,5715;6985,4445;6985,4445;6985,3810;7620,3175;7620,2540;7620,1270;7620,1270;7620,635;7620,635;7620,635;7620,635;7620,0;17780,0;17780,635;17780,635;17780,635;17780,635;17780,1270;17780,1270;17780,2540;17780,3175;17780,3810;17145,4445;17145,4445;17145,5715;17145,6350;17145,6985;17145,7620;16510,8255;16510,8255;16510,8890;16510,9525;15875,10160;15875,10795;15875,10795;15875,11430;15875,11430;15240,11430;15240,12065" o:connectangles="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73760" behindDoc="1" locked="0" layoutInCell="1" allowOverlap="1" wp14:anchorId="134BF8E7" wp14:editId="7D372CAF">
                <wp:simplePos x="0" y="0"/>
                <wp:positionH relativeFrom="page">
                  <wp:posOffset>6031230</wp:posOffset>
                </wp:positionH>
                <wp:positionV relativeFrom="paragraph">
                  <wp:posOffset>2026920</wp:posOffset>
                </wp:positionV>
                <wp:extent cx="38100" cy="8890"/>
                <wp:effectExtent l="1905" t="1905" r="7620" b="8255"/>
                <wp:wrapNone/>
                <wp:docPr id="261739013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8890"/>
                        </a:xfrm>
                        <a:custGeom>
                          <a:avLst/>
                          <a:gdLst>
                            <a:gd name="T0" fmla="*/ 0 w 60"/>
                            <a:gd name="T1" fmla="*/ 14 h 14"/>
                            <a:gd name="T2" fmla="*/ 0 w 60"/>
                            <a:gd name="T3" fmla="*/ 14 h 14"/>
                            <a:gd name="T4" fmla="*/ 0 w 60"/>
                            <a:gd name="T5" fmla="*/ 13 h 14"/>
                            <a:gd name="T6" fmla="*/ 0 w 60"/>
                            <a:gd name="T7" fmla="*/ 13 h 14"/>
                            <a:gd name="T8" fmla="*/ 0 w 60"/>
                            <a:gd name="T9" fmla="*/ 13 h 14"/>
                            <a:gd name="T10" fmla="*/ 0 w 60"/>
                            <a:gd name="T11" fmla="*/ 13 h 14"/>
                            <a:gd name="T12" fmla="*/ 0 w 60"/>
                            <a:gd name="T13" fmla="*/ 12 h 14"/>
                            <a:gd name="T14" fmla="*/ 0 w 60"/>
                            <a:gd name="T15" fmla="*/ 12 h 14"/>
                            <a:gd name="T16" fmla="*/ 0 w 60"/>
                            <a:gd name="T17" fmla="*/ 12 h 14"/>
                            <a:gd name="T18" fmla="*/ 0 w 60"/>
                            <a:gd name="T19" fmla="*/ 12 h 14"/>
                            <a:gd name="T20" fmla="*/ 0 w 60"/>
                            <a:gd name="T21" fmla="*/ 11 h 14"/>
                            <a:gd name="T22" fmla="*/ 0 w 60"/>
                            <a:gd name="T23" fmla="*/ 11 h 14"/>
                            <a:gd name="T24" fmla="*/ 0 w 60"/>
                            <a:gd name="T25" fmla="*/ 11 h 14"/>
                            <a:gd name="T26" fmla="*/ 0 w 60"/>
                            <a:gd name="T27" fmla="*/ 10 h 14"/>
                            <a:gd name="T28" fmla="*/ 0 w 60"/>
                            <a:gd name="T29" fmla="*/ 10 h 14"/>
                            <a:gd name="T30" fmla="*/ 0 w 60"/>
                            <a:gd name="T31" fmla="*/ 10 h 14"/>
                            <a:gd name="T32" fmla="*/ 0 w 60"/>
                            <a:gd name="T33" fmla="*/ 10 h 14"/>
                            <a:gd name="T34" fmla="*/ 0 w 60"/>
                            <a:gd name="T35" fmla="*/ 9 h 14"/>
                            <a:gd name="T36" fmla="*/ 0 w 60"/>
                            <a:gd name="T37" fmla="*/ 9 h 14"/>
                            <a:gd name="T38" fmla="*/ 0 w 60"/>
                            <a:gd name="T39" fmla="*/ 9 h 14"/>
                            <a:gd name="T40" fmla="*/ 0 w 60"/>
                            <a:gd name="T41" fmla="*/ 9 h 14"/>
                            <a:gd name="T42" fmla="*/ 0 w 60"/>
                            <a:gd name="T43" fmla="*/ 6 h 14"/>
                            <a:gd name="T44" fmla="*/ 1 w 60"/>
                            <a:gd name="T45" fmla="*/ 4 h 14"/>
                            <a:gd name="T46" fmla="*/ 1 w 60"/>
                            <a:gd name="T47" fmla="*/ 1 h 14"/>
                            <a:gd name="T48" fmla="*/ 1 w 60"/>
                            <a:gd name="T49" fmla="*/ 0 h 14"/>
                            <a:gd name="T50" fmla="*/ 60 w 60"/>
                            <a:gd name="T51" fmla="*/ 0 h 14"/>
                            <a:gd name="T52" fmla="*/ 60 w 60"/>
                            <a:gd name="T53" fmla="*/ 1 h 14"/>
                            <a:gd name="T54" fmla="*/ 60 w 60"/>
                            <a:gd name="T55" fmla="*/ 4 h 14"/>
                            <a:gd name="T56" fmla="*/ 60 w 60"/>
                            <a:gd name="T57" fmla="*/ 6 h 14"/>
                            <a:gd name="T58" fmla="*/ 60 w 60"/>
                            <a:gd name="T59" fmla="*/ 9 h 14"/>
                            <a:gd name="T60" fmla="*/ 60 w 60"/>
                            <a:gd name="T61" fmla="*/ 9 h 14"/>
                            <a:gd name="T62" fmla="*/ 60 w 60"/>
                            <a:gd name="T63" fmla="*/ 9 h 14"/>
                            <a:gd name="T64" fmla="*/ 60 w 60"/>
                            <a:gd name="T65" fmla="*/ 9 h 14"/>
                            <a:gd name="T66" fmla="*/ 60 w 60"/>
                            <a:gd name="T67" fmla="*/ 10 h 14"/>
                            <a:gd name="T68" fmla="*/ 60 w 60"/>
                            <a:gd name="T69" fmla="*/ 10 h 14"/>
                            <a:gd name="T70" fmla="*/ 60 w 60"/>
                            <a:gd name="T71" fmla="*/ 10 h 14"/>
                            <a:gd name="T72" fmla="*/ 60 w 60"/>
                            <a:gd name="T73" fmla="*/ 10 h 14"/>
                            <a:gd name="T74" fmla="*/ 60 w 60"/>
                            <a:gd name="T75" fmla="*/ 11 h 14"/>
                            <a:gd name="T76" fmla="*/ 60 w 60"/>
                            <a:gd name="T77" fmla="*/ 11 h 14"/>
                            <a:gd name="T78" fmla="*/ 60 w 60"/>
                            <a:gd name="T79" fmla="*/ 11 h 14"/>
                            <a:gd name="T80" fmla="*/ 60 w 60"/>
                            <a:gd name="T81" fmla="*/ 12 h 14"/>
                            <a:gd name="T82" fmla="*/ 60 w 60"/>
                            <a:gd name="T83" fmla="*/ 12 h 14"/>
                            <a:gd name="T84" fmla="*/ 60 w 60"/>
                            <a:gd name="T85" fmla="*/ 12 h 14"/>
                            <a:gd name="T86" fmla="*/ 60 w 60"/>
                            <a:gd name="T87" fmla="*/ 12 h 14"/>
                            <a:gd name="T88" fmla="*/ 60 w 60"/>
                            <a:gd name="T89" fmla="*/ 13 h 14"/>
                            <a:gd name="T90" fmla="*/ 60 w 60"/>
                            <a:gd name="T91" fmla="*/ 13 h 14"/>
                            <a:gd name="T92" fmla="*/ 60 w 60"/>
                            <a:gd name="T93" fmla="*/ 13 h 14"/>
                            <a:gd name="T94" fmla="*/ 60 w 60"/>
                            <a:gd name="T95" fmla="*/ 13 h 14"/>
                            <a:gd name="T96" fmla="*/ 60 w 60"/>
                            <a:gd name="T97" fmla="*/ 14 h 14"/>
                            <a:gd name="T98" fmla="*/ 60 w 60"/>
                            <a:gd name="T99" fmla="*/ 14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60" h="14">
                              <a:moveTo>
                                <a:pt x="0" y="14"/>
                              </a:moveTo>
                              <a:lnTo>
                                <a:pt x="0" y="14"/>
                              </a:lnTo>
                              <a:lnTo>
                                <a:pt x="0" y="13"/>
                              </a:lnTo>
                              <a:lnTo>
                                <a:pt x="0" y="12"/>
                              </a:lnTo>
                              <a:lnTo>
                                <a:pt x="0" y="11"/>
                              </a:lnTo>
                              <a:lnTo>
                                <a:pt x="0" y="10"/>
                              </a:lnTo>
                              <a:lnTo>
                                <a:pt x="0" y="9"/>
                              </a:lnTo>
                              <a:lnTo>
                                <a:pt x="0" y="6"/>
                              </a:lnTo>
                              <a:lnTo>
                                <a:pt x="1" y="4"/>
                              </a:lnTo>
                              <a:lnTo>
                                <a:pt x="1" y="1"/>
                              </a:lnTo>
                              <a:lnTo>
                                <a:pt x="1" y="0"/>
                              </a:lnTo>
                              <a:lnTo>
                                <a:pt x="60" y="0"/>
                              </a:lnTo>
                              <a:lnTo>
                                <a:pt x="60" y="1"/>
                              </a:lnTo>
                              <a:lnTo>
                                <a:pt x="60" y="4"/>
                              </a:lnTo>
                              <a:lnTo>
                                <a:pt x="60" y="6"/>
                              </a:lnTo>
                              <a:lnTo>
                                <a:pt x="60" y="9"/>
                              </a:lnTo>
                              <a:lnTo>
                                <a:pt x="60" y="10"/>
                              </a:lnTo>
                              <a:lnTo>
                                <a:pt x="60" y="11"/>
                              </a:lnTo>
                              <a:lnTo>
                                <a:pt x="60" y="12"/>
                              </a:lnTo>
                              <a:lnTo>
                                <a:pt x="60" y="13"/>
                              </a:lnTo>
                              <a:lnTo>
                                <a:pt x="60" y="1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70E8F4DF" id="Freeform 20" o:spid="_x0000_s1026" style="position:absolute;z-index:-25174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4.9pt,160.3pt,474.9pt,160.3pt,474.9pt,160.25pt,474.9pt,160.2pt,474.9pt,160.15pt,474.9pt,160.1pt,474.9pt,160.05pt,474.9pt,159.9pt,474.95pt,159.8pt,474.95pt,159.65pt,474.95pt,159.6pt,477.9pt,159.6pt,477.9pt,159.65pt,477.9pt,159.8pt,477.9pt,159.9pt,477.9pt,160.05pt,477.9pt,160.1pt,477.9pt,160.15pt,477.9pt,160.2pt,477.9pt,160.25pt,477.9pt,160.3pt" coordsize="6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" stroked="f">
                <v:path o:connecttype="custom" o:connectlocs="0,8890;0,8890;0,8255;0,8255;0,8255;0,8255;0,7620;0,7620;0,7620;0,7620;0,6985;0,6985;0,6985;0,6350;0,6350;0,6350;0,6350;0,5715;0,5715;0,5715;0,5715;0,3810;635,2540;635,635;635,0;38100,0;38100,635;38100,2540;38100,3810;38100,5715;38100,5715;38100,5715;38100,5715;38100,6350;38100,6350;38100,6350;38100,6350;38100,6985;38100,6985;38100,6985;38100,7620;38100,7620;38100,7620;38100,7620;38100,8255;38100,8255;38100,8255;38100,8255;38100,8890;38100,8890" o:connectangles="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74784" behindDoc="1" locked="0" layoutInCell="1" allowOverlap="1" wp14:anchorId="64986951" wp14:editId="7D9AF952">
                <wp:simplePos x="0" y="0"/>
                <wp:positionH relativeFrom="page">
                  <wp:posOffset>6031865</wp:posOffset>
                </wp:positionH>
                <wp:positionV relativeFrom="paragraph">
                  <wp:posOffset>2011680</wp:posOffset>
                </wp:positionV>
                <wp:extent cx="18415" cy="15240"/>
                <wp:effectExtent l="2540" t="5715" r="7620" b="7620"/>
                <wp:wrapNone/>
                <wp:docPr id="19801283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5240"/>
                        </a:xfrm>
                        <a:custGeom>
                          <a:avLst/>
                          <a:gdLst>
                            <a:gd name="T0" fmla="*/ 0 w 29"/>
                            <a:gd name="T1" fmla="*/ 24 h 24"/>
                            <a:gd name="T2" fmla="*/ 0 w 29"/>
                            <a:gd name="T3" fmla="*/ 22 h 24"/>
                            <a:gd name="T4" fmla="*/ 0 w 29"/>
                            <a:gd name="T5" fmla="*/ 21 h 24"/>
                            <a:gd name="T6" fmla="*/ 0 w 29"/>
                            <a:gd name="T7" fmla="*/ 20 h 24"/>
                            <a:gd name="T8" fmla="*/ 0 w 29"/>
                            <a:gd name="T9" fmla="*/ 18 h 24"/>
                            <a:gd name="T10" fmla="*/ 1 w 29"/>
                            <a:gd name="T11" fmla="*/ 17 h 24"/>
                            <a:gd name="T12" fmla="*/ 1 w 29"/>
                            <a:gd name="T13" fmla="*/ 16 h 24"/>
                            <a:gd name="T14" fmla="*/ 1 w 29"/>
                            <a:gd name="T15" fmla="*/ 14 h 24"/>
                            <a:gd name="T16" fmla="*/ 1 w 29"/>
                            <a:gd name="T17" fmla="*/ 13 h 24"/>
                            <a:gd name="T18" fmla="*/ 1 w 29"/>
                            <a:gd name="T19" fmla="*/ 12 h 24"/>
                            <a:gd name="T20" fmla="*/ 2 w 29"/>
                            <a:gd name="T21" fmla="*/ 10 h 24"/>
                            <a:gd name="T22" fmla="*/ 2 w 29"/>
                            <a:gd name="T23" fmla="*/ 10 h 24"/>
                            <a:gd name="T24" fmla="*/ 2 w 29"/>
                            <a:gd name="T25" fmla="*/ 9 h 24"/>
                            <a:gd name="T26" fmla="*/ 3 w 29"/>
                            <a:gd name="T27" fmla="*/ 8 h 24"/>
                            <a:gd name="T28" fmla="*/ 3 w 29"/>
                            <a:gd name="T29" fmla="*/ 6 h 24"/>
                            <a:gd name="T30" fmla="*/ 3 w 29"/>
                            <a:gd name="T31" fmla="*/ 5 h 24"/>
                            <a:gd name="T32" fmla="*/ 4 w 29"/>
                            <a:gd name="T33" fmla="*/ 4 h 24"/>
                            <a:gd name="T34" fmla="*/ 4 w 29"/>
                            <a:gd name="T35" fmla="*/ 3 h 24"/>
                            <a:gd name="T36" fmla="*/ 4 w 29"/>
                            <a:gd name="T37" fmla="*/ 2 h 24"/>
                            <a:gd name="T38" fmla="*/ 5 w 29"/>
                            <a:gd name="T39" fmla="*/ 2 h 24"/>
                            <a:gd name="T40" fmla="*/ 5 w 29"/>
                            <a:gd name="T41" fmla="*/ 1 h 24"/>
                            <a:gd name="T42" fmla="*/ 5 w 29"/>
                            <a:gd name="T43" fmla="*/ 1 h 24"/>
                            <a:gd name="T44" fmla="*/ 5 w 29"/>
                            <a:gd name="T45" fmla="*/ 0 h 24"/>
                            <a:gd name="T46" fmla="*/ 6 w 29"/>
                            <a:gd name="T47" fmla="*/ 0 h 24"/>
                            <a:gd name="T48" fmla="*/ 29 w 29"/>
                            <a:gd name="T49" fmla="*/ 0 h 24"/>
                            <a:gd name="T50" fmla="*/ 28 w 29"/>
                            <a:gd name="T51" fmla="*/ 0 h 24"/>
                            <a:gd name="T52" fmla="*/ 27 w 29"/>
                            <a:gd name="T53" fmla="*/ 0 h 24"/>
                            <a:gd name="T54" fmla="*/ 21 w 29"/>
                            <a:gd name="T55" fmla="*/ 3 h 24"/>
                            <a:gd name="T56" fmla="*/ 21 w 29"/>
                            <a:gd name="T57" fmla="*/ 4 h 24"/>
                            <a:gd name="T58" fmla="*/ 16 w 29"/>
                            <a:gd name="T59" fmla="*/ 21 h 24"/>
                            <a:gd name="T60" fmla="*/ 16 w 29"/>
                            <a:gd name="T61" fmla="*/ 22 h 24"/>
                            <a:gd name="T62" fmla="*/ 16 w 29"/>
                            <a:gd name="T63" fmla="*/ 24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9" h="24">
                              <a:moveTo>
                                <a:pt x="0" y="24"/>
                              </a:moveTo>
                              <a:lnTo>
                                <a:pt x="0" y="22"/>
                              </a:lnTo>
                              <a:lnTo>
                                <a:pt x="0" y="21"/>
                              </a:lnTo>
                              <a:lnTo>
                                <a:pt x="0" y="20"/>
                              </a:lnTo>
                              <a:lnTo>
                                <a:pt x="0" y="18"/>
                              </a:lnTo>
                              <a:lnTo>
                                <a:pt x="1" y="17"/>
                              </a:lnTo>
                              <a:lnTo>
                                <a:pt x="1" y="16"/>
                              </a:lnTo>
                              <a:lnTo>
                                <a:pt x="1" y="14"/>
                              </a:lnTo>
                              <a:lnTo>
                                <a:pt x="1" y="13"/>
                              </a:lnTo>
                              <a:lnTo>
                                <a:pt x="1" y="12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3" y="8"/>
                              </a:lnTo>
                              <a:lnTo>
                                <a:pt x="3" y="6"/>
                              </a:lnTo>
                              <a:lnTo>
                                <a:pt x="3" y="5"/>
                              </a:lnTo>
                              <a:lnTo>
                                <a:pt x="4" y="4"/>
                              </a:lnTo>
                              <a:lnTo>
                                <a:pt x="4" y="3"/>
                              </a:lnTo>
                              <a:lnTo>
                                <a:pt x="4" y="2"/>
                              </a:lnTo>
                              <a:lnTo>
                                <a:pt x="5" y="2"/>
                              </a:lnTo>
                              <a:lnTo>
                                <a:pt x="5" y="1"/>
                              </a:lnTo>
                              <a:lnTo>
                                <a:pt x="5" y="0"/>
                              </a:lnTo>
                              <a:lnTo>
                                <a:pt x="6" y="0"/>
                              </a:lnTo>
                              <a:lnTo>
                                <a:pt x="29" y="0"/>
                              </a:lnTo>
                              <a:lnTo>
                                <a:pt x="28" y="0"/>
                              </a:lnTo>
                              <a:lnTo>
                                <a:pt x="27" y="0"/>
                              </a:lnTo>
                              <a:lnTo>
                                <a:pt x="21" y="3"/>
                              </a:lnTo>
                              <a:lnTo>
                                <a:pt x="21" y="4"/>
                              </a:lnTo>
                              <a:lnTo>
                                <a:pt x="16" y="21"/>
                              </a:lnTo>
                              <a:lnTo>
                                <a:pt x="16" y="22"/>
                              </a:lnTo>
                              <a:lnTo>
                                <a:pt x="16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1FF0FCEA" id="Freeform 21" o:spid="_x0000_s1026" style="position:absolute;z-index:-25174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4.95pt,159.6pt,474.95pt,159.5pt,474.95pt,159.45pt,474.95pt,159.4pt,474.95pt,159.3pt,475pt,159.25pt,475pt,159.2pt,475pt,159.1pt,475pt,159.05pt,475pt,159pt,475.05pt,158.9pt,475.05pt,158.85pt,475.1pt,158.8pt,475.1pt,158.7pt,475.1pt,158.65pt,475.15pt,158.6pt,475.15pt,158.55pt,475.15pt,158.5pt,475.2pt,158.5pt,475.2pt,158.45pt,475.2pt,158.4pt,475.25pt,158.4pt,476.4pt,158.4pt,476.35pt,158.4pt,476.3pt,158.4pt,476pt,158.55pt,476pt,158.6pt,475.75pt,159.45pt,475.75pt,159.5pt,475.75pt,159.6pt" coordsize="29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" stroked="f">
                <v:path o:connecttype="custom" o:connectlocs="0,15240;0,13970;0,13335;0,12700;0,11430;635,10795;635,10160;635,8890;635,8255;635,7620;1270,6350;1270,6350;1270,5715;1905,5080;1905,3810;1905,3175;2540,2540;2540,1905;2540,1270;3175,1270;3175,635;3175,635;3175,0;3810,0;18415,0;17780,0;17145,0;13335,1905;13335,2540;10160,13335;10160,13970;10160,15240" o:connectangles="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75808" behindDoc="1" locked="0" layoutInCell="1" allowOverlap="1" wp14:anchorId="460D397E" wp14:editId="3D156C8A">
                <wp:simplePos x="0" y="0"/>
                <wp:positionH relativeFrom="page">
                  <wp:posOffset>6050280</wp:posOffset>
                </wp:positionH>
                <wp:positionV relativeFrom="paragraph">
                  <wp:posOffset>2011680</wp:posOffset>
                </wp:positionV>
                <wp:extent cx="19050" cy="15240"/>
                <wp:effectExtent l="1905" t="5715" r="7620" b="7620"/>
                <wp:wrapNone/>
                <wp:docPr id="1741819493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5240"/>
                        </a:xfrm>
                        <a:custGeom>
                          <a:avLst/>
                          <a:gdLst>
                            <a:gd name="T0" fmla="*/ 13 w 30"/>
                            <a:gd name="T1" fmla="*/ 24 h 24"/>
                            <a:gd name="T2" fmla="*/ 13 w 30"/>
                            <a:gd name="T3" fmla="*/ 24 h 24"/>
                            <a:gd name="T4" fmla="*/ 13 w 30"/>
                            <a:gd name="T5" fmla="*/ 24 h 24"/>
                            <a:gd name="T6" fmla="*/ 13 w 30"/>
                            <a:gd name="T7" fmla="*/ 24 h 24"/>
                            <a:gd name="T8" fmla="*/ 13 w 30"/>
                            <a:gd name="T9" fmla="*/ 24 h 24"/>
                            <a:gd name="T10" fmla="*/ 13 w 30"/>
                            <a:gd name="T11" fmla="*/ 23 h 24"/>
                            <a:gd name="T12" fmla="*/ 13 w 30"/>
                            <a:gd name="T13" fmla="*/ 23 h 24"/>
                            <a:gd name="T14" fmla="*/ 13 w 30"/>
                            <a:gd name="T15" fmla="*/ 23 h 24"/>
                            <a:gd name="T16" fmla="*/ 13 w 30"/>
                            <a:gd name="T17" fmla="*/ 23 h 24"/>
                            <a:gd name="T18" fmla="*/ 13 w 30"/>
                            <a:gd name="T19" fmla="*/ 22 h 24"/>
                            <a:gd name="T20" fmla="*/ 13 w 30"/>
                            <a:gd name="T21" fmla="*/ 22 h 24"/>
                            <a:gd name="T22" fmla="*/ 13 w 30"/>
                            <a:gd name="T23" fmla="*/ 20 h 24"/>
                            <a:gd name="T24" fmla="*/ 13 w 30"/>
                            <a:gd name="T25" fmla="*/ 19 h 24"/>
                            <a:gd name="T26" fmla="*/ 13 w 30"/>
                            <a:gd name="T27" fmla="*/ 18 h 24"/>
                            <a:gd name="T28" fmla="*/ 13 w 30"/>
                            <a:gd name="T29" fmla="*/ 16 h 24"/>
                            <a:gd name="T30" fmla="*/ 11 w 30"/>
                            <a:gd name="T31" fmla="*/ 8 h 24"/>
                            <a:gd name="T32" fmla="*/ 11 w 30"/>
                            <a:gd name="T33" fmla="*/ 8 h 24"/>
                            <a:gd name="T34" fmla="*/ 0 w 30"/>
                            <a:gd name="T35" fmla="*/ 0 h 24"/>
                            <a:gd name="T36" fmla="*/ 25 w 30"/>
                            <a:gd name="T37" fmla="*/ 0 h 24"/>
                            <a:gd name="T38" fmla="*/ 25 w 30"/>
                            <a:gd name="T39" fmla="*/ 0 h 24"/>
                            <a:gd name="T40" fmla="*/ 25 w 30"/>
                            <a:gd name="T41" fmla="*/ 1 h 24"/>
                            <a:gd name="T42" fmla="*/ 25 w 30"/>
                            <a:gd name="T43" fmla="*/ 1 h 24"/>
                            <a:gd name="T44" fmla="*/ 25 w 30"/>
                            <a:gd name="T45" fmla="*/ 1 h 24"/>
                            <a:gd name="T46" fmla="*/ 25 w 30"/>
                            <a:gd name="T47" fmla="*/ 2 h 24"/>
                            <a:gd name="T48" fmla="*/ 26 w 30"/>
                            <a:gd name="T49" fmla="*/ 3 h 24"/>
                            <a:gd name="T50" fmla="*/ 26 w 30"/>
                            <a:gd name="T51" fmla="*/ 4 h 24"/>
                            <a:gd name="T52" fmla="*/ 26 w 30"/>
                            <a:gd name="T53" fmla="*/ 5 h 24"/>
                            <a:gd name="T54" fmla="*/ 26 w 30"/>
                            <a:gd name="T55" fmla="*/ 5 h 24"/>
                            <a:gd name="T56" fmla="*/ 27 w 30"/>
                            <a:gd name="T57" fmla="*/ 6 h 24"/>
                            <a:gd name="T58" fmla="*/ 27 w 30"/>
                            <a:gd name="T59" fmla="*/ 7 h 24"/>
                            <a:gd name="T60" fmla="*/ 27 w 30"/>
                            <a:gd name="T61" fmla="*/ 8 h 24"/>
                            <a:gd name="T62" fmla="*/ 27 w 30"/>
                            <a:gd name="T63" fmla="*/ 8 h 24"/>
                            <a:gd name="T64" fmla="*/ 28 w 30"/>
                            <a:gd name="T65" fmla="*/ 9 h 24"/>
                            <a:gd name="T66" fmla="*/ 28 w 30"/>
                            <a:gd name="T67" fmla="*/ 11 h 24"/>
                            <a:gd name="T68" fmla="*/ 28 w 30"/>
                            <a:gd name="T69" fmla="*/ 12 h 24"/>
                            <a:gd name="T70" fmla="*/ 28 w 30"/>
                            <a:gd name="T71" fmla="*/ 12 h 24"/>
                            <a:gd name="T72" fmla="*/ 29 w 30"/>
                            <a:gd name="T73" fmla="*/ 14 h 24"/>
                            <a:gd name="T74" fmla="*/ 29 w 30"/>
                            <a:gd name="T75" fmla="*/ 15 h 24"/>
                            <a:gd name="T76" fmla="*/ 29 w 30"/>
                            <a:gd name="T77" fmla="*/ 16 h 24"/>
                            <a:gd name="T78" fmla="*/ 29 w 30"/>
                            <a:gd name="T79" fmla="*/ 18 h 24"/>
                            <a:gd name="T80" fmla="*/ 29 w 30"/>
                            <a:gd name="T81" fmla="*/ 19 h 24"/>
                            <a:gd name="T82" fmla="*/ 29 w 30"/>
                            <a:gd name="T83" fmla="*/ 20 h 24"/>
                            <a:gd name="T84" fmla="*/ 29 w 30"/>
                            <a:gd name="T85" fmla="*/ 22 h 24"/>
                            <a:gd name="T86" fmla="*/ 29 w 30"/>
                            <a:gd name="T87" fmla="*/ 22 h 24"/>
                            <a:gd name="T88" fmla="*/ 29 w 30"/>
                            <a:gd name="T89" fmla="*/ 23 h 24"/>
                            <a:gd name="T90" fmla="*/ 29 w 30"/>
                            <a:gd name="T91" fmla="*/ 23 h 24"/>
                            <a:gd name="T92" fmla="*/ 29 w 30"/>
                            <a:gd name="T93" fmla="*/ 23 h 24"/>
                            <a:gd name="T94" fmla="*/ 29 w 30"/>
                            <a:gd name="T95" fmla="*/ 23 h 24"/>
                            <a:gd name="T96" fmla="*/ 29 w 30"/>
                            <a:gd name="T97" fmla="*/ 24 h 24"/>
                            <a:gd name="T98" fmla="*/ 30 w 30"/>
                            <a:gd name="T99" fmla="*/ 24 h 24"/>
                            <a:gd name="T100" fmla="*/ 30 w 30"/>
                            <a:gd name="T101" fmla="*/ 24 h 24"/>
                            <a:gd name="T102" fmla="*/ 30 w 30"/>
                            <a:gd name="T103" fmla="*/ 24 h 24"/>
                            <a:gd name="T104" fmla="*/ 30 w 30"/>
                            <a:gd name="T105" fmla="*/ 24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30" h="24">
                              <a:moveTo>
                                <a:pt x="13" y="24"/>
                              </a:moveTo>
                              <a:lnTo>
                                <a:pt x="13" y="24"/>
                              </a:lnTo>
                              <a:lnTo>
                                <a:pt x="13" y="23"/>
                              </a:lnTo>
                              <a:lnTo>
                                <a:pt x="13" y="22"/>
                              </a:lnTo>
                              <a:lnTo>
                                <a:pt x="13" y="20"/>
                              </a:lnTo>
                              <a:lnTo>
                                <a:pt x="13" y="19"/>
                              </a:lnTo>
                              <a:lnTo>
                                <a:pt x="13" y="18"/>
                              </a:lnTo>
                              <a:lnTo>
                                <a:pt x="13" y="16"/>
                              </a:lnTo>
                              <a:lnTo>
                                <a:pt x="11" y="8"/>
                              </a:lnTo>
                              <a:lnTo>
                                <a:pt x="0" y="0"/>
                              </a:lnTo>
                              <a:lnTo>
                                <a:pt x="25" y="0"/>
                              </a:lnTo>
                              <a:lnTo>
                                <a:pt x="25" y="1"/>
                              </a:lnTo>
                              <a:lnTo>
                                <a:pt x="25" y="2"/>
                              </a:lnTo>
                              <a:lnTo>
                                <a:pt x="26" y="3"/>
                              </a:lnTo>
                              <a:lnTo>
                                <a:pt x="26" y="4"/>
                              </a:lnTo>
                              <a:lnTo>
                                <a:pt x="26" y="5"/>
                              </a:lnTo>
                              <a:lnTo>
                                <a:pt x="27" y="6"/>
                              </a:lnTo>
                              <a:lnTo>
                                <a:pt x="27" y="7"/>
                              </a:lnTo>
                              <a:lnTo>
                                <a:pt x="27" y="8"/>
                              </a:lnTo>
                              <a:lnTo>
                                <a:pt x="28" y="9"/>
                              </a:lnTo>
                              <a:lnTo>
                                <a:pt x="28" y="11"/>
                              </a:lnTo>
                              <a:lnTo>
                                <a:pt x="28" y="12"/>
                              </a:lnTo>
                              <a:lnTo>
                                <a:pt x="29" y="14"/>
                              </a:lnTo>
                              <a:lnTo>
                                <a:pt x="29" y="15"/>
                              </a:lnTo>
                              <a:lnTo>
                                <a:pt x="29" y="16"/>
                              </a:lnTo>
                              <a:lnTo>
                                <a:pt x="29" y="18"/>
                              </a:lnTo>
                              <a:lnTo>
                                <a:pt x="29" y="19"/>
                              </a:lnTo>
                              <a:lnTo>
                                <a:pt x="29" y="20"/>
                              </a:lnTo>
                              <a:lnTo>
                                <a:pt x="29" y="22"/>
                              </a:lnTo>
                              <a:lnTo>
                                <a:pt x="29" y="23"/>
                              </a:lnTo>
                              <a:lnTo>
                                <a:pt x="29" y="24"/>
                              </a:lnTo>
                              <a:lnTo>
                                <a:pt x="30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6F602C5" id="Freeform 22" o:spid="_x0000_s1026" style="position:absolute;z-index:-25174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7.05pt,159.6pt,477.05pt,159.6pt,477.05pt,159.55pt,477.05pt,159.5pt,477.05pt,159.4pt,477.05pt,159.35pt,477.05pt,159.3pt,477.05pt,159.2pt,476.95pt,158.8pt,476.4pt,158.4pt,477.65pt,158.4pt,477.65pt,158.45pt,477.65pt,158.5pt,477.7pt,158.55pt,477.7pt,158.6pt,477.7pt,158.65pt,477.75pt,158.7pt,477.75pt,158.75pt,477.75pt,158.8pt,477.8pt,158.85pt,477.8pt,158.95pt,477.8pt,159pt,477.85pt,159.1pt,477.85pt,159.15pt,477.85pt,159.2pt,477.85pt,159.3pt,477.85pt,159.35pt,477.85pt,159.4pt,477.85pt,159.5pt,477.85pt,159.55pt,477.85pt,159.6pt,477.9pt,159.6pt" coordsize="30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" stroked="f">
                <v:path o:connecttype="custom" o:connectlocs="8255,15240;8255,15240;8255,15240;8255,15240;8255,15240;8255,14605;8255,14605;8255,14605;8255,14605;8255,13970;8255,13970;8255,12700;8255,12065;8255,11430;8255,10160;6985,5080;6985,5080;0,0;15875,0;15875,0;15875,635;15875,635;15875,635;15875,1270;16510,1905;16510,2540;16510,3175;16510,3175;17145,3810;17145,4445;17145,5080;17145,5080;17780,5715;17780,6985;17780,7620;17780,7620;18415,8890;18415,9525;18415,10160;18415,11430;18415,12065;18415,12700;18415,13970;18415,13970;18415,14605;18415,14605;18415,14605;18415,14605;18415,15240;19050,15240;19050,15240;19050,15240;19050,15240" o:connectangles="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76832" behindDoc="1" locked="0" layoutInCell="1" allowOverlap="1" wp14:anchorId="0463744A" wp14:editId="5362A180">
                <wp:simplePos x="0" y="0"/>
                <wp:positionH relativeFrom="page">
                  <wp:posOffset>6035675</wp:posOffset>
                </wp:positionH>
                <wp:positionV relativeFrom="paragraph">
                  <wp:posOffset>2002790</wp:posOffset>
                </wp:positionV>
                <wp:extent cx="30480" cy="8890"/>
                <wp:effectExtent l="6350" t="6350" r="1270" b="3810"/>
                <wp:wrapNone/>
                <wp:docPr id="529555107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8890"/>
                        </a:xfrm>
                        <a:custGeom>
                          <a:avLst/>
                          <a:gdLst>
                            <a:gd name="T0" fmla="*/ 0 w 48"/>
                            <a:gd name="T1" fmla="*/ 14 h 14"/>
                            <a:gd name="T2" fmla="*/ 0 w 48"/>
                            <a:gd name="T3" fmla="*/ 14 h 14"/>
                            <a:gd name="T4" fmla="*/ 1 w 48"/>
                            <a:gd name="T5" fmla="*/ 12 h 14"/>
                            <a:gd name="T6" fmla="*/ 1 w 48"/>
                            <a:gd name="T7" fmla="*/ 11 h 14"/>
                            <a:gd name="T8" fmla="*/ 2 w 48"/>
                            <a:gd name="T9" fmla="*/ 10 h 14"/>
                            <a:gd name="T10" fmla="*/ 3 w 48"/>
                            <a:gd name="T11" fmla="*/ 9 h 14"/>
                            <a:gd name="T12" fmla="*/ 4 w 48"/>
                            <a:gd name="T13" fmla="*/ 8 h 14"/>
                            <a:gd name="T14" fmla="*/ 5 w 48"/>
                            <a:gd name="T15" fmla="*/ 7 h 14"/>
                            <a:gd name="T16" fmla="*/ 6 w 48"/>
                            <a:gd name="T17" fmla="*/ 6 h 14"/>
                            <a:gd name="T18" fmla="*/ 6 w 48"/>
                            <a:gd name="T19" fmla="*/ 5 h 14"/>
                            <a:gd name="T20" fmla="*/ 8 w 48"/>
                            <a:gd name="T21" fmla="*/ 4 h 14"/>
                            <a:gd name="T22" fmla="*/ 13 w 48"/>
                            <a:gd name="T23" fmla="*/ 2 h 14"/>
                            <a:gd name="T24" fmla="*/ 15 w 48"/>
                            <a:gd name="T25" fmla="*/ 1 h 14"/>
                            <a:gd name="T26" fmla="*/ 15 w 48"/>
                            <a:gd name="T27" fmla="*/ 1 h 14"/>
                            <a:gd name="T28" fmla="*/ 17 w 48"/>
                            <a:gd name="T29" fmla="*/ 0 h 14"/>
                            <a:gd name="T30" fmla="*/ 18 w 48"/>
                            <a:gd name="T31" fmla="*/ 0 h 14"/>
                            <a:gd name="T32" fmla="*/ 20 w 48"/>
                            <a:gd name="T33" fmla="*/ 0 h 14"/>
                            <a:gd name="T34" fmla="*/ 20 w 48"/>
                            <a:gd name="T35" fmla="*/ 0 h 14"/>
                            <a:gd name="T36" fmla="*/ 23 w 48"/>
                            <a:gd name="T37" fmla="*/ 0 h 14"/>
                            <a:gd name="T38" fmla="*/ 26 w 48"/>
                            <a:gd name="T39" fmla="*/ 0 h 14"/>
                            <a:gd name="T40" fmla="*/ 29 w 48"/>
                            <a:gd name="T41" fmla="*/ 0 h 14"/>
                            <a:gd name="T42" fmla="*/ 29 w 48"/>
                            <a:gd name="T43" fmla="*/ 0 h 14"/>
                            <a:gd name="T44" fmla="*/ 32 w 48"/>
                            <a:gd name="T45" fmla="*/ 1 h 14"/>
                            <a:gd name="T46" fmla="*/ 32 w 48"/>
                            <a:gd name="T47" fmla="*/ 1 h 14"/>
                            <a:gd name="T48" fmla="*/ 34 w 48"/>
                            <a:gd name="T49" fmla="*/ 2 h 14"/>
                            <a:gd name="T50" fmla="*/ 35 w 48"/>
                            <a:gd name="T51" fmla="*/ 2 h 14"/>
                            <a:gd name="T52" fmla="*/ 37 w 48"/>
                            <a:gd name="T53" fmla="*/ 3 h 14"/>
                            <a:gd name="T54" fmla="*/ 37 w 48"/>
                            <a:gd name="T55" fmla="*/ 3 h 14"/>
                            <a:gd name="T56" fmla="*/ 39 w 48"/>
                            <a:gd name="T57" fmla="*/ 4 h 14"/>
                            <a:gd name="T58" fmla="*/ 39 w 48"/>
                            <a:gd name="T59" fmla="*/ 4 h 14"/>
                            <a:gd name="T60" fmla="*/ 41 w 48"/>
                            <a:gd name="T61" fmla="*/ 5 h 14"/>
                            <a:gd name="T62" fmla="*/ 41 w 48"/>
                            <a:gd name="T63" fmla="*/ 6 h 14"/>
                            <a:gd name="T64" fmla="*/ 43 w 48"/>
                            <a:gd name="T65" fmla="*/ 7 h 14"/>
                            <a:gd name="T66" fmla="*/ 43 w 48"/>
                            <a:gd name="T67" fmla="*/ 8 h 14"/>
                            <a:gd name="T68" fmla="*/ 47 w 48"/>
                            <a:gd name="T69" fmla="*/ 14 h 14"/>
                            <a:gd name="T70" fmla="*/ 48 w 48"/>
                            <a:gd name="T71" fmla="*/ 14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48" h="14">
                              <a:moveTo>
                                <a:pt x="0" y="14"/>
                              </a:moveTo>
                              <a:lnTo>
                                <a:pt x="0" y="14"/>
                              </a:lnTo>
                              <a:lnTo>
                                <a:pt x="1" y="12"/>
                              </a:lnTo>
                              <a:lnTo>
                                <a:pt x="1" y="11"/>
                              </a:lnTo>
                              <a:lnTo>
                                <a:pt x="2" y="10"/>
                              </a:lnTo>
                              <a:lnTo>
                                <a:pt x="3" y="9"/>
                              </a:lnTo>
                              <a:lnTo>
                                <a:pt x="4" y="8"/>
                              </a:lnTo>
                              <a:lnTo>
                                <a:pt x="5" y="7"/>
                              </a:lnTo>
                              <a:lnTo>
                                <a:pt x="6" y="6"/>
                              </a:lnTo>
                              <a:lnTo>
                                <a:pt x="6" y="5"/>
                              </a:lnTo>
                              <a:lnTo>
                                <a:pt x="8" y="4"/>
                              </a:lnTo>
                              <a:lnTo>
                                <a:pt x="13" y="2"/>
                              </a:lnTo>
                              <a:lnTo>
                                <a:pt x="15" y="1"/>
                              </a:lnTo>
                              <a:lnTo>
                                <a:pt x="17" y="0"/>
                              </a:lnTo>
                              <a:lnTo>
                                <a:pt x="18" y="0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6" y="0"/>
                              </a:lnTo>
                              <a:lnTo>
                                <a:pt x="29" y="0"/>
                              </a:lnTo>
                              <a:lnTo>
                                <a:pt x="32" y="1"/>
                              </a:lnTo>
                              <a:lnTo>
                                <a:pt x="34" y="2"/>
                              </a:lnTo>
                              <a:lnTo>
                                <a:pt x="35" y="2"/>
                              </a:lnTo>
                              <a:lnTo>
                                <a:pt x="37" y="3"/>
                              </a:lnTo>
                              <a:lnTo>
                                <a:pt x="39" y="4"/>
                              </a:lnTo>
                              <a:lnTo>
                                <a:pt x="41" y="5"/>
                              </a:lnTo>
                              <a:lnTo>
                                <a:pt x="41" y="6"/>
                              </a:lnTo>
                              <a:lnTo>
                                <a:pt x="43" y="7"/>
                              </a:lnTo>
                              <a:lnTo>
                                <a:pt x="43" y="8"/>
                              </a:lnTo>
                              <a:lnTo>
                                <a:pt x="47" y="14"/>
                              </a:lnTo>
                              <a:lnTo>
                                <a:pt x="48" y="1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644D7169" id="Freeform 23" o:spid="_x0000_s1026" style="position:absolute;z-index:-25173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5.25pt,158.4pt,475.25pt,158.4pt,475.3pt,158.3pt,475.3pt,158.25pt,475.35pt,158.2pt,475.4pt,158.15pt,475.45pt,158.1pt,475.5pt,158.05pt,475.55pt,158pt,475.55pt,157.95pt,475.65pt,157.9pt,475.9pt,157.8pt,476pt,157.75pt,476.1pt,157.7pt,476.15pt,157.7pt,476.25pt,157.7pt,476.4pt,157.7pt,476.55pt,157.7pt,476.7pt,157.7pt,476.85pt,157.75pt,476.95pt,157.8pt,477pt,157.8pt,477.1pt,157.85pt,477.2pt,157.9pt,477.3pt,157.95pt,477.3pt,158pt,477.4pt,158.05pt,477.4pt,158.1pt,477.6pt,158.4pt,477.65pt,158.4pt" coordsize="4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" stroked="f">
                <v:path o:connecttype="custom" o:connectlocs="0,8890;0,8890;635,7620;635,6985;1270,6350;1905,5715;2540,5080;3175,4445;3810,3810;3810,3175;5080,2540;8255,1270;9525,635;9525,635;10795,0;11430,0;12700,0;12700,0;14605,0;16510,0;18415,0;18415,0;20320,635;20320,635;21590,1270;22225,1270;23495,1905;23495,1905;24765,2540;24765,2540;26035,3175;26035,3810;27305,4445;27305,5080;29845,8890;30480,8890" o:connectangles="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77856" behindDoc="1" locked="0" layoutInCell="1" allowOverlap="1" wp14:anchorId="7670E25E" wp14:editId="4968EF77">
                <wp:simplePos x="0" y="0"/>
                <wp:positionH relativeFrom="page">
                  <wp:posOffset>6077585</wp:posOffset>
                </wp:positionH>
                <wp:positionV relativeFrom="paragraph">
                  <wp:posOffset>2002790</wp:posOffset>
                </wp:positionV>
                <wp:extent cx="24765" cy="60960"/>
                <wp:effectExtent l="635" t="6350" r="3175" b="8890"/>
                <wp:wrapNone/>
                <wp:docPr id="56629279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" cy="60960"/>
                        </a:xfrm>
                        <a:custGeom>
                          <a:avLst/>
                          <a:gdLst>
                            <a:gd name="T0" fmla="*/ 39 w 39"/>
                            <a:gd name="T1" fmla="*/ 18 h 96"/>
                            <a:gd name="T2" fmla="*/ 39 w 39"/>
                            <a:gd name="T3" fmla="*/ 18 h 96"/>
                            <a:gd name="T4" fmla="*/ 39 w 39"/>
                            <a:gd name="T5" fmla="*/ 18 h 96"/>
                            <a:gd name="T6" fmla="*/ 38 w 39"/>
                            <a:gd name="T7" fmla="*/ 18 h 96"/>
                            <a:gd name="T8" fmla="*/ 38 w 39"/>
                            <a:gd name="T9" fmla="*/ 18 h 96"/>
                            <a:gd name="T10" fmla="*/ 38 w 39"/>
                            <a:gd name="T11" fmla="*/ 18 h 96"/>
                            <a:gd name="T12" fmla="*/ 37 w 39"/>
                            <a:gd name="T13" fmla="*/ 18 h 96"/>
                            <a:gd name="T14" fmla="*/ 37 w 39"/>
                            <a:gd name="T15" fmla="*/ 18 h 96"/>
                            <a:gd name="T16" fmla="*/ 37 w 39"/>
                            <a:gd name="T17" fmla="*/ 18 h 96"/>
                            <a:gd name="T18" fmla="*/ 37 w 39"/>
                            <a:gd name="T19" fmla="*/ 18 h 96"/>
                            <a:gd name="T20" fmla="*/ 17 w 39"/>
                            <a:gd name="T21" fmla="*/ 39 h 96"/>
                            <a:gd name="T22" fmla="*/ 17 w 39"/>
                            <a:gd name="T23" fmla="*/ 96 h 96"/>
                            <a:gd name="T24" fmla="*/ 0 w 39"/>
                            <a:gd name="T25" fmla="*/ 96 h 96"/>
                            <a:gd name="T26" fmla="*/ 0 w 39"/>
                            <a:gd name="T27" fmla="*/ 2 h 96"/>
                            <a:gd name="T28" fmla="*/ 16 w 39"/>
                            <a:gd name="T29" fmla="*/ 2 h 96"/>
                            <a:gd name="T30" fmla="*/ 16 w 39"/>
                            <a:gd name="T31" fmla="*/ 15 h 96"/>
                            <a:gd name="T32" fmla="*/ 17 w 39"/>
                            <a:gd name="T33" fmla="*/ 14 h 96"/>
                            <a:gd name="T34" fmla="*/ 39 w 39"/>
                            <a:gd name="T35" fmla="*/ 0 h 96"/>
                            <a:gd name="T36" fmla="*/ 39 w 39"/>
                            <a:gd name="T37" fmla="*/ 18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39" h="96">
                              <a:moveTo>
                                <a:pt x="39" y="18"/>
                              </a:moveTo>
                              <a:lnTo>
                                <a:pt x="39" y="18"/>
                              </a:lnTo>
                              <a:lnTo>
                                <a:pt x="38" y="18"/>
                              </a:lnTo>
                              <a:lnTo>
                                <a:pt x="37" y="18"/>
                              </a:lnTo>
                              <a:lnTo>
                                <a:pt x="17" y="39"/>
                              </a:lnTo>
                              <a:lnTo>
                                <a:pt x="17" y="96"/>
                              </a:lnTo>
                              <a:lnTo>
                                <a:pt x="0" y="96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16" y="15"/>
                              </a:lnTo>
                              <a:lnTo>
                                <a:pt x="17" y="14"/>
                              </a:lnTo>
                              <a:lnTo>
                                <a:pt x="39" y="0"/>
                              </a:lnTo>
                              <a:lnTo>
                                <a:pt x="39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53CE74" id="Freeform 24" o:spid="_x0000_s1026" style="position:absolute;margin-left:478.55pt;margin-top:157.7pt;width:1.95pt;height:4.8pt;z-index:-25173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39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" path="m39,18r,l38,18r-1,l17,39r,57l,96,,2r16,l16,15r1,-1l39,r,18xe" stroked="f">
                <v:path o:connecttype="custom" o:connectlocs="24765,11430;24765,11430;24765,11430;24130,11430;24130,11430;24130,11430;23495,11430;23495,11430;23495,11430;23495,11430;10795,24765;10795,60960;0,60960;0,1270;10160,1270;10160,9525;10795,8890;24765,0;24765,11430" o:connectangles="0,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78880" behindDoc="1" locked="0" layoutInCell="1" allowOverlap="1" wp14:anchorId="63A925C9" wp14:editId="3DCDBE78">
                <wp:simplePos x="0" y="0"/>
                <wp:positionH relativeFrom="page">
                  <wp:posOffset>6132195</wp:posOffset>
                </wp:positionH>
                <wp:positionV relativeFrom="paragraph">
                  <wp:posOffset>2058035</wp:posOffset>
                </wp:positionV>
                <wp:extent cx="22860" cy="6985"/>
                <wp:effectExtent l="7620" t="4445" r="7620" b="7620"/>
                <wp:wrapNone/>
                <wp:docPr id="97337798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" cy="6985"/>
                        </a:xfrm>
                        <a:custGeom>
                          <a:avLst/>
                          <a:gdLst>
                            <a:gd name="T0" fmla="*/ 17 w 36"/>
                            <a:gd name="T1" fmla="*/ 11 h 11"/>
                            <a:gd name="T2" fmla="*/ 17 w 36"/>
                            <a:gd name="T3" fmla="*/ 11 h 11"/>
                            <a:gd name="T4" fmla="*/ 15 w 36"/>
                            <a:gd name="T5" fmla="*/ 11 h 11"/>
                            <a:gd name="T6" fmla="*/ 15 w 36"/>
                            <a:gd name="T7" fmla="*/ 11 h 11"/>
                            <a:gd name="T8" fmla="*/ 14 w 36"/>
                            <a:gd name="T9" fmla="*/ 10 h 11"/>
                            <a:gd name="T10" fmla="*/ 13 w 36"/>
                            <a:gd name="T11" fmla="*/ 10 h 11"/>
                            <a:gd name="T12" fmla="*/ 13 w 36"/>
                            <a:gd name="T13" fmla="*/ 10 h 11"/>
                            <a:gd name="T14" fmla="*/ 12 w 36"/>
                            <a:gd name="T15" fmla="*/ 10 h 11"/>
                            <a:gd name="T16" fmla="*/ 11 w 36"/>
                            <a:gd name="T17" fmla="*/ 10 h 11"/>
                            <a:gd name="T18" fmla="*/ 10 w 36"/>
                            <a:gd name="T19" fmla="*/ 10 h 11"/>
                            <a:gd name="T20" fmla="*/ 10 w 36"/>
                            <a:gd name="T21" fmla="*/ 9 h 11"/>
                            <a:gd name="T22" fmla="*/ 9 w 36"/>
                            <a:gd name="T23" fmla="*/ 9 h 11"/>
                            <a:gd name="T24" fmla="*/ 8 w 36"/>
                            <a:gd name="T25" fmla="*/ 9 h 11"/>
                            <a:gd name="T26" fmla="*/ 8 w 36"/>
                            <a:gd name="T27" fmla="*/ 8 h 11"/>
                            <a:gd name="T28" fmla="*/ 7 w 36"/>
                            <a:gd name="T29" fmla="*/ 8 h 11"/>
                            <a:gd name="T30" fmla="*/ 7 w 36"/>
                            <a:gd name="T31" fmla="*/ 8 h 11"/>
                            <a:gd name="T32" fmla="*/ 6 w 36"/>
                            <a:gd name="T33" fmla="*/ 7 h 11"/>
                            <a:gd name="T34" fmla="*/ 6 w 36"/>
                            <a:gd name="T35" fmla="*/ 7 h 11"/>
                            <a:gd name="T36" fmla="*/ 5 w 36"/>
                            <a:gd name="T37" fmla="*/ 6 h 11"/>
                            <a:gd name="T38" fmla="*/ 4 w 36"/>
                            <a:gd name="T39" fmla="*/ 5 h 11"/>
                            <a:gd name="T40" fmla="*/ 3 w 36"/>
                            <a:gd name="T41" fmla="*/ 5 h 11"/>
                            <a:gd name="T42" fmla="*/ 2 w 36"/>
                            <a:gd name="T43" fmla="*/ 4 h 11"/>
                            <a:gd name="T44" fmla="*/ 2 w 36"/>
                            <a:gd name="T45" fmla="*/ 3 h 11"/>
                            <a:gd name="T46" fmla="*/ 1 w 36"/>
                            <a:gd name="T47" fmla="*/ 2 h 11"/>
                            <a:gd name="T48" fmla="*/ 0 w 36"/>
                            <a:gd name="T49" fmla="*/ 1 h 11"/>
                            <a:gd name="T50" fmla="*/ 0 w 36"/>
                            <a:gd name="T51" fmla="*/ 0 h 11"/>
                            <a:gd name="T52" fmla="*/ 36 w 36"/>
                            <a:gd name="T53" fmla="*/ 0 h 11"/>
                            <a:gd name="T54" fmla="*/ 33 w 36"/>
                            <a:gd name="T55" fmla="*/ 3 h 11"/>
                            <a:gd name="T56" fmla="*/ 33 w 36"/>
                            <a:gd name="T57" fmla="*/ 4 h 11"/>
                            <a:gd name="T58" fmla="*/ 30 w 36"/>
                            <a:gd name="T59" fmla="*/ 6 h 11"/>
                            <a:gd name="T60" fmla="*/ 29 w 36"/>
                            <a:gd name="T61" fmla="*/ 7 h 11"/>
                            <a:gd name="T62" fmla="*/ 26 w 36"/>
                            <a:gd name="T63" fmla="*/ 9 h 11"/>
                            <a:gd name="T64" fmla="*/ 26 w 36"/>
                            <a:gd name="T65" fmla="*/ 9 h 11"/>
                            <a:gd name="T66" fmla="*/ 25 w 36"/>
                            <a:gd name="T67" fmla="*/ 9 h 11"/>
                            <a:gd name="T68" fmla="*/ 24 w 36"/>
                            <a:gd name="T69" fmla="*/ 10 h 11"/>
                            <a:gd name="T70" fmla="*/ 24 w 36"/>
                            <a:gd name="T71" fmla="*/ 10 h 11"/>
                            <a:gd name="T72" fmla="*/ 20 w 36"/>
                            <a:gd name="T73" fmla="*/ 11 h 11"/>
                            <a:gd name="T74" fmla="*/ 18 w 36"/>
                            <a:gd name="T75" fmla="*/ 11 h 11"/>
                            <a:gd name="T76" fmla="*/ 17 w 36"/>
                            <a:gd name="T77" fmla="*/ 11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36" h="11">
                              <a:moveTo>
                                <a:pt x="17" y="11"/>
                              </a:moveTo>
                              <a:lnTo>
                                <a:pt x="17" y="11"/>
                              </a:lnTo>
                              <a:lnTo>
                                <a:pt x="15" y="11"/>
                              </a:lnTo>
                              <a:lnTo>
                                <a:pt x="14" y="10"/>
                              </a:lnTo>
                              <a:lnTo>
                                <a:pt x="13" y="10"/>
                              </a:lnTo>
                              <a:lnTo>
                                <a:pt x="12" y="10"/>
                              </a:lnTo>
                              <a:lnTo>
                                <a:pt x="11" y="10"/>
                              </a:lnTo>
                              <a:lnTo>
                                <a:pt x="10" y="10"/>
                              </a:lnTo>
                              <a:lnTo>
                                <a:pt x="10" y="9"/>
                              </a:lnTo>
                              <a:lnTo>
                                <a:pt x="9" y="9"/>
                              </a:lnTo>
                              <a:lnTo>
                                <a:pt x="8" y="9"/>
                              </a:lnTo>
                              <a:lnTo>
                                <a:pt x="8" y="8"/>
                              </a:lnTo>
                              <a:lnTo>
                                <a:pt x="7" y="8"/>
                              </a:lnTo>
                              <a:lnTo>
                                <a:pt x="6" y="7"/>
                              </a:lnTo>
                              <a:lnTo>
                                <a:pt x="5" y="6"/>
                              </a:lnTo>
                              <a:lnTo>
                                <a:pt x="4" y="5"/>
                              </a:lnTo>
                              <a:lnTo>
                                <a:pt x="3" y="5"/>
                              </a:lnTo>
                              <a:lnTo>
                                <a:pt x="2" y="4"/>
                              </a:lnTo>
                              <a:lnTo>
                                <a:pt x="2" y="3"/>
                              </a:lnTo>
                              <a:lnTo>
                                <a:pt x="1" y="2"/>
                              </a:lnTo>
                              <a:lnTo>
                                <a:pt x="0" y="1"/>
                              </a:lnTo>
                              <a:lnTo>
                                <a:pt x="0" y="0"/>
                              </a:lnTo>
                              <a:lnTo>
                                <a:pt x="36" y="0"/>
                              </a:lnTo>
                              <a:lnTo>
                                <a:pt x="33" y="3"/>
                              </a:lnTo>
                              <a:lnTo>
                                <a:pt x="33" y="4"/>
                              </a:lnTo>
                              <a:lnTo>
                                <a:pt x="30" y="6"/>
                              </a:lnTo>
                              <a:lnTo>
                                <a:pt x="29" y="7"/>
                              </a:lnTo>
                              <a:lnTo>
                                <a:pt x="26" y="9"/>
                              </a:lnTo>
                              <a:lnTo>
                                <a:pt x="25" y="9"/>
                              </a:lnTo>
                              <a:lnTo>
                                <a:pt x="24" y="10"/>
                              </a:lnTo>
                              <a:lnTo>
                                <a:pt x="20" y="11"/>
                              </a:lnTo>
                              <a:lnTo>
                                <a:pt x="18" y="11"/>
                              </a:lnTo>
                              <a:lnTo>
                                <a:pt x="17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BCCCB6" id="Freeform 25" o:spid="_x0000_s1026" style="position:absolute;margin-left:482.85pt;margin-top:162.05pt;width:1.8pt;height:.55pt;z-index:-25173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3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" path="m17,11r,l15,11,14,10r-1,l12,10r-1,l10,10r,-1l9,9,8,9,8,8,7,8,6,7,5,6,4,5,3,5,2,4,2,3,1,2,,1,,,36,,33,3r,1l30,6,29,7,26,9r-1,l24,10r-4,1l18,11r-1,xe" stroked="f">
                <v:path o:connecttype="custom" o:connectlocs="10795,6985;10795,6985;9525,6985;9525,6985;8890,6350;8255,6350;8255,6350;7620,6350;6985,6350;6350,6350;6350,5715;5715,5715;5080,5715;5080,5080;4445,5080;4445,5080;3810,4445;3810,4445;3175,3810;2540,3175;1905,3175;1270,2540;1270,1905;635,1270;0,635;0,0;22860,0;20955,1905;20955,2540;19050,3810;18415,4445;16510,5715;16510,5715;15875,5715;15240,6350;15240,6350;12700,6985;11430,6985;10795,6985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79904" behindDoc="1" locked="0" layoutInCell="1" allowOverlap="1" wp14:anchorId="6B1B70C0" wp14:editId="2C59A245">
                <wp:simplePos x="0" y="0"/>
                <wp:positionH relativeFrom="page">
                  <wp:posOffset>6155055</wp:posOffset>
                </wp:positionH>
                <wp:positionV relativeFrom="paragraph">
                  <wp:posOffset>2058035</wp:posOffset>
                </wp:positionV>
                <wp:extent cx="10795" cy="5715"/>
                <wp:effectExtent l="1905" t="4445" r="0" b="0"/>
                <wp:wrapNone/>
                <wp:docPr id="150534909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5715"/>
                        </a:xfrm>
                        <a:custGeom>
                          <a:avLst/>
                          <a:gdLst>
                            <a:gd name="T0" fmla="*/ 0 w 17"/>
                            <a:gd name="T1" fmla="*/ 9 h 9"/>
                            <a:gd name="T2" fmla="*/ 0 w 17"/>
                            <a:gd name="T3" fmla="*/ 0 h 9"/>
                            <a:gd name="T4" fmla="*/ 17 w 17"/>
                            <a:gd name="T5" fmla="*/ 0 h 9"/>
                            <a:gd name="T6" fmla="*/ 17 w 17"/>
                            <a:gd name="T7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7" y="0"/>
                              </a:lnTo>
                              <a:lnTo>
                                <a:pt x="17" y="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7B3978BE" id="Freeform 26" o:spid="_x0000_s1026" style="position:absolute;z-index:-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4.65pt,162.5pt,484.65pt,162.05pt,485.5pt,162.05pt,485.5pt,162.5pt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" stroked="f">
                <v:path o:connecttype="custom" o:connectlocs="0,5715;0,0;10795,0;10795,5715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16C162B3" wp14:editId="1E2D48FC">
                <wp:simplePos x="0" y="0"/>
                <wp:positionH relativeFrom="page">
                  <wp:posOffset>5956300</wp:posOffset>
                </wp:positionH>
                <wp:positionV relativeFrom="paragraph">
                  <wp:posOffset>1061720</wp:posOffset>
                </wp:positionV>
                <wp:extent cx="29210" cy="8890"/>
                <wp:effectExtent l="3175" t="8255" r="5715" b="1905"/>
                <wp:wrapNone/>
                <wp:docPr id="1493322449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8890"/>
                        </a:xfrm>
                        <a:custGeom>
                          <a:avLst/>
                          <a:gdLst>
                            <a:gd name="T0" fmla="*/ 0 w 46"/>
                            <a:gd name="T1" fmla="*/ 14 h 14"/>
                            <a:gd name="T2" fmla="*/ 0 w 46"/>
                            <a:gd name="T3" fmla="*/ 12 h 14"/>
                            <a:gd name="T4" fmla="*/ 1 w 46"/>
                            <a:gd name="T5" fmla="*/ 12 h 14"/>
                            <a:gd name="T6" fmla="*/ 1 w 46"/>
                            <a:gd name="T7" fmla="*/ 11 h 14"/>
                            <a:gd name="T8" fmla="*/ 2 w 46"/>
                            <a:gd name="T9" fmla="*/ 10 h 14"/>
                            <a:gd name="T10" fmla="*/ 3 w 46"/>
                            <a:gd name="T11" fmla="*/ 9 h 14"/>
                            <a:gd name="T12" fmla="*/ 4 w 46"/>
                            <a:gd name="T13" fmla="*/ 7 h 14"/>
                            <a:gd name="T14" fmla="*/ 5 w 46"/>
                            <a:gd name="T15" fmla="*/ 6 h 14"/>
                            <a:gd name="T16" fmla="*/ 6 w 46"/>
                            <a:gd name="T17" fmla="*/ 5 h 14"/>
                            <a:gd name="T18" fmla="*/ 7 w 46"/>
                            <a:gd name="T19" fmla="*/ 5 h 14"/>
                            <a:gd name="T20" fmla="*/ 8 w 46"/>
                            <a:gd name="T21" fmla="*/ 4 h 14"/>
                            <a:gd name="T22" fmla="*/ 9 w 46"/>
                            <a:gd name="T23" fmla="*/ 3 h 14"/>
                            <a:gd name="T24" fmla="*/ 11 w 46"/>
                            <a:gd name="T25" fmla="*/ 2 h 14"/>
                            <a:gd name="T26" fmla="*/ 11 w 46"/>
                            <a:gd name="T27" fmla="*/ 2 h 14"/>
                            <a:gd name="T28" fmla="*/ 12 w 46"/>
                            <a:gd name="T29" fmla="*/ 2 h 14"/>
                            <a:gd name="T30" fmla="*/ 13 w 46"/>
                            <a:gd name="T31" fmla="*/ 1 h 14"/>
                            <a:gd name="T32" fmla="*/ 13 w 46"/>
                            <a:gd name="T33" fmla="*/ 1 h 14"/>
                            <a:gd name="T34" fmla="*/ 14 w 46"/>
                            <a:gd name="T35" fmla="*/ 1 h 14"/>
                            <a:gd name="T36" fmla="*/ 15 w 46"/>
                            <a:gd name="T37" fmla="*/ 1 h 14"/>
                            <a:gd name="T38" fmla="*/ 16 w 46"/>
                            <a:gd name="T39" fmla="*/ 0 h 14"/>
                            <a:gd name="T40" fmla="*/ 17 w 46"/>
                            <a:gd name="T41" fmla="*/ 0 h 14"/>
                            <a:gd name="T42" fmla="*/ 18 w 46"/>
                            <a:gd name="T43" fmla="*/ 0 h 14"/>
                            <a:gd name="T44" fmla="*/ 19 w 46"/>
                            <a:gd name="T45" fmla="*/ 0 h 14"/>
                            <a:gd name="T46" fmla="*/ 19 w 46"/>
                            <a:gd name="T47" fmla="*/ 0 h 14"/>
                            <a:gd name="T48" fmla="*/ 21 w 46"/>
                            <a:gd name="T49" fmla="*/ 0 h 14"/>
                            <a:gd name="T50" fmla="*/ 22 w 46"/>
                            <a:gd name="T51" fmla="*/ 0 h 14"/>
                            <a:gd name="T52" fmla="*/ 28 w 46"/>
                            <a:gd name="T53" fmla="*/ 0 h 14"/>
                            <a:gd name="T54" fmla="*/ 29 w 46"/>
                            <a:gd name="T55" fmla="*/ 1 h 14"/>
                            <a:gd name="T56" fmla="*/ 30 w 46"/>
                            <a:gd name="T57" fmla="*/ 1 h 14"/>
                            <a:gd name="T58" fmla="*/ 31 w 46"/>
                            <a:gd name="T59" fmla="*/ 1 h 14"/>
                            <a:gd name="T60" fmla="*/ 32 w 46"/>
                            <a:gd name="T61" fmla="*/ 1 h 14"/>
                            <a:gd name="T62" fmla="*/ 39 w 46"/>
                            <a:gd name="T63" fmla="*/ 5 h 14"/>
                            <a:gd name="T64" fmla="*/ 43 w 46"/>
                            <a:gd name="T65" fmla="*/ 10 h 14"/>
                            <a:gd name="T66" fmla="*/ 44 w 46"/>
                            <a:gd name="T67" fmla="*/ 11 h 14"/>
                            <a:gd name="T68" fmla="*/ 45 w 46"/>
                            <a:gd name="T69" fmla="*/ 12 h 14"/>
                            <a:gd name="T70" fmla="*/ 45 w 46"/>
                            <a:gd name="T71" fmla="*/ 12 h 14"/>
                            <a:gd name="T72" fmla="*/ 46 w 46"/>
                            <a:gd name="T73" fmla="*/ 14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6" h="14">
                              <a:moveTo>
                                <a:pt x="0" y="14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" y="11"/>
                              </a:lnTo>
                              <a:lnTo>
                                <a:pt x="2" y="10"/>
                              </a:lnTo>
                              <a:lnTo>
                                <a:pt x="3" y="9"/>
                              </a:lnTo>
                              <a:lnTo>
                                <a:pt x="4" y="7"/>
                              </a:lnTo>
                              <a:lnTo>
                                <a:pt x="5" y="6"/>
                              </a:lnTo>
                              <a:lnTo>
                                <a:pt x="6" y="5"/>
                              </a:lnTo>
                              <a:lnTo>
                                <a:pt x="7" y="5"/>
                              </a:lnTo>
                              <a:lnTo>
                                <a:pt x="8" y="4"/>
                              </a:lnTo>
                              <a:lnTo>
                                <a:pt x="9" y="3"/>
                              </a:lnTo>
                              <a:lnTo>
                                <a:pt x="11" y="2"/>
                              </a:lnTo>
                              <a:lnTo>
                                <a:pt x="12" y="2"/>
                              </a:lnTo>
                              <a:lnTo>
                                <a:pt x="13" y="1"/>
                              </a:lnTo>
                              <a:lnTo>
                                <a:pt x="14" y="1"/>
                              </a:lnTo>
                              <a:lnTo>
                                <a:pt x="15" y="1"/>
                              </a:lnTo>
                              <a:lnTo>
                                <a:pt x="16" y="0"/>
                              </a:lnTo>
                              <a:lnTo>
                                <a:pt x="17" y="0"/>
                              </a:lnTo>
                              <a:lnTo>
                                <a:pt x="18" y="0"/>
                              </a:lnTo>
                              <a:lnTo>
                                <a:pt x="19" y="0"/>
                              </a:lnTo>
                              <a:lnTo>
                                <a:pt x="21" y="0"/>
                              </a:lnTo>
                              <a:lnTo>
                                <a:pt x="22" y="0"/>
                              </a:lnTo>
                              <a:lnTo>
                                <a:pt x="28" y="0"/>
                              </a:lnTo>
                              <a:lnTo>
                                <a:pt x="29" y="1"/>
                              </a:lnTo>
                              <a:lnTo>
                                <a:pt x="30" y="1"/>
                              </a:lnTo>
                              <a:lnTo>
                                <a:pt x="31" y="1"/>
                              </a:lnTo>
                              <a:lnTo>
                                <a:pt x="32" y="1"/>
                              </a:lnTo>
                              <a:lnTo>
                                <a:pt x="39" y="5"/>
                              </a:lnTo>
                              <a:lnTo>
                                <a:pt x="43" y="10"/>
                              </a:lnTo>
                              <a:lnTo>
                                <a:pt x="44" y="11"/>
                              </a:lnTo>
                              <a:lnTo>
                                <a:pt x="45" y="12"/>
                              </a:lnTo>
                              <a:lnTo>
                                <a:pt x="46" y="1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3837D3EE" id="Freeform 78" o:spid="_x0000_s1026" style="position:absolute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9pt,84.3pt,469pt,84.2pt,469.05pt,84.2pt,469.05pt,84.15pt,469.1pt,84.1pt,469.15pt,84.05pt,469.2pt,83.95pt,469.25pt,83.9pt,469.3pt,83.85pt,469.35pt,83.85pt,469.4pt,83.8pt,469.45pt,83.75pt,469.55pt,83.7pt,469.6pt,83.7pt,469.65pt,83.65pt,469.7pt,83.65pt,469.75pt,83.65pt,469.8pt,83.6pt,469.85pt,83.6pt,469.9pt,83.6pt,469.95pt,83.6pt,470.05pt,83.6pt,470.1pt,83.6pt,470.4pt,83.6pt,470.45pt,83.65pt,470.5pt,83.65pt,470.55pt,83.65pt,470.6pt,83.65pt,470.95pt,83.85pt,471.15pt,84.1pt,471.2pt,84.15pt,471.25pt,84.2pt,471.3pt,84.3pt" coordsize="4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" stroked="f">
                <v:path o:connecttype="custom" o:connectlocs="0,8890;0,7620;635,7620;635,6985;1270,6350;1905,5715;2540,4445;3175,3810;3810,3175;4445,3175;5080,2540;5715,1905;6985,1270;6985,1270;7620,1270;8255,635;8255,635;8890,635;9525,635;10160,0;10795,0;11430,0;12065,0;12065,0;13335,0;13970,0;17780,0;18415,635;19050,635;19685,635;20320,635;24765,3175;27305,6350;27940,6985;28575,7620;28575,7620;29210,8890" o:connectangles="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13F424B4" wp14:editId="0F55D431">
                <wp:simplePos x="0" y="0"/>
                <wp:positionH relativeFrom="page">
                  <wp:posOffset>5985510</wp:posOffset>
                </wp:positionH>
                <wp:positionV relativeFrom="paragraph">
                  <wp:posOffset>1062990</wp:posOffset>
                </wp:positionV>
                <wp:extent cx="13970" cy="7620"/>
                <wp:effectExtent l="3810" t="0" r="1270" b="1905"/>
                <wp:wrapNone/>
                <wp:docPr id="146219835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7620"/>
                        </a:xfrm>
                        <a:custGeom>
                          <a:avLst/>
                          <a:gdLst>
                            <a:gd name="T0" fmla="*/ 0 w 22"/>
                            <a:gd name="T1" fmla="*/ 12 h 12"/>
                            <a:gd name="T2" fmla="*/ 0 w 22"/>
                            <a:gd name="T3" fmla="*/ 0 h 12"/>
                            <a:gd name="T4" fmla="*/ 22 w 22"/>
                            <a:gd name="T5" fmla="*/ 0 h 12"/>
                            <a:gd name="T6" fmla="*/ 22 w 22"/>
                            <a:gd name="T7" fmla="*/ 12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2" h="12">
                              <a:moveTo>
                                <a:pt x="0" y="12"/>
                              </a:moveTo>
                              <a:lnTo>
                                <a:pt x="0" y="0"/>
                              </a:lnTo>
                              <a:lnTo>
                                <a:pt x="22" y="0"/>
                              </a:lnTo>
                              <a:lnTo>
                                <a:pt x="22" y="1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3F1A17C3" id="Freeform 79" o:spid="_x0000_s1026" style="position:absolute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1.3pt,84.3pt,471.3pt,83.7pt,472.4pt,83.7pt,472.4pt,84.3pt" coordsize="2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" stroked="f">
                <v:path o:connecttype="custom" o:connectlocs="0,7620;0,0;13970,0;13970,7620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1830BF4C" wp14:editId="436056F7">
                <wp:simplePos x="0" y="0"/>
                <wp:positionH relativeFrom="page">
                  <wp:posOffset>6016625</wp:posOffset>
                </wp:positionH>
                <wp:positionV relativeFrom="paragraph">
                  <wp:posOffset>1062355</wp:posOffset>
                </wp:positionV>
                <wp:extent cx="46355" cy="77470"/>
                <wp:effectExtent l="6350" t="8890" r="4445" b="8890"/>
                <wp:wrapNone/>
                <wp:docPr id="788998776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55" cy="77470"/>
                        </a:xfrm>
                        <a:custGeom>
                          <a:avLst/>
                          <a:gdLst>
                            <a:gd name="T0" fmla="*/ 50 w 73"/>
                            <a:gd name="T1" fmla="*/ 0 h 122"/>
                            <a:gd name="T2" fmla="*/ 73 w 73"/>
                            <a:gd name="T3" fmla="*/ 30 h 122"/>
                            <a:gd name="T4" fmla="*/ 73 w 73"/>
                            <a:gd name="T5" fmla="*/ 122 h 122"/>
                            <a:gd name="T6" fmla="*/ 51 w 73"/>
                            <a:gd name="T7" fmla="*/ 122 h 122"/>
                            <a:gd name="T8" fmla="*/ 51 w 73"/>
                            <a:gd name="T9" fmla="*/ 41 h 122"/>
                            <a:gd name="T10" fmla="*/ 51 w 73"/>
                            <a:gd name="T11" fmla="*/ 39 h 122"/>
                            <a:gd name="T12" fmla="*/ 37 w 73"/>
                            <a:gd name="T13" fmla="*/ 19 h 122"/>
                            <a:gd name="T14" fmla="*/ 35 w 73"/>
                            <a:gd name="T15" fmla="*/ 20 h 122"/>
                            <a:gd name="T16" fmla="*/ 22 w 73"/>
                            <a:gd name="T17" fmla="*/ 38 h 122"/>
                            <a:gd name="T18" fmla="*/ 22 w 73"/>
                            <a:gd name="T19" fmla="*/ 122 h 122"/>
                            <a:gd name="T20" fmla="*/ 0 w 73"/>
                            <a:gd name="T21" fmla="*/ 122 h 122"/>
                            <a:gd name="T22" fmla="*/ 0 w 73"/>
                            <a:gd name="T23" fmla="*/ 1 h 122"/>
                            <a:gd name="T24" fmla="*/ 22 w 73"/>
                            <a:gd name="T25" fmla="*/ 1 h 122"/>
                            <a:gd name="T26" fmla="*/ 22 w 73"/>
                            <a:gd name="T27" fmla="*/ 13 h 122"/>
                            <a:gd name="T28" fmla="*/ 22 w 73"/>
                            <a:gd name="T29" fmla="*/ 12 h 122"/>
                            <a:gd name="T30" fmla="*/ 47 w 73"/>
                            <a:gd name="T31" fmla="*/ 0 h 122"/>
                            <a:gd name="T32" fmla="*/ 50 w 73"/>
                            <a:gd name="T33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73" h="122">
                              <a:moveTo>
                                <a:pt x="50" y="0"/>
                              </a:moveTo>
                              <a:lnTo>
                                <a:pt x="73" y="30"/>
                              </a:lnTo>
                              <a:lnTo>
                                <a:pt x="73" y="122"/>
                              </a:lnTo>
                              <a:lnTo>
                                <a:pt x="51" y="122"/>
                              </a:lnTo>
                              <a:lnTo>
                                <a:pt x="51" y="41"/>
                              </a:lnTo>
                              <a:lnTo>
                                <a:pt x="51" y="39"/>
                              </a:lnTo>
                              <a:lnTo>
                                <a:pt x="37" y="19"/>
                              </a:lnTo>
                              <a:lnTo>
                                <a:pt x="35" y="20"/>
                              </a:lnTo>
                              <a:lnTo>
                                <a:pt x="22" y="38"/>
                              </a:lnTo>
                              <a:lnTo>
                                <a:pt x="22" y="122"/>
                              </a:lnTo>
                              <a:lnTo>
                                <a:pt x="0" y="122"/>
                              </a:lnTo>
                              <a:lnTo>
                                <a:pt x="0" y="1"/>
                              </a:lnTo>
                              <a:lnTo>
                                <a:pt x="22" y="1"/>
                              </a:lnTo>
                              <a:lnTo>
                                <a:pt x="22" y="13"/>
                              </a:lnTo>
                              <a:lnTo>
                                <a:pt x="22" y="12"/>
                              </a:lnTo>
                              <a:lnTo>
                                <a:pt x="47" y="0"/>
                              </a:lnTo>
                              <a:lnTo>
                                <a:pt x="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929B74" id="Freeform 80" o:spid="_x0000_s1026" style="position:absolute;margin-left:473.75pt;margin-top:83.65pt;width:3.65pt;height:6.1pt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73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" path="m50,l73,30r,92l51,122r,-81l51,39,37,19r-2,1l22,38r,84l,122,,1r22,l22,13r,-1l47,r3,xe" stroked="f">
                <v:path o:connecttype="custom" o:connectlocs="31750,0;46355,19050;46355,77470;32385,77470;32385,26035;32385,24765;23495,12065;22225,12700;13970,24130;13970,77470;0,77470;0,635;13970,635;13970,8255;13970,7620;29845,0;31750,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2127790A" wp14:editId="570CA5D3">
                <wp:simplePos x="0" y="0"/>
                <wp:positionH relativeFrom="page">
                  <wp:posOffset>6113780</wp:posOffset>
                </wp:positionH>
                <wp:positionV relativeFrom="paragraph">
                  <wp:posOffset>1132205</wp:posOffset>
                </wp:positionV>
                <wp:extent cx="29210" cy="8890"/>
                <wp:effectExtent l="8255" t="2540" r="635" b="7620"/>
                <wp:wrapNone/>
                <wp:docPr id="668537182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8890"/>
                        </a:xfrm>
                        <a:custGeom>
                          <a:avLst/>
                          <a:gdLst>
                            <a:gd name="T0" fmla="*/ 22 w 46"/>
                            <a:gd name="T1" fmla="*/ 14 h 14"/>
                            <a:gd name="T2" fmla="*/ 22 w 46"/>
                            <a:gd name="T3" fmla="*/ 14 h 14"/>
                            <a:gd name="T4" fmla="*/ 20 w 46"/>
                            <a:gd name="T5" fmla="*/ 14 h 14"/>
                            <a:gd name="T6" fmla="*/ 19 w 46"/>
                            <a:gd name="T7" fmla="*/ 14 h 14"/>
                            <a:gd name="T8" fmla="*/ 18 w 46"/>
                            <a:gd name="T9" fmla="*/ 14 h 14"/>
                            <a:gd name="T10" fmla="*/ 17 w 46"/>
                            <a:gd name="T11" fmla="*/ 14 h 14"/>
                            <a:gd name="T12" fmla="*/ 16 w 46"/>
                            <a:gd name="T13" fmla="*/ 14 h 14"/>
                            <a:gd name="T14" fmla="*/ 16 w 46"/>
                            <a:gd name="T15" fmla="*/ 13 h 14"/>
                            <a:gd name="T16" fmla="*/ 14 w 46"/>
                            <a:gd name="T17" fmla="*/ 13 h 14"/>
                            <a:gd name="T18" fmla="*/ 14 w 46"/>
                            <a:gd name="T19" fmla="*/ 13 h 14"/>
                            <a:gd name="T20" fmla="*/ 13 w 46"/>
                            <a:gd name="T21" fmla="*/ 13 h 14"/>
                            <a:gd name="T22" fmla="*/ 12 w 46"/>
                            <a:gd name="T23" fmla="*/ 12 h 14"/>
                            <a:gd name="T24" fmla="*/ 11 w 46"/>
                            <a:gd name="T25" fmla="*/ 12 h 14"/>
                            <a:gd name="T26" fmla="*/ 11 w 46"/>
                            <a:gd name="T27" fmla="*/ 12 h 14"/>
                            <a:gd name="T28" fmla="*/ 10 w 46"/>
                            <a:gd name="T29" fmla="*/ 11 h 14"/>
                            <a:gd name="T30" fmla="*/ 9 w 46"/>
                            <a:gd name="T31" fmla="*/ 10 h 14"/>
                            <a:gd name="T32" fmla="*/ 8 w 46"/>
                            <a:gd name="T33" fmla="*/ 10 h 14"/>
                            <a:gd name="T34" fmla="*/ 7 w 46"/>
                            <a:gd name="T35" fmla="*/ 9 h 14"/>
                            <a:gd name="T36" fmla="*/ 7 w 46"/>
                            <a:gd name="T37" fmla="*/ 9 h 14"/>
                            <a:gd name="T38" fmla="*/ 6 w 46"/>
                            <a:gd name="T39" fmla="*/ 8 h 14"/>
                            <a:gd name="T40" fmla="*/ 5 w 46"/>
                            <a:gd name="T41" fmla="*/ 7 h 14"/>
                            <a:gd name="T42" fmla="*/ 4 w 46"/>
                            <a:gd name="T43" fmla="*/ 7 h 14"/>
                            <a:gd name="T44" fmla="*/ 3 w 46"/>
                            <a:gd name="T45" fmla="*/ 5 h 14"/>
                            <a:gd name="T46" fmla="*/ 2 w 46"/>
                            <a:gd name="T47" fmla="*/ 4 h 14"/>
                            <a:gd name="T48" fmla="*/ 2 w 46"/>
                            <a:gd name="T49" fmla="*/ 3 h 14"/>
                            <a:gd name="T50" fmla="*/ 1 w 46"/>
                            <a:gd name="T51" fmla="*/ 2 h 14"/>
                            <a:gd name="T52" fmla="*/ 0 w 46"/>
                            <a:gd name="T53" fmla="*/ 0 h 14"/>
                            <a:gd name="T54" fmla="*/ 46 w 46"/>
                            <a:gd name="T55" fmla="*/ 0 h 14"/>
                            <a:gd name="T56" fmla="*/ 39 w 46"/>
                            <a:gd name="T57" fmla="*/ 9 h 14"/>
                            <a:gd name="T58" fmla="*/ 38 w 46"/>
                            <a:gd name="T59" fmla="*/ 9 h 14"/>
                            <a:gd name="T60" fmla="*/ 34 w 46"/>
                            <a:gd name="T61" fmla="*/ 12 h 14"/>
                            <a:gd name="T62" fmla="*/ 33 w 46"/>
                            <a:gd name="T63" fmla="*/ 12 h 14"/>
                            <a:gd name="T64" fmla="*/ 28 w 46"/>
                            <a:gd name="T65" fmla="*/ 14 h 14"/>
                            <a:gd name="T66" fmla="*/ 28 w 46"/>
                            <a:gd name="T67" fmla="*/ 14 h 14"/>
                            <a:gd name="T68" fmla="*/ 27 w 46"/>
                            <a:gd name="T69" fmla="*/ 14 h 14"/>
                            <a:gd name="T70" fmla="*/ 25 w 46"/>
                            <a:gd name="T71" fmla="*/ 14 h 14"/>
                            <a:gd name="T72" fmla="*/ 24 w 46"/>
                            <a:gd name="T73" fmla="*/ 14 h 14"/>
                            <a:gd name="T74" fmla="*/ 22 w 46"/>
                            <a:gd name="T75" fmla="*/ 14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6" h="14">
                              <a:moveTo>
                                <a:pt x="22" y="14"/>
                              </a:moveTo>
                              <a:lnTo>
                                <a:pt x="22" y="14"/>
                              </a:lnTo>
                              <a:lnTo>
                                <a:pt x="20" y="14"/>
                              </a:lnTo>
                              <a:lnTo>
                                <a:pt x="19" y="14"/>
                              </a:lnTo>
                              <a:lnTo>
                                <a:pt x="18" y="14"/>
                              </a:lnTo>
                              <a:lnTo>
                                <a:pt x="17" y="14"/>
                              </a:lnTo>
                              <a:lnTo>
                                <a:pt x="16" y="14"/>
                              </a:lnTo>
                              <a:lnTo>
                                <a:pt x="16" y="13"/>
                              </a:lnTo>
                              <a:lnTo>
                                <a:pt x="14" y="13"/>
                              </a:lnTo>
                              <a:lnTo>
                                <a:pt x="13" y="13"/>
                              </a:lnTo>
                              <a:lnTo>
                                <a:pt x="12" y="12"/>
                              </a:lnTo>
                              <a:lnTo>
                                <a:pt x="11" y="12"/>
                              </a:lnTo>
                              <a:lnTo>
                                <a:pt x="10" y="11"/>
                              </a:lnTo>
                              <a:lnTo>
                                <a:pt x="9" y="10"/>
                              </a:lnTo>
                              <a:lnTo>
                                <a:pt x="8" y="10"/>
                              </a:lnTo>
                              <a:lnTo>
                                <a:pt x="7" y="9"/>
                              </a:lnTo>
                              <a:lnTo>
                                <a:pt x="6" y="8"/>
                              </a:lnTo>
                              <a:lnTo>
                                <a:pt x="5" y="7"/>
                              </a:lnTo>
                              <a:lnTo>
                                <a:pt x="4" y="7"/>
                              </a:lnTo>
                              <a:lnTo>
                                <a:pt x="3" y="5"/>
                              </a:lnTo>
                              <a:lnTo>
                                <a:pt x="2" y="4"/>
                              </a:lnTo>
                              <a:lnTo>
                                <a:pt x="2" y="3"/>
                              </a:lnTo>
                              <a:lnTo>
                                <a:pt x="1" y="2"/>
                              </a:lnTo>
                              <a:lnTo>
                                <a:pt x="0" y="0"/>
                              </a:lnTo>
                              <a:lnTo>
                                <a:pt x="46" y="0"/>
                              </a:lnTo>
                              <a:lnTo>
                                <a:pt x="39" y="9"/>
                              </a:lnTo>
                              <a:lnTo>
                                <a:pt x="38" y="9"/>
                              </a:lnTo>
                              <a:lnTo>
                                <a:pt x="34" y="12"/>
                              </a:lnTo>
                              <a:lnTo>
                                <a:pt x="33" y="12"/>
                              </a:lnTo>
                              <a:lnTo>
                                <a:pt x="28" y="14"/>
                              </a:lnTo>
                              <a:lnTo>
                                <a:pt x="27" y="14"/>
                              </a:lnTo>
                              <a:lnTo>
                                <a:pt x="25" y="14"/>
                              </a:lnTo>
                              <a:lnTo>
                                <a:pt x="24" y="14"/>
                              </a:lnTo>
                              <a:lnTo>
                                <a:pt x="22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D5776B" id="Freeform 81" o:spid="_x0000_s1026" style="position:absolute;margin-left:481.4pt;margin-top:89.15pt;width:2.3pt;height:.7pt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4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" path="m22,14r,l20,14r-1,l18,14r-1,l16,14r,-1l14,13r-1,l12,12r-1,l10,11,9,10r-1,l7,9,6,8,5,7,4,7,3,5,2,4,2,3,1,2,,,46,,39,9r-1,l34,12r-1,l28,14r-1,l25,14r-1,l22,14xe" stroked="f">
                <v:path o:connecttype="custom" o:connectlocs="13970,8890;13970,8890;12700,8890;12065,8890;11430,8890;10795,8890;10160,8890;10160,8255;8890,8255;8890,8255;8255,8255;7620,7620;6985,7620;6985,7620;6350,6985;5715,6350;5080,6350;4445,5715;4445,5715;3810,5080;3175,4445;2540,4445;1905,3175;1270,2540;1270,1905;635,1270;0,0;29210,0;24765,5715;24130,5715;21590,7620;20955,7620;17780,8890;17780,8890;17145,8890;15875,8890;15240,8890;13970,889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025B317B" wp14:editId="2CC226DB">
                <wp:simplePos x="0" y="0"/>
                <wp:positionH relativeFrom="page">
                  <wp:posOffset>6142990</wp:posOffset>
                </wp:positionH>
                <wp:positionV relativeFrom="paragraph">
                  <wp:posOffset>1132205</wp:posOffset>
                </wp:positionV>
                <wp:extent cx="13970" cy="7620"/>
                <wp:effectExtent l="0" t="2540" r="0" b="0"/>
                <wp:wrapNone/>
                <wp:docPr id="1372546935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7620"/>
                        </a:xfrm>
                        <a:custGeom>
                          <a:avLst/>
                          <a:gdLst>
                            <a:gd name="T0" fmla="*/ 0 w 22"/>
                            <a:gd name="T1" fmla="*/ 12 h 12"/>
                            <a:gd name="T2" fmla="*/ 0 w 22"/>
                            <a:gd name="T3" fmla="*/ 0 h 12"/>
                            <a:gd name="T4" fmla="*/ 22 w 22"/>
                            <a:gd name="T5" fmla="*/ 0 h 12"/>
                            <a:gd name="T6" fmla="*/ 22 w 22"/>
                            <a:gd name="T7" fmla="*/ 12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2" h="12">
                              <a:moveTo>
                                <a:pt x="0" y="12"/>
                              </a:moveTo>
                              <a:lnTo>
                                <a:pt x="0" y="0"/>
                              </a:lnTo>
                              <a:lnTo>
                                <a:pt x="22" y="0"/>
                              </a:lnTo>
                              <a:lnTo>
                                <a:pt x="22" y="1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31CF51CD" id="Freeform 82" o:spid="_x0000_s1026" style="position:absolute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3.7pt,89.75pt,483.7pt,89.15pt,484.8pt,89.15pt,484.8pt,89.75pt" coordsize="2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" stroked="f">
                <v:path o:connecttype="custom" o:connectlocs="0,7620;0,0;13970,0;13970,7620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7F85DBAD" wp14:editId="34F0A3E2">
                <wp:simplePos x="0" y="0"/>
                <wp:positionH relativeFrom="page">
                  <wp:posOffset>6111875</wp:posOffset>
                </wp:positionH>
                <wp:positionV relativeFrom="paragraph">
                  <wp:posOffset>1128395</wp:posOffset>
                </wp:positionV>
                <wp:extent cx="45085" cy="3810"/>
                <wp:effectExtent l="6350" t="8255" r="5715" b="6985"/>
                <wp:wrapNone/>
                <wp:docPr id="320727250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3810"/>
                        </a:xfrm>
                        <a:custGeom>
                          <a:avLst/>
                          <a:gdLst>
                            <a:gd name="T0" fmla="*/ 3 w 71"/>
                            <a:gd name="T1" fmla="*/ 6 h 6"/>
                            <a:gd name="T2" fmla="*/ 2 w 71"/>
                            <a:gd name="T3" fmla="*/ 4 h 6"/>
                            <a:gd name="T4" fmla="*/ 1 w 71"/>
                            <a:gd name="T5" fmla="*/ 1 h 6"/>
                            <a:gd name="T6" fmla="*/ 0 w 71"/>
                            <a:gd name="T7" fmla="*/ 0 h 6"/>
                            <a:gd name="T8" fmla="*/ 71 w 71"/>
                            <a:gd name="T9" fmla="*/ 0 h 6"/>
                            <a:gd name="T10" fmla="*/ 71 w 71"/>
                            <a:gd name="T11" fmla="*/ 1 h 6"/>
                            <a:gd name="T12" fmla="*/ 71 w 71"/>
                            <a:gd name="T13" fmla="*/ 4 h 6"/>
                            <a:gd name="T14" fmla="*/ 71 w 71"/>
                            <a:gd name="T15" fmla="*/ 6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1" h="6">
                              <a:moveTo>
                                <a:pt x="3" y="6"/>
                              </a:moveTo>
                              <a:lnTo>
                                <a:pt x="2" y="4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lnTo>
                                <a:pt x="71" y="0"/>
                              </a:lnTo>
                              <a:lnTo>
                                <a:pt x="71" y="1"/>
                              </a:lnTo>
                              <a:lnTo>
                                <a:pt x="71" y="4"/>
                              </a:lnTo>
                              <a:lnTo>
                                <a:pt x="71" y="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23ADE899" id="Freeform 83" o:spid="_x0000_s1026" style="position:absolute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1.4pt,89.15pt,481.35pt,89.05pt,481.3pt,88.9pt,481.25pt,88.85pt,484.8pt,88.85pt,484.8pt,88.9pt,484.8pt,89.05pt,484.8pt,89.15pt" coordsize="71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" stroked="f">
                <v:path o:connecttype="custom" o:connectlocs="1905,3810;1270,2540;635,635;0,0;45085,0;45085,635;45085,2540;45085,3810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4D496B31" wp14:editId="360373EB">
                <wp:simplePos x="0" y="0"/>
                <wp:positionH relativeFrom="page">
                  <wp:posOffset>6108065</wp:posOffset>
                </wp:positionH>
                <wp:positionV relativeFrom="paragraph">
                  <wp:posOffset>1074420</wp:posOffset>
                </wp:positionV>
                <wp:extent cx="24765" cy="53975"/>
                <wp:effectExtent l="2540" t="1905" r="1270" b="1270"/>
                <wp:wrapNone/>
                <wp:docPr id="2048883395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" cy="53975"/>
                        </a:xfrm>
                        <a:custGeom>
                          <a:avLst/>
                          <a:gdLst>
                            <a:gd name="T0" fmla="*/ 6 w 39"/>
                            <a:gd name="T1" fmla="*/ 84 h 85"/>
                            <a:gd name="T2" fmla="*/ 5 w 39"/>
                            <a:gd name="T3" fmla="*/ 83 h 85"/>
                            <a:gd name="T4" fmla="*/ 5 w 39"/>
                            <a:gd name="T5" fmla="*/ 82 h 85"/>
                            <a:gd name="T6" fmla="*/ 4 w 39"/>
                            <a:gd name="T7" fmla="*/ 79 h 85"/>
                            <a:gd name="T8" fmla="*/ 4 w 39"/>
                            <a:gd name="T9" fmla="*/ 78 h 85"/>
                            <a:gd name="T10" fmla="*/ 3 w 39"/>
                            <a:gd name="T11" fmla="*/ 74 h 85"/>
                            <a:gd name="T12" fmla="*/ 2 w 39"/>
                            <a:gd name="T13" fmla="*/ 72 h 85"/>
                            <a:gd name="T14" fmla="*/ 2 w 39"/>
                            <a:gd name="T15" fmla="*/ 69 h 85"/>
                            <a:gd name="T16" fmla="*/ 1 w 39"/>
                            <a:gd name="T17" fmla="*/ 65 h 85"/>
                            <a:gd name="T18" fmla="*/ 1 w 39"/>
                            <a:gd name="T19" fmla="*/ 61 h 85"/>
                            <a:gd name="T20" fmla="*/ 1 w 39"/>
                            <a:gd name="T21" fmla="*/ 58 h 85"/>
                            <a:gd name="T22" fmla="*/ 0 w 39"/>
                            <a:gd name="T23" fmla="*/ 50 h 85"/>
                            <a:gd name="T24" fmla="*/ 0 w 39"/>
                            <a:gd name="T25" fmla="*/ 47 h 85"/>
                            <a:gd name="T26" fmla="*/ 0 w 39"/>
                            <a:gd name="T27" fmla="*/ 38 h 85"/>
                            <a:gd name="T28" fmla="*/ 0 w 39"/>
                            <a:gd name="T29" fmla="*/ 34 h 85"/>
                            <a:gd name="T30" fmla="*/ 1 w 39"/>
                            <a:gd name="T31" fmla="*/ 27 h 85"/>
                            <a:gd name="T32" fmla="*/ 1 w 39"/>
                            <a:gd name="T33" fmla="*/ 24 h 85"/>
                            <a:gd name="T34" fmla="*/ 1 w 39"/>
                            <a:gd name="T35" fmla="*/ 20 h 85"/>
                            <a:gd name="T36" fmla="*/ 2 w 39"/>
                            <a:gd name="T37" fmla="*/ 15 h 85"/>
                            <a:gd name="T38" fmla="*/ 2 w 39"/>
                            <a:gd name="T39" fmla="*/ 13 h 85"/>
                            <a:gd name="T40" fmla="*/ 3 w 39"/>
                            <a:gd name="T41" fmla="*/ 11 h 85"/>
                            <a:gd name="T42" fmla="*/ 4 w 39"/>
                            <a:gd name="T43" fmla="*/ 7 h 85"/>
                            <a:gd name="T44" fmla="*/ 4 w 39"/>
                            <a:gd name="T45" fmla="*/ 6 h 85"/>
                            <a:gd name="T46" fmla="*/ 5 w 39"/>
                            <a:gd name="T47" fmla="*/ 3 h 85"/>
                            <a:gd name="T48" fmla="*/ 5 w 39"/>
                            <a:gd name="T49" fmla="*/ 2 h 85"/>
                            <a:gd name="T50" fmla="*/ 6 w 39"/>
                            <a:gd name="T51" fmla="*/ 1 h 85"/>
                            <a:gd name="T52" fmla="*/ 39 w 39"/>
                            <a:gd name="T53" fmla="*/ 0 h 85"/>
                            <a:gd name="T54" fmla="*/ 36 w 39"/>
                            <a:gd name="T55" fmla="*/ 1 h 85"/>
                            <a:gd name="T56" fmla="*/ 32 w 39"/>
                            <a:gd name="T57" fmla="*/ 2 h 85"/>
                            <a:gd name="T58" fmla="*/ 31 w 39"/>
                            <a:gd name="T59" fmla="*/ 3 h 85"/>
                            <a:gd name="T60" fmla="*/ 25 w 39"/>
                            <a:gd name="T61" fmla="*/ 15 h 85"/>
                            <a:gd name="T62" fmla="*/ 23 w 39"/>
                            <a:gd name="T63" fmla="*/ 34 h 85"/>
                            <a:gd name="T64" fmla="*/ 23 w 39"/>
                            <a:gd name="T65" fmla="*/ 38 h 85"/>
                            <a:gd name="T66" fmla="*/ 23 w 39"/>
                            <a:gd name="T67" fmla="*/ 61 h 85"/>
                            <a:gd name="T68" fmla="*/ 27 w 39"/>
                            <a:gd name="T69" fmla="*/ 76 h 85"/>
                            <a:gd name="T70" fmla="*/ 28 w 39"/>
                            <a:gd name="T71" fmla="*/ 79 h 85"/>
                            <a:gd name="T72" fmla="*/ 37 w 39"/>
                            <a:gd name="T73" fmla="*/ 84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39" h="85">
                              <a:moveTo>
                                <a:pt x="6" y="85"/>
                              </a:moveTo>
                              <a:lnTo>
                                <a:pt x="6" y="84"/>
                              </a:lnTo>
                              <a:lnTo>
                                <a:pt x="5" y="83"/>
                              </a:lnTo>
                              <a:lnTo>
                                <a:pt x="5" y="82"/>
                              </a:lnTo>
                              <a:lnTo>
                                <a:pt x="5" y="81"/>
                              </a:lnTo>
                              <a:lnTo>
                                <a:pt x="4" y="79"/>
                              </a:lnTo>
                              <a:lnTo>
                                <a:pt x="4" y="78"/>
                              </a:lnTo>
                              <a:lnTo>
                                <a:pt x="3" y="76"/>
                              </a:lnTo>
                              <a:lnTo>
                                <a:pt x="3" y="74"/>
                              </a:lnTo>
                              <a:lnTo>
                                <a:pt x="2" y="72"/>
                              </a:lnTo>
                              <a:lnTo>
                                <a:pt x="2" y="70"/>
                              </a:lnTo>
                              <a:lnTo>
                                <a:pt x="2" y="69"/>
                              </a:lnTo>
                              <a:lnTo>
                                <a:pt x="2" y="67"/>
                              </a:lnTo>
                              <a:lnTo>
                                <a:pt x="1" y="65"/>
                              </a:lnTo>
                              <a:lnTo>
                                <a:pt x="1" y="64"/>
                              </a:lnTo>
                              <a:lnTo>
                                <a:pt x="1" y="61"/>
                              </a:lnTo>
                              <a:lnTo>
                                <a:pt x="1" y="60"/>
                              </a:lnTo>
                              <a:lnTo>
                                <a:pt x="1" y="58"/>
                              </a:lnTo>
                              <a:lnTo>
                                <a:pt x="0" y="54"/>
                              </a:lnTo>
                              <a:lnTo>
                                <a:pt x="0" y="50"/>
                              </a:lnTo>
                              <a:lnTo>
                                <a:pt x="0" y="49"/>
                              </a:lnTo>
                              <a:lnTo>
                                <a:pt x="0" y="47"/>
                              </a:lnTo>
                              <a:lnTo>
                                <a:pt x="0" y="42"/>
                              </a:lnTo>
                              <a:lnTo>
                                <a:pt x="0" y="38"/>
                              </a:lnTo>
                              <a:lnTo>
                                <a:pt x="0" y="36"/>
                              </a:lnTo>
                              <a:lnTo>
                                <a:pt x="0" y="34"/>
                              </a:lnTo>
                              <a:lnTo>
                                <a:pt x="0" y="31"/>
                              </a:lnTo>
                              <a:lnTo>
                                <a:pt x="1" y="27"/>
                              </a:lnTo>
                              <a:lnTo>
                                <a:pt x="1" y="25"/>
                              </a:lnTo>
                              <a:lnTo>
                                <a:pt x="1" y="24"/>
                              </a:lnTo>
                              <a:lnTo>
                                <a:pt x="1" y="21"/>
                              </a:lnTo>
                              <a:lnTo>
                                <a:pt x="1" y="20"/>
                              </a:lnTo>
                              <a:lnTo>
                                <a:pt x="2" y="18"/>
                              </a:lnTo>
                              <a:lnTo>
                                <a:pt x="2" y="15"/>
                              </a:lnTo>
                              <a:lnTo>
                                <a:pt x="2" y="13"/>
                              </a:lnTo>
                              <a:lnTo>
                                <a:pt x="3" y="11"/>
                              </a:lnTo>
                              <a:lnTo>
                                <a:pt x="3" y="9"/>
                              </a:lnTo>
                              <a:lnTo>
                                <a:pt x="4" y="7"/>
                              </a:lnTo>
                              <a:lnTo>
                                <a:pt x="4" y="6"/>
                              </a:lnTo>
                              <a:lnTo>
                                <a:pt x="5" y="4"/>
                              </a:lnTo>
                              <a:lnTo>
                                <a:pt x="5" y="3"/>
                              </a:lnTo>
                              <a:lnTo>
                                <a:pt x="5" y="2"/>
                              </a:lnTo>
                              <a:lnTo>
                                <a:pt x="6" y="1"/>
                              </a:lnTo>
                              <a:lnTo>
                                <a:pt x="39" y="0"/>
                              </a:lnTo>
                              <a:lnTo>
                                <a:pt x="37" y="1"/>
                              </a:lnTo>
                              <a:lnTo>
                                <a:pt x="36" y="1"/>
                              </a:lnTo>
                              <a:lnTo>
                                <a:pt x="34" y="1"/>
                              </a:lnTo>
                              <a:lnTo>
                                <a:pt x="32" y="2"/>
                              </a:lnTo>
                              <a:lnTo>
                                <a:pt x="31" y="3"/>
                              </a:lnTo>
                              <a:lnTo>
                                <a:pt x="25" y="15"/>
                              </a:lnTo>
                              <a:lnTo>
                                <a:pt x="23" y="31"/>
                              </a:lnTo>
                              <a:lnTo>
                                <a:pt x="23" y="34"/>
                              </a:lnTo>
                              <a:lnTo>
                                <a:pt x="23" y="36"/>
                              </a:lnTo>
                              <a:lnTo>
                                <a:pt x="23" y="38"/>
                              </a:lnTo>
                              <a:lnTo>
                                <a:pt x="23" y="60"/>
                              </a:lnTo>
                              <a:lnTo>
                                <a:pt x="23" y="61"/>
                              </a:lnTo>
                              <a:lnTo>
                                <a:pt x="26" y="74"/>
                              </a:lnTo>
                              <a:lnTo>
                                <a:pt x="27" y="76"/>
                              </a:lnTo>
                              <a:lnTo>
                                <a:pt x="28" y="78"/>
                              </a:lnTo>
                              <a:lnTo>
                                <a:pt x="28" y="79"/>
                              </a:lnTo>
                              <a:lnTo>
                                <a:pt x="29" y="79"/>
                              </a:lnTo>
                              <a:lnTo>
                                <a:pt x="37" y="84"/>
                              </a:lnTo>
                              <a:lnTo>
                                <a:pt x="39" y="8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33732769" id="Freeform 84" o:spid="_x0000_s1026" style="position:absolute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1.25pt,88.85pt,481.25pt,88.8pt,481.2pt,88.75pt,481.2pt,88.7pt,481.2pt,88.65pt,481.15pt,88.55pt,481.15pt,88.5pt,481.1pt,88.4pt,481.1pt,88.3pt,481.05pt,88.2pt,481.05pt,88.1pt,481.05pt,88.05pt,481.05pt,87.95pt,481pt,87.85pt,481pt,87.8pt,481pt,87.65pt,481pt,87.6pt,481pt,87.5pt,480.95pt,87.3pt,480.95pt,87.1pt,480.95pt,87.05pt,480.95pt,86.95pt,480.95pt,86.7pt,480.95pt,86.5pt,480.95pt,86.4pt,480.95pt,86.3pt,480.95pt,86.15pt,481pt,85.95pt,481pt,85.85pt,481pt,85.8pt,481pt,85.65pt,481pt,85.6pt,481.05pt,85.5pt,481.05pt,85.35pt,481.05pt,85.25pt,481.1pt,85.15pt,481.1pt,85.05pt,481.15pt,84.95pt,481.15pt,84.9pt,481.2pt,84.8pt,481.2pt,84.75pt,481.2pt,84.7pt,481.25pt,84.65pt,482.9pt,84.6pt,482.8pt,84.65pt,482.75pt,84.65pt,482.65pt,84.65pt,482.55pt,84.7pt,482.5pt,84.75pt,482.2pt,85.35pt,482.1pt,86.15pt,482.1pt,86.3pt,482.1pt,86.4pt,482.1pt,86.5pt,482.1pt,87.6pt,482.1pt,87.65pt,482.25pt,88.3pt,482.3pt,88.4pt,482.35pt,88.5pt,482.35pt,88.55pt,482.4pt,88.55pt,482.8pt,88.8pt,482.9pt,88.85pt" coordsize="39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" stroked="f">
                <v:path o:connecttype="custom" o:connectlocs="3810,53340;3175,52705;3175,52070;2540,50165;2540,49530;1905,46990;1270,45720;1270,43815;635,41275;635,38735;635,36830;0,31750;0,29845;0,24130;0,21590;635,17145;635,15240;635,12700;1270,9525;1270,8255;1905,6985;2540,4445;2540,3810;3175,1905;3175,1270;3810,635;24765,0;22860,635;20320,1270;19685,1905;15875,9525;14605,21590;14605,24130;14605,38735;17145,48260;17780,50165;23495,53340" o:connectangles="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14A22493" wp14:editId="235407A2">
                <wp:simplePos x="0" y="0"/>
                <wp:positionH relativeFrom="page">
                  <wp:posOffset>6132830</wp:posOffset>
                </wp:positionH>
                <wp:positionV relativeFrom="paragraph">
                  <wp:posOffset>1074420</wp:posOffset>
                </wp:positionV>
                <wp:extent cx="24130" cy="53975"/>
                <wp:effectExtent l="8255" t="1905" r="5715" b="1270"/>
                <wp:wrapNone/>
                <wp:docPr id="1800651271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" cy="53975"/>
                        </a:xfrm>
                        <a:custGeom>
                          <a:avLst/>
                          <a:gdLst>
                            <a:gd name="T0" fmla="*/ 0 w 38"/>
                            <a:gd name="T1" fmla="*/ 85 h 85"/>
                            <a:gd name="T2" fmla="*/ 17 w 38"/>
                            <a:gd name="T3" fmla="*/ 42 h 85"/>
                            <a:gd name="T4" fmla="*/ 17 w 38"/>
                            <a:gd name="T5" fmla="*/ 38 h 85"/>
                            <a:gd name="T6" fmla="*/ 0 w 38"/>
                            <a:gd name="T7" fmla="*/ 0 h 85"/>
                            <a:gd name="T8" fmla="*/ 38 w 38"/>
                            <a:gd name="T9" fmla="*/ 0 h 85"/>
                            <a:gd name="T10" fmla="*/ 38 w 38"/>
                            <a:gd name="T11" fmla="*/ 84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8" h="85">
                              <a:moveTo>
                                <a:pt x="0" y="85"/>
                              </a:moveTo>
                              <a:lnTo>
                                <a:pt x="17" y="42"/>
                              </a:lnTo>
                              <a:lnTo>
                                <a:pt x="17" y="38"/>
                              </a:lnTo>
                              <a:lnTo>
                                <a:pt x="0" y="0"/>
                              </a:lnTo>
                              <a:lnTo>
                                <a:pt x="38" y="0"/>
                              </a:lnTo>
                              <a:lnTo>
                                <a:pt x="38" y="8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C1D0282" id="Freeform 85" o:spid="_x0000_s1026" style="position:absolute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2.9pt,88.85pt,483.75pt,86.7pt,483.75pt,86.5pt,482.9pt,84.6pt,484.8pt,84.6pt,484.8pt,88.8pt" coordsize="38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" stroked="f">
                <v:path o:connecttype="custom" o:connectlocs="0,53975;10795,26670;10795,24130;0,0;24130,0;24130,53340" o:connectangles="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2B61D2DA" wp14:editId="36B29BBB">
                <wp:simplePos x="0" y="0"/>
                <wp:positionH relativeFrom="page">
                  <wp:posOffset>6111875</wp:posOffset>
                </wp:positionH>
                <wp:positionV relativeFrom="paragraph">
                  <wp:posOffset>1070610</wp:posOffset>
                </wp:positionV>
                <wp:extent cx="45085" cy="3810"/>
                <wp:effectExtent l="6350" t="7620" r="5715" b="7620"/>
                <wp:wrapNone/>
                <wp:docPr id="325120149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3810"/>
                        </a:xfrm>
                        <a:custGeom>
                          <a:avLst/>
                          <a:gdLst>
                            <a:gd name="T0" fmla="*/ 0 w 71"/>
                            <a:gd name="T1" fmla="*/ 6 h 6"/>
                            <a:gd name="T2" fmla="*/ 1 w 71"/>
                            <a:gd name="T3" fmla="*/ 5 h 6"/>
                            <a:gd name="T4" fmla="*/ 2 w 71"/>
                            <a:gd name="T5" fmla="*/ 1 h 6"/>
                            <a:gd name="T6" fmla="*/ 3 w 71"/>
                            <a:gd name="T7" fmla="*/ 0 h 6"/>
                            <a:gd name="T8" fmla="*/ 71 w 71"/>
                            <a:gd name="T9" fmla="*/ 0 h 6"/>
                            <a:gd name="T10" fmla="*/ 71 w 71"/>
                            <a:gd name="T11" fmla="*/ 1 h 6"/>
                            <a:gd name="T12" fmla="*/ 71 w 71"/>
                            <a:gd name="T13" fmla="*/ 5 h 6"/>
                            <a:gd name="T14" fmla="*/ 71 w 71"/>
                            <a:gd name="T15" fmla="*/ 6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1" h="6">
                              <a:moveTo>
                                <a:pt x="0" y="6"/>
                              </a:moveTo>
                              <a:lnTo>
                                <a:pt x="1" y="5"/>
                              </a:lnTo>
                              <a:lnTo>
                                <a:pt x="2" y="1"/>
                              </a:lnTo>
                              <a:lnTo>
                                <a:pt x="3" y="0"/>
                              </a:lnTo>
                              <a:lnTo>
                                <a:pt x="71" y="0"/>
                              </a:lnTo>
                              <a:lnTo>
                                <a:pt x="71" y="1"/>
                              </a:lnTo>
                              <a:lnTo>
                                <a:pt x="71" y="5"/>
                              </a:lnTo>
                              <a:lnTo>
                                <a:pt x="71" y="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046EC307" id="Freeform 86" o:spid="_x0000_s1026" style="position:absolute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1.25pt,84.6pt,481.3pt,84.55pt,481.35pt,84.35pt,481.4pt,84.3pt,484.8pt,84.3pt,484.8pt,84.35pt,484.8pt,84.55pt,484.8pt,84.6pt" coordsize="71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" stroked="f">
                <v:path o:connecttype="custom" o:connectlocs="0,3810;635,3175;1270,635;1905,0;45085,0;45085,635;45085,3175;45085,3810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62E2B88E" wp14:editId="38BC60BE">
                <wp:simplePos x="0" y="0"/>
                <wp:positionH relativeFrom="page">
                  <wp:posOffset>6113780</wp:posOffset>
                </wp:positionH>
                <wp:positionV relativeFrom="paragraph">
                  <wp:posOffset>1061720</wp:posOffset>
                </wp:positionV>
                <wp:extent cx="29210" cy="8890"/>
                <wp:effectExtent l="8255" t="8255" r="635" b="1905"/>
                <wp:wrapNone/>
                <wp:docPr id="1055033647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8890"/>
                        </a:xfrm>
                        <a:custGeom>
                          <a:avLst/>
                          <a:gdLst>
                            <a:gd name="T0" fmla="*/ 0 w 46"/>
                            <a:gd name="T1" fmla="*/ 14 h 14"/>
                            <a:gd name="T2" fmla="*/ 1 w 46"/>
                            <a:gd name="T3" fmla="*/ 12 h 14"/>
                            <a:gd name="T4" fmla="*/ 1 w 46"/>
                            <a:gd name="T5" fmla="*/ 12 h 14"/>
                            <a:gd name="T6" fmla="*/ 2 w 46"/>
                            <a:gd name="T7" fmla="*/ 11 h 14"/>
                            <a:gd name="T8" fmla="*/ 4 w 46"/>
                            <a:gd name="T9" fmla="*/ 7 h 14"/>
                            <a:gd name="T10" fmla="*/ 5 w 46"/>
                            <a:gd name="T11" fmla="*/ 6 h 14"/>
                            <a:gd name="T12" fmla="*/ 6 w 46"/>
                            <a:gd name="T13" fmla="*/ 5 h 14"/>
                            <a:gd name="T14" fmla="*/ 8 w 46"/>
                            <a:gd name="T15" fmla="*/ 5 h 14"/>
                            <a:gd name="T16" fmla="*/ 9 w 46"/>
                            <a:gd name="T17" fmla="*/ 4 h 14"/>
                            <a:gd name="T18" fmla="*/ 10 w 46"/>
                            <a:gd name="T19" fmla="*/ 3 h 14"/>
                            <a:gd name="T20" fmla="*/ 11 w 46"/>
                            <a:gd name="T21" fmla="*/ 2 h 14"/>
                            <a:gd name="T22" fmla="*/ 11 w 46"/>
                            <a:gd name="T23" fmla="*/ 2 h 14"/>
                            <a:gd name="T24" fmla="*/ 12 w 46"/>
                            <a:gd name="T25" fmla="*/ 2 h 14"/>
                            <a:gd name="T26" fmla="*/ 13 w 46"/>
                            <a:gd name="T27" fmla="*/ 1 h 14"/>
                            <a:gd name="T28" fmla="*/ 14 w 46"/>
                            <a:gd name="T29" fmla="*/ 1 h 14"/>
                            <a:gd name="T30" fmla="*/ 14 w 46"/>
                            <a:gd name="T31" fmla="*/ 1 h 14"/>
                            <a:gd name="T32" fmla="*/ 16 w 46"/>
                            <a:gd name="T33" fmla="*/ 1 h 14"/>
                            <a:gd name="T34" fmla="*/ 16 w 46"/>
                            <a:gd name="T35" fmla="*/ 0 h 14"/>
                            <a:gd name="T36" fmla="*/ 17 w 46"/>
                            <a:gd name="T37" fmla="*/ 0 h 14"/>
                            <a:gd name="T38" fmla="*/ 18 w 46"/>
                            <a:gd name="T39" fmla="*/ 0 h 14"/>
                            <a:gd name="T40" fmla="*/ 19 w 46"/>
                            <a:gd name="T41" fmla="*/ 0 h 14"/>
                            <a:gd name="T42" fmla="*/ 20 w 46"/>
                            <a:gd name="T43" fmla="*/ 0 h 14"/>
                            <a:gd name="T44" fmla="*/ 22 w 46"/>
                            <a:gd name="T45" fmla="*/ 0 h 14"/>
                            <a:gd name="T46" fmla="*/ 22 w 46"/>
                            <a:gd name="T47" fmla="*/ 0 h 14"/>
                            <a:gd name="T48" fmla="*/ 24 w 46"/>
                            <a:gd name="T49" fmla="*/ 0 h 14"/>
                            <a:gd name="T50" fmla="*/ 25 w 46"/>
                            <a:gd name="T51" fmla="*/ 0 h 14"/>
                            <a:gd name="T52" fmla="*/ 25 w 46"/>
                            <a:gd name="T53" fmla="*/ 0 h 14"/>
                            <a:gd name="T54" fmla="*/ 27 w 46"/>
                            <a:gd name="T55" fmla="*/ 0 h 14"/>
                            <a:gd name="T56" fmla="*/ 28 w 46"/>
                            <a:gd name="T57" fmla="*/ 0 h 14"/>
                            <a:gd name="T58" fmla="*/ 29 w 46"/>
                            <a:gd name="T59" fmla="*/ 0 h 14"/>
                            <a:gd name="T60" fmla="*/ 29 w 46"/>
                            <a:gd name="T61" fmla="*/ 1 h 14"/>
                            <a:gd name="T62" fmla="*/ 31 w 46"/>
                            <a:gd name="T63" fmla="*/ 1 h 14"/>
                            <a:gd name="T64" fmla="*/ 31 w 46"/>
                            <a:gd name="T65" fmla="*/ 1 h 14"/>
                            <a:gd name="T66" fmla="*/ 32 w 46"/>
                            <a:gd name="T67" fmla="*/ 1 h 14"/>
                            <a:gd name="T68" fmla="*/ 39 w 46"/>
                            <a:gd name="T69" fmla="*/ 5 h 14"/>
                            <a:gd name="T70" fmla="*/ 40 w 46"/>
                            <a:gd name="T71" fmla="*/ 6 h 14"/>
                            <a:gd name="T72" fmla="*/ 41 w 46"/>
                            <a:gd name="T73" fmla="*/ 7 h 14"/>
                            <a:gd name="T74" fmla="*/ 42 w 46"/>
                            <a:gd name="T75" fmla="*/ 9 h 14"/>
                            <a:gd name="T76" fmla="*/ 43 w 46"/>
                            <a:gd name="T77" fmla="*/ 10 h 14"/>
                            <a:gd name="T78" fmla="*/ 44 w 46"/>
                            <a:gd name="T79" fmla="*/ 11 h 14"/>
                            <a:gd name="T80" fmla="*/ 45 w 46"/>
                            <a:gd name="T81" fmla="*/ 12 h 14"/>
                            <a:gd name="T82" fmla="*/ 45 w 46"/>
                            <a:gd name="T83" fmla="*/ 12 h 14"/>
                            <a:gd name="T84" fmla="*/ 46 w 46"/>
                            <a:gd name="T85" fmla="*/ 14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46" h="14">
                              <a:moveTo>
                                <a:pt x="0" y="14"/>
                              </a:moveTo>
                              <a:lnTo>
                                <a:pt x="1" y="12"/>
                              </a:lnTo>
                              <a:lnTo>
                                <a:pt x="2" y="11"/>
                              </a:lnTo>
                              <a:lnTo>
                                <a:pt x="4" y="7"/>
                              </a:lnTo>
                              <a:lnTo>
                                <a:pt x="5" y="6"/>
                              </a:lnTo>
                              <a:lnTo>
                                <a:pt x="6" y="5"/>
                              </a:lnTo>
                              <a:lnTo>
                                <a:pt x="8" y="5"/>
                              </a:lnTo>
                              <a:lnTo>
                                <a:pt x="9" y="4"/>
                              </a:lnTo>
                              <a:lnTo>
                                <a:pt x="10" y="3"/>
                              </a:lnTo>
                              <a:lnTo>
                                <a:pt x="11" y="2"/>
                              </a:lnTo>
                              <a:lnTo>
                                <a:pt x="12" y="2"/>
                              </a:lnTo>
                              <a:lnTo>
                                <a:pt x="13" y="1"/>
                              </a:lnTo>
                              <a:lnTo>
                                <a:pt x="14" y="1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lnTo>
                                <a:pt x="17" y="0"/>
                              </a:lnTo>
                              <a:lnTo>
                                <a:pt x="18" y="0"/>
                              </a:lnTo>
                              <a:lnTo>
                                <a:pt x="19" y="0"/>
                              </a:lnTo>
                              <a:lnTo>
                                <a:pt x="20" y="0"/>
                              </a:lnTo>
                              <a:lnTo>
                                <a:pt x="22" y="0"/>
                              </a:lnTo>
                              <a:lnTo>
                                <a:pt x="24" y="0"/>
                              </a:lnTo>
                              <a:lnTo>
                                <a:pt x="25" y="0"/>
                              </a:lnTo>
                              <a:lnTo>
                                <a:pt x="27" y="0"/>
                              </a:lnTo>
                              <a:lnTo>
                                <a:pt x="28" y="0"/>
                              </a:lnTo>
                              <a:lnTo>
                                <a:pt x="29" y="0"/>
                              </a:lnTo>
                              <a:lnTo>
                                <a:pt x="29" y="1"/>
                              </a:lnTo>
                              <a:lnTo>
                                <a:pt x="31" y="1"/>
                              </a:lnTo>
                              <a:lnTo>
                                <a:pt x="32" y="1"/>
                              </a:lnTo>
                              <a:lnTo>
                                <a:pt x="39" y="5"/>
                              </a:lnTo>
                              <a:lnTo>
                                <a:pt x="40" y="6"/>
                              </a:lnTo>
                              <a:lnTo>
                                <a:pt x="41" y="7"/>
                              </a:lnTo>
                              <a:lnTo>
                                <a:pt x="42" y="9"/>
                              </a:lnTo>
                              <a:lnTo>
                                <a:pt x="43" y="10"/>
                              </a:lnTo>
                              <a:lnTo>
                                <a:pt x="44" y="11"/>
                              </a:lnTo>
                              <a:lnTo>
                                <a:pt x="45" y="12"/>
                              </a:lnTo>
                              <a:lnTo>
                                <a:pt x="46" y="1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8034C84" id="Freeform 87" o:spid="_x0000_s1026" style="position:absolute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1.4pt,84.3pt,481.45pt,84.2pt,481.5pt,84.15pt,481.6pt,83.95pt,481.65pt,83.9pt,481.7pt,83.85pt,481.8pt,83.85pt,481.85pt,83.8pt,481.9pt,83.75pt,481.95pt,83.7pt,482pt,83.7pt,482.05pt,83.65pt,482.1pt,83.65pt,482.2pt,83.65pt,482.2pt,83.6pt,482.25pt,83.6pt,482.3pt,83.6pt,482.35pt,83.6pt,482.4pt,83.6pt,482.5pt,83.6pt,482.6pt,83.6pt,482.65pt,83.6pt,482.75pt,83.6pt,482.8pt,83.6pt,482.85pt,83.6pt,482.85pt,83.65pt,482.95pt,83.65pt,483pt,83.65pt,483.35pt,83.85pt,483.4pt,83.9pt,483.45pt,83.95pt,483.5pt,84.05pt,483.55pt,84.1pt,483.6pt,84.15pt,483.65pt,84.2pt,483.7pt,84.3pt" coordsize="4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" stroked="f">
                <v:path o:connecttype="custom" o:connectlocs="0,8890;635,7620;635,7620;1270,6985;2540,4445;3175,3810;3810,3175;5080,3175;5715,2540;6350,1905;6985,1270;6985,1270;7620,1270;8255,635;8890,635;8890,635;10160,635;10160,0;10795,0;11430,0;12065,0;12700,0;13970,0;13970,0;15240,0;15875,0;15875,0;17145,0;17780,0;18415,0;18415,635;19685,635;19685,635;20320,635;24765,3175;25400,3810;26035,4445;26670,5715;27305,6350;27940,6985;28575,7620;28575,7620;29210,8890" o:connectangles="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2ECF04BE" wp14:editId="280EBBD3">
                <wp:simplePos x="0" y="0"/>
                <wp:positionH relativeFrom="page">
                  <wp:posOffset>6142990</wp:posOffset>
                </wp:positionH>
                <wp:positionV relativeFrom="paragraph">
                  <wp:posOffset>1062990</wp:posOffset>
                </wp:positionV>
                <wp:extent cx="13970" cy="7620"/>
                <wp:effectExtent l="0" t="0" r="0" b="1905"/>
                <wp:wrapNone/>
                <wp:docPr id="1001771908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7620"/>
                        </a:xfrm>
                        <a:custGeom>
                          <a:avLst/>
                          <a:gdLst>
                            <a:gd name="T0" fmla="*/ 0 w 22"/>
                            <a:gd name="T1" fmla="*/ 12 h 12"/>
                            <a:gd name="T2" fmla="*/ 0 w 22"/>
                            <a:gd name="T3" fmla="*/ 0 h 12"/>
                            <a:gd name="T4" fmla="*/ 22 w 22"/>
                            <a:gd name="T5" fmla="*/ 0 h 12"/>
                            <a:gd name="T6" fmla="*/ 22 w 22"/>
                            <a:gd name="T7" fmla="*/ 12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2" h="12">
                              <a:moveTo>
                                <a:pt x="0" y="12"/>
                              </a:moveTo>
                              <a:lnTo>
                                <a:pt x="0" y="0"/>
                              </a:lnTo>
                              <a:lnTo>
                                <a:pt x="22" y="0"/>
                              </a:lnTo>
                              <a:lnTo>
                                <a:pt x="22" y="1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BF989E8" id="Freeform 88" o:spid="_x0000_s1026" style="position:absolute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83.7pt,84.3pt,483.7pt,83.7pt,484.8pt,83.7pt,484.8pt,84.3pt" coordsize="2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" stroked="f">
                <v:path o:connecttype="custom" o:connectlocs="0,7620;0,0;13970,0;13970,7620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56F5A8BD" wp14:editId="2AAEA68A">
                <wp:simplePos x="0" y="0"/>
                <wp:positionH relativeFrom="page">
                  <wp:posOffset>6174105</wp:posOffset>
                </wp:positionH>
                <wp:positionV relativeFrom="paragraph">
                  <wp:posOffset>1062355</wp:posOffset>
                </wp:positionV>
                <wp:extent cx="46990" cy="77470"/>
                <wp:effectExtent l="1905" t="8890" r="8255" b="8890"/>
                <wp:wrapNone/>
                <wp:docPr id="1699703553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77470"/>
                        </a:xfrm>
                        <a:custGeom>
                          <a:avLst/>
                          <a:gdLst>
                            <a:gd name="T0" fmla="*/ 50 w 74"/>
                            <a:gd name="T1" fmla="*/ 0 h 122"/>
                            <a:gd name="T2" fmla="*/ 74 w 74"/>
                            <a:gd name="T3" fmla="*/ 30 h 122"/>
                            <a:gd name="T4" fmla="*/ 74 w 74"/>
                            <a:gd name="T5" fmla="*/ 122 h 122"/>
                            <a:gd name="T6" fmla="*/ 51 w 74"/>
                            <a:gd name="T7" fmla="*/ 122 h 122"/>
                            <a:gd name="T8" fmla="*/ 51 w 74"/>
                            <a:gd name="T9" fmla="*/ 41 h 122"/>
                            <a:gd name="T10" fmla="*/ 51 w 74"/>
                            <a:gd name="T11" fmla="*/ 39 h 122"/>
                            <a:gd name="T12" fmla="*/ 37 w 74"/>
                            <a:gd name="T13" fmla="*/ 19 h 122"/>
                            <a:gd name="T14" fmla="*/ 36 w 74"/>
                            <a:gd name="T15" fmla="*/ 20 h 122"/>
                            <a:gd name="T16" fmla="*/ 22 w 74"/>
                            <a:gd name="T17" fmla="*/ 38 h 122"/>
                            <a:gd name="T18" fmla="*/ 22 w 74"/>
                            <a:gd name="T19" fmla="*/ 122 h 122"/>
                            <a:gd name="T20" fmla="*/ 0 w 74"/>
                            <a:gd name="T21" fmla="*/ 122 h 122"/>
                            <a:gd name="T22" fmla="*/ 0 w 74"/>
                            <a:gd name="T23" fmla="*/ 1 h 122"/>
                            <a:gd name="T24" fmla="*/ 22 w 74"/>
                            <a:gd name="T25" fmla="*/ 1 h 122"/>
                            <a:gd name="T26" fmla="*/ 22 w 74"/>
                            <a:gd name="T27" fmla="*/ 13 h 122"/>
                            <a:gd name="T28" fmla="*/ 23 w 74"/>
                            <a:gd name="T29" fmla="*/ 12 h 122"/>
                            <a:gd name="T30" fmla="*/ 47 w 74"/>
                            <a:gd name="T31" fmla="*/ 0 h 122"/>
                            <a:gd name="T32" fmla="*/ 50 w 74"/>
                            <a:gd name="T33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74" h="122">
                              <a:moveTo>
                                <a:pt x="50" y="0"/>
                              </a:moveTo>
                              <a:lnTo>
                                <a:pt x="74" y="30"/>
                              </a:lnTo>
                              <a:lnTo>
                                <a:pt x="74" y="122"/>
                              </a:lnTo>
                              <a:lnTo>
                                <a:pt x="51" y="122"/>
                              </a:lnTo>
                              <a:lnTo>
                                <a:pt x="51" y="41"/>
                              </a:lnTo>
                              <a:lnTo>
                                <a:pt x="51" y="39"/>
                              </a:lnTo>
                              <a:lnTo>
                                <a:pt x="37" y="19"/>
                              </a:lnTo>
                              <a:lnTo>
                                <a:pt x="36" y="20"/>
                              </a:lnTo>
                              <a:lnTo>
                                <a:pt x="22" y="38"/>
                              </a:lnTo>
                              <a:lnTo>
                                <a:pt x="22" y="122"/>
                              </a:lnTo>
                              <a:lnTo>
                                <a:pt x="0" y="122"/>
                              </a:lnTo>
                              <a:lnTo>
                                <a:pt x="0" y="1"/>
                              </a:lnTo>
                              <a:lnTo>
                                <a:pt x="22" y="1"/>
                              </a:lnTo>
                              <a:lnTo>
                                <a:pt x="22" y="13"/>
                              </a:lnTo>
                              <a:lnTo>
                                <a:pt x="23" y="12"/>
                              </a:lnTo>
                              <a:lnTo>
                                <a:pt x="47" y="0"/>
                              </a:lnTo>
                              <a:lnTo>
                                <a:pt x="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C27236" id="Freeform 89" o:spid="_x0000_s1026" style="position:absolute;margin-left:486.15pt;margin-top:83.65pt;width:3.7pt;height:6.1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74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" path="m50,l74,30r,92l51,122r,-81l51,39,37,19r-1,1l22,38r,84l,122,,1r22,l22,13r1,-1l47,r3,xe" stroked="f">
                <v:path o:connecttype="custom" o:connectlocs="31750,0;46990,19050;46990,77470;32385,77470;32385,26035;32385,24765;23495,12065;22860,12700;13970,24130;13970,77470;0,77470;0,635;13970,635;13970,8255;14605,7620;29845,0;31750,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295751F3" wp14:editId="69D5EF36">
                <wp:simplePos x="0" y="0"/>
                <wp:positionH relativeFrom="page">
                  <wp:posOffset>6240145</wp:posOffset>
                </wp:positionH>
                <wp:positionV relativeFrom="paragraph">
                  <wp:posOffset>1132205</wp:posOffset>
                </wp:positionV>
                <wp:extent cx="29845" cy="8890"/>
                <wp:effectExtent l="1270" t="2540" r="6985" b="7620"/>
                <wp:wrapNone/>
                <wp:docPr id="1063297835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" cy="8890"/>
                        </a:xfrm>
                        <a:custGeom>
                          <a:avLst/>
                          <a:gdLst>
                            <a:gd name="T0" fmla="*/ 23 w 47"/>
                            <a:gd name="T1" fmla="*/ 14 h 14"/>
                            <a:gd name="T2" fmla="*/ 22 w 47"/>
                            <a:gd name="T3" fmla="*/ 14 h 14"/>
                            <a:gd name="T4" fmla="*/ 20 w 47"/>
                            <a:gd name="T5" fmla="*/ 14 h 14"/>
                            <a:gd name="T6" fmla="*/ 20 w 47"/>
                            <a:gd name="T7" fmla="*/ 14 h 14"/>
                            <a:gd name="T8" fmla="*/ 19 w 47"/>
                            <a:gd name="T9" fmla="*/ 14 h 14"/>
                            <a:gd name="T10" fmla="*/ 17 w 47"/>
                            <a:gd name="T11" fmla="*/ 14 h 14"/>
                            <a:gd name="T12" fmla="*/ 17 w 47"/>
                            <a:gd name="T13" fmla="*/ 14 h 14"/>
                            <a:gd name="T14" fmla="*/ 16 w 47"/>
                            <a:gd name="T15" fmla="*/ 13 h 14"/>
                            <a:gd name="T16" fmla="*/ 14 w 47"/>
                            <a:gd name="T17" fmla="*/ 13 h 14"/>
                            <a:gd name="T18" fmla="*/ 14 w 47"/>
                            <a:gd name="T19" fmla="*/ 13 h 14"/>
                            <a:gd name="T20" fmla="*/ 13 w 47"/>
                            <a:gd name="T21" fmla="*/ 13 h 14"/>
                            <a:gd name="T22" fmla="*/ 12 w 47"/>
                            <a:gd name="T23" fmla="*/ 12 h 14"/>
                            <a:gd name="T24" fmla="*/ 11 w 47"/>
                            <a:gd name="T25" fmla="*/ 12 h 14"/>
                            <a:gd name="T26" fmla="*/ 11 w 47"/>
                            <a:gd name="T27" fmla="*/ 12 h 14"/>
                            <a:gd name="T28" fmla="*/ 9 w 47"/>
                            <a:gd name="T29" fmla="*/ 11 h 14"/>
                            <a:gd name="T30" fmla="*/ 9 w 47"/>
                            <a:gd name="T31" fmla="*/ 10 h 14"/>
                            <a:gd name="T32" fmla="*/ 8 w 47"/>
                            <a:gd name="T33" fmla="*/ 10 h 14"/>
                            <a:gd name="T34" fmla="*/ 7 w 47"/>
                            <a:gd name="T35" fmla="*/ 9 h 14"/>
                            <a:gd name="T36" fmla="*/ 6 w 47"/>
                            <a:gd name="T37" fmla="*/ 9 h 14"/>
                            <a:gd name="T38" fmla="*/ 6 w 47"/>
                            <a:gd name="T39" fmla="*/ 8 h 14"/>
                            <a:gd name="T40" fmla="*/ 5 w 47"/>
                            <a:gd name="T41" fmla="*/ 7 h 14"/>
                            <a:gd name="T42" fmla="*/ 4 w 47"/>
                            <a:gd name="T43" fmla="*/ 7 h 14"/>
                            <a:gd name="T44" fmla="*/ 4 w 47"/>
                            <a:gd name="T45" fmla="*/ 6 h 14"/>
                            <a:gd name="T46" fmla="*/ 3 w 47"/>
                            <a:gd name="T47" fmla="*/ 5 h 14"/>
                            <a:gd name="T48" fmla="*/ 0 w 47"/>
                            <a:gd name="T49" fmla="*/ 0 h 14"/>
                            <a:gd name="T50" fmla="*/ 47 w 47"/>
                            <a:gd name="T51" fmla="*/ 0 h 14"/>
                            <a:gd name="T52" fmla="*/ 46 w 47"/>
                            <a:gd name="T53" fmla="*/ 2 h 14"/>
                            <a:gd name="T54" fmla="*/ 45 w 47"/>
                            <a:gd name="T55" fmla="*/ 3 h 14"/>
                            <a:gd name="T56" fmla="*/ 44 w 47"/>
                            <a:gd name="T57" fmla="*/ 4 h 14"/>
                            <a:gd name="T58" fmla="*/ 44 w 47"/>
                            <a:gd name="T59" fmla="*/ 4 h 14"/>
                            <a:gd name="T60" fmla="*/ 43 w 47"/>
                            <a:gd name="T61" fmla="*/ 5 h 14"/>
                            <a:gd name="T62" fmla="*/ 42 w 47"/>
                            <a:gd name="T63" fmla="*/ 6 h 14"/>
                            <a:gd name="T64" fmla="*/ 42 w 47"/>
                            <a:gd name="T65" fmla="*/ 7 h 14"/>
                            <a:gd name="T66" fmla="*/ 41 w 47"/>
                            <a:gd name="T67" fmla="*/ 7 h 14"/>
                            <a:gd name="T68" fmla="*/ 37 w 47"/>
                            <a:gd name="T69" fmla="*/ 10 h 14"/>
                            <a:gd name="T70" fmla="*/ 36 w 47"/>
                            <a:gd name="T71" fmla="*/ 11 h 14"/>
                            <a:gd name="T72" fmla="*/ 35 w 47"/>
                            <a:gd name="T73" fmla="*/ 12 h 14"/>
                            <a:gd name="T74" fmla="*/ 34 w 47"/>
                            <a:gd name="T75" fmla="*/ 12 h 14"/>
                            <a:gd name="T76" fmla="*/ 34 w 47"/>
                            <a:gd name="T77" fmla="*/ 12 h 14"/>
                            <a:gd name="T78" fmla="*/ 33 w 47"/>
                            <a:gd name="T79" fmla="*/ 13 h 14"/>
                            <a:gd name="T80" fmla="*/ 32 w 47"/>
                            <a:gd name="T81" fmla="*/ 13 h 14"/>
                            <a:gd name="T82" fmla="*/ 31 w 47"/>
                            <a:gd name="T83" fmla="*/ 13 h 14"/>
                            <a:gd name="T84" fmla="*/ 30 w 47"/>
                            <a:gd name="T85" fmla="*/ 13 h 14"/>
                            <a:gd name="T86" fmla="*/ 29 w 47"/>
                            <a:gd name="T87" fmla="*/ 14 h 14"/>
                            <a:gd name="T88" fmla="*/ 29 w 47"/>
                            <a:gd name="T89" fmla="*/ 14 h 14"/>
                            <a:gd name="T90" fmla="*/ 27 w 47"/>
                            <a:gd name="T91" fmla="*/ 14 h 14"/>
                            <a:gd name="T92" fmla="*/ 26 w 47"/>
                            <a:gd name="T93" fmla="*/ 14 h 14"/>
                            <a:gd name="T94" fmla="*/ 24 w 47"/>
                            <a:gd name="T95" fmla="*/ 14 h 14"/>
                            <a:gd name="T96" fmla="*/ 23 w 47"/>
                            <a:gd name="T97" fmla="*/ 14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47" h="14">
                              <a:moveTo>
                                <a:pt x="23" y="14"/>
                              </a:moveTo>
                              <a:lnTo>
                                <a:pt x="22" y="14"/>
                              </a:lnTo>
                              <a:lnTo>
                                <a:pt x="20" y="14"/>
                              </a:lnTo>
                              <a:lnTo>
                                <a:pt x="19" y="14"/>
                              </a:lnTo>
                              <a:lnTo>
                                <a:pt x="17" y="14"/>
                              </a:lnTo>
                              <a:lnTo>
                                <a:pt x="16" y="13"/>
                              </a:lnTo>
                              <a:lnTo>
                                <a:pt x="14" y="13"/>
                              </a:lnTo>
                              <a:lnTo>
                                <a:pt x="13" y="13"/>
                              </a:lnTo>
                              <a:lnTo>
                                <a:pt x="12" y="12"/>
                              </a:lnTo>
                              <a:lnTo>
                                <a:pt x="11" y="12"/>
                              </a:lnTo>
                              <a:lnTo>
                                <a:pt x="9" y="11"/>
                              </a:lnTo>
                              <a:lnTo>
                                <a:pt x="9" y="10"/>
                              </a:lnTo>
                              <a:lnTo>
                                <a:pt x="8" y="10"/>
                              </a:lnTo>
                              <a:lnTo>
                                <a:pt x="7" y="9"/>
                              </a:lnTo>
                              <a:lnTo>
                                <a:pt x="6" y="9"/>
                              </a:lnTo>
                              <a:lnTo>
                                <a:pt x="6" y="8"/>
                              </a:lnTo>
                              <a:lnTo>
                                <a:pt x="5" y="7"/>
                              </a:lnTo>
                              <a:lnTo>
                                <a:pt x="4" y="7"/>
                              </a:lnTo>
                              <a:lnTo>
                                <a:pt x="4" y="6"/>
                              </a:lnTo>
                              <a:lnTo>
                                <a:pt x="3" y="5"/>
                              </a:lnTo>
                              <a:lnTo>
                                <a:pt x="0" y="0"/>
                              </a:lnTo>
                              <a:lnTo>
                                <a:pt x="47" y="0"/>
                              </a:lnTo>
                              <a:lnTo>
                                <a:pt x="46" y="2"/>
                              </a:lnTo>
                              <a:lnTo>
                                <a:pt x="45" y="3"/>
                              </a:lnTo>
                              <a:lnTo>
                                <a:pt x="44" y="4"/>
                              </a:lnTo>
                              <a:lnTo>
                                <a:pt x="43" y="5"/>
                              </a:lnTo>
                              <a:lnTo>
                                <a:pt x="42" y="6"/>
                              </a:lnTo>
                              <a:lnTo>
                                <a:pt x="42" y="7"/>
                              </a:lnTo>
                              <a:lnTo>
                                <a:pt x="41" y="7"/>
                              </a:lnTo>
                              <a:lnTo>
                                <a:pt x="37" y="10"/>
                              </a:lnTo>
                              <a:lnTo>
                                <a:pt x="36" y="11"/>
                              </a:lnTo>
                              <a:lnTo>
                                <a:pt x="35" y="12"/>
                              </a:lnTo>
                              <a:lnTo>
                                <a:pt x="34" y="12"/>
                              </a:lnTo>
                              <a:lnTo>
                                <a:pt x="33" y="13"/>
                              </a:lnTo>
                              <a:lnTo>
                                <a:pt x="32" y="13"/>
                              </a:lnTo>
                              <a:lnTo>
                                <a:pt x="31" y="13"/>
                              </a:lnTo>
                              <a:lnTo>
                                <a:pt x="30" y="13"/>
                              </a:lnTo>
                              <a:lnTo>
                                <a:pt x="29" y="14"/>
                              </a:lnTo>
                              <a:lnTo>
                                <a:pt x="27" y="14"/>
                              </a:lnTo>
                              <a:lnTo>
                                <a:pt x="26" y="14"/>
                              </a:lnTo>
                              <a:lnTo>
                                <a:pt x="24" y="14"/>
                              </a:lnTo>
                              <a:lnTo>
                                <a:pt x="23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9DFAAA" id="Freeform 90" o:spid="_x0000_s1026" style="position:absolute;margin-left:491.35pt;margin-top:89.15pt;width:2.35pt;height:.7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47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" path="m23,14r-1,l20,14r-1,l17,14,16,13r-2,l13,13,12,12r-1,l9,11r,-1l8,10,7,9,6,9,6,8,5,7,4,7,4,6,3,5,,,47,,46,2,45,3,44,4,43,5,42,6r,1l41,7r-4,3l36,11r-1,1l34,12r-1,1l32,13r-1,l30,13r-1,1l27,14r-1,l24,14r-1,xe" stroked="f">
                <v:path o:connecttype="custom" o:connectlocs="14605,8890;13970,8890;12700,8890;12700,8890;12065,8890;10795,8890;10795,8890;10160,8255;8890,8255;8890,8255;8255,8255;7620,7620;6985,7620;6985,7620;5715,6985;5715,6350;5080,6350;4445,5715;3810,5715;3810,5080;3175,4445;2540,4445;2540,3810;1905,3175;0,0;29845,0;29210,1270;28575,1905;27940,2540;27940,2540;27305,3175;26670,3810;26670,4445;26035,4445;23495,6350;22860,6985;22225,7620;21590,7620;21590,7620;20955,8255;20320,8255;19685,8255;19050,8255;18415,8890;18415,8890;17145,8890;16510,8890;15240,8890;14605,8890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15EF915A" wp14:editId="2205BE90">
                <wp:simplePos x="0" y="0"/>
                <wp:positionH relativeFrom="page">
                  <wp:posOffset>6269990</wp:posOffset>
                </wp:positionH>
                <wp:positionV relativeFrom="paragraph">
                  <wp:posOffset>1132205</wp:posOffset>
                </wp:positionV>
                <wp:extent cx="13970" cy="7620"/>
                <wp:effectExtent l="2540" t="2540" r="2540" b="0"/>
                <wp:wrapNone/>
                <wp:docPr id="688967946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7620"/>
                        </a:xfrm>
                        <a:custGeom>
                          <a:avLst/>
                          <a:gdLst>
                            <a:gd name="T0" fmla="*/ 0 w 22"/>
                            <a:gd name="T1" fmla="*/ 12 h 12"/>
                            <a:gd name="T2" fmla="*/ 0 w 22"/>
                            <a:gd name="T3" fmla="*/ 0 h 12"/>
                            <a:gd name="T4" fmla="*/ 22 w 22"/>
                            <a:gd name="T5" fmla="*/ 0 h 12"/>
                            <a:gd name="T6" fmla="*/ 22 w 22"/>
                            <a:gd name="T7" fmla="*/ 12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2" h="12">
                              <a:moveTo>
                                <a:pt x="0" y="12"/>
                              </a:moveTo>
                              <a:lnTo>
                                <a:pt x="0" y="0"/>
                              </a:lnTo>
                              <a:lnTo>
                                <a:pt x="22" y="0"/>
                              </a:lnTo>
                              <a:lnTo>
                                <a:pt x="22" y="1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2A83E427" id="Freeform 91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3.7pt,89.75pt,493.7pt,89.15pt,494.8pt,89.15pt,494.8pt,89.75pt" coordsize="2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" stroked="f">
                <v:path o:connecttype="custom" o:connectlocs="0,7620;0,0;13970,0;13970,7620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22A7D468" wp14:editId="1F4DFCE9">
                <wp:simplePos x="0" y="0"/>
                <wp:positionH relativeFrom="page">
                  <wp:posOffset>6238240</wp:posOffset>
                </wp:positionH>
                <wp:positionV relativeFrom="paragraph">
                  <wp:posOffset>1128395</wp:posOffset>
                </wp:positionV>
                <wp:extent cx="45720" cy="3810"/>
                <wp:effectExtent l="8890" t="8255" r="2540" b="6985"/>
                <wp:wrapNone/>
                <wp:docPr id="1621082469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3810"/>
                        </a:xfrm>
                        <a:custGeom>
                          <a:avLst/>
                          <a:gdLst>
                            <a:gd name="T0" fmla="*/ 3 w 72"/>
                            <a:gd name="T1" fmla="*/ 6 h 6"/>
                            <a:gd name="T2" fmla="*/ 2 w 72"/>
                            <a:gd name="T3" fmla="*/ 5 h 6"/>
                            <a:gd name="T4" fmla="*/ 1 w 72"/>
                            <a:gd name="T5" fmla="*/ 1 h 6"/>
                            <a:gd name="T6" fmla="*/ 0 w 72"/>
                            <a:gd name="T7" fmla="*/ 0 h 6"/>
                            <a:gd name="T8" fmla="*/ 72 w 72"/>
                            <a:gd name="T9" fmla="*/ 0 h 6"/>
                            <a:gd name="T10" fmla="*/ 72 w 72"/>
                            <a:gd name="T11" fmla="*/ 1 h 6"/>
                            <a:gd name="T12" fmla="*/ 72 w 72"/>
                            <a:gd name="T13" fmla="*/ 5 h 6"/>
                            <a:gd name="T14" fmla="*/ 72 w 72"/>
                            <a:gd name="T15" fmla="*/ 6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2" h="6">
                              <a:moveTo>
                                <a:pt x="3" y="6"/>
                              </a:moveTo>
                              <a:lnTo>
                                <a:pt x="2" y="5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lnTo>
                                <a:pt x="72" y="0"/>
                              </a:lnTo>
                              <a:lnTo>
                                <a:pt x="72" y="1"/>
                              </a:lnTo>
                              <a:lnTo>
                                <a:pt x="72" y="5"/>
                              </a:lnTo>
                              <a:lnTo>
                                <a:pt x="72" y="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3F3F2350" id="Freeform 92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1.35pt,89.15pt,491.3pt,89.1pt,491.25pt,88.9pt,491.2pt,88.85pt,494.8pt,88.85pt,494.8pt,88.9pt,494.8pt,89.1pt,494.8pt,89.15pt" coordsize="72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" stroked="f">
                <v:path o:connecttype="custom" o:connectlocs="1905,3810;1270,3175;635,635;0,0;45720,0;45720,635;45720,3175;45720,3810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1B8C61CA" wp14:editId="3556410A">
                <wp:simplePos x="0" y="0"/>
                <wp:positionH relativeFrom="page">
                  <wp:posOffset>6235065</wp:posOffset>
                </wp:positionH>
                <wp:positionV relativeFrom="paragraph">
                  <wp:posOffset>1075055</wp:posOffset>
                </wp:positionV>
                <wp:extent cx="24765" cy="53340"/>
                <wp:effectExtent l="5715" t="2540" r="7620" b="1270"/>
                <wp:wrapNone/>
                <wp:docPr id="996375631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" cy="53340"/>
                        </a:xfrm>
                        <a:custGeom>
                          <a:avLst/>
                          <a:gdLst>
                            <a:gd name="T0" fmla="*/ 5 w 39"/>
                            <a:gd name="T1" fmla="*/ 83 h 84"/>
                            <a:gd name="T2" fmla="*/ 4 w 39"/>
                            <a:gd name="T3" fmla="*/ 82 h 84"/>
                            <a:gd name="T4" fmla="*/ 4 w 39"/>
                            <a:gd name="T5" fmla="*/ 80 h 84"/>
                            <a:gd name="T6" fmla="*/ 3 w 39"/>
                            <a:gd name="T7" fmla="*/ 78 h 84"/>
                            <a:gd name="T8" fmla="*/ 3 w 39"/>
                            <a:gd name="T9" fmla="*/ 75 h 84"/>
                            <a:gd name="T10" fmla="*/ 2 w 39"/>
                            <a:gd name="T11" fmla="*/ 73 h 84"/>
                            <a:gd name="T12" fmla="*/ 1 w 39"/>
                            <a:gd name="T13" fmla="*/ 69 h 84"/>
                            <a:gd name="T14" fmla="*/ 1 w 39"/>
                            <a:gd name="T15" fmla="*/ 66 h 84"/>
                            <a:gd name="T16" fmla="*/ 1 w 39"/>
                            <a:gd name="T17" fmla="*/ 63 h 84"/>
                            <a:gd name="T18" fmla="*/ 0 w 39"/>
                            <a:gd name="T19" fmla="*/ 59 h 84"/>
                            <a:gd name="T20" fmla="*/ 0 w 39"/>
                            <a:gd name="T21" fmla="*/ 54 h 84"/>
                            <a:gd name="T22" fmla="*/ 0 w 39"/>
                            <a:gd name="T23" fmla="*/ 48 h 84"/>
                            <a:gd name="T24" fmla="*/ 0 w 39"/>
                            <a:gd name="T25" fmla="*/ 42 h 84"/>
                            <a:gd name="T26" fmla="*/ 0 w 39"/>
                            <a:gd name="T27" fmla="*/ 36 h 84"/>
                            <a:gd name="T28" fmla="*/ 0 w 39"/>
                            <a:gd name="T29" fmla="*/ 30 h 84"/>
                            <a:gd name="T30" fmla="*/ 0 w 39"/>
                            <a:gd name="T31" fmla="*/ 24 h 84"/>
                            <a:gd name="T32" fmla="*/ 1 w 39"/>
                            <a:gd name="T33" fmla="*/ 20 h 84"/>
                            <a:gd name="T34" fmla="*/ 1 w 39"/>
                            <a:gd name="T35" fmla="*/ 17 h 84"/>
                            <a:gd name="T36" fmla="*/ 1 w 39"/>
                            <a:gd name="T37" fmla="*/ 14 h 84"/>
                            <a:gd name="T38" fmla="*/ 2 w 39"/>
                            <a:gd name="T39" fmla="*/ 10 h 84"/>
                            <a:gd name="T40" fmla="*/ 3 w 39"/>
                            <a:gd name="T41" fmla="*/ 8 h 84"/>
                            <a:gd name="T42" fmla="*/ 3 w 39"/>
                            <a:gd name="T43" fmla="*/ 5 h 84"/>
                            <a:gd name="T44" fmla="*/ 4 w 39"/>
                            <a:gd name="T45" fmla="*/ 3 h 84"/>
                            <a:gd name="T46" fmla="*/ 4 w 39"/>
                            <a:gd name="T47" fmla="*/ 1 h 84"/>
                            <a:gd name="T48" fmla="*/ 5 w 39"/>
                            <a:gd name="T49" fmla="*/ 0 h 84"/>
                            <a:gd name="T50" fmla="*/ 39 w 39"/>
                            <a:gd name="T51" fmla="*/ 0 h 84"/>
                            <a:gd name="T52" fmla="*/ 35 w 39"/>
                            <a:gd name="T53" fmla="*/ 0 h 84"/>
                            <a:gd name="T54" fmla="*/ 32 w 39"/>
                            <a:gd name="T55" fmla="*/ 1 h 84"/>
                            <a:gd name="T56" fmla="*/ 23 w 39"/>
                            <a:gd name="T57" fmla="*/ 24 h 84"/>
                            <a:gd name="T58" fmla="*/ 22 w 39"/>
                            <a:gd name="T59" fmla="*/ 30 h 84"/>
                            <a:gd name="T60" fmla="*/ 22 w 39"/>
                            <a:gd name="T61" fmla="*/ 36 h 84"/>
                            <a:gd name="T62" fmla="*/ 22 w 39"/>
                            <a:gd name="T63" fmla="*/ 42 h 84"/>
                            <a:gd name="T64" fmla="*/ 22 w 39"/>
                            <a:gd name="T65" fmla="*/ 48 h 84"/>
                            <a:gd name="T66" fmla="*/ 23 w 39"/>
                            <a:gd name="T67" fmla="*/ 60 h 84"/>
                            <a:gd name="T68" fmla="*/ 25 w 39"/>
                            <a:gd name="T69" fmla="*/ 71 h 84"/>
                            <a:gd name="T70" fmla="*/ 33 w 39"/>
                            <a:gd name="T71" fmla="*/ 83 h 84"/>
                            <a:gd name="T72" fmla="*/ 37 w 39"/>
                            <a:gd name="T73" fmla="*/ 83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39" h="84">
                              <a:moveTo>
                                <a:pt x="5" y="84"/>
                              </a:moveTo>
                              <a:lnTo>
                                <a:pt x="5" y="83"/>
                              </a:lnTo>
                              <a:lnTo>
                                <a:pt x="4" y="82"/>
                              </a:lnTo>
                              <a:lnTo>
                                <a:pt x="4" y="81"/>
                              </a:lnTo>
                              <a:lnTo>
                                <a:pt x="4" y="80"/>
                              </a:lnTo>
                              <a:lnTo>
                                <a:pt x="3" y="79"/>
                              </a:lnTo>
                              <a:lnTo>
                                <a:pt x="3" y="78"/>
                              </a:lnTo>
                              <a:lnTo>
                                <a:pt x="3" y="77"/>
                              </a:lnTo>
                              <a:lnTo>
                                <a:pt x="3" y="75"/>
                              </a:lnTo>
                              <a:lnTo>
                                <a:pt x="2" y="74"/>
                              </a:lnTo>
                              <a:lnTo>
                                <a:pt x="2" y="73"/>
                              </a:lnTo>
                              <a:lnTo>
                                <a:pt x="2" y="71"/>
                              </a:lnTo>
                              <a:lnTo>
                                <a:pt x="1" y="69"/>
                              </a:lnTo>
                              <a:lnTo>
                                <a:pt x="1" y="66"/>
                              </a:lnTo>
                              <a:lnTo>
                                <a:pt x="1" y="64"/>
                              </a:lnTo>
                              <a:lnTo>
                                <a:pt x="1" y="63"/>
                              </a:lnTo>
                              <a:lnTo>
                                <a:pt x="0" y="60"/>
                              </a:lnTo>
                              <a:lnTo>
                                <a:pt x="0" y="59"/>
                              </a:lnTo>
                              <a:lnTo>
                                <a:pt x="0" y="57"/>
                              </a:lnTo>
                              <a:lnTo>
                                <a:pt x="0" y="54"/>
                              </a:lnTo>
                              <a:lnTo>
                                <a:pt x="0" y="50"/>
                              </a:lnTo>
                              <a:lnTo>
                                <a:pt x="0" y="48"/>
                              </a:lnTo>
                              <a:lnTo>
                                <a:pt x="0" y="46"/>
                              </a:lnTo>
                              <a:lnTo>
                                <a:pt x="0" y="42"/>
                              </a:lnTo>
                              <a:lnTo>
                                <a:pt x="0" y="38"/>
                              </a:lnTo>
                              <a:lnTo>
                                <a:pt x="0" y="36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0" y="24"/>
                              </a:lnTo>
                              <a:lnTo>
                                <a:pt x="0" y="23"/>
                              </a:lnTo>
                              <a:lnTo>
                                <a:pt x="1" y="20"/>
                              </a:lnTo>
                              <a:lnTo>
                                <a:pt x="1" y="19"/>
                              </a:lnTo>
                              <a:lnTo>
                                <a:pt x="1" y="17"/>
                              </a:lnTo>
                              <a:lnTo>
                                <a:pt x="1" y="15"/>
                              </a:lnTo>
                              <a:lnTo>
                                <a:pt x="1" y="14"/>
                              </a:lnTo>
                              <a:lnTo>
                                <a:pt x="2" y="12"/>
                              </a:lnTo>
                              <a:lnTo>
                                <a:pt x="2" y="10"/>
                              </a:lnTo>
                              <a:lnTo>
                                <a:pt x="3" y="8"/>
                              </a:lnTo>
                              <a:lnTo>
                                <a:pt x="3" y="6"/>
                              </a:lnTo>
                              <a:lnTo>
                                <a:pt x="3" y="5"/>
                              </a:lnTo>
                              <a:lnTo>
                                <a:pt x="4" y="3"/>
                              </a:lnTo>
                              <a:lnTo>
                                <a:pt x="4" y="2"/>
                              </a:lnTo>
                              <a:lnTo>
                                <a:pt x="4" y="1"/>
                              </a:lnTo>
                              <a:lnTo>
                                <a:pt x="5" y="1"/>
                              </a:lnTo>
                              <a:lnTo>
                                <a:pt x="5" y="0"/>
                              </a:lnTo>
                              <a:lnTo>
                                <a:pt x="39" y="0"/>
                              </a:lnTo>
                              <a:lnTo>
                                <a:pt x="37" y="0"/>
                              </a:lnTo>
                              <a:lnTo>
                                <a:pt x="35" y="0"/>
                              </a:lnTo>
                              <a:lnTo>
                                <a:pt x="33" y="1"/>
                              </a:lnTo>
                              <a:lnTo>
                                <a:pt x="32" y="1"/>
                              </a:lnTo>
                              <a:lnTo>
                                <a:pt x="31" y="2"/>
                              </a:lnTo>
                              <a:lnTo>
                                <a:pt x="23" y="24"/>
                              </a:lnTo>
                              <a:lnTo>
                                <a:pt x="23" y="26"/>
                              </a:lnTo>
                              <a:lnTo>
                                <a:pt x="22" y="30"/>
                              </a:lnTo>
                              <a:lnTo>
                                <a:pt x="22" y="34"/>
                              </a:lnTo>
                              <a:lnTo>
                                <a:pt x="22" y="36"/>
                              </a:lnTo>
                              <a:lnTo>
                                <a:pt x="22" y="38"/>
                              </a:lnTo>
                              <a:lnTo>
                                <a:pt x="22" y="42"/>
                              </a:lnTo>
                              <a:lnTo>
                                <a:pt x="22" y="46"/>
                              </a:lnTo>
                              <a:lnTo>
                                <a:pt x="22" y="48"/>
                              </a:lnTo>
                              <a:lnTo>
                                <a:pt x="23" y="59"/>
                              </a:lnTo>
                              <a:lnTo>
                                <a:pt x="23" y="60"/>
                              </a:lnTo>
                              <a:lnTo>
                                <a:pt x="24" y="69"/>
                              </a:lnTo>
                              <a:lnTo>
                                <a:pt x="25" y="71"/>
                              </a:lnTo>
                              <a:lnTo>
                                <a:pt x="32" y="82"/>
                              </a:lnTo>
                              <a:lnTo>
                                <a:pt x="33" y="83"/>
                              </a:lnTo>
                              <a:lnTo>
                                <a:pt x="35" y="83"/>
                              </a:lnTo>
                              <a:lnTo>
                                <a:pt x="37" y="83"/>
                              </a:lnTo>
                              <a:lnTo>
                                <a:pt x="39" y="8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F101570" id="Freeform 93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1.2pt,88.85pt,491.2pt,88.8pt,491.15pt,88.75pt,491.15pt,88.7pt,491.15pt,88.65pt,491.1pt,88.6pt,491.1pt,88.55pt,491.1pt,88.5pt,491.1pt,88.4pt,491.05pt,88.35pt,491.05pt,88.3pt,491.05pt,88.2pt,491pt,88.1pt,491pt,87.95pt,491pt,87.85pt,491pt,87.8pt,490.95pt,87.65pt,490.95pt,87.6pt,490.95pt,87.5pt,490.95pt,87.35pt,490.95pt,87.15pt,490.95pt,87.05pt,490.95pt,86.95pt,490.95pt,86.75pt,490.95pt,86.55pt,490.95pt,86.45pt,490.95pt,86.35pt,490.95pt,86.15pt,490.95pt,85.95pt,490.95pt,85.85pt,490.95pt,85.8pt,491pt,85.65pt,491pt,85.6pt,491pt,85.5pt,491pt,85.4pt,491pt,85.35pt,491.05pt,85.25pt,491.05pt,85.15pt,491.1pt,85.05pt,491.1pt,84.95pt,491.1pt,84.9pt,491.15pt,84.8pt,491.15pt,84.75pt,491.15pt,84.7pt,491.2pt,84.7pt,491.2pt,84.65pt,492.9pt,84.65pt,492.8pt,84.65pt,492.7pt,84.65pt,492.6pt,84.7pt,492.55pt,84.7pt,492.5pt,84.75pt,492.1pt,85.85pt,492.1pt,85.95pt,492.05pt,86.15pt,492.05pt,86.35pt,492.05pt,86.45pt,492.05pt,86.55pt,492.05pt,86.75pt,492.05pt,86.95pt,492.05pt,87.05pt,492.1pt,87.6pt,492.1pt,87.65pt,492.15pt,88.1pt,492.2pt,88.2pt,492.55pt,88.75pt,492.6pt,88.8pt,492.7pt,88.8pt,492.8pt,88.8pt,492.9pt,88.85pt" coordsize="39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" stroked="f">
                <v:path o:connecttype="custom" o:connectlocs="3175,52705;2540,52070;2540,50800;1905,49530;1905,47625;1270,46355;635,43815;635,41910;635,40005;0,37465;0,34290;0,30480;0,26670;0,22860;0,19050;0,15240;635,12700;635,10795;635,8890;1270,6350;1905,5080;1905,3175;2540,1905;2540,635;3175,0;24765,0;22225,0;20320,635;14605,15240;13970,19050;13970,22860;13970,26670;13970,30480;14605,38100;15875,45085;20955,52705;23495,52705" o:connectangles="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73904B36" wp14:editId="7DFCEBBF">
                <wp:simplePos x="0" y="0"/>
                <wp:positionH relativeFrom="page">
                  <wp:posOffset>6259830</wp:posOffset>
                </wp:positionH>
                <wp:positionV relativeFrom="paragraph">
                  <wp:posOffset>1075055</wp:posOffset>
                </wp:positionV>
                <wp:extent cx="24130" cy="53340"/>
                <wp:effectExtent l="1905" t="2540" r="2540" b="1270"/>
                <wp:wrapNone/>
                <wp:docPr id="1469712736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" cy="53340"/>
                        </a:xfrm>
                        <a:custGeom>
                          <a:avLst/>
                          <a:gdLst>
                            <a:gd name="T0" fmla="*/ 0 w 38"/>
                            <a:gd name="T1" fmla="*/ 84 h 84"/>
                            <a:gd name="T2" fmla="*/ 16 w 38"/>
                            <a:gd name="T3" fmla="*/ 42 h 84"/>
                            <a:gd name="T4" fmla="*/ 16 w 38"/>
                            <a:gd name="T5" fmla="*/ 38 h 84"/>
                            <a:gd name="T6" fmla="*/ 0 w 38"/>
                            <a:gd name="T7" fmla="*/ 0 h 84"/>
                            <a:gd name="T8" fmla="*/ 38 w 38"/>
                            <a:gd name="T9" fmla="*/ 0 h 84"/>
                            <a:gd name="T10" fmla="*/ 38 w 38"/>
                            <a:gd name="T11" fmla="*/ 83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8" h="84">
                              <a:moveTo>
                                <a:pt x="0" y="84"/>
                              </a:moveTo>
                              <a:lnTo>
                                <a:pt x="16" y="42"/>
                              </a:lnTo>
                              <a:lnTo>
                                <a:pt x="16" y="38"/>
                              </a:lnTo>
                              <a:lnTo>
                                <a:pt x="0" y="0"/>
                              </a:lnTo>
                              <a:lnTo>
                                <a:pt x="38" y="0"/>
                              </a:lnTo>
                              <a:lnTo>
                                <a:pt x="38" y="8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7F15136B" id="Freeform 94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2.9pt,88.85pt,493.7pt,86.75pt,493.7pt,86.55pt,492.9pt,84.65pt,494.8pt,84.65pt,494.8pt,88.8pt" coordsize="38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" stroked="f">
                <v:path o:connecttype="custom" o:connectlocs="0,53340;10160,26670;10160,24130;0,0;24130,0;24130,52705" o:connectangles="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01A245BD" wp14:editId="3BD9DB71">
                <wp:simplePos x="0" y="0"/>
                <wp:positionH relativeFrom="page">
                  <wp:posOffset>6238240</wp:posOffset>
                </wp:positionH>
                <wp:positionV relativeFrom="paragraph">
                  <wp:posOffset>1070610</wp:posOffset>
                </wp:positionV>
                <wp:extent cx="45720" cy="4445"/>
                <wp:effectExtent l="8890" t="7620" r="2540" b="6985"/>
                <wp:wrapNone/>
                <wp:docPr id="720948511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445"/>
                        </a:xfrm>
                        <a:custGeom>
                          <a:avLst/>
                          <a:gdLst>
                            <a:gd name="T0" fmla="*/ 0 w 72"/>
                            <a:gd name="T1" fmla="*/ 7 h 7"/>
                            <a:gd name="T2" fmla="*/ 1 w 72"/>
                            <a:gd name="T3" fmla="*/ 5 h 7"/>
                            <a:gd name="T4" fmla="*/ 2 w 72"/>
                            <a:gd name="T5" fmla="*/ 2 h 7"/>
                            <a:gd name="T6" fmla="*/ 3 w 72"/>
                            <a:gd name="T7" fmla="*/ 0 h 7"/>
                            <a:gd name="T8" fmla="*/ 72 w 72"/>
                            <a:gd name="T9" fmla="*/ 0 h 7"/>
                            <a:gd name="T10" fmla="*/ 72 w 72"/>
                            <a:gd name="T11" fmla="*/ 2 h 7"/>
                            <a:gd name="T12" fmla="*/ 72 w 72"/>
                            <a:gd name="T13" fmla="*/ 5 h 7"/>
                            <a:gd name="T14" fmla="*/ 72 w 72"/>
                            <a:gd name="T15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2" h="7">
                              <a:moveTo>
                                <a:pt x="0" y="7"/>
                              </a:moveTo>
                              <a:lnTo>
                                <a:pt x="1" y="5"/>
                              </a:lnTo>
                              <a:lnTo>
                                <a:pt x="2" y="2"/>
                              </a:lnTo>
                              <a:lnTo>
                                <a:pt x="3" y="0"/>
                              </a:lnTo>
                              <a:lnTo>
                                <a:pt x="72" y="0"/>
                              </a:lnTo>
                              <a:lnTo>
                                <a:pt x="72" y="2"/>
                              </a:lnTo>
                              <a:lnTo>
                                <a:pt x="72" y="5"/>
                              </a:lnTo>
                              <a:lnTo>
                                <a:pt x="72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51F1219" id="Freeform 95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1.2pt,84.65pt,491.25pt,84.55pt,491.3pt,84.4pt,491.35pt,84.3pt,494.8pt,84.3pt,494.8pt,84.4pt,494.8pt,84.55pt,494.8pt,84.65pt" coordsize="72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" stroked="f">
                <v:path o:connecttype="custom" o:connectlocs="0,4445;635,3175;1270,1270;1905,0;45720,0;45720,1270;45720,3175;45720,4445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495A2586" wp14:editId="350A4AC2">
                <wp:simplePos x="0" y="0"/>
                <wp:positionH relativeFrom="page">
                  <wp:posOffset>6240145</wp:posOffset>
                </wp:positionH>
                <wp:positionV relativeFrom="paragraph">
                  <wp:posOffset>1061720</wp:posOffset>
                </wp:positionV>
                <wp:extent cx="29845" cy="8890"/>
                <wp:effectExtent l="1270" t="8255" r="6985" b="1905"/>
                <wp:wrapNone/>
                <wp:docPr id="421640543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" cy="8890"/>
                        </a:xfrm>
                        <a:custGeom>
                          <a:avLst/>
                          <a:gdLst>
                            <a:gd name="T0" fmla="*/ 0 w 47"/>
                            <a:gd name="T1" fmla="*/ 14 h 14"/>
                            <a:gd name="T2" fmla="*/ 1 w 47"/>
                            <a:gd name="T3" fmla="*/ 13 h 14"/>
                            <a:gd name="T4" fmla="*/ 2 w 47"/>
                            <a:gd name="T5" fmla="*/ 11 h 14"/>
                            <a:gd name="T6" fmla="*/ 2 w 47"/>
                            <a:gd name="T7" fmla="*/ 10 h 14"/>
                            <a:gd name="T8" fmla="*/ 3 w 47"/>
                            <a:gd name="T9" fmla="*/ 9 h 14"/>
                            <a:gd name="T10" fmla="*/ 4 w 47"/>
                            <a:gd name="T11" fmla="*/ 8 h 14"/>
                            <a:gd name="T12" fmla="*/ 5 w 47"/>
                            <a:gd name="T13" fmla="*/ 7 h 14"/>
                            <a:gd name="T14" fmla="*/ 6 w 47"/>
                            <a:gd name="T15" fmla="*/ 6 h 14"/>
                            <a:gd name="T16" fmla="*/ 10 w 47"/>
                            <a:gd name="T17" fmla="*/ 3 h 14"/>
                            <a:gd name="T18" fmla="*/ 11 w 47"/>
                            <a:gd name="T19" fmla="*/ 3 h 14"/>
                            <a:gd name="T20" fmla="*/ 11 w 47"/>
                            <a:gd name="T21" fmla="*/ 3 h 14"/>
                            <a:gd name="T22" fmla="*/ 12 w 47"/>
                            <a:gd name="T23" fmla="*/ 2 h 14"/>
                            <a:gd name="T24" fmla="*/ 13 w 47"/>
                            <a:gd name="T25" fmla="*/ 2 h 14"/>
                            <a:gd name="T26" fmla="*/ 14 w 47"/>
                            <a:gd name="T27" fmla="*/ 1 h 14"/>
                            <a:gd name="T28" fmla="*/ 19 w 47"/>
                            <a:gd name="T29" fmla="*/ 0 h 14"/>
                            <a:gd name="T30" fmla="*/ 20 w 47"/>
                            <a:gd name="T31" fmla="*/ 0 h 14"/>
                            <a:gd name="T32" fmla="*/ 20 w 47"/>
                            <a:gd name="T33" fmla="*/ 0 h 14"/>
                            <a:gd name="T34" fmla="*/ 22 w 47"/>
                            <a:gd name="T35" fmla="*/ 0 h 14"/>
                            <a:gd name="T36" fmla="*/ 23 w 47"/>
                            <a:gd name="T37" fmla="*/ 0 h 14"/>
                            <a:gd name="T38" fmla="*/ 24 w 47"/>
                            <a:gd name="T39" fmla="*/ 0 h 14"/>
                            <a:gd name="T40" fmla="*/ 26 w 47"/>
                            <a:gd name="T41" fmla="*/ 0 h 14"/>
                            <a:gd name="T42" fmla="*/ 26 w 47"/>
                            <a:gd name="T43" fmla="*/ 0 h 14"/>
                            <a:gd name="T44" fmla="*/ 27 w 47"/>
                            <a:gd name="T45" fmla="*/ 0 h 14"/>
                            <a:gd name="T46" fmla="*/ 32 w 47"/>
                            <a:gd name="T47" fmla="*/ 1 h 14"/>
                            <a:gd name="T48" fmla="*/ 33 w 47"/>
                            <a:gd name="T49" fmla="*/ 2 h 14"/>
                            <a:gd name="T50" fmla="*/ 40 w 47"/>
                            <a:gd name="T51" fmla="*/ 6 h 14"/>
                            <a:gd name="T52" fmla="*/ 41 w 47"/>
                            <a:gd name="T53" fmla="*/ 7 h 14"/>
                            <a:gd name="T54" fmla="*/ 42 w 47"/>
                            <a:gd name="T55" fmla="*/ 8 h 14"/>
                            <a:gd name="T56" fmla="*/ 43 w 47"/>
                            <a:gd name="T57" fmla="*/ 9 h 14"/>
                            <a:gd name="T58" fmla="*/ 44 w 47"/>
                            <a:gd name="T59" fmla="*/ 10 h 14"/>
                            <a:gd name="T60" fmla="*/ 45 w 47"/>
                            <a:gd name="T61" fmla="*/ 11 h 14"/>
                            <a:gd name="T62" fmla="*/ 46 w 47"/>
                            <a:gd name="T63" fmla="*/ 13 h 14"/>
                            <a:gd name="T64" fmla="*/ 47 w 47"/>
                            <a:gd name="T65" fmla="*/ 14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7" h="14">
                              <a:moveTo>
                                <a:pt x="0" y="14"/>
                              </a:moveTo>
                              <a:lnTo>
                                <a:pt x="1" y="13"/>
                              </a:lnTo>
                              <a:lnTo>
                                <a:pt x="2" y="11"/>
                              </a:lnTo>
                              <a:lnTo>
                                <a:pt x="2" y="10"/>
                              </a:lnTo>
                              <a:lnTo>
                                <a:pt x="3" y="9"/>
                              </a:lnTo>
                              <a:lnTo>
                                <a:pt x="4" y="8"/>
                              </a:lnTo>
                              <a:lnTo>
                                <a:pt x="5" y="7"/>
                              </a:lnTo>
                              <a:lnTo>
                                <a:pt x="6" y="6"/>
                              </a:lnTo>
                              <a:lnTo>
                                <a:pt x="10" y="3"/>
                              </a:lnTo>
                              <a:lnTo>
                                <a:pt x="11" y="3"/>
                              </a:lnTo>
                              <a:lnTo>
                                <a:pt x="12" y="2"/>
                              </a:lnTo>
                              <a:lnTo>
                                <a:pt x="13" y="2"/>
                              </a:lnTo>
                              <a:lnTo>
                                <a:pt x="14" y="1"/>
                              </a:lnTo>
                              <a:lnTo>
                                <a:pt x="19" y="0"/>
                              </a:lnTo>
                              <a:lnTo>
                                <a:pt x="20" y="0"/>
                              </a:lnTo>
                              <a:lnTo>
                                <a:pt x="22" y="0"/>
                              </a:lnTo>
                              <a:lnTo>
                                <a:pt x="23" y="0"/>
                              </a:lnTo>
                              <a:lnTo>
                                <a:pt x="24" y="0"/>
                              </a:lnTo>
                              <a:lnTo>
                                <a:pt x="26" y="0"/>
                              </a:lnTo>
                              <a:lnTo>
                                <a:pt x="27" y="0"/>
                              </a:lnTo>
                              <a:lnTo>
                                <a:pt x="32" y="1"/>
                              </a:lnTo>
                              <a:lnTo>
                                <a:pt x="33" y="2"/>
                              </a:lnTo>
                              <a:lnTo>
                                <a:pt x="40" y="6"/>
                              </a:lnTo>
                              <a:lnTo>
                                <a:pt x="41" y="7"/>
                              </a:lnTo>
                              <a:lnTo>
                                <a:pt x="42" y="8"/>
                              </a:lnTo>
                              <a:lnTo>
                                <a:pt x="43" y="9"/>
                              </a:lnTo>
                              <a:lnTo>
                                <a:pt x="44" y="10"/>
                              </a:lnTo>
                              <a:lnTo>
                                <a:pt x="45" y="11"/>
                              </a:lnTo>
                              <a:lnTo>
                                <a:pt x="46" y="13"/>
                              </a:lnTo>
                              <a:lnTo>
                                <a:pt x="47" y="1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617EBA12" id="Freeform 96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1.35pt,84.3pt,491.4pt,84.25pt,491.45pt,84.15pt,491.45pt,84.1pt,491.5pt,84.05pt,491.55pt,84pt,491.6pt,83.95pt,491.65pt,83.9pt,491.85pt,83.75pt,491.9pt,83.75pt,491.95pt,83.7pt,492pt,83.7pt,492.05pt,83.65pt,492.3pt,83.6pt,492.35pt,83.6pt,492.45pt,83.6pt,492.5pt,83.6pt,492.55pt,83.6pt,492.65pt,83.6pt,492.7pt,83.6pt,492.95pt,83.65pt,493pt,83.7pt,493.35pt,83.9pt,493.4pt,83.95pt,493.45pt,84pt,493.5pt,84.05pt,493.55pt,84.1pt,493.6pt,84.15pt,493.65pt,84.25pt,493.7pt,84.3pt" coordsize="47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" stroked="f">
                <v:path o:connecttype="custom" o:connectlocs="0,8890;635,8255;1270,6985;1270,6350;1905,5715;2540,5080;3175,4445;3810,3810;6350,1905;6985,1905;6985,1905;7620,1270;8255,1270;8890,635;12065,0;12700,0;12700,0;13970,0;14605,0;15240,0;16510,0;16510,0;17145,0;20320,635;20955,1270;25400,3810;26035,4445;26670,5080;27305,5715;27940,6350;28575,6985;29210,8255;29845,8890" o:connectangles="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225E528F" wp14:editId="03068852">
                <wp:simplePos x="0" y="0"/>
                <wp:positionH relativeFrom="page">
                  <wp:posOffset>6269990</wp:posOffset>
                </wp:positionH>
                <wp:positionV relativeFrom="paragraph">
                  <wp:posOffset>1018540</wp:posOffset>
                </wp:positionV>
                <wp:extent cx="13970" cy="52070"/>
                <wp:effectExtent l="2540" t="3175" r="2540" b="1905"/>
                <wp:wrapNone/>
                <wp:docPr id="99448050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52070"/>
                        </a:xfrm>
                        <a:custGeom>
                          <a:avLst/>
                          <a:gdLst>
                            <a:gd name="T0" fmla="*/ 0 w 22"/>
                            <a:gd name="T1" fmla="*/ 82 h 82"/>
                            <a:gd name="T2" fmla="*/ 0 w 22"/>
                            <a:gd name="T3" fmla="*/ 0 h 82"/>
                            <a:gd name="T4" fmla="*/ 22 w 22"/>
                            <a:gd name="T5" fmla="*/ 0 h 82"/>
                            <a:gd name="T6" fmla="*/ 22 w 22"/>
                            <a:gd name="T7" fmla="*/ 82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2" h="82">
                              <a:moveTo>
                                <a:pt x="0" y="82"/>
                              </a:moveTo>
                              <a:lnTo>
                                <a:pt x="0" y="0"/>
                              </a:lnTo>
                              <a:lnTo>
                                <a:pt x="22" y="0"/>
                              </a:lnTo>
                              <a:lnTo>
                                <a:pt x="22" y="8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120B792" id="Freeform 97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93.7pt,84.3pt,493.7pt,80.2pt,494.8pt,80.2pt,494.8pt,84.3pt" coordsize="22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" stroked="f">
                <v:path o:connecttype="custom" o:connectlocs="0,52070;0,0;13970,0;13970,52070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179204D4" wp14:editId="54EAA406">
                <wp:simplePos x="0" y="0"/>
                <wp:positionH relativeFrom="page">
                  <wp:posOffset>5856605</wp:posOffset>
                </wp:positionH>
                <wp:positionV relativeFrom="paragraph">
                  <wp:posOffset>1278255</wp:posOffset>
                </wp:positionV>
                <wp:extent cx="50800" cy="14605"/>
                <wp:effectExtent l="8255" t="5715" r="7620" b="8255"/>
                <wp:wrapNone/>
                <wp:docPr id="123754340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" cy="14605"/>
                        </a:xfrm>
                        <a:custGeom>
                          <a:avLst/>
                          <a:gdLst>
                            <a:gd name="T0" fmla="*/ 40 w 80"/>
                            <a:gd name="T1" fmla="*/ 23 h 23"/>
                            <a:gd name="T2" fmla="*/ 16 w 80"/>
                            <a:gd name="T3" fmla="*/ 17 h 23"/>
                            <a:gd name="T4" fmla="*/ 12 w 80"/>
                            <a:gd name="T5" fmla="*/ 15 h 23"/>
                            <a:gd name="T6" fmla="*/ 9 w 80"/>
                            <a:gd name="T7" fmla="*/ 12 h 23"/>
                            <a:gd name="T8" fmla="*/ 5 w 80"/>
                            <a:gd name="T9" fmla="*/ 9 h 23"/>
                            <a:gd name="T10" fmla="*/ 3 w 80"/>
                            <a:gd name="T11" fmla="*/ 5 h 23"/>
                            <a:gd name="T12" fmla="*/ 0 w 80"/>
                            <a:gd name="T13" fmla="*/ 0 h 23"/>
                            <a:gd name="T14" fmla="*/ 0 w 80"/>
                            <a:gd name="T15" fmla="*/ 0 h 23"/>
                            <a:gd name="T16" fmla="*/ 80 w 80"/>
                            <a:gd name="T17" fmla="*/ 0 h 23"/>
                            <a:gd name="T18" fmla="*/ 80 w 80"/>
                            <a:gd name="T19" fmla="*/ 0 h 23"/>
                            <a:gd name="T20" fmla="*/ 77 w 80"/>
                            <a:gd name="T21" fmla="*/ 5 h 23"/>
                            <a:gd name="T22" fmla="*/ 74 w 80"/>
                            <a:gd name="T23" fmla="*/ 9 h 23"/>
                            <a:gd name="T24" fmla="*/ 55 w 80"/>
                            <a:gd name="T25" fmla="*/ 21 h 23"/>
                            <a:gd name="T26" fmla="*/ 51 w 80"/>
                            <a:gd name="T27" fmla="*/ 22 h 23"/>
                            <a:gd name="T28" fmla="*/ 45 w 80"/>
                            <a:gd name="T29" fmla="*/ 23 h 23"/>
                            <a:gd name="T30" fmla="*/ 40 w 80"/>
                            <a:gd name="T31" fmla="*/ 23 h 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0" h="23">
                              <a:moveTo>
                                <a:pt x="40" y="23"/>
                              </a:moveTo>
                              <a:lnTo>
                                <a:pt x="16" y="17"/>
                              </a:lnTo>
                              <a:lnTo>
                                <a:pt x="12" y="15"/>
                              </a:lnTo>
                              <a:lnTo>
                                <a:pt x="9" y="12"/>
                              </a:lnTo>
                              <a:lnTo>
                                <a:pt x="5" y="9"/>
                              </a:lnTo>
                              <a:lnTo>
                                <a:pt x="3" y="5"/>
                              </a:lnTo>
                              <a:lnTo>
                                <a:pt x="0" y="0"/>
                              </a:lnTo>
                              <a:lnTo>
                                <a:pt x="80" y="0"/>
                              </a:lnTo>
                              <a:lnTo>
                                <a:pt x="77" y="5"/>
                              </a:lnTo>
                              <a:lnTo>
                                <a:pt x="74" y="9"/>
                              </a:lnTo>
                              <a:lnTo>
                                <a:pt x="55" y="21"/>
                              </a:lnTo>
                              <a:lnTo>
                                <a:pt x="51" y="22"/>
                              </a:lnTo>
                              <a:lnTo>
                                <a:pt x="45" y="23"/>
                              </a:lnTo>
                              <a:lnTo>
                                <a:pt x="40" y="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6B3736" id="Freeform 98" o:spid="_x0000_s1026" style="position:absolute;margin-left:461.15pt;margin-top:100.65pt;width:4pt;height:1.1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8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" path="m40,23l16,17,12,15,9,12,5,9,3,5,,,80,,77,5,74,9,55,21r-4,1l45,23r-5,xe" stroked="f">
                <v:path o:connecttype="custom" o:connectlocs="25400,14605;10160,10795;7620,9525;5715,7620;3175,5715;1905,3175;0,0;0,0;50800,0;50800,0;48895,3175;46990,5715;34925,13335;32385,13970;28575,14605;25400,14605" o:connectangles="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57CFFA6D" wp14:editId="60A871D5">
                <wp:simplePos x="0" y="0"/>
                <wp:positionH relativeFrom="page">
                  <wp:posOffset>5849620</wp:posOffset>
                </wp:positionH>
                <wp:positionV relativeFrom="paragraph">
                  <wp:posOffset>1189990</wp:posOffset>
                </wp:positionV>
                <wp:extent cx="32385" cy="88265"/>
                <wp:effectExtent l="1270" t="3175" r="4445" b="3810"/>
                <wp:wrapNone/>
                <wp:docPr id="239479829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" cy="88265"/>
                        </a:xfrm>
                        <a:custGeom>
                          <a:avLst/>
                          <a:gdLst>
                            <a:gd name="T0" fmla="*/ 10 w 51"/>
                            <a:gd name="T1" fmla="*/ 138 h 139"/>
                            <a:gd name="T2" fmla="*/ 9 w 51"/>
                            <a:gd name="T3" fmla="*/ 136 h 139"/>
                            <a:gd name="T4" fmla="*/ 8 w 51"/>
                            <a:gd name="T5" fmla="*/ 133 h 139"/>
                            <a:gd name="T6" fmla="*/ 7 w 51"/>
                            <a:gd name="T7" fmla="*/ 129 h 139"/>
                            <a:gd name="T8" fmla="*/ 5 w 51"/>
                            <a:gd name="T9" fmla="*/ 125 h 139"/>
                            <a:gd name="T10" fmla="*/ 5 w 51"/>
                            <a:gd name="T11" fmla="*/ 122 h 139"/>
                            <a:gd name="T12" fmla="*/ 4 w 51"/>
                            <a:gd name="T13" fmla="*/ 117 h 139"/>
                            <a:gd name="T14" fmla="*/ 2 w 51"/>
                            <a:gd name="T15" fmla="*/ 111 h 139"/>
                            <a:gd name="T16" fmla="*/ 2 w 51"/>
                            <a:gd name="T17" fmla="*/ 105 h 139"/>
                            <a:gd name="T18" fmla="*/ 1 w 51"/>
                            <a:gd name="T19" fmla="*/ 100 h 139"/>
                            <a:gd name="T20" fmla="*/ 0 w 51"/>
                            <a:gd name="T21" fmla="*/ 95 h 139"/>
                            <a:gd name="T22" fmla="*/ 0 w 51"/>
                            <a:gd name="T23" fmla="*/ 88 h 139"/>
                            <a:gd name="T24" fmla="*/ 0 w 51"/>
                            <a:gd name="T25" fmla="*/ 79 h 139"/>
                            <a:gd name="T26" fmla="*/ 0 w 51"/>
                            <a:gd name="T27" fmla="*/ 70 h 139"/>
                            <a:gd name="T28" fmla="*/ 0 w 51"/>
                            <a:gd name="T29" fmla="*/ 62 h 139"/>
                            <a:gd name="T30" fmla="*/ 0 w 51"/>
                            <a:gd name="T31" fmla="*/ 56 h 139"/>
                            <a:gd name="T32" fmla="*/ 0 w 51"/>
                            <a:gd name="T33" fmla="*/ 50 h 139"/>
                            <a:gd name="T34" fmla="*/ 1 w 51"/>
                            <a:gd name="T35" fmla="*/ 44 h 139"/>
                            <a:gd name="T36" fmla="*/ 1 w 51"/>
                            <a:gd name="T37" fmla="*/ 36 h 139"/>
                            <a:gd name="T38" fmla="*/ 2 w 51"/>
                            <a:gd name="T39" fmla="*/ 29 h 139"/>
                            <a:gd name="T40" fmla="*/ 4 w 51"/>
                            <a:gd name="T41" fmla="*/ 22 h 139"/>
                            <a:gd name="T42" fmla="*/ 5 w 51"/>
                            <a:gd name="T43" fmla="*/ 17 h 139"/>
                            <a:gd name="T44" fmla="*/ 6 w 51"/>
                            <a:gd name="T45" fmla="*/ 13 h 139"/>
                            <a:gd name="T46" fmla="*/ 7 w 51"/>
                            <a:gd name="T47" fmla="*/ 10 h 139"/>
                            <a:gd name="T48" fmla="*/ 8 w 51"/>
                            <a:gd name="T49" fmla="*/ 6 h 139"/>
                            <a:gd name="T50" fmla="*/ 9 w 51"/>
                            <a:gd name="T51" fmla="*/ 4 h 139"/>
                            <a:gd name="T52" fmla="*/ 10 w 51"/>
                            <a:gd name="T53" fmla="*/ 1 h 139"/>
                            <a:gd name="T54" fmla="*/ 11 w 51"/>
                            <a:gd name="T55" fmla="*/ 0 h 139"/>
                            <a:gd name="T56" fmla="*/ 50 w 51"/>
                            <a:gd name="T57" fmla="*/ 0 h 139"/>
                            <a:gd name="T58" fmla="*/ 45 w 51"/>
                            <a:gd name="T59" fmla="*/ 0 h 139"/>
                            <a:gd name="T60" fmla="*/ 26 w 51"/>
                            <a:gd name="T61" fmla="*/ 33 h 139"/>
                            <a:gd name="T62" fmla="*/ 25 w 51"/>
                            <a:gd name="T63" fmla="*/ 38 h 139"/>
                            <a:gd name="T64" fmla="*/ 25 w 51"/>
                            <a:gd name="T65" fmla="*/ 44 h 139"/>
                            <a:gd name="T66" fmla="*/ 24 w 51"/>
                            <a:gd name="T67" fmla="*/ 52 h 139"/>
                            <a:gd name="T68" fmla="*/ 24 w 51"/>
                            <a:gd name="T69" fmla="*/ 60 h 139"/>
                            <a:gd name="T70" fmla="*/ 24 w 51"/>
                            <a:gd name="T71" fmla="*/ 69 h 139"/>
                            <a:gd name="T72" fmla="*/ 24 w 51"/>
                            <a:gd name="T73" fmla="*/ 76 h 139"/>
                            <a:gd name="T74" fmla="*/ 24 w 51"/>
                            <a:gd name="T75" fmla="*/ 83 h 139"/>
                            <a:gd name="T76" fmla="*/ 25 w 51"/>
                            <a:gd name="T77" fmla="*/ 89 h 139"/>
                            <a:gd name="T78" fmla="*/ 25 w 51"/>
                            <a:gd name="T79" fmla="*/ 96 h 139"/>
                            <a:gd name="T80" fmla="*/ 26 w 51"/>
                            <a:gd name="T81" fmla="*/ 104 h 139"/>
                            <a:gd name="T82" fmla="*/ 27 w 51"/>
                            <a:gd name="T83" fmla="*/ 110 h 139"/>
                            <a:gd name="T84" fmla="*/ 28 w 51"/>
                            <a:gd name="T85" fmla="*/ 114 h 139"/>
                            <a:gd name="T86" fmla="*/ 29 w 51"/>
                            <a:gd name="T87" fmla="*/ 118 h 139"/>
                            <a:gd name="T88" fmla="*/ 51 w 51"/>
                            <a:gd name="T89" fmla="*/ 139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51" h="139">
                              <a:moveTo>
                                <a:pt x="11" y="139"/>
                              </a:moveTo>
                              <a:lnTo>
                                <a:pt x="10" y="138"/>
                              </a:lnTo>
                              <a:lnTo>
                                <a:pt x="10" y="137"/>
                              </a:lnTo>
                              <a:lnTo>
                                <a:pt x="9" y="136"/>
                              </a:lnTo>
                              <a:lnTo>
                                <a:pt x="9" y="135"/>
                              </a:lnTo>
                              <a:lnTo>
                                <a:pt x="8" y="133"/>
                              </a:lnTo>
                              <a:lnTo>
                                <a:pt x="7" y="131"/>
                              </a:lnTo>
                              <a:lnTo>
                                <a:pt x="7" y="129"/>
                              </a:lnTo>
                              <a:lnTo>
                                <a:pt x="6" y="128"/>
                              </a:lnTo>
                              <a:lnTo>
                                <a:pt x="5" y="125"/>
                              </a:lnTo>
                              <a:lnTo>
                                <a:pt x="5" y="124"/>
                              </a:lnTo>
                              <a:lnTo>
                                <a:pt x="5" y="122"/>
                              </a:lnTo>
                              <a:lnTo>
                                <a:pt x="4" y="118"/>
                              </a:lnTo>
                              <a:lnTo>
                                <a:pt x="4" y="117"/>
                              </a:lnTo>
                              <a:lnTo>
                                <a:pt x="3" y="114"/>
                              </a:lnTo>
                              <a:lnTo>
                                <a:pt x="2" y="111"/>
                              </a:lnTo>
                              <a:lnTo>
                                <a:pt x="2" y="110"/>
                              </a:lnTo>
                              <a:lnTo>
                                <a:pt x="2" y="105"/>
                              </a:lnTo>
                              <a:lnTo>
                                <a:pt x="1" y="104"/>
                              </a:lnTo>
                              <a:lnTo>
                                <a:pt x="1" y="100"/>
                              </a:lnTo>
                              <a:lnTo>
                                <a:pt x="1" y="96"/>
                              </a:lnTo>
                              <a:lnTo>
                                <a:pt x="0" y="95"/>
                              </a:lnTo>
                              <a:lnTo>
                                <a:pt x="0" y="89"/>
                              </a:lnTo>
                              <a:lnTo>
                                <a:pt x="0" y="88"/>
                              </a:lnTo>
                              <a:lnTo>
                                <a:pt x="0" y="83"/>
                              </a:lnTo>
                              <a:lnTo>
                                <a:pt x="0" y="79"/>
                              </a:lnTo>
                              <a:lnTo>
                                <a:pt x="0" y="76"/>
                              </a:lnTo>
                              <a:lnTo>
                                <a:pt x="0" y="70"/>
                              </a:lnTo>
                              <a:lnTo>
                                <a:pt x="0" y="69"/>
                              </a:lnTo>
                              <a:lnTo>
                                <a:pt x="0" y="62"/>
                              </a:lnTo>
                              <a:lnTo>
                                <a:pt x="0" y="60"/>
                              </a:lnTo>
                              <a:lnTo>
                                <a:pt x="0" y="56"/>
                              </a:lnTo>
                              <a:lnTo>
                                <a:pt x="0" y="52"/>
                              </a:lnTo>
                              <a:lnTo>
                                <a:pt x="0" y="50"/>
                              </a:lnTo>
                              <a:lnTo>
                                <a:pt x="1" y="44"/>
                              </a:lnTo>
                              <a:lnTo>
                                <a:pt x="1" y="38"/>
                              </a:lnTo>
                              <a:lnTo>
                                <a:pt x="1" y="36"/>
                              </a:lnTo>
                              <a:lnTo>
                                <a:pt x="2" y="33"/>
                              </a:lnTo>
                              <a:lnTo>
                                <a:pt x="2" y="29"/>
                              </a:lnTo>
                              <a:lnTo>
                                <a:pt x="3" y="24"/>
                              </a:lnTo>
                              <a:lnTo>
                                <a:pt x="4" y="22"/>
                              </a:lnTo>
                              <a:lnTo>
                                <a:pt x="4" y="20"/>
                              </a:lnTo>
                              <a:lnTo>
                                <a:pt x="5" y="17"/>
                              </a:lnTo>
                              <a:lnTo>
                                <a:pt x="5" y="16"/>
                              </a:lnTo>
                              <a:lnTo>
                                <a:pt x="6" y="13"/>
                              </a:lnTo>
                              <a:lnTo>
                                <a:pt x="7" y="11"/>
                              </a:lnTo>
                              <a:lnTo>
                                <a:pt x="7" y="10"/>
                              </a:lnTo>
                              <a:lnTo>
                                <a:pt x="7" y="8"/>
                              </a:lnTo>
                              <a:lnTo>
                                <a:pt x="8" y="6"/>
                              </a:lnTo>
                              <a:lnTo>
                                <a:pt x="9" y="5"/>
                              </a:lnTo>
                              <a:lnTo>
                                <a:pt x="9" y="4"/>
                              </a:lnTo>
                              <a:lnTo>
                                <a:pt x="10" y="2"/>
                              </a:lnTo>
                              <a:lnTo>
                                <a:pt x="10" y="1"/>
                              </a:lnTo>
                              <a:lnTo>
                                <a:pt x="11" y="0"/>
                              </a:lnTo>
                              <a:lnTo>
                                <a:pt x="51" y="0"/>
                              </a:lnTo>
                              <a:lnTo>
                                <a:pt x="50" y="0"/>
                              </a:lnTo>
                              <a:lnTo>
                                <a:pt x="48" y="0"/>
                              </a:lnTo>
                              <a:lnTo>
                                <a:pt x="45" y="0"/>
                              </a:lnTo>
                              <a:lnTo>
                                <a:pt x="27" y="29"/>
                              </a:lnTo>
                              <a:lnTo>
                                <a:pt x="26" y="33"/>
                              </a:lnTo>
                              <a:lnTo>
                                <a:pt x="26" y="36"/>
                              </a:lnTo>
                              <a:lnTo>
                                <a:pt x="25" y="38"/>
                              </a:lnTo>
                              <a:lnTo>
                                <a:pt x="25" y="44"/>
                              </a:lnTo>
                              <a:lnTo>
                                <a:pt x="25" y="50"/>
                              </a:lnTo>
                              <a:lnTo>
                                <a:pt x="24" y="52"/>
                              </a:lnTo>
                              <a:lnTo>
                                <a:pt x="24" y="56"/>
                              </a:lnTo>
                              <a:lnTo>
                                <a:pt x="24" y="60"/>
                              </a:lnTo>
                              <a:lnTo>
                                <a:pt x="24" y="62"/>
                              </a:lnTo>
                              <a:lnTo>
                                <a:pt x="24" y="69"/>
                              </a:lnTo>
                              <a:lnTo>
                                <a:pt x="24" y="70"/>
                              </a:lnTo>
                              <a:lnTo>
                                <a:pt x="24" y="76"/>
                              </a:lnTo>
                              <a:lnTo>
                                <a:pt x="24" y="79"/>
                              </a:lnTo>
                              <a:lnTo>
                                <a:pt x="24" y="83"/>
                              </a:lnTo>
                              <a:lnTo>
                                <a:pt x="25" y="88"/>
                              </a:lnTo>
                              <a:lnTo>
                                <a:pt x="25" y="89"/>
                              </a:lnTo>
                              <a:lnTo>
                                <a:pt x="25" y="95"/>
                              </a:lnTo>
                              <a:lnTo>
                                <a:pt x="25" y="96"/>
                              </a:lnTo>
                              <a:lnTo>
                                <a:pt x="25" y="100"/>
                              </a:lnTo>
                              <a:lnTo>
                                <a:pt x="26" y="104"/>
                              </a:lnTo>
                              <a:lnTo>
                                <a:pt x="26" y="105"/>
                              </a:lnTo>
                              <a:lnTo>
                                <a:pt x="27" y="110"/>
                              </a:lnTo>
                              <a:lnTo>
                                <a:pt x="27" y="111"/>
                              </a:lnTo>
                              <a:lnTo>
                                <a:pt x="28" y="114"/>
                              </a:lnTo>
                              <a:lnTo>
                                <a:pt x="28" y="117"/>
                              </a:lnTo>
                              <a:lnTo>
                                <a:pt x="29" y="118"/>
                              </a:lnTo>
                              <a:lnTo>
                                <a:pt x="48" y="139"/>
                              </a:lnTo>
                              <a:lnTo>
                                <a:pt x="51" y="13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480DD1C" id="Freeform 99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1.15pt,100.65pt,461.1pt,100.6pt,461.1pt,100.55pt,461.05pt,100.5pt,461.05pt,100.45pt,461pt,100.35pt,460.95pt,100.25pt,460.95pt,100.15pt,460.9pt,100.1pt,460.85pt,99.95pt,460.85pt,99.9pt,460.85pt,99.8pt,460.8pt,99.6pt,460.8pt,99.55pt,460.75pt,99.4pt,460.7pt,99.25pt,460.7pt,99.2pt,460.7pt,98.95pt,460.65pt,98.9pt,460.65pt,98.7pt,460.65pt,98.5pt,460.6pt,98.45pt,460.6pt,98.15pt,460.6pt,98.1pt,460.6pt,97.85pt,460.6pt,97.65pt,460.6pt,97.5pt,460.6pt,97.2pt,460.6pt,97.15pt,460.6pt,96.8pt,460.6pt,96.7pt,460.6pt,96.5pt,460.6pt,96.3pt,460.6pt,96.2pt,460.65pt,95.9pt,460.65pt,95.6pt,460.65pt,95.5pt,460.7pt,95.35pt,460.7pt,95.15pt,460.75pt,94.9pt,460.8pt,94.8pt,460.8pt,94.7pt,460.85pt,94.55pt,460.85pt,94.5pt,460.9pt,94.35pt,460.95pt,94.25pt,460.95pt,94.2pt,460.95pt,94.1pt,461pt,94pt,461.05pt,93.95pt,461.05pt,93.9pt,461.1pt,93.8pt,461.1pt,93.75pt,461.15pt,93.7pt,463.15pt,93.7pt,463.1pt,93.7pt,463pt,93.7pt,462.85pt,93.7pt,461.95pt,95.15pt,461.9pt,95.35pt,461.9pt,95.5pt,461.85pt,95.6pt,461.85pt,95.9pt,461.85pt,96.2pt,461.8pt,96.3pt,461.8pt,96.5pt,461.8pt,96.7pt,461.8pt,96.8pt,461.8pt,97.15pt,461.8pt,97.2pt,461.8pt,97.5pt,461.8pt,97.65pt,461.8pt,97.85pt,461.85pt,98.1pt,461.85pt,98.15pt,461.85pt,98.45pt,461.85pt,98.5pt,461.85pt,98.7pt,461.9pt,98.9pt,461.9pt,98.95pt,461.95pt,99.2pt,461.95pt,99.25pt,462pt,99.4pt,462pt,99.55pt,462.05pt,99.6pt,463pt,100.65pt,463.15pt,100.65pt" coordsize="51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" stroked="f">
                <v:path o:connecttype="custom" o:connectlocs="6350,87630;5715,86360;5080,84455;4445,81915;3175,79375;3175,77470;2540,74295;1270,70485;1270,66675;635,63500;0,60325;0,55880;0,50165;0,44450;0,39370;0,35560;0,31750;635,27940;635,22860;1270,18415;2540,13970;3175,10795;3810,8255;4445,6350;5080,3810;5715,2540;6350,635;6985,0;31750,0;28575,0;16510,20955;15875,24130;15875,27940;15240,33020;15240,38100;15240,43815;15240,48260;15240,52705;15875,56515;15875,60960;16510,66040;17145,69850;17780,72390;18415,74930;32385,88265" o:connectangles="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60C71764" wp14:editId="304A92E2">
                <wp:simplePos x="0" y="0"/>
                <wp:positionH relativeFrom="page">
                  <wp:posOffset>5882005</wp:posOffset>
                </wp:positionH>
                <wp:positionV relativeFrom="paragraph">
                  <wp:posOffset>1189990</wp:posOffset>
                </wp:positionV>
                <wp:extent cx="32385" cy="88265"/>
                <wp:effectExtent l="5080" t="3175" r="635" b="3810"/>
                <wp:wrapNone/>
                <wp:docPr id="1632293936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" cy="88265"/>
                        </a:xfrm>
                        <a:custGeom>
                          <a:avLst/>
                          <a:gdLst>
                            <a:gd name="T0" fmla="*/ 18 w 51"/>
                            <a:gd name="T1" fmla="*/ 129 h 139"/>
                            <a:gd name="T2" fmla="*/ 26 w 51"/>
                            <a:gd name="T3" fmla="*/ 96 h 139"/>
                            <a:gd name="T4" fmla="*/ 26 w 51"/>
                            <a:gd name="T5" fmla="*/ 69 h 139"/>
                            <a:gd name="T6" fmla="*/ 26 w 51"/>
                            <a:gd name="T7" fmla="*/ 60 h 139"/>
                            <a:gd name="T8" fmla="*/ 26 w 51"/>
                            <a:gd name="T9" fmla="*/ 52 h 139"/>
                            <a:gd name="T10" fmla="*/ 26 w 51"/>
                            <a:gd name="T11" fmla="*/ 44 h 139"/>
                            <a:gd name="T12" fmla="*/ 25 w 51"/>
                            <a:gd name="T13" fmla="*/ 38 h 139"/>
                            <a:gd name="T14" fmla="*/ 25 w 51"/>
                            <a:gd name="T15" fmla="*/ 33 h 139"/>
                            <a:gd name="T16" fmla="*/ 23 w 51"/>
                            <a:gd name="T17" fmla="*/ 24 h 139"/>
                            <a:gd name="T18" fmla="*/ 22 w 51"/>
                            <a:gd name="T19" fmla="*/ 20 h 139"/>
                            <a:gd name="T20" fmla="*/ 0 w 51"/>
                            <a:gd name="T21" fmla="*/ 0 h 139"/>
                            <a:gd name="T22" fmla="*/ 40 w 51"/>
                            <a:gd name="T23" fmla="*/ 0 h 139"/>
                            <a:gd name="T24" fmla="*/ 41 w 51"/>
                            <a:gd name="T25" fmla="*/ 2 h 139"/>
                            <a:gd name="T26" fmla="*/ 42 w 51"/>
                            <a:gd name="T27" fmla="*/ 5 h 139"/>
                            <a:gd name="T28" fmla="*/ 43 w 51"/>
                            <a:gd name="T29" fmla="*/ 8 h 139"/>
                            <a:gd name="T30" fmla="*/ 44 w 51"/>
                            <a:gd name="T31" fmla="*/ 11 h 139"/>
                            <a:gd name="T32" fmla="*/ 46 w 51"/>
                            <a:gd name="T33" fmla="*/ 16 h 139"/>
                            <a:gd name="T34" fmla="*/ 47 w 51"/>
                            <a:gd name="T35" fmla="*/ 20 h 139"/>
                            <a:gd name="T36" fmla="*/ 47 w 51"/>
                            <a:gd name="T37" fmla="*/ 24 h 139"/>
                            <a:gd name="T38" fmla="*/ 49 w 51"/>
                            <a:gd name="T39" fmla="*/ 33 h 139"/>
                            <a:gd name="T40" fmla="*/ 49 w 51"/>
                            <a:gd name="T41" fmla="*/ 38 h 139"/>
                            <a:gd name="T42" fmla="*/ 50 w 51"/>
                            <a:gd name="T43" fmla="*/ 44 h 139"/>
                            <a:gd name="T44" fmla="*/ 51 w 51"/>
                            <a:gd name="T45" fmla="*/ 69 h 139"/>
                            <a:gd name="T46" fmla="*/ 51 w 51"/>
                            <a:gd name="T47" fmla="*/ 76 h 139"/>
                            <a:gd name="T48" fmla="*/ 51 w 51"/>
                            <a:gd name="T49" fmla="*/ 83 h 139"/>
                            <a:gd name="T50" fmla="*/ 50 w 51"/>
                            <a:gd name="T51" fmla="*/ 89 h 139"/>
                            <a:gd name="T52" fmla="*/ 50 w 51"/>
                            <a:gd name="T53" fmla="*/ 96 h 139"/>
                            <a:gd name="T54" fmla="*/ 49 w 51"/>
                            <a:gd name="T55" fmla="*/ 103 h 139"/>
                            <a:gd name="T56" fmla="*/ 48 w 51"/>
                            <a:gd name="T57" fmla="*/ 110 h 139"/>
                            <a:gd name="T58" fmla="*/ 48 w 51"/>
                            <a:gd name="T59" fmla="*/ 114 h 139"/>
                            <a:gd name="T60" fmla="*/ 47 w 51"/>
                            <a:gd name="T61" fmla="*/ 118 h 139"/>
                            <a:gd name="T62" fmla="*/ 46 w 51"/>
                            <a:gd name="T63" fmla="*/ 124 h 139"/>
                            <a:gd name="T64" fmla="*/ 44 w 51"/>
                            <a:gd name="T65" fmla="*/ 128 h 139"/>
                            <a:gd name="T66" fmla="*/ 43 w 51"/>
                            <a:gd name="T67" fmla="*/ 131 h 139"/>
                            <a:gd name="T68" fmla="*/ 42 w 51"/>
                            <a:gd name="T69" fmla="*/ 135 h 139"/>
                            <a:gd name="T70" fmla="*/ 41 w 51"/>
                            <a:gd name="T71" fmla="*/ 137 h 139"/>
                            <a:gd name="T72" fmla="*/ 40 w 51"/>
                            <a:gd name="T73" fmla="*/ 139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51" h="139">
                              <a:moveTo>
                                <a:pt x="0" y="139"/>
                              </a:moveTo>
                              <a:lnTo>
                                <a:pt x="18" y="129"/>
                              </a:lnTo>
                              <a:lnTo>
                                <a:pt x="19" y="128"/>
                              </a:lnTo>
                              <a:lnTo>
                                <a:pt x="26" y="96"/>
                              </a:lnTo>
                              <a:lnTo>
                                <a:pt x="26" y="95"/>
                              </a:lnTo>
                              <a:lnTo>
                                <a:pt x="26" y="69"/>
                              </a:lnTo>
                              <a:lnTo>
                                <a:pt x="26" y="62"/>
                              </a:lnTo>
                              <a:lnTo>
                                <a:pt x="26" y="60"/>
                              </a:lnTo>
                              <a:lnTo>
                                <a:pt x="26" y="56"/>
                              </a:lnTo>
                              <a:lnTo>
                                <a:pt x="26" y="52"/>
                              </a:lnTo>
                              <a:lnTo>
                                <a:pt x="26" y="50"/>
                              </a:lnTo>
                              <a:lnTo>
                                <a:pt x="26" y="44"/>
                              </a:lnTo>
                              <a:lnTo>
                                <a:pt x="25" y="38"/>
                              </a:lnTo>
                              <a:lnTo>
                                <a:pt x="25" y="36"/>
                              </a:lnTo>
                              <a:lnTo>
                                <a:pt x="25" y="33"/>
                              </a:lnTo>
                              <a:lnTo>
                                <a:pt x="24" y="29"/>
                              </a:lnTo>
                              <a:lnTo>
                                <a:pt x="23" y="24"/>
                              </a:lnTo>
                              <a:lnTo>
                                <a:pt x="23" y="22"/>
                              </a:lnTo>
                              <a:lnTo>
                                <a:pt x="22" y="20"/>
                              </a:lnTo>
                              <a:lnTo>
                                <a:pt x="1" y="0"/>
                              </a:lnTo>
                              <a:lnTo>
                                <a:pt x="0" y="0"/>
                              </a:lnTo>
                              <a:lnTo>
                                <a:pt x="40" y="0"/>
                              </a:lnTo>
                              <a:lnTo>
                                <a:pt x="40" y="1"/>
                              </a:lnTo>
                              <a:lnTo>
                                <a:pt x="41" y="2"/>
                              </a:lnTo>
                              <a:lnTo>
                                <a:pt x="42" y="4"/>
                              </a:lnTo>
                              <a:lnTo>
                                <a:pt x="42" y="5"/>
                              </a:lnTo>
                              <a:lnTo>
                                <a:pt x="42" y="6"/>
                              </a:lnTo>
                              <a:lnTo>
                                <a:pt x="43" y="8"/>
                              </a:lnTo>
                              <a:lnTo>
                                <a:pt x="44" y="10"/>
                              </a:lnTo>
                              <a:lnTo>
                                <a:pt x="44" y="11"/>
                              </a:lnTo>
                              <a:lnTo>
                                <a:pt x="45" y="13"/>
                              </a:lnTo>
                              <a:lnTo>
                                <a:pt x="46" y="16"/>
                              </a:lnTo>
                              <a:lnTo>
                                <a:pt x="46" y="17"/>
                              </a:lnTo>
                              <a:lnTo>
                                <a:pt x="47" y="20"/>
                              </a:lnTo>
                              <a:lnTo>
                                <a:pt x="47" y="22"/>
                              </a:lnTo>
                              <a:lnTo>
                                <a:pt x="47" y="24"/>
                              </a:lnTo>
                              <a:lnTo>
                                <a:pt x="48" y="29"/>
                              </a:lnTo>
                              <a:lnTo>
                                <a:pt x="49" y="33"/>
                              </a:lnTo>
                              <a:lnTo>
                                <a:pt x="49" y="36"/>
                              </a:lnTo>
                              <a:lnTo>
                                <a:pt x="49" y="38"/>
                              </a:lnTo>
                              <a:lnTo>
                                <a:pt x="50" y="44"/>
                              </a:lnTo>
                              <a:lnTo>
                                <a:pt x="50" y="50"/>
                              </a:lnTo>
                              <a:lnTo>
                                <a:pt x="51" y="69"/>
                              </a:lnTo>
                              <a:lnTo>
                                <a:pt x="51" y="70"/>
                              </a:lnTo>
                              <a:lnTo>
                                <a:pt x="51" y="76"/>
                              </a:lnTo>
                              <a:lnTo>
                                <a:pt x="51" y="79"/>
                              </a:lnTo>
                              <a:lnTo>
                                <a:pt x="51" y="83"/>
                              </a:lnTo>
                              <a:lnTo>
                                <a:pt x="50" y="88"/>
                              </a:lnTo>
                              <a:lnTo>
                                <a:pt x="50" y="89"/>
                              </a:lnTo>
                              <a:lnTo>
                                <a:pt x="50" y="95"/>
                              </a:lnTo>
                              <a:lnTo>
                                <a:pt x="50" y="96"/>
                              </a:lnTo>
                              <a:lnTo>
                                <a:pt x="50" y="100"/>
                              </a:lnTo>
                              <a:lnTo>
                                <a:pt x="49" y="103"/>
                              </a:lnTo>
                              <a:lnTo>
                                <a:pt x="49" y="105"/>
                              </a:lnTo>
                              <a:lnTo>
                                <a:pt x="48" y="110"/>
                              </a:lnTo>
                              <a:lnTo>
                                <a:pt x="48" y="111"/>
                              </a:lnTo>
                              <a:lnTo>
                                <a:pt x="48" y="114"/>
                              </a:lnTo>
                              <a:lnTo>
                                <a:pt x="47" y="117"/>
                              </a:lnTo>
                              <a:lnTo>
                                <a:pt x="47" y="118"/>
                              </a:lnTo>
                              <a:lnTo>
                                <a:pt x="46" y="122"/>
                              </a:lnTo>
                              <a:lnTo>
                                <a:pt x="46" y="124"/>
                              </a:lnTo>
                              <a:lnTo>
                                <a:pt x="45" y="125"/>
                              </a:lnTo>
                              <a:lnTo>
                                <a:pt x="44" y="128"/>
                              </a:lnTo>
                              <a:lnTo>
                                <a:pt x="44" y="129"/>
                              </a:lnTo>
                              <a:lnTo>
                                <a:pt x="43" y="131"/>
                              </a:lnTo>
                              <a:lnTo>
                                <a:pt x="43" y="133"/>
                              </a:lnTo>
                              <a:lnTo>
                                <a:pt x="42" y="135"/>
                              </a:lnTo>
                              <a:lnTo>
                                <a:pt x="41" y="136"/>
                              </a:lnTo>
                              <a:lnTo>
                                <a:pt x="41" y="137"/>
                              </a:lnTo>
                              <a:lnTo>
                                <a:pt x="40" y="138"/>
                              </a:lnTo>
                              <a:lnTo>
                                <a:pt x="40" y="13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1B4185C1" id="Freeform 100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3.15pt,100.65pt,464.05pt,100.15pt,464.1pt,100.1pt,464.45pt,98.5pt,464.45pt,98.45pt,464.45pt,97.15pt,464.45pt,96.8pt,464.45pt,96.7pt,464.45pt,96.5pt,464.45pt,96.3pt,464.45pt,96.2pt,464.45pt,95.9pt,464.4pt,95.6pt,464.4pt,95.5pt,464.4pt,95.35pt,464.35pt,95.15pt,464.3pt,94.9pt,464.3pt,94.8pt,464.25pt,94.7pt,463.2pt,93.7pt,463.15pt,93.7pt,465.15pt,93.7pt,465.15pt,93.75pt,465.2pt,93.8pt,465.25pt,93.9pt,465.25pt,93.95pt,465.25pt,94pt,465.3pt,94.1pt,465.35pt,94.2pt,465.35pt,94.25pt,465.4pt,94.35pt,465.45pt,94.5pt,465.45pt,94.55pt,465.5pt,94.7pt,465.5pt,94.8pt,465.5pt,94.9pt,465.55pt,95.15pt,465.6pt,95.35pt,465.6pt,95.5pt,465.6pt,95.6pt,465.65pt,95.9pt,465.65pt,96.2pt,465.7pt,97.15pt,465.7pt,97.2pt,465.7pt,97.5pt,465.7pt,97.65pt,465.7pt,97.85pt,465.65pt,98.1pt,465.65pt,98.15pt,465.65pt,98.45pt,465.65pt,98.5pt,465.65pt,98.7pt,465.6pt,98.85pt,465.6pt,98.95pt,465.55pt,99.2pt,465.55pt,99.25pt,465.55pt,99.4pt,465.5pt,99.55pt,465.5pt,99.6pt,465.45pt,99.8pt,465.45pt,99.9pt,465.4pt,99.95pt,465.35pt,100.1pt,465.35pt,100.15pt,465.3pt,100.25pt,465.3pt,100.35pt,465.25pt,100.45pt,465.2pt,100.5pt,465.2pt,100.55pt,465.15pt,100.6pt,465.15pt,100.65pt" coordsize="51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" stroked="f">
                <v:path o:connecttype="custom" o:connectlocs="11430,81915;16510,60960;16510,43815;16510,38100;16510,33020;16510,27940;15875,24130;15875,20955;14605,15240;13970,12700;0,0;25400,0;26035,1270;26670,3175;27305,5080;27940,6985;29210,10160;29845,12700;29845,15240;31115,20955;31115,24130;31750,27940;32385,43815;32385,48260;32385,52705;31750,56515;31750,60960;31115,65405;30480,69850;30480,72390;29845,74930;29210,78740;27940,81280;27305,83185;26670,85725;26035,86995;25400,88265" o:connectangles="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0D93177" wp14:editId="72618C65">
                <wp:simplePos x="0" y="0"/>
                <wp:positionH relativeFrom="page">
                  <wp:posOffset>5856605</wp:posOffset>
                </wp:positionH>
                <wp:positionV relativeFrom="paragraph">
                  <wp:posOffset>1175385</wp:posOffset>
                </wp:positionV>
                <wp:extent cx="50800" cy="14605"/>
                <wp:effectExtent l="8255" t="7620" r="7620" b="6350"/>
                <wp:wrapNone/>
                <wp:docPr id="1337826115" name="Freefor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" cy="14605"/>
                        </a:xfrm>
                        <a:custGeom>
                          <a:avLst/>
                          <a:gdLst>
                            <a:gd name="T0" fmla="*/ 0 w 80"/>
                            <a:gd name="T1" fmla="*/ 23 h 23"/>
                            <a:gd name="T2" fmla="*/ 3 w 80"/>
                            <a:gd name="T3" fmla="*/ 18 h 23"/>
                            <a:gd name="T4" fmla="*/ 5 w 80"/>
                            <a:gd name="T5" fmla="*/ 15 h 23"/>
                            <a:gd name="T6" fmla="*/ 9 w 80"/>
                            <a:gd name="T7" fmla="*/ 11 h 23"/>
                            <a:gd name="T8" fmla="*/ 12 w 80"/>
                            <a:gd name="T9" fmla="*/ 8 h 23"/>
                            <a:gd name="T10" fmla="*/ 16 w 80"/>
                            <a:gd name="T11" fmla="*/ 6 h 23"/>
                            <a:gd name="T12" fmla="*/ 40 w 80"/>
                            <a:gd name="T13" fmla="*/ 0 h 23"/>
                            <a:gd name="T14" fmla="*/ 45 w 80"/>
                            <a:gd name="T15" fmla="*/ 0 h 23"/>
                            <a:gd name="T16" fmla="*/ 51 w 80"/>
                            <a:gd name="T17" fmla="*/ 1 h 23"/>
                            <a:gd name="T18" fmla="*/ 55 w 80"/>
                            <a:gd name="T19" fmla="*/ 2 h 23"/>
                            <a:gd name="T20" fmla="*/ 60 w 80"/>
                            <a:gd name="T21" fmla="*/ 4 h 23"/>
                            <a:gd name="T22" fmla="*/ 64 w 80"/>
                            <a:gd name="T23" fmla="*/ 6 h 23"/>
                            <a:gd name="T24" fmla="*/ 77 w 80"/>
                            <a:gd name="T25" fmla="*/ 18 h 23"/>
                            <a:gd name="T26" fmla="*/ 80 w 80"/>
                            <a:gd name="T27" fmla="*/ 23 h 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80" h="23">
                              <a:moveTo>
                                <a:pt x="0" y="23"/>
                              </a:moveTo>
                              <a:lnTo>
                                <a:pt x="3" y="18"/>
                              </a:lnTo>
                              <a:lnTo>
                                <a:pt x="5" y="15"/>
                              </a:lnTo>
                              <a:lnTo>
                                <a:pt x="9" y="11"/>
                              </a:lnTo>
                              <a:lnTo>
                                <a:pt x="12" y="8"/>
                              </a:lnTo>
                              <a:lnTo>
                                <a:pt x="16" y="6"/>
                              </a:lnTo>
                              <a:lnTo>
                                <a:pt x="40" y="0"/>
                              </a:lnTo>
                              <a:lnTo>
                                <a:pt x="45" y="0"/>
                              </a:lnTo>
                              <a:lnTo>
                                <a:pt x="51" y="1"/>
                              </a:lnTo>
                              <a:lnTo>
                                <a:pt x="55" y="2"/>
                              </a:lnTo>
                              <a:lnTo>
                                <a:pt x="60" y="4"/>
                              </a:lnTo>
                              <a:lnTo>
                                <a:pt x="64" y="6"/>
                              </a:lnTo>
                              <a:lnTo>
                                <a:pt x="77" y="18"/>
                              </a:lnTo>
                              <a:lnTo>
                                <a:pt x="80" y="2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66EE6B98" id="Freeform 10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1.15pt,93.7pt,461.3pt,93.45pt,461.4pt,93.3pt,461.6pt,93.1pt,461.75pt,92.95pt,461.95pt,92.85pt,463.15pt,92.55pt,463.4pt,92.55pt,463.7pt,92.6pt,463.9pt,92.65pt,464.15pt,92.75pt,464.35pt,92.85pt,465pt,93.45pt,465.15pt,93.7pt" coordsize="8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" stroked="f">
                <v:path o:connecttype="custom" o:connectlocs="0,14605;1905,11430;3175,9525;5715,6985;7620,5080;10160,3810;25400,0;28575,0;32385,635;34925,1270;38100,2540;40640,3810;48895,11430;50800,14605" o:connectangles="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74B8FC7" wp14:editId="594BF8BA">
                <wp:simplePos x="0" y="0"/>
                <wp:positionH relativeFrom="page">
                  <wp:posOffset>5930265</wp:posOffset>
                </wp:positionH>
                <wp:positionV relativeFrom="paragraph">
                  <wp:posOffset>1212850</wp:posOffset>
                </wp:positionV>
                <wp:extent cx="32385" cy="78740"/>
                <wp:effectExtent l="5715" t="6985" r="0" b="0"/>
                <wp:wrapNone/>
                <wp:docPr id="1500869676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" cy="78740"/>
                        </a:xfrm>
                        <a:custGeom>
                          <a:avLst/>
                          <a:gdLst>
                            <a:gd name="T0" fmla="*/ 51 w 51"/>
                            <a:gd name="T1" fmla="*/ 24 h 124"/>
                            <a:gd name="T2" fmla="*/ 50 w 51"/>
                            <a:gd name="T3" fmla="*/ 24 h 124"/>
                            <a:gd name="T4" fmla="*/ 50 w 51"/>
                            <a:gd name="T5" fmla="*/ 24 h 124"/>
                            <a:gd name="T6" fmla="*/ 50 w 51"/>
                            <a:gd name="T7" fmla="*/ 24 h 124"/>
                            <a:gd name="T8" fmla="*/ 49 w 51"/>
                            <a:gd name="T9" fmla="*/ 24 h 124"/>
                            <a:gd name="T10" fmla="*/ 49 w 51"/>
                            <a:gd name="T11" fmla="*/ 24 h 124"/>
                            <a:gd name="T12" fmla="*/ 48 w 51"/>
                            <a:gd name="T13" fmla="*/ 24 h 124"/>
                            <a:gd name="T14" fmla="*/ 48 w 51"/>
                            <a:gd name="T15" fmla="*/ 24 h 124"/>
                            <a:gd name="T16" fmla="*/ 48 w 51"/>
                            <a:gd name="T17" fmla="*/ 24 h 124"/>
                            <a:gd name="T18" fmla="*/ 47 w 51"/>
                            <a:gd name="T19" fmla="*/ 24 h 124"/>
                            <a:gd name="T20" fmla="*/ 47 w 51"/>
                            <a:gd name="T21" fmla="*/ 24 h 124"/>
                            <a:gd name="T22" fmla="*/ 22 w 51"/>
                            <a:gd name="T23" fmla="*/ 51 h 124"/>
                            <a:gd name="T24" fmla="*/ 22 w 51"/>
                            <a:gd name="T25" fmla="*/ 124 h 124"/>
                            <a:gd name="T26" fmla="*/ 0 w 51"/>
                            <a:gd name="T27" fmla="*/ 124 h 124"/>
                            <a:gd name="T28" fmla="*/ 0 w 51"/>
                            <a:gd name="T29" fmla="*/ 3 h 124"/>
                            <a:gd name="T30" fmla="*/ 21 w 51"/>
                            <a:gd name="T31" fmla="*/ 3 h 124"/>
                            <a:gd name="T32" fmla="*/ 21 w 51"/>
                            <a:gd name="T33" fmla="*/ 20 h 124"/>
                            <a:gd name="T34" fmla="*/ 22 w 51"/>
                            <a:gd name="T35" fmla="*/ 18 h 124"/>
                            <a:gd name="T36" fmla="*/ 51 w 51"/>
                            <a:gd name="T37" fmla="*/ 0 h 124"/>
                            <a:gd name="T38" fmla="*/ 51 w 51"/>
                            <a:gd name="T39" fmla="*/ 24 h 1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51" h="124">
                              <a:moveTo>
                                <a:pt x="51" y="24"/>
                              </a:moveTo>
                              <a:lnTo>
                                <a:pt x="50" y="24"/>
                              </a:lnTo>
                              <a:lnTo>
                                <a:pt x="49" y="24"/>
                              </a:lnTo>
                              <a:lnTo>
                                <a:pt x="48" y="24"/>
                              </a:lnTo>
                              <a:lnTo>
                                <a:pt x="47" y="24"/>
                              </a:lnTo>
                              <a:lnTo>
                                <a:pt x="22" y="51"/>
                              </a:lnTo>
                              <a:lnTo>
                                <a:pt x="22" y="124"/>
                              </a:lnTo>
                              <a:lnTo>
                                <a:pt x="0" y="124"/>
                              </a:lnTo>
                              <a:lnTo>
                                <a:pt x="0" y="3"/>
                              </a:lnTo>
                              <a:lnTo>
                                <a:pt x="21" y="3"/>
                              </a:lnTo>
                              <a:lnTo>
                                <a:pt x="21" y="20"/>
                              </a:lnTo>
                              <a:lnTo>
                                <a:pt x="22" y="18"/>
                              </a:lnTo>
                              <a:lnTo>
                                <a:pt x="51" y="0"/>
                              </a:lnTo>
                              <a:lnTo>
                                <a:pt x="51" y="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E85D51" id="Freeform 102" o:spid="_x0000_s1026" style="position:absolute;margin-left:466.95pt;margin-top:95.5pt;width:2.55pt;height:6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51,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" path="m51,24r-1,l49,24r-1,l47,24,22,51r,73l,124,,3r21,l21,20r1,-2l51,r,24xe" stroked="f">
                <v:path o:connecttype="custom" o:connectlocs="32385,15240;31750,15240;31750,15240;31750,15240;31115,15240;31115,15240;30480,15240;30480,15240;30480,15240;29845,15240;29845,15240;13970,32385;13970,78740;0,78740;0,1905;13335,1905;13335,12700;13970,11430;32385,0;32385,15240" o:connectangles="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06528" behindDoc="1" locked="0" layoutInCell="1" allowOverlap="1" wp14:anchorId="68D78E32" wp14:editId="66E26A41">
                <wp:simplePos x="0" y="0"/>
                <wp:positionH relativeFrom="page">
                  <wp:posOffset>5988050</wp:posOffset>
                </wp:positionH>
                <wp:positionV relativeFrom="paragraph">
                  <wp:posOffset>2173605</wp:posOffset>
                </wp:positionV>
                <wp:extent cx="10795" cy="29845"/>
                <wp:effectExtent l="0" t="0" r="1905" b="2540"/>
                <wp:wrapNone/>
                <wp:docPr id="1981281261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29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C25D43" id="Rectangle 52" o:spid="_x0000_s1026" style="position:absolute;margin-left:471.5pt;margin-top:171.15pt;width:.85pt;height:2.35pt;z-index:-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" stroked="f">
                <v:stroke joinstyle="round"/>
                <w10:wrap anchorx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07552" behindDoc="1" locked="0" layoutInCell="1" allowOverlap="1" wp14:anchorId="30770A41" wp14:editId="6BF35EDB">
                <wp:simplePos x="0" y="0"/>
                <wp:positionH relativeFrom="page">
                  <wp:posOffset>5998845</wp:posOffset>
                </wp:positionH>
                <wp:positionV relativeFrom="paragraph">
                  <wp:posOffset>2173605</wp:posOffset>
                </wp:positionV>
                <wp:extent cx="22860" cy="6985"/>
                <wp:effectExtent l="7620" t="5715" r="7620" b="6350"/>
                <wp:wrapNone/>
                <wp:docPr id="653312322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" cy="6985"/>
                        </a:xfrm>
                        <a:custGeom>
                          <a:avLst/>
                          <a:gdLst>
                            <a:gd name="T0" fmla="*/ 19 w 36"/>
                            <a:gd name="T1" fmla="*/ 11 h 11"/>
                            <a:gd name="T2" fmla="*/ 14 w 36"/>
                            <a:gd name="T3" fmla="*/ 10 h 11"/>
                            <a:gd name="T4" fmla="*/ 13 w 36"/>
                            <a:gd name="T5" fmla="*/ 10 h 11"/>
                            <a:gd name="T6" fmla="*/ 9 w 36"/>
                            <a:gd name="T7" fmla="*/ 9 h 11"/>
                            <a:gd name="T8" fmla="*/ 9 w 36"/>
                            <a:gd name="T9" fmla="*/ 9 h 11"/>
                            <a:gd name="T10" fmla="*/ 8 w 36"/>
                            <a:gd name="T11" fmla="*/ 8 h 11"/>
                            <a:gd name="T12" fmla="*/ 8 w 36"/>
                            <a:gd name="T13" fmla="*/ 8 h 11"/>
                            <a:gd name="T14" fmla="*/ 7 w 36"/>
                            <a:gd name="T15" fmla="*/ 8 h 11"/>
                            <a:gd name="T16" fmla="*/ 6 w 36"/>
                            <a:gd name="T17" fmla="*/ 7 h 11"/>
                            <a:gd name="T18" fmla="*/ 6 w 36"/>
                            <a:gd name="T19" fmla="*/ 7 h 11"/>
                            <a:gd name="T20" fmla="*/ 5 w 36"/>
                            <a:gd name="T21" fmla="*/ 6 h 11"/>
                            <a:gd name="T22" fmla="*/ 5 w 36"/>
                            <a:gd name="T23" fmla="*/ 6 h 11"/>
                            <a:gd name="T24" fmla="*/ 4 w 36"/>
                            <a:gd name="T25" fmla="*/ 5 h 11"/>
                            <a:gd name="T26" fmla="*/ 4 w 36"/>
                            <a:gd name="T27" fmla="*/ 5 h 11"/>
                            <a:gd name="T28" fmla="*/ 0 w 36"/>
                            <a:gd name="T29" fmla="*/ 0 h 11"/>
                            <a:gd name="T30" fmla="*/ 36 w 36"/>
                            <a:gd name="T31" fmla="*/ 0 h 11"/>
                            <a:gd name="T32" fmla="*/ 36 w 36"/>
                            <a:gd name="T33" fmla="*/ 1 h 11"/>
                            <a:gd name="T34" fmla="*/ 35 w 36"/>
                            <a:gd name="T35" fmla="*/ 2 h 11"/>
                            <a:gd name="T36" fmla="*/ 34 w 36"/>
                            <a:gd name="T37" fmla="*/ 3 h 11"/>
                            <a:gd name="T38" fmla="*/ 34 w 36"/>
                            <a:gd name="T39" fmla="*/ 4 h 11"/>
                            <a:gd name="T40" fmla="*/ 33 w 36"/>
                            <a:gd name="T41" fmla="*/ 5 h 11"/>
                            <a:gd name="T42" fmla="*/ 33 w 36"/>
                            <a:gd name="T43" fmla="*/ 5 h 11"/>
                            <a:gd name="T44" fmla="*/ 32 w 36"/>
                            <a:gd name="T45" fmla="*/ 6 h 11"/>
                            <a:gd name="T46" fmla="*/ 32 w 36"/>
                            <a:gd name="T47" fmla="*/ 6 h 11"/>
                            <a:gd name="T48" fmla="*/ 31 w 36"/>
                            <a:gd name="T49" fmla="*/ 7 h 11"/>
                            <a:gd name="T50" fmla="*/ 31 w 36"/>
                            <a:gd name="T51" fmla="*/ 7 h 11"/>
                            <a:gd name="T52" fmla="*/ 30 w 36"/>
                            <a:gd name="T53" fmla="*/ 8 h 11"/>
                            <a:gd name="T54" fmla="*/ 29 w 36"/>
                            <a:gd name="T55" fmla="*/ 8 h 11"/>
                            <a:gd name="T56" fmla="*/ 29 w 36"/>
                            <a:gd name="T57" fmla="*/ 8 h 11"/>
                            <a:gd name="T58" fmla="*/ 28 w 36"/>
                            <a:gd name="T59" fmla="*/ 9 h 11"/>
                            <a:gd name="T60" fmla="*/ 25 w 36"/>
                            <a:gd name="T61" fmla="*/ 10 h 11"/>
                            <a:gd name="T62" fmla="*/ 24 w 36"/>
                            <a:gd name="T63" fmla="*/ 10 h 11"/>
                            <a:gd name="T64" fmla="*/ 23 w 36"/>
                            <a:gd name="T65" fmla="*/ 10 h 11"/>
                            <a:gd name="T66" fmla="*/ 23 w 36"/>
                            <a:gd name="T67" fmla="*/ 10 h 11"/>
                            <a:gd name="T68" fmla="*/ 22 w 36"/>
                            <a:gd name="T69" fmla="*/ 11 h 11"/>
                            <a:gd name="T70" fmla="*/ 21 w 36"/>
                            <a:gd name="T71" fmla="*/ 11 h 11"/>
                            <a:gd name="T72" fmla="*/ 21 w 36"/>
                            <a:gd name="T73" fmla="*/ 11 h 11"/>
                            <a:gd name="T74" fmla="*/ 19 w 36"/>
                            <a:gd name="T75" fmla="*/ 11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36" h="11">
                              <a:moveTo>
                                <a:pt x="19" y="11"/>
                              </a:moveTo>
                              <a:lnTo>
                                <a:pt x="14" y="10"/>
                              </a:lnTo>
                              <a:lnTo>
                                <a:pt x="13" y="10"/>
                              </a:lnTo>
                              <a:lnTo>
                                <a:pt x="9" y="9"/>
                              </a:lnTo>
                              <a:lnTo>
                                <a:pt x="8" y="8"/>
                              </a:lnTo>
                              <a:lnTo>
                                <a:pt x="7" y="8"/>
                              </a:lnTo>
                              <a:lnTo>
                                <a:pt x="6" y="7"/>
                              </a:lnTo>
                              <a:lnTo>
                                <a:pt x="5" y="6"/>
                              </a:lnTo>
                              <a:lnTo>
                                <a:pt x="4" y="5"/>
                              </a:lnTo>
                              <a:lnTo>
                                <a:pt x="0" y="0"/>
                              </a:lnTo>
                              <a:lnTo>
                                <a:pt x="36" y="0"/>
                              </a:lnTo>
                              <a:lnTo>
                                <a:pt x="36" y="1"/>
                              </a:lnTo>
                              <a:lnTo>
                                <a:pt x="35" y="2"/>
                              </a:lnTo>
                              <a:lnTo>
                                <a:pt x="34" y="3"/>
                              </a:lnTo>
                              <a:lnTo>
                                <a:pt x="34" y="4"/>
                              </a:lnTo>
                              <a:lnTo>
                                <a:pt x="33" y="5"/>
                              </a:lnTo>
                              <a:lnTo>
                                <a:pt x="32" y="6"/>
                              </a:lnTo>
                              <a:lnTo>
                                <a:pt x="31" y="7"/>
                              </a:lnTo>
                              <a:lnTo>
                                <a:pt x="30" y="8"/>
                              </a:lnTo>
                              <a:lnTo>
                                <a:pt x="29" y="8"/>
                              </a:lnTo>
                              <a:lnTo>
                                <a:pt x="28" y="9"/>
                              </a:lnTo>
                              <a:lnTo>
                                <a:pt x="25" y="10"/>
                              </a:lnTo>
                              <a:lnTo>
                                <a:pt x="24" y="10"/>
                              </a:lnTo>
                              <a:lnTo>
                                <a:pt x="23" y="10"/>
                              </a:lnTo>
                              <a:lnTo>
                                <a:pt x="22" y="11"/>
                              </a:lnTo>
                              <a:lnTo>
                                <a:pt x="21" y="11"/>
                              </a:lnTo>
                              <a:lnTo>
                                <a:pt x="19" y="1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0553D3AD" id="Freeform 53" o:spid="_x0000_s1026" style="position:absolute;z-index:-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3.3pt,171.7pt,473.05pt,171.65pt,473pt,171.65pt,472.8pt,171.6pt,472.75pt,171.55pt,472.7pt,171.55pt,472.65pt,171.5pt,472.6pt,171.45pt,472.55pt,171.4pt,472.35pt,171.15pt,474.15pt,171.15pt,474.15pt,171.2pt,474.1pt,171.25pt,474.05pt,171.3pt,474.05pt,171.35pt,474pt,171.4pt,473.95pt,171.45pt,473.9pt,171.5pt,473.85pt,171.55pt,473.8pt,171.55pt,473.75pt,171.6pt,473.6pt,171.65pt,473.55pt,171.65pt,473.5pt,171.65pt,473.45pt,171.7pt,473.4pt,171.7pt,473.3pt,171.7pt" coordsize="3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" stroked="f">
                <v:path o:connecttype="custom" o:connectlocs="12065,6985;8890,6350;8255,6350;5715,5715;5715,5715;5080,5080;5080,5080;4445,5080;3810,4445;3810,4445;3175,3810;3175,3810;2540,3175;2540,3175;0,0;22860,0;22860,635;22225,1270;21590,1905;21590,2540;20955,3175;20955,3175;20320,3810;20320,3810;19685,4445;19685,4445;19050,5080;18415,5080;18415,5080;17780,5715;15875,6350;15240,6350;14605,6350;14605,6350;13970,6985;13335,6985;13335,6985;12065,6985" o:connectangles="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 wp14:anchorId="61D11D47" wp14:editId="08F8226E">
                <wp:simplePos x="0" y="0"/>
                <wp:positionH relativeFrom="page">
                  <wp:posOffset>5988050</wp:posOffset>
                </wp:positionH>
                <wp:positionV relativeFrom="paragraph">
                  <wp:posOffset>2170430</wp:posOffset>
                </wp:positionV>
                <wp:extent cx="35560" cy="3175"/>
                <wp:effectExtent l="6350" t="2540" r="5715" b="3810"/>
                <wp:wrapNone/>
                <wp:docPr id="685889925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175"/>
                        </a:xfrm>
                        <a:custGeom>
                          <a:avLst/>
                          <a:gdLst>
                            <a:gd name="T0" fmla="*/ 0 w 56"/>
                            <a:gd name="T1" fmla="*/ 5 h 5"/>
                            <a:gd name="T2" fmla="*/ 0 w 56"/>
                            <a:gd name="T3" fmla="*/ 4 h 5"/>
                            <a:gd name="T4" fmla="*/ 0 w 56"/>
                            <a:gd name="T5" fmla="*/ 1 h 5"/>
                            <a:gd name="T6" fmla="*/ 0 w 56"/>
                            <a:gd name="T7" fmla="*/ 0 h 5"/>
                            <a:gd name="T8" fmla="*/ 56 w 56"/>
                            <a:gd name="T9" fmla="*/ 0 h 5"/>
                            <a:gd name="T10" fmla="*/ 55 w 56"/>
                            <a:gd name="T11" fmla="*/ 1 h 5"/>
                            <a:gd name="T12" fmla="*/ 54 w 56"/>
                            <a:gd name="T13" fmla="*/ 4 h 5"/>
                            <a:gd name="T14" fmla="*/ 53 w 56"/>
                            <a:gd name="T15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56" h="5">
                              <a:moveTo>
                                <a:pt x="0" y="5"/>
                              </a:moveTo>
                              <a:lnTo>
                                <a:pt x="0" y="4"/>
                              </a:lnTo>
                              <a:lnTo>
                                <a:pt x="0" y="1"/>
                              </a:lnTo>
                              <a:lnTo>
                                <a:pt x="0" y="0"/>
                              </a:lnTo>
                              <a:lnTo>
                                <a:pt x="56" y="0"/>
                              </a:lnTo>
                              <a:lnTo>
                                <a:pt x="55" y="1"/>
                              </a:lnTo>
                              <a:lnTo>
                                <a:pt x="54" y="4"/>
                              </a:lnTo>
                              <a:lnTo>
                                <a:pt x="53" y="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C25D1E5" id="Freeform 54" o:spid="_x0000_s1026" style="position:absolute;z-index:-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1.5pt,171.15pt,471.5pt,171.1pt,471.5pt,170.95pt,471.5pt,170.9pt,474.3pt,170.9pt,474.25pt,170.95pt,474.2pt,171.1pt,474.15pt,171.15pt" coordsize="5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" stroked="f">
                <v:path o:connecttype="custom" o:connectlocs="0,3175;0,2540;0,635;0,0;35560,0;34925,635;34290,2540;33655,3175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09600" behindDoc="1" locked="0" layoutInCell="1" allowOverlap="1" wp14:anchorId="2E5D1971" wp14:editId="31A29B80">
                <wp:simplePos x="0" y="0"/>
                <wp:positionH relativeFrom="page">
                  <wp:posOffset>5988050</wp:posOffset>
                </wp:positionH>
                <wp:positionV relativeFrom="paragraph">
                  <wp:posOffset>2129155</wp:posOffset>
                </wp:positionV>
                <wp:extent cx="18415" cy="41275"/>
                <wp:effectExtent l="6350" t="8890" r="3810" b="6985"/>
                <wp:wrapNone/>
                <wp:docPr id="539858874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41275"/>
                        </a:xfrm>
                        <a:custGeom>
                          <a:avLst/>
                          <a:gdLst>
                            <a:gd name="T0" fmla="*/ 0 w 29"/>
                            <a:gd name="T1" fmla="*/ 65 h 65"/>
                            <a:gd name="T2" fmla="*/ 0 w 29"/>
                            <a:gd name="T3" fmla="*/ 65 h 65"/>
                            <a:gd name="T4" fmla="*/ 0 w 29"/>
                            <a:gd name="T5" fmla="*/ 0 h 65"/>
                            <a:gd name="T6" fmla="*/ 29 w 29"/>
                            <a:gd name="T7" fmla="*/ 0 h 65"/>
                            <a:gd name="T8" fmla="*/ 16 w 29"/>
                            <a:gd name="T9" fmla="*/ 32 h 65"/>
                            <a:gd name="T10" fmla="*/ 16 w 29"/>
                            <a:gd name="T11" fmla="*/ 35 h 65"/>
                            <a:gd name="T12" fmla="*/ 28 w 29"/>
                            <a:gd name="T13" fmla="*/ 65 h 65"/>
                            <a:gd name="T14" fmla="*/ 29 w 29"/>
                            <a:gd name="T15" fmla="*/ 65 h 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9" h="65">
                              <a:moveTo>
                                <a:pt x="0" y="65"/>
                              </a:moveTo>
                              <a:lnTo>
                                <a:pt x="0" y="65"/>
                              </a:ln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16" y="32"/>
                              </a:lnTo>
                              <a:lnTo>
                                <a:pt x="16" y="35"/>
                              </a:lnTo>
                              <a:lnTo>
                                <a:pt x="28" y="65"/>
                              </a:lnTo>
                              <a:lnTo>
                                <a:pt x="29" y="6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3011847" id="Freeform 55" o:spid="_x0000_s1026" style="position:absolute;z-index:-2517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1.5pt,170.9pt,471.5pt,170.9pt,471.5pt,167.65pt,472.95pt,167.65pt,472.3pt,169.25pt,472.3pt,169.4pt,472.9pt,170.9pt,472.95pt,170.9pt" coordsize="29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" stroked="f">
                <v:path o:connecttype="custom" o:connectlocs="0,41275;0,41275;0,0;18415,0;10160,20320;10160,22225;17780,41275;18415,41275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0624" behindDoc="1" locked="0" layoutInCell="1" allowOverlap="1" wp14:anchorId="44A5C610" wp14:editId="223E124A">
                <wp:simplePos x="0" y="0"/>
                <wp:positionH relativeFrom="page">
                  <wp:posOffset>6006465</wp:posOffset>
                </wp:positionH>
                <wp:positionV relativeFrom="paragraph">
                  <wp:posOffset>2129155</wp:posOffset>
                </wp:positionV>
                <wp:extent cx="19685" cy="41275"/>
                <wp:effectExtent l="5715" t="8890" r="3175" b="6985"/>
                <wp:wrapNone/>
                <wp:docPr id="440381902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41275"/>
                        </a:xfrm>
                        <a:custGeom>
                          <a:avLst/>
                          <a:gdLst>
                            <a:gd name="T0" fmla="*/ 10 w 31"/>
                            <a:gd name="T1" fmla="*/ 57 h 65"/>
                            <a:gd name="T2" fmla="*/ 13 w 31"/>
                            <a:gd name="T3" fmla="*/ 41 h 65"/>
                            <a:gd name="T4" fmla="*/ 13 w 31"/>
                            <a:gd name="T5" fmla="*/ 37 h 65"/>
                            <a:gd name="T6" fmla="*/ 13 w 31"/>
                            <a:gd name="T7" fmla="*/ 32 h 65"/>
                            <a:gd name="T8" fmla="*/ 13 w 31"/>
                            <a:gd name="T9" fmla="*/ 27 h 65"/>
                            <a:gd name="T10" fmla="*/ 13 w 31"/>
                            <a:gd name="T11" fmla="*/ 23 h 65"/>
                            <a:gd name="T12" fmla="*/ 13 w 31"/>
                            <a:gd name="T13" fmla="*/ 19 h 65"/>
                            <a:gd name="T14" fmla="*/ 12 w 31"/>
                            <a:gd name="T15" fmla="*/ 15 h 65"/>
                            <a:gd name="T16" fmla="*/ 8 w 31"/>
                            <a:gd name="T17" fmla="*/ 3 h 65"/>
                            <a:gd name="T18" fmla="*/ 27 w 31"/>
                            <a:gd name="T19" fmla="*/ 0 h 65"/>
                            <a:gd name="T20" fmla="*/ 27 w 31"/>
                            <a:gd name="T21" fmla="*/ 0 h 65"/>
                            <a:gd name="T22" fmla="*/ 27 w 31"/>
                            <a:gd name="T23" fmla="*/ 2 h 65"/>
                            <a:gd name="T24" fmla="*/ 28 w 31"/>
                            <a:gd name="T25" fmla="*/ 3 h 65"/>
                            <a:gd name="T26" fmla="*/ 28 w 31"/>
                            <a:gd name="T27" fmla="*/ 5 h 65"/>
                            <a:gd name="T28" fmla="*/ 29 w 31"/>
                            <a:gd name="T29" fmla="*/ 7 h 65"/>
                            <a:gd name="T30" fmla="*/ 29 w 31"/>
                            <a:gd name="T31" fmla="*/ 9 h 65"/>
                            <a:gd name="T32" fmla="*/ 29 w 31"/>
                            <a:gd name="T33" fmla="*/ 11 h 65"/>
                            <a:gd name="T34" fmla="*/ 30 w 31"/>
                            <a:gd name="T35" fmla="*/ 15 h 65"/>
                            <a:gd name="T36" fmla="*/ 30 w 31"/>
                            <a:gd name="T37" fmla="*/ 18 h 65"/>
                            <a:gd name="T38" fmla="*/ 30 w 31"/>
                            <a:gd name="T39" fmla="*/ 20 h 65"/>
                            <a:gd name="T40" fmla="*/ 31 w 31"/>
                            <a:gd name="T41" fmla="*/ 26 h 65"/>
                            <a:gd name="T42" fmla="*/ 31 w 31"/>
                            <a:gd name="T43" fmla="*/ 29 h 65"/>
                            <a:gd name="T44" fmla="*/ 31 w 31"/>
                            <a:gd name="T45" fmla="*/ 35 h 65"/>
                            <a:gd name="T46" fmla="*/ 31 w 31"/>
                            <a:gd name="T47" fmla="*/ 38 h 65"/>
                            <a:gd name="T48" fmla="*/ 30 w 31"/>
                            <a:gd name="T49" fmla="*/ 44 h 65"/>
                            <a:gd name="T50" fmla="*/ 30 w 31"/>
                            <a:gd name="T51" fmla="*/ 47 h 65"/>
                            <a:gd name="T52" fmla="*/ 30 w 31"/>
                            <a:gd name="T53" fmla="*/ 50 h 65"/>
                            <a:gd name="T54" fmla="*/ 29 w 31"/>
                            <a:gd name="T55" fmla="*/ 53 h 65"/>
                            <a:gd name="T56" fmla="*/ 29 w 31"/>
                            <a:gd name="T57" fmla="*/ 55 h 65"/>
                            <a:gd name="T58" fmla="*/ 29 w 31"/>
                            <a:gd name="T59" fmla="*/ 57 h 65"/>
                            <a:gd name="T60" fmla="*/ 28 w 31"/>
                            <a:gd name="T61" fmla="*/ 60 h 65"/>
                            <a:gd name="T62" fmla="*/ 28 w 31"/>
                            <a:gd name="T63" fmla="*/ 61 h 65"/>
                            <a:gd name="T64" fmla="*/ 27 w 31"/>
                            <a:gd name="T65" fmla="*/ 63 h 65"/>
                            <a:gd name="T66" fmla="*/ 27 w 31"/>
                            <a:gd name="T67" fmla="*/ 64 h 65"/>
                            <a:gd name="T68" fmla="*/ 27 w 31"/>
                            <a:gd name="T69" fmla="*/ 65 h 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1" h="65">
                              <a:moveTo>
                                <a:pt x="0" y="65"/>
                              </a:moveTo>
                              <a:lnTo>
                                <a:pt x="10" y="57"/>
                              </a:lnTo>
                              <a:lnTo>
                                <a:pt x="11" y="57"/>
                              </a:lnTo>
                              <a:lnTo>
                                <a:pt x="13" y="41"/>
                              </a:lnTo>
                              <a:lnTo>
                                <a:pt x="13" y="38"/>
                              </a:lnTo>
                              <a:lnTo>
                                <a:pt x="13" y="37"/>
                              </a:lnTo>
                              <a:lnTo>
                                <a:pt x="13" y="35"/>
                              </a:lnTo>
                              <a:lnTo>
                                <a:pt x="13" y="32"/>
                              </a:lnTo>
                              <a:lnTo>
                                <a:pt x="13" y="29"/>
                              </a:lnTo>
                              <a:lnTo>
                                <a:pt x="13" y="27"/>
                              </a:lnTo>
                              <a:lnTo>
                                <a:pt x="13" y="26"/>
                              </a:lnTo>
                              <a:lnTo>
                                <a:pt x="13" y="23"/>
                              </a:lnTo>
                              <a:lnTo>
                                <a:pt x="13" y="20"/>
                              </a:lnTo>
                              <a:lnTo>
                                <a:pt x="13" y="19"/>
                              </a:lnTo>
                              <a:lnTo>
                                <a:pt x="13" y="18"/>
                              </a:lnTo>
                              <a:lnTo>
                                <a:pt x="12" y="15"/>
                              </a:lnTo>
                              <a:lnTo>
                                <a:pt x="9" y="4"/>
                              </a:lnTo>
                              <a:lnTo>
                                <a:pt x="8" y="3"/>
                              </a:lnTo>
                              <a:lnTo>
                                <a:pt x="0" y="0"/>
                              </a:lnTo>
                              <a:lnTo>
                                <a:pt x="27" y="0"/>
                              </a:lnTo>
                              <a:lnTo>
                                <a:pt x="27" y="1"/>
                              </a:lnTo>
                              <a:lnTo>
                                <a:pt x="27" y="2"/>
                              </a:lnTo>
                              <a:lnTo>
                                <a:pt x="28" y="2"/>
                              </a:lnTo>
                              <a:lnTo>
                                <a:pt x="28" y="3"/>
                              </a:lnTo>
                              <a:lnTo>
                                <a:pt x="28" y="4"/>
                              </a:lnTo>
                              <a:lnTo>
                                <a:pt x="28" y="5"/>
                              </a:lnTo>
                              <a:lnTo>
                                <a:pt x="28" y="6"/>
                              </a:lnTo>
                              <a:lnTo>
                                <a:pt x="29" y="7"/>
                              </a:lnTo>
                              <a:lnTo>
                                <a:pt x="29" y="8"/>
                              </a:lnTo>
                              <a:lnTo>
                                <a:pt x="29" y="9"/>
                              </a:lnTo>
                              <a:lnTo>
                                <a:pt x="29" y="11"/>
                              </a:lnTo>
                              <a:lnTo>
                                <a:pt x="30" y="13"/>
                              </a:lnTo>
                              <a:lnTo>
                                <a:pt x="30" y="15"/>
                              </a:lnTo>
                              <a:lnTo>
                                <a:pt x="30" y="18"/>
                              </a:lnTo>
                              <a:lnTo>
                                <a:pt x="30" y="19"/>
                              </a:lnTo>
                              <a:lnTo>
                                <a:pt x="30" y="20"/>
                              </a:lnTo>
                              <a:lnTo>
                                <a:pt x="31" y="23"/>
                              </a:lnTo>
                              <a:lnTo>
                                <a:pt x="31" y="26"/>
                              </a:lnTo>
                              <a:lnTo>
                                <a:pt x="31" y="27"/>
                              </a:lnTo>
                              <a:lnTo>
                                <a:pt x="31" y="29"/>
                              </a:lnTo>
                              <a:lnTo>
                                <a:pt x="31" y="32"/>
                              </a:lnTo>
                              <a:lnTo>
                                <a:pt x="31" y="35"/>
                              </a:lnTo>
                              <a:lnTo>
                                <a:pt x="31" y="37"/>
                              </a:lnTo>
                              <a:lnTo>
                                <a:pt x="31" y="38"/>
                              </a:lnTo>
                              <a:lnTo>
                                <a:pt x="31" y="41"/>
                              </a:lnTo>
                              <a:lnTo>
                                <a:pt x="30" y="44"/>
                              </a:lnTo>
                              <a:lnTo>
                                <a:pt x="30" y="46"/>
                              </a:lnTo>
                              <a:lnTo>
                                <a:pt x="30" y="47"/>
                              </a:lnTo>
                              <a:lnTo>
                                <a:pt x="30" y="49"/>
                              </a:lnTo>
                              <a:lnTo>
                                <a:pt x="30" y="50"/>
                              </a:lnTo>
                              <a:lnTo>
                                <a:pt x="30" y="51"/>
                              </a:lnTo>
                              <a:lnTo>
                                <a:pt x="29" y="53"/>
                              </a:lnTo>
                              <a:lnTo>
                                <a:pt x="29" y="54"/>
                              </a:lnTo>
                              <a:lnTo>
                                <a:pt x="29" y="55"/>
                              </a:lnTo>
                              <a:lnTo>
                                <a:pt x="29" y="57"/>
                              </a:lnTo>
                              <a:lnTo>
                                <a:pt x="28" y="58"/>
                              </a:lnTo>
                              <a:lnTo>
                                <a:pt x="28" y="60"/>
                              </a:lnTo>
                              <a:lnTo>
                                <a:pt x="28" y="61"/>
                              </a:lnTo>
                              <a:lnTo>
                                <a:pt x="28" y="62"/>
                              </a:lnTo>
                              <a:lnTo>
                                <a:pt x="27" y="63"/>
                              </a:lnTo>
                              <a:lnTo>
                                <a:pt x="27" y="64"/>
                              </a:lnTo>
                              <a:lnTo>
                                <a:pt x="27" y="6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F584DA5" id="Freeform 56" o:spid="_x0000_s1026" style="position:absolute;z-index:-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2.95pt,170.9pt,473.45pt,170.5pt,473.5pt,170.5pt,473.6pt,169.7pt,473.6pt,169.55pt,473.6pt,169.5pt,473.6pt,169.4pt,473.6pt,169.25pt,473.6pt,169.1pt,473.6pt,169pt,473.6pt,168.95pt,473.6pt,168.8pt,473.6pt,168.65pt,473.6pt,168.6pt,473.6pt,168.55pt,473.55pt,168.4pt,473.4pt,167.85pt,473.35pt,167.8pt,472.95pt,167.65pt,474.3pt,167.65pt,474.3pt,167.7pt,474.3pt,167.75pt,474.35pt,167.75pt,474.35pt,167.8pt,474.35pt,167.85pt,474.35pt,167.9pt,474.35pt,167.95pt,474.4pt,168pt,474.4pt,168.05pt,474.4pt,168.1pt,474.4pt,168.2pt,474.45pt,168.3pt,474.45pt,168.4pt,474.45pt,168.55pt,474.45pt,168.6pt,474.45pt,168.65pt,474.5pt,168.8pt,474.5pt,168.95pt,474.5pt,169pt,474.5pt,169.1pt,474.5pt,169.25pt,474.5pt,169.4pt,474.5pt,169.5pt,474.5pt,169.55pt,474.5pt,169.7pt,474.45pt,169.85pt,474.45pt,169.95pt,474.45pt,170pt,474.45pt,170.1pt,474.45pt,170.15pt,474.45pt,170.2pt,474.4pt,170.3pt,474.4pt,170.35pt,474.4pt,170.4pt,474.4pt,170.5pt,474.35pt,170.55pt,474.35pt,170.65pt,474.35pt,170.7pt,474.35pt,170.75pt,474.3pt,170.8pt,474.3pt,170.85pt,474.3pt,170.9pt" coordsize="31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" stroked="f">
                <v:path o:connecttype="custom" o:connectlocs="6350,36195;8255,26035;8255,23495;8255,20320;8255,17145;8255,14605;8255,12065;7620,9525;5080,1905;17145,0;17145,0;17145,1270;17780,1905;17780,3175;18415,4445;18415,5715;18415,6985;19050,9525;19050,11430;19050,12700;19685,16510;19685,18415;19685,22225;19685,24130;19050,27940;19050,29845;19050,31750;18415,33655;18415,34925;18415,36195;17780,38100;17780,38735;17145,40005;17145,40640;17145,41275" o:connectangles="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1648" behindDoc="1" locked="0" layoutInCell="1" allowOverlap="1" wp14:anchorId="26AC2EA1" wp14:editId="3B210374">
                <wp:simplePos x="0" y="0"/>
                <wp:positionH relativeFrom="page">
                  <wp:posOffset>5988050</wp:posOffset>
                </wp:positionH>
                <wp:positionV relativeFrom="paragraph">
                  <wp:posOffset>2125345</wp:posOffset>
                </wp:positionV>
                <wp:extent cx="35560" cy="3810"/>
                <wp:effectExtent l="6350" t="5080" r="5715" b="635"/>
                <wp:wrapNone/>
                <wp:docPr id="1969475161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810"/>
                        </a:xfrm>
                        <a:custGeom>
                          <a:avLst/>
                          <a:gdLst>
                            <a:gd name="T0" fmla="*/ 0 w 56"/>
                            <a:gd name="T1" fmla="*/ 6 h 6"/>
                            <a:gd name="T2" fmla="*/ 0 w 56"/>
                            <a:gd name="T3" fmla="*/ 4 h 6"/>
                            <a:gd name="T4" fmla="*/ 0 w 56"/>
                            <a:gd name="T5" fmla="*/ 2 h 6"/>
                            <a:gd name="T6" fmla="*/ 0 w 56"/>
                            <a:gd name="T7" fmla="*/ 0 h 6"/>
                            <a:gd name="T8" fmla="*/ 53 w 56"/>
                            <a:gd name="T9" fmla="*/ 0 h 6"/>
                            <a:gd name="T10" fmla="*/ 54 w 56"/>
                            <a:gd name="T11" fmla="*/ 2 h 6"/>
                            <a:gd name="T12" fmla="*/ 55 w 56"/>
                            <a:gd name="T13" fmla="*/ 4 h 6"/>
                            <a:gd name="T14" fmla="*/ 56 w 56"/>
                            <a:gd name="T15" fmla="*/ 6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56" h="6">
                              <a:moveTo>
                                <a:pt x="0" y="6"/>
                              </a:moveTo>
                              <a:lnTo>
                                <a:pt x="0" y="4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lnTo>
                                <a:pt x="53" y="0"/>
                              </a:lnTo>
                              <a:lnTo>
                                <a:pt x="54" y="2"/>
                              </a:lnTo>
                              <a:lnTo>
                                <a:pt x="55" y="4"/>
                              </a:lnTo>
                              <a:lnTo>
                                <a:pt x="56" y="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91E68D9" id="Freeform 57" o:spid="_x0000_s1026" style="position:absolute;z-index:-2517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1.5pt,167.65pt,471.5pt,167.55pt,471.5pt,167.45pt,471.5pt,167.35pt,474.15pt,167.35pt,474.2pt,167.45pt,474.25pt,167.55pt,474.3pt,167.65pt" coordsize="56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" stroked="f">
                <v:path o:connecttype="custom" o:connectlocs="0,3810;0,2540;0,1270;0,0;33655,0;34290,1270;34925,2540;35560,3810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2672" behindDoc="1" locked="0" layoutInCell="1" allowOverlap="1" wp14:anchorId="36858FA9" wp14:editId="3233A00B">
                <wp:simplePos x="0" y="0"/>
                <wp:positionH relativeFrom="page">
                  <wp:posOffset>5988050</wp:posOffset>
                </wp:positionH>
                <wp:positionV relativeFrom="paragraph">
                  <wp:posOffset>2119630</wp:posOffset>
                </wp:positionV>
                <wp:extent cx="10795" cy="5715"/>
                <wp:effectExtent l="0" t="0" r="1905" b="4445"/>
                <wp:wrapNone/>
                <wp:docPr id="1242802722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5715"/>
                        </a:xfrm>
                        <a:custGeom>
                          <a:avLst/>
                          <a:gdLst>
                            <a:gd name="T0" fmla="*/ 0 w 17"/>
                            <a:gd name="T1" fmla="*/ 9 h 9"/>
                            <a:gd name="T2" fmla="*/ 0 w 17"/>
                            <a:gd name="T3" fmla="*/ 0 h 9"/>
                            <a:gd name="T4" fmla="*/ 17 w 17"/>
                            <a:gd name="T5" fmla="*/ 0 h 9"/>
                            <a:gd name="T6" fmla="*/ 17 w 17"/>
                            <a:gd name="T7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7" y="0"/>
                              </a:lnTo>
                              <a:lnTo>
                                <a:pt x="17" y="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063AD84" id="Freeform 58" o:spid="_x0000_s1026" style="position:absolute;z-index:-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1.5pt,167.35pt,471.5pt,166.9pt,472.35pt,166.9pt,472.35pt,167.35pt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" stroked="f">
                <v:path o:connecttype="custom" o:connectlocs="0,5715;0,0;10795,0;10795,5715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3696" behindDoc="1" locked="0" layoutInCell="1" allowOverlap="1" wp14:anchorId="3CE51093" wp14:editId="7C31A64F">
                <wp:simplePos x="0" y="0"/>
                <wp:positionH relativeFrom="page">
                  <wp:posOffset>5998845</wp:posOffset>
                </wp:positionH>
                <wp:positionV relativeFrom="paragraph">
                  <wp:posOffset>2118360</wp:posOffset>
                </wp:positionV>
                <wp:extent cx="22860" cy="6985"/>
                <wp:effectExtent l="7620" t="7620" r="7620" b="4445"/>
                <wp:wrapNone/>
                <wp:docPr id="1890945572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" cy="6985"/>
                        </a:xfrm>
                        <a:custGeom>
                          <a:avLst/>
                          <a:gdLst>
                            <a:gd name="T0" fmla="*/ 0 w 36"/>
                            <a:gd name="T1" fmla="*/ 11 h 11"/>
                            <a:gd name="T2" fmla="*/ 1 w 36"/>
                            <a:gd name="T3" fmla="*/ 10 h 11"/>
                            <a:gd name="T4" fmla="*/ 1 w 36"/>
                            <a:gd name="T5" fmla="*/ 9 h 11"/>
                            <a:gd name="T6" fmla="*/ 2 w 36"/>
                            <a:gd name="T7" fmla="*/ 8 h 11"/>
                            <a:gd name="T8" fmla="*/ 3 w 36"/>
                            <a:gd name="T9" fmla="*/ 7 h 11"/>
                            <a:gd name="T10" fmla="*/ 4 w 36"/>
                            <a:gd name="T11" fmla="*/ 6 h 11"/>
                            <a:gd name="T12" fmla="*/ 5 w 36"/>
                            <a:gd name="T13" fmla="*/ 6 h 11"/>
                            <a:gd name="T14" fmla="*/ 7 w 36"/>
                            <a:gd name="T15" fmla="*/ 3 h 11"/>
                            <a:gd name="T16" fmla="*/ 8 w 36"/>
                            <a:gd name="T17" fmla="*/ 3 h 11"/>
                            <a:gd name="T18" fmla="*/ 11 w 36"/>
                            <a:gd name="T19" fmla="*/ 2 h 11"/>
                            <a:gd name="T20" fmla="*/ 12 w 36"/>
                            <a:gd name="T21" fmla="*/ 1 h 11"/>
                            <a:gd name="T22" fmla="*/ 13 w 36"/>
                            <a:gd name="T23" fmla="*/ 1 h 11"/>
                            <a:gd name="T24" fmla="*/ 14 w 36"/>
                            <a:gd name="T25" fmla="*/ 1 h 11"/>
                            <a:gd name="T26" fmla="*/ 14 w 36"/>
                            <a:gd name="T27" fmla="*/ 1 h 11"/>
                            <a:gd name="T28" fmla="*/ 15 w 36"/>
                            <a:gd name="T29" fmla="*/ 1 h 11"/>
                            <a:gd name="T30" fmla="*/ 16 w 36"/>
                            <a:gd name="T31" fmla="*/ 1 h 11"/>
                            <a:gd name="T32" fmla="*/ 17 w 36"/>
                            <a:gd name="T33" fmla="*/ 0 h 11"/>
                            <a:gd name="T34" fmla="*/ 19 w 36"/>
                            <a:gd name="T35" fmla="*/ 0 h 11"/>
                            <a:gd name="T36" fmla="*/ 19 w 36"/>
                            <a:gd name="T37" fmla="*/ 0 h 11"/>
                            <a:gd name="T38" fmla="*/ 21 w 36"/>
                            <a:gd name="T39" fmla="*/ 1 h 11"/>
                            <a:gd name="T40" fmla="*/ 28 w 36"/>
                            <a:gd name="T41" fmla="*/ 3 h 11"/>
                            <a:gd name="T42" fmla="*/ 29 w 36"/>
                            <a:gd name="T43" fmla="*/ 3 h 11"/>
                            <a:gd name="T44" fmla="*/ 29 w 36"/>
                            <a:gd name="T45" fmla="*/ 3 h 11"/>
                            <a:gd name="T46" fmla="*/ 30 w 36"/>
                            <a:gd name="T47" fmla="*/ 4 h 11"/>
                            <a:gd name="T48" fmla="*/ 31 w 36"/>
                            <a:gd name="T49" fmla="*/ 5 h 11"/>
                            <a:gd name="T50" fmla="*/ 32 w 36"/>
                            <a:gd name="T51" fmla="*/ 6 h 11"/>
                            <a:gd name="T52" fmla="*/ 33 w 36"/>
                            <a:gd name="T53" fmla="*/ 6 h 11"/>
                            <a:gd name="T54" fmla="*/ 34 w 36"/>
                            <a:gd name="T55" fmla="*/ 7 h 11"/>
                            <a:gd name="T56" fmla="*/ 34 w 36"/>
                            <a:gd name="T57" fmla="*/ 8 h 11"/>
                            <a:gd name="T58" fmla="*/ 35 w 36"/>
                            <a:gd name="T59" fmla="*/ 9 h 11"/>
                            <a:gd name="T60" fmla="*/ 36 w 36"/>
                            <a:gd name="T61" fmla="*/ 10 h 11"/>
                            <a:gd name="T62" fmla="*/ 36 w 36"/>
                            <a:gd name="T63" fmla="*/ 11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36" h="11">
                              <a:moveTo>
                                <a:pt x="0" y="11"/>
                              </a:moveTo>
                              <a:lnTo>
                                <a:pt x="1" y="10"/>
                              </a:lnTo>
                              <a:lnTo>
                                <a:pt x="1" y="9"/>
                              </a:lnTo>
                              <a:lnTo>
                                <a:pt x="2" y="8"/>
                              </a:lnTo>
                              <a:lnTo>
                                <a:pt x="3" y="7"/>
                              </a:lnTo>
                              <a:lnTo>
                                <a:pt x="4" y="6"/>
                              </a:lnTo>
                              <a:lnTo>
                                <a:pt x="5" y="6"/>
                              </a:lnTo>
                              <a:lnTo>
                                <a:pt x="7" y="3"/>
                              </a:lnTo>
                              <a:lnTo>
                                <a:pt x="8" y="3"/>
                              </a:lnTo>
                              <a:lnTo>
                                <a:pt x="11" y="2"/>
                              </a:lnTo>
                              <a:lnTo>
                                <a:pt x="12" y="1"/>
                              </a:lnTo>
                              <a:lnTo>
                                <a:pt x="13" y="1"/>
                              </a:lnTo>
                              <a:lnTo>
                                <a:pt x="14" y="1"/>
                              </a:lnTo>
                              <a:lnTo>
                                <a:pt x="15" y="1"/>
                              </a:lnTo>
                              <a:lnTo>
                                <a:pt x="16" y="1"/>
                              </a:lnTo>
                              <a:lnTo>
                                <a:pt x="17" y="0"/>
                              </a:lnTo>
                              <a:lnTo>
                                <a:pt x="19" y="0"/>
                              </a:lnTo>
                              <a:lnTo>
                                <a:pt x="21" y="1"/>
                              </a:lnTo>
                              <a:lnTo>
                                <a:pt x="28" y="3"/>
                              </a:lnTo>
                              <a:lnTo>
                                <a:pt x="29" y="3"/>
                              </a:lnTo>
                              <a:lnTo>
                                <a:pt x="30" y="4"/>
                              </a:lnTo>
                              <a:lnTo>
                                <a:pt x="31" y="5"/>
                              </a:lnTo>
                              <a:lnTo>
                                <a:pt x="32" y="6"/>
                              </a:lnTo>
                              <a:lnTo>
                                <a:pt x="33" y="6"/>
                              </a:lnTo>
                              <a:lnTo>
                                <a:pt x="34" y="7"/>
                              </a:lnTo>
                              <a:lnTo>
                                <a:pt x="34" y="8"/>
                              </a:lnTo>
                              <a:lnTo>
                                <a:pt x="35" y="9"/>
                              </a:lnTo>
                              <a:lnTo>
                                <a:pt x="36" y="10"/>
                              </a:lnTo>
                              <a:lnTo>
                                <a:pt x="36" y="1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4D870288" id="Freeform 59" o:spid="_x0000_s1026" style="position:absolute;z-index:-2517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2.35pt,167.35pt,472.4pt,167.3pt,472.4pt,167.25pt,472.45pt,167.2pt,472.5pt,167.15pt,472.55pt,167.1pt,472.6pt,167.1pt,472.7pt,166.95pt,472.75pt,166.95pt,472.9pt,166.9pt,472.95pt,166.85pt,473pt,166.85pt,473.05pt,166.85pt,473.1pt,166.85pt,473.15pt,166.85pt,473.2pt,166.8pt,473.3pt,166.8pt,473.4pt,166.85pt,473.75pt,166.95pt,473.8pt,166.95pt,473.85pt,167pt,473.9pt,167.05pt,473.95pt,167.1pt,474pt,167.1pt,474.05pt,167.15pt,474.05pt,167.2pt,474.1pt,167.25pt,474.15pt,167.3pt,474.15pt,167.35pt" coordsize="3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" stroked="f">
                <v:path o:connecttype="custom" o:connectlocs="0,6985;635,6350;635,5715;1270,5080;1905,4445;2540,3810;3175,3810;4445,1905;5080,1905;6985,1270;7620,635;8255,635;8890,635;8890,635;9525,635;10160,635;10795,0;12065,0;12065,0;13335,635;17780,1905;18415,1905;18415,1905;19050,2540;19685,3175;20320,3810;20955,3810;21590,4445;21590,5080;22225,5715;22860,6350;22860,6985" o:connectangles="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 wp14:anchorId="3AB9AA80" wp14:editId="7759BE69">
                <wp:simplePos x="0" y="0"/>
                <wp:positionH relativeFrom="page">
                  <wp:posOffset>6035675</wp:posOffset>
                </wp:positionH>
                <wp:positionV relativeFrom="paragraph">
                  <wp:posOffset>2170430</wp:posOffset>
                </wp:positionV>
                <wp:extent cx="32385" cy="10160"/>
                <wp:effectExtent l="6350" t="2540" r="8890" b="6350"/>
                <wp:wrapNone/>
                <wp:docPr id="1693427602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" cy="10160"/>
                        </a:xfrm>
                        <a:custGeom>
                          <a:avLst/>
                          <a:gdLst>
                            <a:gd name="T0" fmla="*/ 25 w 51"/>
                            <a:gd name="T1" fmla="*/ 16 h 16"/>
                            <a:gd name="T2" fmla="*/ 22 w 51"/>
                            <a:gd name="T3" fmla="*/ 16 h 16"/>
                            <a:gd name="T4" fmla="*/ 19 w 51"/>
                            <a:gd name="T5" fmla="*/ 16 h 16"/>
                            <a:gd name="T6" fmla="*/ 17 w 51"/>
                            <a:gd name="T7" fmla="*/ 15 h 16"/>
                            <a:gd name="T8" fmla="*/ 14 w 51"/>
                            <a:gd name="T9" fmla="*/ 14 h 16"/>
                            <a:gd name="T10" fmla="*/ 12 w 51"/>
                            <a:gd name="T11" fmla="*/ 13 h 16"/>
                            <a:gd name="T12" fmla="*/ 9 w 51"/>
                            <a:gd name="T13" fmla="*/ 12 h 16"/>
                            <a:gd name="T14" fmla="*/ 7 w 51"/>
                            <a:gd name="T15" fmla="*/ 10 h 16"/>
                            <a:gd name="T16" fmla="*/ 5 w 51"/>
                            <a:gd name="T17" fmla="*/ 8 h 16"/>
                            <a:gd name="T18" fmla="*/ 3 w 51"/>
                            <a:gd name="T19" fmla="*/ 6 h 16"/>
                            <a:gd name="T20" fmla="*/ 2 w 51"/>
                            <a:gd name="T21" fmla="*/ 4 h 16"/>
                            <a:gd name="T22" fmla="*/ 0 w 51"/>
                            <a:gd name="T23" fmla="*/ 1 h 16"/>
                            <a:gd name="T24" fmla="*/ 0 w 51"/>
                            <a:gd name="T25" fmla="*/ 0 h 16"/>
                            <a:gd name="T26" fmla="*/ 51 w 51"/>
                            <a:gd name="T27" fmla="*/ 0 h 16"/>
                            <a:gd name="T28" fmla="*/ 50 w 51"/>
                            <a:gd name="T29" fmla="*/ 1 h 16"/>
                            <a:gd name="T30" fmla="*/ 49 w 51"/>
                            <a:gd name="T31" fmla="*/ 4 h 16"/>
                            <a:gd name="T32" fmla="*/ 47 w 51"/>
                            <a:gd name="T33" fmla="*/ 6 h 16"/>
                            <a:gd name="T34" fmla="*/ 45 w 51"/>
                            <a:gd name="T35" fmla="*/ 8 h 16"/>
                            <a:gd name="T36" fmla="*/ 43 w 51"/>
                            <a:gd name="T37" fmla="*/ 10 h 16"/>
                            <a:gd name="T38" fmla="*/ 41 w 51"/>
                            <a:gd name="T39" fmla="*/ 12 h 16"/>
                            <a:gd name="T40" fmla="*/ 39 w 51"/>
                            <a:gd name="T41" fmla="*/ 13 h 16"/>
                            <a:gd name="T42" fmla="*/ 36 w 51"/>
                            <a:gd name="T43" fmla="*/ 14 h 16"/>
                            <a:gd name="T44" fmla="*/ 34 w 51"/>
                            <a:gd name="T45" fmla="*/ 15 h 16"/>
                            <a:gd name="T46" fmla="*/ 31 w 51"/>
                            <a:gd name="T47" fmla="*/ 16 h 16"/>
                            <a:gd name="T48" fmla="*/ 28 w 51"/>
                            <a:gd name="T49" fmla="*/ 16 h 16"/>
                            <a:gd name="T50" fmla="*/ 25 w 51"/>
                            <a:gd name="T51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1" h="16">
                              <a:moveTo>
                                <a:pt x="25" y="16"/>
                              </a:moveTo>
                              <a:lnTo>
                                <a:pt x="22" y="16"/>
                              </a:lnTo>
                              <a:lnTo>
                                <a:pt x="19" y="16"/>
                              </a:lnTo>
                              <a:lnTo>
                                <a:pt x="17" y="15"/>
                              </a:lnTo>
                              <a:lnTo>
                                <a:pt x="14" y="14"/>
                              </a:lnTo>
                              <a:lnTo>
                                <a:pt x="12" y="13"/>
                              </a:lnTo>
                              <a:lnTo>
                                <a:pt x="9" y="12"/>
                              </a:lnTo>
                              <a:lnTo>
                                <a:pt x="7" y="10"/>
                              </a:lnTo>
                              <a:lnTo>
                                <a:pt x="5" y="8"/>
                              </a:lnTo>
                              <a:lnTo>
                                <a:pt x="3" y="6"/>
                              </a:lnTo>
                              <a:lnTo>
                                <a:pt x="2" y="4"/>
                              </a:lnTo>
                              <a:lnTo>
                                <a:pt x="0" y="1"/>
                              </a:lnTo>
                              <a:lnTo>
                                <a:pt x="0" y="0"/>
                              </a:lnTo>
                              <a:lnTo>
                                <a:pt x="51" y="0"/>
                              </a:lnTo>
                              <a:lnTo>
                                <a:pt x="50" y="1"/>
                              </a:lnTo>
                              <a:lnTo>
                                <a:pt x="49" y="4"/>
                              </a:lnTo>
                              <a:lnTo>
                                <a:pt x="47" y="6"/>
                              </a:lnTo>
                              <a:lnTo>
                                <a:pt x="45" y="8"/>
                              </a:lnTo>
                              <a:lnTo>
                                <a:pt x="43" y="10"/>
                              </a:lnTo>
                              <a:lnTo>
                                <a:pt x="41" y="12"/>
                              </a:lnTo>
                              <a:lnTo>
                                <a:pt x="39" y="13"/>
                              </a:lnTo>
                              <a:lnTo>
                                <a:pt x="36" y="14"/>
                              </a:lnTo>
                              <a:lnTo>
                                <a:pt x="34" y="15"/>
                              </a:lnTo>
                              <a:lnTo>
                                <a:pt x="31" y="16"/>
                              </a:lnTo>
                              <a:lnTo>
                                <a:pt x="28" y="16"/>
                              </a:lnTo>
                              <a:lnTo>
                                <a:pt x="25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9065FE" id="Freeform 60" o:spid="_x0000_s1026" style="position:absolute;margin-left:475.25pt;margin-top:170.9pt;width:2.55pt;height:.8pt;z-index:-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51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" path="m25,16r-3,l19,16,17,15,14,14,12,13,9,12,7,10,5,8,3,6,2,4,,1,,,51,,50,1,49,4,47,6,45,8r-2,2l41,12r-2,1l36,14r-2,1l31,16r-3,l25,16xe" stroked="f">
                <v:path o:connecttype="custom" o:connectlocs="15875,10160;13970,10160;12065,10160;10795,9525;8890,8890;7620,8255;5715,7620;4445,6350;3175,5080;1905,3810;1270,2540;0,635;0,0;32385,0;31750,635;31115,2540;29845,3810;28575,5080;27305,6350;26035,7620;24765,8255;22860,8890;21590,9525;19685,10160;17780,10160;15875,10160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 wp14:anchorId="7FCEB4D5" wp14:editId="57A77DFF">
                <wp:simplePos x="0" y="0"/>
                <wp:positionH relativeFrom="page">
                  <wp:posOffset>6031865</wp:posOffset>
                </wp:positionH>
                <wp:positionV relativeFrom="paragraph">
                  <wp:posOffset>2128520</wp:posOffset>
                </wp:positionV>
                <wp:extent cx="19685" cy="41910"/>
                <wp:effectExtent l="2540" t="8255" r="6350" b="6985"/>
                <wp:wrapNone/>
                <wp:docPr id="759567622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41910"/>
                        </a:xfrm>
                        <a:custGeom>
                          <a:avLst/>
                          <a:gdLst>
                            <a:gd name="T0" fmla="*/ 6 w 31"/>
                            <a:gd name="T1" fmla="*/ 66 h 66"/>
                            <a:gd name="T2" fmla="*/ 5 w 31"/>
                            <a:gd name="T3" fmla="*/ 65 h 66"/>
                            <a:gd name="T4" fmla="*/ 4 w 31"/>
                            <a:gd name="T5" fmla="*/ 63 h 66"/>
                            <a:gd name="T6" fmla="*/ 4 w 31"/>
                            <a:gd name="T7" fmla="*/ 61 h 66"/>
                            <a:gd name="T8" fmla="*/ 3 w 31"/>
                            <a:gd name="T9" fmla="*/ 60 h 66"/>
                            <a:gd name="T10" fmla="*/ 2 w 31"/>
                            <a:gd name="T11" fmla="*/ 56 h 66"/>
                            <a:gd name="T12" fmla="*/ 1 w 31"/>
                            <a:gd name="T13" fmla="*/ 52 h 66"/>
                            <a:gd name="T14" fmla="*/ 1 w 31"/>
                            <a:gd name="T15" fmla="*/ 50 h 66"/>
                            <a:gd name="T16" fmla="*/ 0 w 31"/>
                            <a:gd name="T17" fmla="*/ 47 h 66"/>
                            <a:gd name="T18" fmla="*/ 0 w 31"/>
                            <a:gd name="T19" fmla="*/ 42 h 66"/>
                            <a:gd name="T20" fmla="*/ 0 w 31"/>
                            <a:gd name="T21" fmla="*/ 38 h 66"/>
                            <a:gd name="T22" fmla="*/ 0 w 31"/>
                            <a:gd name="T23" fmla="*/ 33 h 66"/>
                            <a:gd name="T24" fmla="*/ 0 w 31"/>
                            <a:gd name="T25" fmla="*/ 28 h 66"/>
                            <a:gd name="T26" fmla="*/ 0 w 31"/>
                            <a:gd name="T27" fmla="*/ 24 h 66"/>
                            <a:gd name="T28" fmla="*/ 0 w 31"/>
                            <a:gd name="T29" fmla="*/ 21 h 66"/>
                            <a:gd name="T30" fmla="*/ 1 w 31"/>
                            <a:gd name="T31" fmla="*/ 18 h 66"/>
                            <a:gd name="T32" fmla="*/ 1 w 31"/>
                            <a:gd name="T33" fmla="*/ 14 h 66"/>
                            <a:gd name="T34" fmla="*/ 2 w 31"/>
                            <a:gd name="T35" fmla="*/ 12 h 66"/>
                            <a:gd name="T36" fmla="*/ 3 w 31"/>
                            <a:gd name="T37" fmla="*/ 9 h 66"/>
                            <a:gd name="T38" fmla="*/ 3 w 31"/>
                            <a:gd name="T39" fmla="*/ 6 h 66"/>
                            <a:gd name="T40" fmla="*/ 4 w 31"/>
                            <a:gd name="T41" fmla="*/ 5 h 66"/>
                            <a:gd name="T42" fmla="*/ 5 w 31"/>
                            <a:gd name="T43" fmla="*/ 3 h 66"/>
                            <a:gd name="T44" fmla="*/ 5 w 31"/>
                            <a:gd name="T45" fmla="*/ 2 h 66"/>
                            <a:gd name="T46" fmla="*/ 6 w 31"/>
                            <a:gd name="T47" fmla="*/ 1 h 66"/>
                            <a:gd name="T48" fmla="*/ 6 w 31"/>
                            <a:gd name="T49" fmla="*/ 0 h 66"/>
                            <a:gd name="T50" fmla="*/ 30 w 31"/>
                            <a:gd name="T51" fmla="*/ 0 h 66"/>
                            <a:gd name="T52" fmla="*/ 27 w 31"/>
                            <a:gd name="T53" fmla="*/ 1 h 66"/>
                            <a:gd name="T54" fmla="*/ 25 w 31"/>
                            <a:gd name="T55" fmla="*/ 2 h 66"/>
                            <a:gd name="T56" fmla="*/ 24 w 31"/>
                            <a:gd name="T57" fmla="*/ 3 h 66"/>
                            <a:gd name="T58" fmla="*/ 19 w 31"/>
                            <a:gd name="T59" fmla="*/ 14 h 66"/>
                            <a:gd name="T60" fmla="*/ 17 w 31"/>
                            <a:gd name="T61" fmla="*/ 27 h 66"/>
                            <a:gd name="T62" fmla="*/ 17 w 31"/>
                            <a:gd name="T63" fmla="*/ 30 h 66"/>
                            <a:gd name="T64" fmla="*/ 17 w 31"/>
                            <a:gd name="T65" fmla="*/ 36 h 66"/>
                            <a:gd name="T66" fmla="*/ 17 w 31"/>
                            <a:gd name="T67" fmla="*/ 39 h 66"/>
                            <a:gd name="T68" fmla="*/ 18 w 31"/>
                            <a:gd name="T69" fmla="*/ 45 h 66"/>
                            <a:gd name="T70" fmla="*/ 23 w 31"/>
                            <a:gd name="T71" fmla="*/ 62 h 66"/>
                            <a:gd name="T72" fmla="*/ 31 w 31"/>
                            <a:gd name="T73" fmla="*/ 66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31" h="66">
                              <a:moveTo>
                                <a:pt x="6" y="66"/>
                              </a:moveTo>
                              <a:lnTo>
                                <a:pt x="6" y="66"/>
                              </a:lnTo>
                              <a:lnTo>
                                <a:pt x="5" y="65"/>
                              </a:lnTo>
                              <a:lnTo>
                                <a:pt x="5" y="64"/>
                              </a:lnTo>
                              <a:lnTo>
                                <a:pt x="4" y="63"/>
                              </a:lnTo>
                              <a:lnTo>
                                <a:pt x="4" y="62"/>
                              </a:lnTo>
                              <a:lnTo>
                                <a:pt x="4" y="61"/>
                              </a:lnTo>
                              <a:lnTo>
                                <a:pt x="3" y="60"/>
                              </a:lnTo>
                              <a:lnTo>
                                <a:pt x="3" y="58"/>
                              </a:lnTo>
                              <a:lnTo>
                                <a:pt x="2" y="56"/>
                              </a:lnTo>
                              <a:lnTo>
                                <a:pt x="2" y="54"/>
                              </a:lnTo>
                              <a:lnTo>
                                <a:pt x="1" y="52"/>
                              </a:lnTo>
                              <a:lnTo>
                                <a:pt x="1" y="51"/>
                              </a:lnTo>
                              <a:lnTo>
                                <a:pt x="1" y="50"/>
                              </a:lnTo>
                              <a:lnTo>
                                <a:pt x="0" y="48"/>
                              </a:lnTo>
                              <a:lnTo>
                                <a:pt x="0" y="47"/>
                              </a:lnTo>
                              <a:lnTo>
                                <a:pt x="0" y="45"/>
                              </a:lnTo>
                              <a:lnTo>
                                <a:pt x="0" y="42"/>
                              </a:lnTo>
                              <a:lnTo>
                                <a:pt x="0" y="39"/>
                              </a:lnTo>
                              <a:lnTo>
                                <a:pt x="0" y="38"/>
                              </a:lnTo>
                              <a:lnTo>
                                <a:pt x="0" y="36"/>
                              </a:lnTo>
                              <a:lnTo>
                                <a:pt x="0" y="33"/>
                              </a:lnTo>
                              <a:lnTo>
                                <a:pt x="0" y="30"/>
                              </a:lnTo>
                              <a:lnTo>
                                <a:pt x="0" y="28"/>
                              </a:lnTo>
                              <a:lnTo>
                                <a:pt x="0" y="27"/>
                              </a:lnTo>
                              <a:lnTo>
                                <a:pt x="0" y="24"/>
                              </a:lnTo>
                              <a:lnTo>
                                <a:pt x="0" y="21"/>
                              </a:lnTo>
                              <a:lnTo>
                                <a:pt x="0" y="20"/>
                              </a:lnTo>
                              <a:lnTo>
                                <a:pt x="1" y="18"/>
                              </a:lnTo>
                              <a:lnTo>
                                <a:pt x="1" y="16"/>
                              </a:lnTo>
                              <a:lnTo>
                                <a:pt x="1" y="14"/>
                              </a:lnTo>
                              <a:lnTo>
                                <a:pt x="2" y="12"/>
                              </a:lnTo>
                              <a:lnTo>
                                <a:pt x="2" y="10"/>
                              </a:lnTo>
                              <a:lnTo>
                                <a:pt x="3" y="9"/>
                              </a:lnTo>
                              <a:lnTo>
                                <a:pt x="3" y="8"/>
                              </a:lnTo>
                              <a:lnTo>
                                <a:pt x="3" y="6"/>
                              </a:lnTo>
                              <a:lnTo>
                                <a:pt x="4" y="5"/>
                              </a:lnTo>
                              <a:lnTo>
                                <a:pt x="4" y="4"/>
                              </a:lnTo>
                              <a:lnTo>
                                <a:pt x="5" y="3"/>
                              </a:lnTo>
                              <a:lnTo>
                                <a:pt x="5" y="2"/>
                              </a:lnTo>
                              <a:lnTo>
                                <a:pt x="5" y="1"/>
                              </a:lnTo>
                              <a:lnTo>
                                <a:pt x="6" y="1"/>
                              </a:lnTo>
                              <a:lnTo>
                                <a:pt x="6" y="0"/>
                              </a:lnTo>
                              <a:lnTo>
                                <a:pt x="31" y="0"/>
                              </a:lnTo>
                              <a:lnTo>
                                <a:pt x="30" y="0"/>
                              </a:lnTo>
                              <a:lnTo>
                                <a:pt x="28" y="0"/>
                              </a:lnTo>
                              <a:lnTo>
                                <a:pt x="27" y="1"/>
                              </a:lnTo>
                              <a:lnTo>
                                <a:pt x="26" y="1"/>
                              </a:lnTo>
                              <a:lnTo>
                                <a:pt x="25" y="2"/>
                              </a:lnTo>
                              <a:lnTo>
                                <a:pt x="24" y="2"/>
                              </a:lnTo>
                              <a:lnTo>
                                <a:pt x="24" y="3"/>
                              </a:lnTo>
                              <a:lnTo>
                                <a:pt x="19" y="12"/>
                              </a:lnTo>
                              <a:lnTo>
                                <a:pt x="19" y="14"/>
                              </a:lnTo>
                              <a:lnTo>
                                <a:pt x="17" y="24"/>
                              </a:lnTo>
                              <a:lnTo>
                                <a:pt x="17" y="27"/>
                              </a:lnTo>
                              <a:lnTo>
                                <a:pt x="17" y="28"/>
                              </a:lnTo>
                              <a:lnTo>
                                <a:pt x="17" y="30"/>
                              </a:lnTo>
                              <a:lnTo>
                                <a:pt x="17" y="33"/>
                              </a:lnTo>
                              <a:lnTo>
                                <a:pt x="17" y="36"/>
                              </a:lnTo>
                              <a:lnTo>
                                <a:pt x="17" y="38"/>
                              </a:lnTo>
                              <a:lnTo>
                                <a:pt x="17" y="39"/>
                              </a:lnTo>
                              <a:lnTo>
                                <a:pt x="17" y="42"/>
                              </a:lnTo>
                              <a:lnTo>
                                <a:pt x="18" y="45"/>
                              </a:lnTo>
                              <a:lnTo>
                                <a:pt x="22" y="61"/>
                              </a:lnTo>
                              <a:lnTo>
                                <a:pt x="23" y="62"/>
                              </a:lnTo>
                              <a:lnTo>
                                <a:pt x="30" y="66"/>
                              </a:lnTo>
                              <a:lnTo>
                                <a:pt x="31" y="6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2BCF3F04" id="Freeform 61" o:spid="_x0000_s1026" style="position:absolute;z-index:-2517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5.25pt,170.9pt,475.25pt,170.9pt,475.2pt,170.85pt,475.2pt,170.8pt,475.15pt,170.75pt,475.15pt,170.7pt,475.15pt,170.65pt,475.1pt,170.6pt,475.1pt,170.5pt,475.05pt,170.4pt,475.05pt,170.3pt,475pt,170.2pt,475pt,170.15pt,475pt,170.1pt,474.95pt,170pt,474.95pt,169.95pt,474.95pt,169.85pt,474.95pt,169.7pt,474.95pt,169.55pt,474.95pt,169.5pt,474.95pt,169.4pt,474.95pt,169.25pt,474.95pt,169.1pt,474.95pt,169pt,474.95pt,168.95pt,474.95pt,168.8pt,474.95pt,168.65pt,474.95pt,168.6pt,475pt,168.5pt,475pt,168.4pt,475pt,168.3pt,475.05pt,168.2pt,475.05pt,168.1pt,475.1pt,168.05pt,475.1pt,168pt,475.1pt,167.9pt,475.15pt,167.85pt,475.15pt,167.8pt,475.2pt,167.75pt,475.2pt,167.7pt,475.2pt,167.65pt,475.25pt,167.65pt,475.25pt,167.6pt,476.5pt,167.6pt,476.45pt,167.6pt,476.35pt,167.6pt,476.3pt,167.65pt,476.25pt,167.65pt,476.2pt,167.7pt,476.15pt,167.7pt,476.15pt,167.75pt,475.9pt,168.2pt,475.9pt,168.3pt,475.8pt,168.8pt,475.8pt,168.95pt,475.8pt,169pt,475.8pt,169.1pt,475.8pt,169.25pt,475.8pt,169.4pt,475.8pt,169.5pt,475.8pt,169.55pt,475.8pt,169.7pt,475.85pt,169.85pt,476.05pt,170.65pt,476.1pt,170.7pt,476.45pt,170.9pt,476.5pt,170.9pt" coordsize="31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" stroked="f">
                <v:path o:connecttype="custom" o:connectlocs="3810,41910;3175,41275;2540,40005;2540,38735;1905,38100;1270,35560;635,33020;635,31750;0,29845;0,26670;0,24130;0,20955;0,17780;0,15240;0,13335;635,11430;635,8890;1270,7620;1905,5715;1905,3810;2540,3175;3175,1905;3175,1270;3810,635;3810,0;19050,0;17145,635;15875,1270;15240,1905;12065,8890;10795,17145;10795,19050;10795,22860;10795,24765;11430,28575;14605,39370;19685,41910" o:connectangles="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 wp14:anchorId="37FC4265" wp14:editId="6061893B">
                <wp:simplePos x="0" y="0"/>
                <wp:positionH relativeFrom="page">
                  <wp:posOffset>6051550</wp:posOffset>
                </wp:positionH>
                <wp:positionV relativeFrom="paragraph">
                  <wp:posOffset>2128520</wp:posOffset>
                </wp:positionV>
                <wp:extent cx="20320" cy="41910"/>
                <wp:effectExtent l="3175" t="8255" r="5080" b="6985"/>
                <wp:wrapNone/>
                <wp:docPr id="111939636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" cy="41910"/>
                        </a:xfrm>
                        <a:custGeom>
                          <a:avLst/>
                          <a:gdLst>
                            <a:gd name="T0" fmla="*/ 0 w 32"/>
                            <a:gd name="T1" fmla="*/ 66 h 66"/>
                            <a:gd name="T2" fmla="*/ 6 w 32"/>
                            <a:gd name="T3" fmla="*/ 64 h 66"/>
                            <a:gd name="T4" fmla="*/ 7 w 32"/>
                            <a:gd name="T5" fmla="*/ 64 h 66"/>
                            <a:gd name="T6" fmla="*/ 11 w 32"/>
                            <a:gd name="T7" fmla="*/ 58 h 66"/>
                            <a:gd name="T8" fmla="*/ 12 w 32"/>
                            <a:gd name="T9" fmla="*/ 56 h 66"/>
                            <a:gd name="T10" fmla="*/ 12 w 32"/>
                            <a:gd name="T11" fmla="*/ 54 h 66"/>
                            <a:gd name="T12" fmla="*/ 13 w 32"/>
                            <a:gd name="T13" fmla="*/ 52 h 66"/>
                            <a:gd name="T14" fmla="*/ 13 w 32"/>
                            <a:gd name="T15" fmla="*/ 51 h 66"/>
                            <a:gd name="T16" fmla="*/ 13 w 32"/>
                            <a:gd name="T17" fmla="*/ 50 h 66"/>
                            <a:gd name="T18" fmla="*/ 14 w 32"/>
                            <a:gd name="T19" fmla="*/ 48 h 66"/>
                            <a:gd name="T20" fmla="*/ 15 w 32"/>
                            <a:gd name="T21" fmla="*/ 33 h 66"/>
                            <a:gd name="T22" fmla="*/ 15 w 32"/>
                            <a:gd name="T23" fmla="*/ 30 h 66"/>
                            <a:gd name="T24" fmla="*/ 11 w 32"/>
                            <a:gd name="T25" fmla="*/ 9 h 66"/>
                            <a:gd name="T26" fmla="*/ 11 w 32"/>
                            <a:gd name="T27" fmla="*/ 8 h 66"/>
                            <a:gd name="T28" fmla="*/ 7 w 32"/>
                            <a:gd name="T29" fmla="*/ 2 h 66"/>
                            <a:gd name="T30" fmla="*/ 7 w 32"/>
                            <a:gd name="T31" fmla="*/ 2 h 66"/>
                            <a:gd name="T32" fmla="*/ 0 w 32"/>
                            <a:gd name="T33" fmla="*/ 0 h 66"/>
                            <a:gd name="T34" fmla="*/ 25 w 32"/>
                            <a:gd name="T35" fmla="*/ 0 h 66"/>
                            <a:gd name="T36" fmla="*/ 26 w 32"/>
                            <a:gd name="T37" fmla="*/ 0 h 66"/>
                            <a:gd name="T38" fmla="*/ 26 w 32"/>
                            <a:gd name="T39" fmla="*/ 1 h 66"/>
                            <a:gd name="T40" fmla="*/ 26 w 32"/>
                            <a:gd name="T41" fmla="*/ 1 h 66"/>
                            <a:gd name="T42" fmla="*/ 26 w 32"/>
                            <a:gd name="T43" fmla="*/ 2 h 66"/>
                            <a:gd name="T44" fmla="*/ 27 w 32"/>
                            <a:gd name="T45" fmla="*/ 2 h 66"/>
                            <a:gd name="T46" fmla="*/ 27 w 32"/>
                            <a:gd name="T47" fmla="*/ 3 h 66"/>
                            <a:gd name="T48" fmla="*/ 27 w 32"/>
                            <a:gd name="T49" fmla="*/ 4 h 66"/>
                            <a:gd name="T50" fmla="*/ 28 w 32"/>
                            <a:gd name="T51" fmla="*/ 5 h 66"/>
                            <a:gd name="T52" fmla="*/ 28 w 32"/>
                            <a:gd name="T53" fmla="*/ 5 h 66"/>
                            <a:gd name="T54" fmla="*/ 28 w 32"/>
                            <a:gd name="T55" fmla="*/ 6 h 66"/>
                            <a:gd name="T56" fmla="*/ 29 w 32"/>
                            <a:gd name="T57" fmla="*/ 8 h 66"/>
                            <a:gd name="T58" fmla="*/ 29 w 32"/>
                            <a:gd name="T59" fmla="*/ 9 h 66"/>
                            <a:gd name="T60" fmla="*/ 31 w 32"/>
                            <a:gd name="T61" fmla="*/ 18 h 66"/>
                            <a:gd name="T62" fmla="*/ 31 w 32"/>
                            <a:gd name="T63" fmla="*/ 20 h 66"/>
                            <a:gd name="T64" fmla="*/ 31 w 32"/>
                            <a:gd name="T65" fmla="*/ 21 h 66"/>
                            <a:gd name="T66" fmla="*/ 31 w 32"/>
                            <a:gd name="T67" fmla="*/ 24 h 66"/>
                            <a:gd name="T68" fmla="*/ 32 w 32"/>
                            <a:gd name="T69" fmla="*/ 24 h 66"/>
                            <a:gd name="T70" fmla="*/ 32 w 32"/>
                            <a:gd name="T71" fmla="*/ 27 h 66"/>
                            <a:gd name="T72" fmla="*/ 32 w 32"/>
                            <a:gd name="T73" fmla="*/ 28 h 66"/>
                            <a:gd name="T74" fmla="*/ 32 w 32"/>
                            <a:gd name="T75" fmla="*/ 30 h 66"/>
                            <a:gd name="T76" fmla="*/ 32 w 32"/>
                            <a:gd name="T77" fmla="*/ 33 h 66"/>
                            <a:gd name="T78" fmla="*/ 32 w 32"/>
                            <a:gd name="T79" fmla="*/ 36 h 66"/>
                            <a:gd name="T80" fmla="*/ 32 w 32"/>
                            <a:gd name="T81" fmla="*/ 38 h 66"/>
                            <a:gd name="T82" fmla="*/ 32 w 32"/>
                            <a:gd name="T83" fmla="*/ 39 h 66"/>
                            <a:gd name="T84" fmla="*/ 32 w 32"/>
                            <a:gd name="T85" fmla="*/ 42 h 66"/>
                            <a:gd name="T86" fmla="*/ 31 w 32"/>
                            <a:gd name="T87" fmla="*/ 45 h 66"/>
                            <a:gd name="T88" fmla="*/ 31 w 32"/>
                            <a:gd name="T89" fmla="*/ 47 h 66"/>
                            <a:gd name="T90" fmla="*/ 28 w 32"/>
                            <a:gd name="T91" fmla="*/ 60 h 66"/>
                            <a:gd name="T92" fmla="*/ 28 w 32"/>
                            <a:gd name="T93" fmla="*/ 61 h 66"/>
                            <a:gd name="T94" fmla="*/ 28 w 32"/>
                            <a:gd name="T95" fmla="*/ 61 h 66"/>
                            <a:gd name="T96" fmla="*/ 27 w 32"/>
                            <a:gd name="T97" fmla="*/ 62 h 66"/>
                            <a:gd name="T98" fmla="*/ 27 w 32"/>
                            <a:gd name="T99" fmla="*/ 63 h 66"/>
                            <a:gd name="T100" fmla="*/ 27 w 32"/>
                            <a:gd name="T101" fmla="*/ 64 h 66"/>
                            <a:gd name="T102" fmla="*/ 26 w 32"/>
                            <a:gd name="T103" fmla="*/ 65 h 66"/>
                            <a:gd name="T104" fmla="*/ 26 w 32"/>
                            <a:gd name="T105" fmla="*/ 65 h 66"/>
                            <a:gd name="T106" fmla="*/ 26 w 32"/>
                            <a:gd name="T107" fmla="*/ 66 h 66"/>
                            <a:gd name="T108" fmla="*/ 26 w 32"/>
                            <a:gd name="T109" fmla="*/ 66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32" h="66">
                              <a:moveTo>
                                <a:pt x="0" y="66"/>
                              </a:moveTo>
                              <a:lnTo>
                                <a:pt x="6" y="64"/>
                              </a:lnTo>
                              <a:lnTo>
                                <a:pt x="7" y="64"/>
                              </a:lnTo>
                              <a:lnTo>
                                <a:pt x="11" y="58"/>
                              </a:lnTo>
                              <a:lnTo>
                                <a:pt x="12" y="56"/>
                              </a:lnTo>
                              <a:lnTo>
                                <a:pt x="12" y="54"/>
                              </a:lnTo>
                              <a:lnTo>
                                <a:pt x="13" y="52"/>
                              </a:lnTo>
                              <a:lnTo>
                                <a:pt x="13" y="51"/>
                              </a:lnTo>
                              <a:lnTo>
                                <a:pt x="13" y="50"/>
                              </a:lnTo>
                              <a:lnTo>
                                <a:pt x="14" y="48"/>
                              </a:lnTo>
                              <a:lnTo>
                                <a:pt x="15" y="33"/>
                              </a:lnTo>
                              <a:lnTo>
                                <a:pt x="15" y="30"/>
                              </a:lnTo>
                              <a:lnTo>
                                <a:pt x="11" y="9"/>
                              </a:lnTo>
                              <a:lnTo>
                                <a:pt x="11" y="8"/>
                              </a:lnTo>
                              <a:lnTo>
                                <a:pt x="7" y="2"/>
                              </a:lnTo>
                              <a:lnTo>
                                <a:pt x="0" y="0"/>
                              </a:lnTo>
                              <a:lnTo>
                                <a:pt x="25" y="0"/>
                              </a:lnTo>
                              <a:lnTo>
                                <a:pt x="26" y="0"/>
                              </a:lnTo>
                              <a:lnTo>
                                <a:pt x="26" y="1"/>
                              </a:lnTo>
                              <a:lnTo>
                                <a:pt x="26" y="2"/>
                              </a:lnTo>
                              <a:lnTo>
                                <a:pt x="27" y="2"/>
                              </a:lnTo>
                              <a:lnTo>
                                <a:pt x="27" y="3"/>
                              </a:lnTo>
                              <a:lnTo>
                                <a:pt x="27" y="4"/>
                              </a:lnTo>
                              <a:lnTo>
                                <a:pt x="28" y="5"/>
                              </a:lnTo>
                              <a:lnTo>
                                <a:pt x="28" y="6"/>
                              </a:lnTo>
                              <a:lnTo>
                                <a:pt x="29" y="8"/>
                              </a:lnTo>
                              <a:lnTo>
                                <a:pt x="29" y="9"/>
                              </a:lnTo>
                              <a:lnTo>
                                <a:pt x="31" y="18"/>
                              </a:lnTo>
                              <a:lnTo>
                                <a:pt x="31" y="20"/>
                              </a:lnTo>
                              <a:lnTo>
                                <a:pt x="31" y="21"/>
                              </a:lnTo>
                              <a:lnTo>
                                <a:pt x="31" y="24"/>
                              </a:lnTo>
                              <a:lnTo>
                                <a:pt x="32" y="24"/>
                              </a:lnTo>
                              <a:lnTo>
                                <a:pt x="32" y="27"/>
                              </a:lnTo>
                              <a:lnTo>
                                <a:pt x="32" y="28"/>
                              </a:lnTo>
                              <a:lnTo>
                                <a:pt x="32" y="30"/>
                              </a:lnTo>
                              <a:lnTo>
                                <a:pt x="32" y="33"/>
                              </a:lnTo>
                              <a:lnTo>
                                <a:pt x="32" y="36"/>
                              </a:lnTo>
                              <a:lnTo>
                                <a:pt x="32" y="38"/>
                              </a:lnTo>
                              <a:lnTo>
                                <a:pt x="32" y="39"/>
                              </a:lnTo>
                              <a:lnTo>
                                <a:pt x="32" y="42"/>
                              </a:lnTo>
                              <a:lnTo>
                                <a:pt x="31" y="45"/>
                              </a:lnTo>
                              <a:lnTo>
                                <a:pt x="31" y="47"/>
                              </a:lnTo>
                              <a:lnTo>
                                <a:pt x="28" y="60"/>
                              </a:lnTo>
                              <a:lnTo>
                                <a:pt x="28" y="61"/>
                              </a:lnTo>
                              <a:lnTo>
                                <a:pt x="27" y="62"/>
                              </a:lnTo>
                              <a:lnTo>
                                <a:pt x="27" y="63"/>
                              </a:lnTo>
                              <a:lnTo>
                                <a:pt x="27" y="64"/>
                              </a:lnTo>
                              <a:lnTo>
                                <a:pt x="26" y="65"/>
                              </a:lnTo>
                              <a:lnTo>
                                <a:pt x="26" y="6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234A39BA" id="Freeform 62" o:spid="_x0000_s1026" style="position:absolute;z-index:-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6.5pt,170.9pt,476.8pt,170.8pt,476.85pt,170.8pt,477.05pt,170.5pt,477.1pt,170.4pt,477.1pt,170.3pt,477.15pt,170.2pt,477.15pt,170.15pt,477.15pt,170.1pt,477.2pt,170pt,477.25pt,169.25pt,477.25pt,169.1pt,477.05pt,168.05pt,477.05pt,168pt,476.85pt,167.7pt,476.5pt,167.6pt,477.75pt,167.6pt,477.8pt,167.6pt,477.8pt,167.65pt,477.8pt,167.7pt,477.85pt,167.7pt,477.85pt,167.75pt,477.85pt,167.8pt,477.9pt,167.85pt,477.9pt,167.9pt,477.95pt,168pt,477.95pt,168.05pt,478.05pt,168.5pt,478.05pt,168.6pt,478.05pt,168.65pt,478.05pt,168.8pt,478.1pt,168.8pt,478.1pt,168.95pt,478.1pt,169pt,478.1pt,169.1pt,478.1pt,169.25pt,478.1pt,169.4pt,478.1pt,169.5pt,478.1pt,169.55pt,478.1pt,169.7pt,478.05pt,169.85pt,478.05pt,169.95pt,477.9pt,170.6pt,477.9pt,170.65pt,477.85pt,170.7pt,477.85pt,170.75pt,477.85pt,170.8pt,477.8pt,170.85pt,477.8pt,170.9pt" coordsize="32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" stroked="f">
                <v:path o:connecttype="custom" o:connectlocs="0,41910;3810,40640;4445,40640;6985,36830;7620,35560;7620,34290;8255,33020;8255,32385;8255,31750;8890,30480;9525,20955;9525,19050;6985,5715;6985,5080;4445,1270;4445,1270;0,0;15875,0;16510,0;16510,635;16510,635;16510,1270;17145,1270;17145,1905;17145,2540;17780,3175;17780,3175;17780,3810;18415,5080;18415,5715;19685,11430;19685,12700;19685,13335;19685,15240;20320,15240;20320,17145;20320,17780;20320,19050;20320,20955;20320,22860;20320,24130;20320,24765;20320,26670;19685,28575;19685,29845;17780,38100;17780,38735;17780,38735;17145,39370;17145,40005;17145,40640;16510,41275;16510,41275;16510,41910;16510,41910" o:connectangles="0,0,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7792" behindDoc="1" locked="0" layoutInCell="1" allowOverlap="1" wp14:anchorId="638BEFA3" wp14:editId="57DB2BC4">
                <wp:simplePos x="0" y="0"/>
                <wp:positionH relativeFrom="page">
                  <wp:posOffset>6035675</wp:posOffset>
                </wp:positionH>
                <wp:positionV relativeFrom="paragraph">
                  <wp:posOffset>2118360</wp:posOffset>
                </wp:positionV>
                <wp:extent cx="31750" cy="10160"/>
                <wp:effectExtent l="6350" t="7620" r="0" b="1270"/>
                <wp:wrapNone/>
                <wp:docPr id="625433227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" cy="10160"/>
                        </a:xfrm>
                        <a:custGeom>
                          <a:avLst/>
                          <a:gdLst>
                            <a:gd name="T0" fmla="*/ 0 w 50"/>
                            <a:gd name="T1" fmla="*/ 16 h 16"/>
                            <a:gd name="T2" fmla="*/ 0 w 50"/>
                            <a:gd name="T3" fmla="*/ 15 h 16"/>
                            <a:gd name="T4" fmla="*/ 2 w 50"/>
                            <a:gd name="T5" fmla="*/ 13 h 16"/>
                            <a:gd name="T6" fmla="*/ 3 w 50"/>
                            <a:gd name="T7" fmla="*/ 10 h 16"/>
                            <a:gd name="T8" fmla="*/ 5 w 50"/>
                            <a:gd name="T9" fmla="*/ 8 h 16"/>
                            <a:gd name="T10" fmla="*/ 7 w 50"/>
                            <a:gd name="T11" fmla="*/ 7 h 16"/>
                            <a:gd name="T12" fmla="*/ 9 w 50"/>
                            <a:gd name="T13" fmla="*/ 5 h 16"/>
                            <a:gd name="T14" fmla="*/ 12 w 50"/>
                            <a:gd name="T15" fmla="*/ 4 h 16"/>
                            <a:gd name="T16" fmla="*/ 14 w 50"/>
                            <a:gd name="T17" fmla="*/ 2 h 16"/>
                            <a:gd name="T18" fmla="*/ 17 w 50"/>
                            <a:gd name="T19" fmla="*/ 2 h 16"/>
                            <a:gd name="T20" fmla="*/ 19 w 50"/>
                            <a:gd name="T21" fmla="*/ 1 h 16"/>
                            <a:gd name="T22" fmla="*/ 22 w 50"/>
                            <a:gd name="T23" fmla="*/ 1 h 16"/>
                            <a:gd name="T24" fmla="*/ 25 w 50"/>
                            <a:gd name="T25" fmla="*/ 0 h 16"/>
                            <a:gd name="T26" fmla="*/ 28 w 50"/>
                            <a:gd name="T27" fmla="*/ 1 h 16"/>
                            <a:gd name="T28" fmla="*/ 31 w 50"/>
                            <a:gd name="T29" fmla="*/ 1 h 16"/>
                            <a:gd name="T30" fmla="*/ 34 w 50"/>
                            <a:gd name="T31" fmla="*/ 2 h 16"/>
                            <a:gd name="T32" fmla="*/ 41 w 50"/>
                            <a:gd name="T33" fmla="*/ 5 h 16"/>
                            <a:gd name="T34" fmla="*/ 43 w 50"/>
                            <a:gd name="T35" fmla="*/ 7 h 16"/>
                            <a:gd name="T36" fmla="*/ 45 w 50"/>
                            <a:gd name="T37" fmla="*/ 8 h 16"/>
                            <a:gd name="T38" fmla="*/ 47 w 50"/>
                            <a:gd name="T39" fmla="*/ 10 h 16"/>
                            <a:gd name="T40" fmla="*/ 49 w 50"/>
                            <a:gd name="T41" fmla="*/ 13 h 16"/>
                            <a:gd name="T42" fmla="*/ 50 w 50"/>
                            <a:gd name="T43" fmla="*/ 15 h 16"/>
                            <a:gd name="T44" fmla="*/ 50 w 50"/>
                            <a:gd name="T45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50" h="16">
                              <a:moveTo>
                                <a:pt x="0" y="16"/>
                              </a:moveTo>
                              <a:lnTo>
                                <a:pt x="0" y="15"/>
                              </a:lnTo>
                              <a:lnTo>
                                <a:pt x="2" y="13"/>
                              </a:lnTo>
                              <a:lnTo>
                                <a:pt x="3" y="10"/>
                              </a:lnTo>
                              <a:lnTo>
                                <a:pt x="5" y="8"/>
                              </a:lnTo>
                              <a:lnTo>
                                <a:pt x="7" y="7"/>
                              </a:lnTo>
                              <a:lnTo>
                                <a:pt x="9" y="5"/>
                              </a:lnTo>
                              <a:lnTo>
                                <a:pt x="12" y="4"/>
                              </a:lnTo>
                              <a:lnTo>
                                <a:pt x="14" y="2"/>
                              </a:lnTo>
                              <a:lnTo>
                                <a:pt x="17" y="2"/>
                              </a:lnTo>
                              <a:lnTo>
                                <a:pt x="19" y="1"/>
                              </a:lnTo>
                              <a:lnTo>
                                <a:pt x="22" y="1"/>
                              </a:lnTo>
                              <a:lnTo>
                                <a:pt x="25" y="0"/>
                              </a:lnTo>
                              <a:lnTo>
                                <a:pt x="28" y="1"/>
                              </a:lnTo>
                              <a:lnTo>
                                <a:pt x="31" y="1"/>
                              </a:lnTo>
                              <a:lnTo>
                                <a:pt x="34" y="2"/>
                              </a:lnTo>
                              <a:lnTo>
                                <a:pt x="41" y="5"/>
                              </a:lnTo>
                              <a:lnTo>
                                <a:pt x="43" y="7"/>
                              </a:lnTo>
                              <a:lnTo>
                                <a:pt x="45" y="8"/>
                              </a:lnTo>
                              <a:lnTo>
                                <a:pt x="47" y="10"/>
                              </a:lnTo>
                              <a:lnTo>
                                <a:pt x="49" y="13"/>
                              </a:lnTo>
                              <a:lnTo>
                                <a:pt x="50" y="15"/>
                              </a:lnTo>
                              <a:lnTo>
                                <a:pt x="50" y="1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7A2B40DD" id="Freeform 63" o:spid="_x0000_s1026" style="position:absolute;z-index:-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5.25pt,167.6pt,475.25pt,167.55pt,475.35pt,167.45pt,475.4pt,167.3pt,475.5pt,167.2pt,475.6pt,167.15pt,475.7pt,167.05pt,475.85pt,167pt,475.95pt,166.9pt,476.1pt,166.9pt,476.2pt,166.85pt,476.35pt,166.85pt,476.5pt,166.8pt,476.65pt,166.85pt,476.8pt,166.85pt,476.95pt,166.9pt,477.3pt,167.05pt,477.4pt,167.15pt,477.5pt,167.2pt,477.6pt,167.3pt,477.7pt,167.45pt,477.75pt,167.55pt,477.75pt,167.6pt" coordsize="5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" stroked="f">
                <v:path o:connecttype="custom" o:connectlocs="0,10160;0,9525;1270,8255;1905,6350;3175,5080;4445,4445;5715,3175;7620,2540;8890,1270;10795,1270;12065,635;13970,635;15875,0;17780,635;19685,635;21590,1270;26035,3175;27305,4445;28575,5080;29845,6350;31115,8255;31750,9525;31750,10160" o:connectangles="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0A751CFB" wp14:editId="759F1AE8">
                <wp:simplePos x="0" y="0"/>
                <wp:positionH relativeFrom="page">
                  <wp:posOffset>6080125</wp:posOffset>
                </wp:positionH>
                <wp:positionV relativeFrom="paragraph">
                  <wp:posOffset>2118360</wp:posOffset>
                </wp:positionV>
                <wp:extent cx="25400" cy="60960"/>
                <wp:effectExtent l="3175" t="7620" r="0" b="7620"/>
                <wp:wrapNone/>
                <wp:docPr id="165340514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" cy="60960"/>
                        </a:xfrm>
                        <a:custGeom>
                          <a:avLst/>
                          <a:gdLst>
                            <a:gd name="T0" fmla="*/ 40 w 40"/>
                            <a:gd name="T1" fmla="*/ 19 h 96"/>
                            <a:gd name="T2" fmla="*/ 39 w 40"/>
                            <a:gd name="T3" fmla="*/ 19 h 96"/>
                            <a:gd name="T4" fmla="*/ 39 w 40"/>
                            <a:gd name="T5" fmla="*/ 19 h 96"/>
                            <a:gd name="T6" fmla="*/ 39 w 40"/>
                            <a:gd name="T7" fmla="*/ 19 h 96"/>
                            <a:gd name="T8" fmla="*/ 38 w 40"/>
                            <a:gd name="T9" fmla="*/ 19 h 96"/>
                            <a:gd name="T10" fmla="*/ 38 w 40"/>
                            <a:gd name="T11" fmla="*/ 19 h 96"/>
                            <a:gd name="T12" fmla="*/ 38 w 40"/>
                            <a:gd name="T13" fmla="*/ 19 h 96"/>
                            <a:gd name="T14" fmla="*/ 37 w 40"/>
                            <a:gd name="T15" fmla="*/ 19 h 96"/>
                            <a:gd name="T16" fmla="*/ 37 w 40"/>
                            <a:gd name="T17" fmla="*/ 19 h 96"/>
                            <a:gd name="T18" fmla="*/ 17 w 40"/>
                            <a:gd name="T19" fmla="*/ 40 h 96"/>
                            <a:gd name="T20" fmla="*/ 17 w 40"/>
                            <a:gd name="T21" fmla="*/ 96 h 96"/>
                            <a:gd name="T22" fmla="*/ 0 w 40"/>
                            <a:gd name="T23" fmla="*/ 96 h 96"/>
                            <a:gd name="T24" fmla="*/ 0 w 40"/>
                            <a:gd name="T25" fmla="*/ 2 h 96"/>
                            <a:gd name="T26" fmla="*/ 17 w 40"/>
                            <a:gd name="T27" fmla="*/ 2 h 96"/>
                            <a:gd name="T28" fmla="*/ 17 w 40"/>
                            <a:gd name="T29" fmla="*/ 16 h 96"/>
                            <a:gd name="T30" fmla="*/ 17 w 40"/>
                            <a:gd name="T31" fmla="*/ 14 h 96"/>
                            <a:gd name="T32" fmla="*/ 40 w 40"/>
                            <a:gd name="T33" fmla="*/ 0 h 96"/>
                            <a:gd name="T34" fmla="*/ 40 w 40"/>
                            <a:gd name="T35" fmla="*/ 19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" h="96">
                              <a:moveTo>
                                <a:pt x="40" y="19"/>
                              </a:moveTo>
                              <a:lnTo>
                                <a:pt x="39" y="19"/>
                              </a:lnTo>
                              <a:lnTo>
                                <a:pt x="38" y="19"/>
                              </a:lnTo>
                              <a:lnTo>
                                <a:pt x="37" y="19"/>
                              </a:lnTo>
                              <a:lnTo>
                                <a:pt x="17" y="40"/>
                              </a:lnTo>
                              <a:lnTo>
                                <a:pt x="17" y="96"/>
                              </a:lnTo>
                              <a:lnTo>
                                <a:pt x="0" y="96"/>
                              </a:lnTo>
                              <a:lnTo>
                                <a:pt x="0" y="2"/>
                              </a:lnTo>
                              <a:lnTo>
                                <a:pt x="17" y="2"/>
                              </a:lnTo>
                              <a:lnTo>
                                <a:pt x="17" y="16"/>
                              </a:lnTo>
                              <a:lnTo>
                                <a:pt x="17" y="14"/>
                              </a:lnTo>
                              <a:lnTo>
                                <a:pt x="40" y="0"/>
                              </a:lnTo>
                              <a:lnTo>
                                <a:pt x="40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925E9D" id="Freeform 64" o:spid="_x0000_s1026" style="position:absolute;margin-left:478.75pt;margin-top:166.8pt;width:2pt;height:4.8pt;z-index:-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40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" path="m40,19r-1,l38,19r-1,l17,40r,56l,96,,2r17,l17,16r,-2l40,r,19xe" stroked="f">
                <v:path o:connecttype="custom" o:connectlocs="25400,12065;24765,12065;24765,12065;24765,12065;24130,12065;24130,12065;24130,12065;23495,12065;23495,12065;10795,25400;10795,60960;0,60960;0,1270;10795,1270;10795,10160;10795,8890;25400,0;25400,12065" o:connectangles="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 wp14:anchorId="49E577B7" wp14:editId="1B506CC7">
                <wp:simplePos x="0" y="0"/>
                <wp:positionH relativeFrom="page">
                  <wp:posOffset>6106160</wp:posOffset>
                </wp:positionH>
                <wp:positionV relativeFrom="paragraph">
                  <wp:posOffset>2103755</wp:posOffset>
                </wp:positionV>
                <wp:extent cx="24765" cy="75565"/>
                <wp:effectExtent l="635" t="2540" r="3175" b="0"/>
                <wp:wrapNone/>
                <wp:docPr id="76908454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" cy="75565"/>
                        </a:xfrm>
                        <a:custGeom>
                          <a:avLst/>
                          <a:gdLst>
                            <a:gd name="T0" fmla="*/ 26 w 39"/>
                            <a:gd name="T1" fmla="*/ 25 h 119"/>
                            <a:gd name="T2" fmla="*/ 39 w 39"/>
                            <a:gd name="T3" fmla="*/ 25 h 119"/>
                            <a:gd name="T4" fmla="*/ 39 w 39"/>
                            <a:gd name="T5" fmla="*/ 38 h 119"/>
                            <a:gd name="T6" fmla="*/ 26 w 39"/>
                            <a:gd name="T7" fmla="*/ 38 h 119"/>
                            <a:gd name="T8" fmla="*/ 26 w 39"/>
                            <a:gd name="T9" fmla="*/ 119 h 119"/>
                            <a:gd name="T10" fmla="*/ 9 w 39"/>
                            <a:gd name="T11" fmla="*/ 119 h 119"/>
                            <a:gd name="T12" fmla="*/ 9 w 39"/>
                            <a:gd name="T13" fmla="*/ 38 h 119"/>
                            <a:gd name="T14" fmla="*/ 0 w 39"/>
                            <a:gd name="T15" fmla="*/ 38 h 119"/>
                            <a:gd name="T16" fmla="*/ 0 w 39"/>
                            <a:gd name="T17" fmla="*/ 25 h 119"/>
                            <a:gd name="T18" fmla="*/ 9 w 39"/>
                            <a:gd name="T19" fmla="*/ 25 h 119"/>
                            <a:gd name="T20" fmla="*/ 9 w 39"/>
                            <a:gd name="T21" fmla="*/ 0 h 119"/>
                            <a:gd name="T22" fmla="*/ 26 w 39"/>
                            <a:gd name="T23" fmla="*/ 0 h 119"/>
                            <a:gd name="T24" fmla="*/ 26 w 39"/>
                            <a:gd name="T25" fmla="*/ 25 h 1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39" h="119">
                              <a:moveTo>
                                <a:pt x="26" y="25"/>
                              </a:moveTo>
                              <a:lnTo>
                                <a:pt x="39" y="25"/>
                              </a:lnTo>
                              <a:lnTo>
                                <a:pt x="39" y="38"/>
                              </a:lnTo>
                              <a:lnTo>
                                <a:pt x="26" y="38"/>
                              </a:lnTo>
                              <a:lnTo>
                                <a:pt x="26" y="119"/>
                              </a:lnTo>
                              <a:lnTo>
                                <a:pt x="9" y="119"/>
                              </a:lnTo>
                              <a:lnTo>
                                <a:pt x="9" y="38"/>
                              </a:lnTo>
                              <a:lnTo>
                                <a:pt x="0" y="38"/>
                              </a:lnTo>
                              <a:lnTo>
                                <a:pt x="0" y="25"/>
                              </a:lnTo>
                              <a:lnTo>
                                <a:pt x="9" y="25"/>
                              </a:lnTo>
                              <a:lnTo>
                                <a:pt x="9" y="0"/>
                              </a:lnTo>
                              <a:lnTo>
                                <a:pt x="26" y="0"/>
                              </a:lnTo>
                              <a:lnTo>
                                <a:pt x="26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3EA063" id="Freeform 65" o:spid="_x0000_s1026" style="position:absolute;margin-left:480.8pt;margin-top:165.65pt;width:1.95pt;height:5.95pt;z-index:-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39,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" path="m26,25r13,l39,38r-13,l26,119r-17,l9,38,,38,,25r9,l9,,26,r,25xe" stroked="f">
                <v:path o:connecttype="custom" o:connectlocs="16510,15875;24765,15875;24765,24130;16510,24130;16510,75565;5715,75565;5715,24130;0,24130;0,15875;5715,15875;5715,0;16510,0;16510,15875" o:connectangles="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 wp14:anchorId="032E799B" wp14:editId="50B4C641">
                <wp:simplePos x="0" y="0"/>
                <wp:positionH relativeFrom="page">
                  <wp:posOffset>5852795</wp:posOffset>
                </wp:positionH>
                <wp:positionV relativeFrom="paragraph">
                  <wp:posOffset>1089660</wp:posOffset>
                </wp:positionV>
                <wp:extent cx="15240" cy="50165"/>
                <wp:effectExtent l="4445" t="0" r="0" b="0"/>
                <wp:wrapNone/>
                <wp:docPr id="1010403788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" cy="50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71A32E" id="Rectangle 66" o:spid="_x0000_s1026" style="position:absolute;margin-left:460.85pt;margin-top:85.8pt;width:1.2pt;height:3.95pt;z-index:-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" stroked="f">
                <v:stroke joinstyle="round"/>
                <w10:wrap anchorx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28FBE5C8" wp14:editId="7AEEE654">
                <wp:simplePos x="0" y="0"/>
                <wp:positionH relativeFrom="page">
                  <wp:posOffset>5868035</wp:posOffset>
                </wp:positionH>
                <wp:positionV relativeFrom="paragraph">
                  <wp:posOffset>1089660</wp:posOffset>
                </wp:positionV>
                <wp:extent cx="8890" cy="635"/>
                <wp:effectExtent l="635" t="0" r="0" b="1270"/>
                <wp:wrapNone/>
                <wp:docPr id="1539866980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"/>
                        </a:xfrm>
                        <a:custGeom>
                          <a:avLst/>
                          <a:gdLst>
                            <a:gd name="T0" fmla="*/ 7 w 14"/>
                            <a:gd name="T1" fmla="*/ 1 w 14"/>
                            <a:gd name="T2" fmla="*/ 1 w 14"/>
                            <a:gd name="T3" fmla="*/ 1 w 14"/>
                            <a:gd name="T4" fmla="*/ 1 w 14"/>
                            <a:gd name="T5" fmla="*/ 0 w 14"/>
                            <a:gd name="T6" fmla="*/ 14 w 14"/>
                            <a:gd name="T7" fmla="*/ 14 w 14"/>
                            <a:gd name="T8" fmla="*/ 13 w 14"/>
                            <a:gd name="T9" fmla="*/ 13 w 14"/>
                            <a:gd name="T10" fmla="*/ 12 w 14"/>
                            <a:gd name="T11" fmla="*/ 11 w 14"/>
                            <a:gd name="T12" fmla="*/ 11 w 14"/>
                            <a:gd name="T13" fmla="*/ 10 w 14"/>
                            <a:gd name="T14" fmla="*/ 9 w 14"/>
                            <a:gd name="T15" fmla="*/ 9 w 14"/>
                            <a:gd name="T16" fmla="*/ 8 w 14"/>
                            <a:gd name="T17" fmla="*/ 8 w 14"/>
                            <a:gd name="T18" fmla="*/ 8 w 14"/>
                            <a:gd name="T19" fmla="*/ 8 w 14"/>
                            <a:gd name="T20" fmla="*/ 7 w 1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</a:cxnLst>
                          <a:rect l="0" t="0" r="r" b="b"/>
                          <a:pathLst>
                            <a:path w="14">
                              <a:moveTo>
                                <a:pt x="7" y="0"/>
                              </a:moveTo>
                              <a:lnTo>
                                <a:pt x="1" y="0"/>
                              </a:lnTo>
                              <a:lnTo>
                                <a:pt x="0" y="0"/>
                              </a:lnTo>
                              <a:lnTo>
                                <a:pt x="14" y="0"/>
                              </a:lnTo>
                              <a:lnTo>
                                <a:pt x="13" y="0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B5CA7D" id="Freeform 67" o:spid="_x0000_s1026" style="position:absolute;margin-left:462.05pt;margin-top:85.8pt;width:.7pt;height:.05pt;z-index:-2516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4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" path="m7,l1,,,,14,,13,,12,,11,,10,,9,,8,,7,e" stroked="f">
                <v:path o:connecttype="custom" o:connectlocs="4445,0;635,0;635,0;635,0;635,0;0,0;8890,0;8890,0;8255,0;8255,0;7620,0;6985,0;6985,0;6350,0;5715,0;5715,0;5080,0;5080,0;5080,0;5080,0;4445,0" o:connectangles="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 wp14:anchorId="62AB0585" wp14:editId="1784AF78">
                <wp:simplePos x="0" y="0"/>
                <wp:positionH relativeFrom="page">
                  <wp:posOffset>5852795</wp:posOffset>
                </wp:positionH>
                <wp:positionV relativeFrom="paragraph">
                  <wp:posOffset>1075690</wp:posOffset>
                </wp:positionV>
                <wp:extent cx="51435" cy="13970"/>
                <wp:effectExtent l="4445" t="3175" r="1270" b="1905"/>
                <wp:wrapNone/>
                <wp:docPr id="1763880374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" cy="13970"/>
                        </a:xfrm>
                        <a:custGeom>
                          <a:avLst/>
                          <a:gdLst>
                            <a:gd name="T0" fmla="*/ 0 w 81"/>
                            <a:gd name="T1" fmla="*/ 22 h 22"/>
                            <a:gd name="T2" fmla="*/ 0 w 81"/>
                            <a:gd name="T3" fmla="*/ 22 h 22"/>
                            <a:gd name="T4" fmla="*/ 0 w 81"/>
                            <a:gd name="T5" fmla="*/ 0 h 22"/>
                            <a:gd name="T6" fmla="*/ 81 w 81"/>
                            <a:gd name="T7" fmla="*/ 0 h 22"/>
                            <a:gd name="T8" fmla="*/ 42 w 81"/>
                            <a:gd name="T9" fmla="*/ 21 h 22"/>
                            <a:gd name="T10" fmla="*/ 38 w 81"/>
                            <a:gd name="T11" fmla="*/ 22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1" h="22">
                              <a:moveTo>
                                <a:pt x="0" y="22"/>
                              </a:moveTo>
                              <a:lnTo>
                                <a:pt x="0" y="22"/>
                              </a:lnTo>
                              <a:lnTo>
                                <a:pt x="0" y="0"/>
                              </a:lnTo>
                              <a:lnTo>
                                <a:pt x="81" y="0"/>
                              </a:lnTo>
                              <a:lnTo>
                                <a:pt x="42" y="21"/>
                              </a:lnTo>
                              <a:lnTo>
                                <a:pt x="38" y="2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22271CAE" id="Freeform 68" o:spid="_x0000_s1026" style="position:absolute;z-index:-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0.85pt,85.8pt,460.85pt,85.8pt,460.85pt,84.7pt,464.9pt,84.7pt,462.95pt,85.75pt,462.75pt,85.8pt" coordsize="81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" stroked="f">
                <v:path o:connecttype="custom" o:connectlocs="0,13970;0,13970;0,0;51435,0;26670,13335;24130,13970" o:connectangles="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 wp14:anchorId="55FFA452" wp14:editId="55F58564">
                <wp:simplePos x="0" y="0"/>
                <wp:positionH relativeFrom="page">
                  <wp:posOffset>5852795</wp:posOffset>
                </wp:positionH>
                <wp:positionV relativeFrom="paragraph">
                  <wp:posOffset>1038860</wp:posOffset>
                </wp:positionV>
                <wp:extent cx="15240" cy="36830"/>
                <wp:effectExtent l="4445" t="4445" r="0" b="0"/>
                <wp:wrapNone/>
                <wp:docPr id="116980851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" cy="36830"/>
                        </a:xfrm>
                        <a:custGeom>
                          <a:avLst/>
                          <a:gdLst>
                            <a:gd name="T0" fmla="*/ 0 w 24"/>
                            <a:gd name="T1" fmla="*/ 58 h 58"/>
                            <a:gd name="T2" fmla="*/ 0 w 24"/>
                            <a:gd name="T3" fmla="*/ 0 h 58"/>
                            <a:gd name="T4" fmla="*/ 24 w 24"/>
                            <a:gd name="T5" fmla="*/ 0 h 58"/>
                            <a:gd name="T6" fmla="*/ 24 w 24"/>
                            <a:gd name="T7" fmla="*/ 58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" h="58">
                              <a:moveTo>
                                <a:pt x="0" y="58"/>
                              </a:moveTo>
                              <a:lnTo>
                                <a:pt x="0" y="0"/>
                              </a:lnTo>
                              <a:lnTo>
                                <a:pt x="24" y="0"/>
                              </a:lnTo>
                              <a:lnTo>
                                <a:pt x="24" y="5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49A1C4A" id="Freeform 69" o:spid="_x0000_s1026" style="position:absolute;z-index:-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0.85pt,84.7pt,460.85pt,81.8pt,462.05pt,81.8pt,462.05pt,84.7pt" coordsize="24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" stroked="f">
                <v:path o:connecttype="custom" o:connectlocs="0,36830;0,0;15240,0;15240,36830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 wp14:anchorId="4B4FB1EF" wp14:editId="4B9A4A01">
                <wp:simplePos x="0" y="0"/>
                <wp:positionH relativeFrom="page">
                  <wp:posOffset>5872480</wp:posOffset>
                </wp:positionH>
                <wp:positionV relativeFrom="paragraph">
                  <wp:posOffset>1038860</wp:posOffset>
                </wp:positionV>
                <wp:extent cx="36195" cy="36830"/>
                <wp:effectExtent l="5080" t="4445" r="6350" b="6350"/>
                <wp:wrapNone/>
                <wp:docPr id="1901202262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830"/>
                        </a:xfrm>
                        <a:custGeom>
                          <a:avLst/>
                          <a:gdLst>
                            <a:gd name="T0" fmla="*/ 20 w 57"/>
                            <a:gd name="T1" fmla="*/ 55 h 58"/>
                            <a:gd name="T2" fmla="*/ 31 w 57"/>
                            <a:gd name="T3" fmla="*/ 42 h 58"/>
                            <a:gd name="T4" fmla="*/ 31 w 57"/>
                            <a:gd name="T5" fmla="*/ 39 h 58"/>
                            <a:gd name="T6" fmla="*/ 32 w 57"/>
                            <a:gd name="T7" fmla="*/ 29 h 58"/>
                            <a:gd name="T8" fmla="*/ 32 w 57"/>
                            <a:gd name="T9" fmla="*/ 26 h 58"/>
                            <a:gd name="T10" fmla="*/ 32 w 57"/>
                            <a:gd name="T11" fmla="*/ 23 h 58"/>
                            <a:gd name="T12" fmla="*/ 32 w 57"/>
                            <a:gd name="T13" fmla="*/ 20 h 58"/>
                            <a:gd name="T14" fmla="*/ 31 w 57"/>
                            <a:gd name="T15" fmla="*/ 18 h 58"/>
                            <a:gd name="T16" fmla="*/ 30 w 57"/>
                            <a:gd name="T17" fmla="*/ 15 h 58"/>
                            <a:gd name="T18" fmla="*/ 25 w 57"/>
                            <a:gd name="T19" fmla="*/ 7 h 58"/>
                            <a:gd name="T20" fmla="*/ 23 w 57"/>
                            <a:gd name="T21" fmla="*/ 5 h 58"/>
                            <a:gd name="T22" fmla="*/ 15 w 57"/>
                            <a:gd name="T23" fmla="*/ 2 h 58"/>
                            <a:gd name="T24" fmla="*/ 49 w 57"/>
                            <a:gd name="T25" fmla="*/ 0 h 58"/>
                            <a:gd name="T26" fmla="*/ 50 w 57"/>
                            <a:gd name="T27" fmla="*/ 1 h 58"/>
                            <a:gd name="T28" fmla="*/ 52 w 57"/>
                            <a:gd name="T29" fmla="*/ 5 h 58"/>
                            <a:gd name="T30" fmla="*/ 52 w 57"/>
                            <a:gd name="T31" fmla="*/ 7 h 58"/>
                            <a:gd name="T32" fmla="*/ 53 w 57"/>
                            <a:gd name="T33" fmla="*/ 10 h 58"/>
                            <a:gd name="T34" fmla="*/ 54 w 57"/>
                            <a:gd name="T35" fmla="*/ 11 h 58"/>
                            <a:gd name="T36" fmla="*/ 55 w 57"/>
                            <a:gd name="T37" fmla="*/ 13 h 58"/>
                            <a:gd name="T38" fmla="*/ 55 w 57"/>
                            <a:gd name="T39" fmla="*/ 15 h 58"/>
                            <a:gd name="T40" fmla="*/ 56 w 57"/>
                            <a:gd name="T41" fmla="*/ 18 h 58"/>
                            <a:gd name="T42" fmla="*/ 56 w 57"/>
                            <a:gd name="T43" fmla="*/ 20 h 58"/>
                            <a:gd name="T44" fmla="*/ 57 w 57"/>
                            <a:gd name="T45" fmla="*/ 30 h 58"/>
                            <a:gd name="T46" fmla="*/ 56 w 57"/>
                            <a:gd name="T47" fmla="*/ 34 h 58"/>
                            <a:gd name="T48" fmla="*/ 56 w 57"/>
                            <a:gd name="T49" fmla="*/ 37 h 58"/>
                            <a:gd name="T50" fmla="*/ 56 w 57"/>
                            <a:gd name="T51" fmla="*/ 40 h 58"/>
                            <a:gd name="T52" fmla="*/ 55 w 57"/>
                            <a:gd name="T53" fmla="*/ 43 h 58"/>
                            <a:gd name="T54" fmla="*/ 55 w 57"/>
                            <a:gd name="T55" fmla="*/ 46 h 58"/>
                            <a:gd name="T56" fmla="*/ 54 w 57"/>
                            <a:gd name="T57" fmla="*/ 48 h 58"/>
                            <a:gd name="T58" fmla="*/ 53 w 57"/>
                            <a:gd name="T59" fmla="*/ 51 h 58"/>
                            <a:gd name="T60" fmla="*/ 52 w 57"/>
                            <a:gd name="T61" fmla="*/ 54 h 58"/>
                            <a:gd name="T62" fmla="*/ 51 w 57"/>
                            <a:gd name="T63" fmla="*/ 56 h 58"/>
                            <a:gd name="T64" fmla="*/ 50 w 57"/>
                            <a:gd name="T65" fmla="*/ 57 h 58"/>
                            <a:gd name="T66" fmla="*/ 50 w 57"/>
                            <a:gd name="T67" fmla="*/ 58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57" h="58">
                              <a:moveTo>
                                <a:pt x="2" y="58"/>
                              </a:moveTo>
                              <a:lnTo>
                                <a:pt x="20" y="55"/>
                              </a:lnTo>
                              <a:lnTo>
                                <a:pt x="30" y="43"/>
                              </a:lnTo>
                              <a:lnTo>
                                <a:pt x="31" y="42"/>
                              </a:lnTo>
                              <a:lnTo>
                                <a:pt x="31" y="40"/>
                              </a:lnTo>
                              <a:lnTo>
                                <a:pt x="31" y="39"/>
                              </a:lnTo>
                              <a:lnTo>
                                <a:pt x="32" y="37"/>
                              </a:lnTo>
                              <a:lnTo>
                                <a:pt x="32" y="29"/>
                              </a:lnTo>
                              <a:lnTo>
                                <a:pt x="32" y="27"/>
                              </a:lnTo>
                              <a:lnTo>
                                <a:pt x="32" y="26"/>
                              </a:lnTo>
                              <a:lnTo>
                                <a:pt x="32" y="25"/>
                              </a:lnTo>
                              <a:lnTo>
                                <a:pt x="32" y="23"/>
                              </a:lnTo>
                              <a:lnTo>
                                <a:pt x="32" y="22"/>
                              </a:lnTo>
                              <a:lnTo>
                                <a:pt x="32" y="20"/>
                              </a:lnTo>
                              <a:lnTo>
                                <a:pt x="31" y="18"/>
                              </a:lnTo>
                              <a:lnTo>
                                <a:pt x="31" y="17"/>
                              </a:lnTo>
                              <a:lnTo>
                                <a:pt x="30" y="15"/>
                              </a:lnTo>
                              <a:lnTo>
                                <a:pt x="26" y="8"/>
                              </a:lnTo>
                              <a:lnTo>
                                <a:pt x="25" y="7"/>
                              </a:lnTo>
                              <a:lnTo>
                                <a:pt x="24" y="6"/>
                              </a:lnTo>
                              <a:lnTo>
                                <a:pt x="23" y="5"/>
                              </a:lnTo>
                              <a:lnTo>
                                <a:pt x="16" y="2"/>
                              </a:lnTo>
                              <a:lnTo>
                                <a:pt x="15" y="2"/>
                              </a:lnTo>
                              <a:lnTo>
                                <a:pt x="0" y="0"/>
                              </a:lnTo>
                              <a:lnTo>
                                <a:pt x="49" y="0"/>
                              </a:lnTo>
                              <a:lnTo>
                                <a:pt x="50" y="1"/>
                              </a:lnTo>
                              <a:lnTo>
                                <a:pt x="52" y="5"/>
                              </a:lnTo>
                              <a:lnTo>
                                <a:pt x="52" y="6"/>
                              </a:lnTo>
                              <a:lnTo>
                                <a:pt x="52" y="7"/>
                              </a:lnTo>
                              <a:lnTo>
                                <a:pt x="53" y="8"/>
                              </a:lnTo>
                              <a:lnTo>
                                <a:pt x="53" y="10"/>
                              </a:lnTo>
                              <a:lnTo>
                                <a:pt x="54" y="10"/>
                              </a:lnTo>
                              <a:lnTo>
                                <a:pt x="54" y="11"/>
                              </a:lnTo>
                              <a:lnTo>
                                <a:pt x="54" y="13"/>
                              </a:lnTo>
                              <a:lnTo>
                                <a:pt x="55" y="13"/>
                              </a:lnTo>
                              <a:lnTo>
                                <a:pt x="55" y="15"/>
                              </a:lnTo>
                              <a:lnTo>
                                <a:pt x="55" y="17"/>
                              </a:lnTo>
                              <a:lnTo>
                                <a:pt x="56" y="18"/>
                              </a:lnTo>
                              <a:lnTo>
                                <a:pt x="56" y="20"/>
                              </a:lnTo>
                              <a:lnTo>
                                <a:pt x="56" y="22"/>
                              </a:lnTo>
                              <a:lnTo>
                                <a:pt x="57" y="30"/>
                              </a:lnTo>
                              <a:lnTo>
                                <a:pt x="56" y="32"/>
                              </a:lnTo>
                              <a:lnTo>
                                <a:pt x="56" y="34"/>
                              </a:lnTo>
                              <a:lnTo>
                                <a:pt x="56" y="35"/>
                              </a:lnTo>
                              <a:lnTo>
                                <a:pt x="56" y="37"/>
                              </a:lnTo>
                              <a:lnTo>
                                <a:pt x="56" y="39"/>
                              </a:lnTo>
                              <a:lnTo>
                                <a:pt x="56" y="40"/>
                              </a:lnTo>
                              <a:lnTo>
                                <a:pt x="55" y="42"/>
                              </a:lnTo>
                              <a:lnTo>
                                <a:pt x="55" y="43"/>
                              </a:lnTo>
                              <a:lnTo>
                                <a:pt x="55" y="44"/>
                              </a:lnTo>
                              <a:lnTo>
                                <a:pt x="55" y="46"/>
                              </a:lnTo>
                              <a:lnTo>
                                <a:pt x="54" y="47"/>
                              </a:lnTo>
                              <a:lnTo>
                                <a:pt x="54" y="48"/>
                              </a:lnTo>
                              <a:lnTo>
                                <a:pt x="53" y="50"/>
                              </a:lnTo>
                              <a:lnTo>
                                <a:pt x="53" y="51"/>
                              </a:lnTo>
                              <a:lnTo>
                                <a:pt x="52" y="53"/>
                              </a:lnTo>
                              <a:lnTo>
                                <a:pt x="52" y="54"/>
                              </a:lnTo>
                              <a:lnTo>
                                <a:pt x="51" y="55"/>
                              </a:lnTo>
                              <a:lnTo>
                                <a:pt x="51" y="56"/>
                              </a:lnTo>
                              <a:lnTo>
                                <a:pt x="50" y="57"/>
                              </a:lnTo>
                              <a:lnTo>
                                <a:pt x="50" y="5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0C6B26A9" id="Freeform 70" o:spid="_x0000_s1026" style="position:absolute;z-index:-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2.5pt,84.7pt,463.4pt,84.55pt,463.9pt,83.95pt,463.95pt,83.9pt,463.95pt,83.8pt,463.95pt,83.75pt,464pt,83.65pt,464pt,83.25pt,464pt,83.15pt,464pt,83.1pt,464pt,83.05pt,464pt,82.95pt,464pt,82.9pt,464pt,82.8pt,463.95pt,82.7pt,463.95pt,82.65pt,463.9pt,82.55pt,463.7pt,82.2pt,463.65pt,82.15pt,463.6pt,82.1pt,463.55pt,82.05pt,463.2pt,81.9pt,463.15pt,81.9pt,462.4pt,81.8pt,464.85pt,81.8pt,464.9pt,81.85pt,465pt,82.05pt,465pt,82.1pt,465pt,82.15pt,465.05pt,82.2pt,465.05pt,82.3pt,465.1pt,82.3pt,465.1pt,82.35pt,465.1pt,82.45pt,465.15pt,82.45pt,465.15pt,82.55pt,465.15pt,82.65pt,465.2pt,82.7pt,465.2pt,82.8pt,465.2pt,82.9pt,465.25pt,83.3pt,465.2pt,83.4pt,465.2pt,83.5pt,465.2pt,83.55pt,465.2pt,83.65pt,465.2pt,83.75pt,465.2pt,83.8pt,465.15pt,83.9pt,465.15pt,83.95pt,465.15pt,84pt,465.15pt,84.1pt,465.1pt,84.15pt,465.1pt,84.2pt,465.05pt,84.3pt,465.05pt,84.35pt,465pt,84.45pt,465pt,84.5pt,464.95pt,84.55pt,464.95pt,84.6pt,464.9pt,84.65pt,464.9pt,84.7pt" coordsize="57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" stroked="f">
                <v:path o:connecttype="custom" o:connectlocs="12700,34925;19685,26670;19685,24765;20320,18415;20320,16510;20320,14605;20320,12700;19685,11430;19050,9525;15875,4445;14605,3175;9525,1270;31115,0;31750,635;33020,3175;33020,4445;33655,6350;34290,6985;34925,8255;34925,9525;35560,11430;35560,12700;36195,19050;35560,21590;35560,23495;35560,25400;34925,27305;34925,29210;34290,30480;33655,32385;33020,34290;32385,35560;31750,36195;31750,36830" o:connectangles="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 wp14:anchorId="4B69F6FD" wp14:editId="1F8299A9">
                <wp:simplePos x="0" y="0"/>
                <wp:positionH relativeFrom="page">
                  <wp:posOffset>5852795</wp:posOffset>
                </wp:positionH>
                <wp:positionV relativeFrom="paragraph">
                  <wp:posOffset>1025525</wp:posOffset>
                </wp:positionV>
                <wp:extent cx="50800" cy="13335"/>
                <wp:effectExtent l="4445" t="635" r="1905" b="5080"/>
                <wp:wrapNone/>
                <wp:docPr id="943356471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" cy="13335"/>
                        </a:xfrm>
                        <a:custGeom>
                          <a:avLst/>
                          <a:gdLst>
                            <a:gd name="T0" fmla="*/ 0 w 80"/>
                            <a:gd name="T1" fmla="*/ 21 h 21"/>
                            <a:gd name="T2" fmla="*/ 0 w 80"/>
                            <a:gd name="T3" fmla="*/ 21 h 21"/>
                            <a:gd name="T4" fmla="*/ 0 w 80"/>
                            <a:gd name="T5" fmla="*/ 0 h 21"/>
                            <a:gd name="T6" fmla="*/ 29 w 80"/>
                            <a:gd name="T7" fmla="*/ 0 h 21"/>
                            <a:gd name="T8" fmla="*/ 80 w 80"/>
                            <a:gd name="T9" fmla="*/ 21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0" h="21">
                              <a:moveTo>
                                <a:pt x="0" y="21"/>
                              </a:moveTo>
                              <a:lnTo>
                                <a:pt x="0" y="21"/>
                              </a:ln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80" y="2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648EAAB9" id="Freeform 71" o:spid="_x0000_s1026" style="position:absolute;z-index:-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0.85pt,81.8pt,460.85pt,81.8pt,460.85pt,80.75pt,462.3pt,80.75pt,464.85pt,81.8pt" coordsize="80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" stroked="f">
                <v:path o:connecttype="custom" o:connectlocs="0,13335;0,13335;0,0;18415,0;50800,13335" o:connectangles="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 wp14:anchorId="3B352798" wp14:editId="5B61A15B">
                <wp:simplePos x="0" y="0"/>
                <wp:positionH relativeFrom="page">
                  <wp:posOffset>5956300</wp:posOffset>
                </wp:positionH>
                <wp:positionV relativeFrom="paragraph">
                  <wp:posOffset>1132205</wp:posOffset>
                </wp:positionV>
                <wp:extent cx="29210" cy="8890"/>
                <wp:effectExtent l="3175" t="2540" r="5715" b="7620"/>
                <wp:wrapNone/>
                <wp:docPr id="1481325260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8890"/>
                        </a:xfrm>
                        <a:custGeom>
                          <a:avLst/>
                          <a:gdLst>
                            <a:gd name="T0" fmla="*/ 22 w 46"/>
                            <a:gd name="T1" fmla="*/ 14 h 14"/>
                            <a:gd name="T2" fmla="*/ 21 w 46"/>
                            <a:gd name="T3" fmla="*/ 14 h 14"/>
                            <a:gd name="T4" fmla="*/ 19 w 46"/>
                            <a:gd name="T5" fmla="*/ 14 h 14"/>
                            <a:gd name="T6" fmla="*/ 19 w 46"/>
                            <a:gd name="T7" fmla="*/ 14 h 14"/>
                            <a:gd name="T8" fmla="*/ 18 w 46"/>
                            <a:gd name="T9" fmla="*/ 14 h 14"/>
                            <a:gd name="T10" fmla="*/ 17 w 46"/>
                            <a:gd name="T11" fmla="*/ 14 h 14"/>
                            <a:gd name="T12" fmla="*/ 16 w 46"/>
                            <a:gd name="T13" fmla="*/ 14 h 14"/>
                            <a:gd name="T14" fmla="*/ 15 w 46"/>
                            <a:gd name="T15" fmla="*/ 13 h 14"/>
                            <a:gd name="T16" fmla="*/ 14 w 46"/>
                            <a:gd name="T17" fmla="*/ 13 h 14"/>
                            <a:gd name="T18" fmla="*/ 13 w 46"/>
                            <a:gd name="T19" fmla="*/ 13 h 14"/>
                            <a:gd name="T20" fmla="*/ 13 w 46"/>
                            <a:gd name="T21" fmla="*/ 13 h 14"/>
                            <a:gd name="T22" fmla="*/ 12 w 46"/>
                            <a:gd name="T23" fmla="*/ 12 h 14"/>
                            <a:gd name="T24" fmla="*/ 11 w 46"/>
                            <a:gd name="T25" fmla="*/ 12 h 14"/>
                            <a:gd name="T26" fmla="*/ 10 w 46"/>
                            <a:gd name="T27" fmla="*/ 12 h 14"/>
                            <a:gd name="T28" fmla="*/ 9 w 46"/>
                            <a:gd name="T29" fmla="*/ 11 h 14"/>
                            <a:gd name="T30" fmla="*/ 8 w 46"/>
                            <a:gd name="T31" fmla="*/ 10 h 14"/>
                            <a:gd name="T32" fmla="*/ 8 w 46"/>
                            <a:gd name="T33" fmla="*/ 10 h 14"/>
                            <a:gd name="T34" fmla="*/ 7 w 46"/>
                            <a:gd name="T35" fmla="*/ 9 h 14"/>
                            <a:gd name="T36" fmla="*/ 6 w 46"/>
                            <a:gd name="T37" fmla="*/ 9 h 14"/>
                            <a:gd name="T38" fmla="*/ 6 w 46"/>
                            <a:gd name="T39" fmla="*/ 8 h 14"/>
                            <a:gd name="T40" fmla="*/ 5 w 46"/>
                            <a:gd name="T41" fmla="*/ 7 h 14"/>
                            <a:gd name="T42" fmla="*/ 4 w 46"/>
                            <a:gd name="T43" fmla="*/ 7 h 14"/>
                            <a:gd name="T44" fmla="*/ 3 w 46"/>
                            <a:gd name="T45" fmla="*/ 5 h 14"/>
                            <a:gd name="T46" fmla="*/ 2 w 46"/>
                            <a:gd name="T47" fmla="*/ 4 h 14"/>
                            <a:gd name="T48" fmla="*/ 1 w 46"/>
                            <a:gd name="T49" fmla="*/ 3 h 14"/>
                            <a:gd name="T50" fmla="*/ 0 w 46"/>
                            <a:gd name="T51" fmla="*/ 2 h 14"/>
                            <a:gd name="T52" fmla="*/ 0 w 46"/>
                            <a:gd name="T53" fmla="*/ 0 h 14"/>
                            <a:gd name="T54" fmla="*/ 46 w 46"/>
                            <a:gd name="T55" fmla="*/ 0 h 14"/>
                            <a:gd name="T56" fmla="*/ 45 w 46"/>
                            <a:gd name="T57" fmla="*/ 1 h 14"/>
                            <a:gd name="T58" fmla="*/ 44 w 46"/>
                            <a:gd name="T59" fmla="*/ 3 h 14"/>
                            <a:gd name="T60" fmla="*/ 43 w 46"/>
                            <a:gd name="T61" fmla="*/ 4 h 14"/>
                            <a:gd name="T62" fmla="*/ 42 w 46"/>
                            <a:gd name="T63" fmla="*/ 5 h 14"/>
                            <a:gd name="T64" fmla="*/ 36 w 46"/>
                            <a:gd name="T65" fmla="*/ 10 h 14"/>
                            <a:gd name="T66" fmla="*/ 35 w 46"/>
                            <a:gd name="T67" fmla="*/ 11 h 14"/>
                            <a:gd name="T68" fmla="*/ 34 w 46"/>
                            <a:gd name="T69" fmla="*/ 12 h 14"/>
                            <a:gd name="T70" fmla="*/ 34 w 46"/>
                            <a:gd name="T71" fmla="*/ 12 h 14"/>
                            <a:gd name="T72" fmla="*/ 33 w 46"/>
                            <a:gd name="T73" fmla="*/ 12 h 14"/>
                            <a:gd name="T74" fmla="*/ 32 w 46"/>
                            <a:gd name="T75" fmla="*/ 13 h 14"/>
                            <a:gd name="T76" fmla="*/ 31 w 46"/>
                            <a:gd name="T77" fmla="*/ 13 h 14"/>
                            <a:gd name="T78" fmla="*/ 30 w 46"/>
                            <a:gd name="T79" fmla="*/ 13 h 14"/>
                            <a:gd name="T80" fmla="*/ 23 w 46"/>
                            <a:gd name="T81" fmla="*/ 14 h 14"/>
                            <a:gd name="T82" fmla="*/ 22 w 46"/>
                            <a:gd name="T83" fmla="*/ 14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46" h="14">
                              <a:moveTo>
                                <a:pt x="22" y="14"/>
                              </a:moveTo>
                              <a:lnTo>
                                <a:pt x="21" y="14"/>
                              </a:lnTo>
                              <a:lnTo>
                                <a:pt x="19" y="14"/>
                              </a:lnTo>
                              <a:lnTo>
                                <a:pt x="18" y="14"/>
                              </a:lnTo>
                              <a:lnTo>
                                <a:pt x="17" y="14"/>
                              </a:lnTo>
                              <a:lnTo>
                                <a:pt x="16" y="14"/>
                              </a:lnTo>
                              <a:lnTo>
                                <a:pt x="15" y="13"/>
                              </a:lnTo>
                              <a:lnTo>
                                <a:pt x="14" y="13"/>
                              </a:lnTo>
                              <a:lnTo>
                                <a:pt x="13" y="13"/>
                              </a:lnTo>
                              <a:lnTo>
                                <a:pt x="12" y="12"/>
                              </a:lnTo>
                              <a:lnTo>
                                <a:pt x="11" y="12"/>
                              </a:lnTo>
                              <a:lnTo>
                                <a:pt x="10" y="12"/>
                              </a:lnTo>
                              <a:lnTo>
                                <a:pt x="9" y="11"/>
                              </a:lnTo>
                              <a:lnTo>
                                <a:pt x="8" y="10"/>
                              </a:lnTo>
                              <a:lnTo>
                                <a:pt x="7" y="9"/>
                              </a:lnTo>
                              <a:lnTo>
                                <a:pt x="6" y="9"/>
                              </a:lnTo>
                              <a:lnTo>
                                <a:pt x="6" y="8"/>
                              </a:lnTo>
                              <a:lnTo>
                                <a:pt x="5" y="7"/>
                              </a:lnTo>
                              <a:lnTo>
                                <a:pt x="4" y="7"/>
                              </a:lnTo>
                              <a:lnTo>
                                <a:pt x="3" y="5"/>
                              </a:lnTo>
                              <a:lnTo>
                                <a:pt x="2" y="4"/>
                              </a:lnTo>
                              <a:lnTo>
                                <a:pt x="1" y="3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lnTo>
                                <a:pt x="46" y="0"/>
                              </a:lnTo>
                              <a:lnTo>
                                <a:pt x="45" y="1"/>
                              </a:lnTo>
                              <a:lnTo>
                                <a:pt x="44" y="3"/>
                              </a:lnTo>
                              <a:lnTo>
                                <a:pt x="43" y="4"/>
                              </a:lnTo>
                              <a:lnTo>
                                <a:pt x="42" y="5"/>
                              </a:lnTo>
                              <a:lnTo>
                                <a:pt x="36" y="10"/>
                              </a:lnTo>
                              <a:lnTo>
                                <a:pt x="35" y="11"/>
                              </a:lnTo>
                              <a:lnTo>
                                <a:pt x="34" y="12"/>
                              </a:lnTo>
                              <a:lnTo>
                                <a:pt x="33" y="12"/>
                              </a:lnTo>
                              <a:lnTo>
                                <a:pt x="32" y="13"/>
                              </a:lnTo>
                              <a:lnTo>
                                <a:pt x="31" y="13"/>
                              </a:lnTo>
                              <a:lnTo>
                                <a:pt x="30" y="13"/>
                              </a:lnTo>
                              <a:lnTo>
                                <a:pt x="23" y="14"/>
                              </a:lnTo>
                              <a:lnTo>
                                <a:pt x="22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A40562" id="Freeform 72" o:spid="_x0000_s1026" style="position:absolute;margin-left:469pt;margin-top:89.15pt;width:2.3pt;height:.7pt;z-index:-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4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" path="m22,14r-1,l19,14r-1,l17,14r-1,l15,13r-1,l13,13,12,12r-1,l10,12,9,11,8,10,7,9,6,9,6,8,5,7,4,7,3,5,2,4,1,3,,2,,,46,,45,1,44,3,43,4,42,5r-6,5l35,11r-1,1l33,12r-1,1l31,13r-1,l23,14r-1,xe" stroked="f">
                <v:path o:connecttype="custom" o:connectlocs="13970,8890;13335,8890;12065,8890;12065,8890;11430,8890;10795,8890;10160,8890;9525,8255;8890,8255;8255,8255;8255,8255;7620,7620;6985,7620;6350,7620;5715,6985;5080,6350;5080,6350;4445,5715;3810,5715;3810,5080;3175,4445;2540,4445;1905,3175;1270,2540;635,1905;0,1270;0,0;29210,0;28575,635;27940,1905;27305,2540;26670,3175;22860,6350;22225,6985;21590,7620;21590,7620;20955,7620;20320,8255;19685,8255;19050,8255;14605,8890;13970,8890" o:connectangles="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 wp14:anchorId="013CCA57" wp14:editId="01FA7ABE">
                <wp:simplePos x="0" y="0"/>
                <wp:positionH relativeFrom="page">
                  <wp:posOffset>5985510</wp:posOffset>
                </wp:positionH>
                <wp:positionV relativeFrom="paragraph">
                  <wp:posOffset>1132205</wp:posOffset>
                </wp:positionV>
                <wp:extent cx="13970" cy="7620"/>
                <wp:effectExtent l="3810" t="2540" r="1270" b="0"/>
                <wp:wrapNone/>
                <wp:docPr id="43964684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7620"/>
                        </a:xfrm>
                        <a:custGeom>
                          <a:avLst/>
                          <a:gdLst>
                            <a:gd name="T0" fmla="*/ 0 w 22"/>
                            <a:gd name="T1" fmla="*/ 12 h 12"/>
                            <a:gd name="T2" fmla="*/ 0 w 22"/>
                            <a:gd name="T3" fmla="*/ 0 h 12"/>
                            <a:gd name="T4" fmla="*/ 22 w 22"/>
                            <a:gd name="T5" fmla="*/ 0 h 12"/>
                            <a:gd name="T6" fmla="*/ 22 w 22"/>
                            <a:gd name="T7" fmla="*/ 12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2" h="12">
                              <a:moveTo>
                                <a:pt x="0" y="12"/>
                              </a:moveTo>
                              <a:lnTo>
                                <a:pt x="0" y="0"/>
                              </a:lnTo>
                              <a:lnTo>
                                <a:pt x="22" y="0"/>
                              </a:lnTo>
                              <a:lnTo>
                                <a:pt x="22" y="1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182B14D4" id="Freeform 73" o:spid="_x0000_s1026" style="position:absolute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1.3pt,89.75pt,471.3pt,89.15pt,472.4pt,89.15pt,472.4pt,89.75pt" coordsize="2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" stroked="f">
                <v:path o:connecttype="custom" o:connectlocs="0,7620;0,0;13970,0;13970,7620" o:connectangles="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142B1019" wp14:editId="3F3CC661">
                <wp:simplePos x="0" y="0"/>
                <wp:positionH relativeFrom="page">
                  <wp:posOffset>5954395</wp:posOffset>
                </wp:positionH>
                <wp:positionV relativeFrom="paragraph">
                  <wp:posOffset>1128395</wp:posOffset>
                </wp:positionV>
                <wp:extent cx="45085" cy="3810"/>
                <wp:effectExtent l="1270" t="8255" r="1270" b="6985"/>
                <wp:wrapNone/>
                <wp:docPr id="1881957954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3810"/>
                        </a:xfrm>
                        <a:custGeom>
                          <a:avLst/>
                          <a:gdLst>
                            <a:gd name="T0" fmla="*/ 3 w 71"/>
                            <a:gd name="T1" fmla="*/ 6 h 6"/>
                            <a:gd name="T2" fmla="*/ 2 w 71"/>
                            <a:gd name="T3" fmla="*/ 4 h 6"/>
                            <a:gd name="T4" fmla="*/ 0 w 71"/>
                            <a:gd name="T5" fmla="*/ 1 h 6"/>
                            <a:gd name="T6" fmla="*/ 0 w 71"/>
                            <a:gd name="T7" fmla="*/ 0 h 6"/>
                            <a:gd name="T8" fmla="*/ 71 w 71"/>
                            <a:gd name="T9" fmla="*/ 0 h 6"/>
                            <a:gd name="T10" fmla="*/ 71 w 71"/>
                            <a:gd name="T11" fmla="*/ 1 h 6"/>
                            <a:gd name="T12" fmla="*/ 71 w 71"/>
                            <a:gd name="T13" fmla="*/ 4 h 6"/>
                            <a:gd name="T14" fmla="*/ 71 w 71"/>
                            <a:gd name="T15" fmla="*/ 6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1" h="6">
                              <a:moveTo>
                                <a:pt x="3" y="6"/>
                              </a:moveTo>
                              <a:lnTo>
                                <a:pt x="2" y="4"/>
                              </a:lnTo>
                              <a:lnTo>
                                <a:pt x="0" y="1"/>
                              </a:lnTo>
                              <a:lnTo>
                                <a:pt x="0" y="0"/>
                              </a:lnTo>
                              <a:lnTo>
                                <a:pt x="71" y="0"/>
                              </a:lnTo>
                              <a:lnTo>
                                <a:pt x="71" y="1"/>
                              </a:lnTo>
                              <a:lnTo>
                                <a:pt x="71" y="4"/>
                              </a:lnTo>
                              <a:lnTo>
                                <a:pt x="71" y="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0CF2A56" id="Freeform 74" o:spid="_x0000_s1026" style="position:absolute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9pt,89.15pt,468.95pt,89.05pt,468.85pt,88.9pt,468.85pt,88.85pt,472.4pt,88.85pt,472.4pt,88.9pt,472.4pt,89.05pt,472.4pt,89.15pt" coordsize="71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" stroked="f">
                <v:path o:connecttype="custom" o:connectlocs="1905,3810;1270,2540;0,635;0,0;45085,0;45085,635;45085,2540;45085,3810" o:connectangles="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5315542B" wp14:editId="21654A6A">
                <wp:simplePos x="0" y="0"/>
                <wp:positionH relativeFrom="page">
                  <wp:posOffset>5950585</wp:posOffset>
                </wp:positionH>
                <wp:positionV relativeFrom="paragraph">
                  <wp:posOffset>1074420</wp:posOffset>
                </wp:positionV>
                <wp:extent cx="24765" cy="53975"/>
                <wp:effectExtent l="6985" t="1905" r="6350" b="1270"/>
                <wp:wrapNone/>
                <wp:docPr id="2137193252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" cy="53975"/>
                        </a:xfrm>
                        <a:custGeom>
                          <a:avLst/>
                          <a:gdLst>
                            <a:gd name="T0" fmla="*/ 5 w 39"/>
                            <a:gd name="T1" fmla="*/ 84 h 85"/>
                            <a:gd name="T2" fmla="*/ 5 w 39"/>
                            <a:gd name="T3" fmla="*/ 83 h 85"/>
                            <a:gd name="T4" fmla="*/ 5 w 39"/>
                            <a:gd name="T5" fmla="*/ 82 h 85"/>
                            <a:gd name="T6" fmla="*/ 4 w 39"/>
                            <a:gd name="T7" fmla="*/ 79 h 85"/>
                            <a:gd name="T8" fmla="*/ 4 w 39"/>
                            <a:gd name="T9" fmla="*/ 78 h 85"/>
                            <a:gd name="T10" fmla="*/ 3 w 39"/>
                            <a:gd name="T11" fmla="*/ 74 h 85"/>
                            <a:gd name="T12" fmla="*/ 2 w 39"/>
                            <a:gd name="T13" fmla="*/ 72 h 85"/>
                            <a:gd name="T14" fmla="*/ 2 w 39"/>
                            <a:gd name="T15" fmla="*/ 69 h 85"/>
                            <a:gd name="T16" fmla="*/ 1 w 39"/>
                            <a:gd name="T17" fmla="*/ 65 h 85"/>
                            <a:gd name="T18" fmla="*/ 1 w 39"/>
                            <a:gd name="T19" fmla="*/ 61 h 85"/>
                            <a:gd name="T20" fmla="*/ 0 w 39"/>
                            <a:gd name="T21" fmla="*/ 58 h 85"/>
                            <a:gd name="T22" fmla="*/ 0 w 39"/>
                            <a:gd name="T23" fmla="*/ 50 h 85"/>
                            <a:gd name="T24" fmla="*/ 0 w 39"/>
                            <a:gd name="T25" fmla="*/ 47 h 85"/>
                            <a:gd name="T26" fmla="*/ 0 w 39"/>
                            <a:gd name="T27" fmla="*/ 38 h 85"/>
                            <a:gd name="T28" fmla="*/ 0 w 39"/>
                            <a:gd name="T29" fmla="*/ 25 h 85"/>
                            <a:gd name="T30" fmla="*/ 1 w 39"/>
                            <a:gd name="T31" fmla="*/ 21 h 85"/>
                            <a:gd name="T32" fmla="*/ 1 w 39"/>
                            <a:gd name="T33" fmla="*/ 18 h 85"/>
                            <a:gd name="T34" fmla="*/ 2 w 39"/>
                            <a:gd name="T35" fmla="*/ 15 h 85"/>
                            <a:gd name="T36" fmla="*/ 3 w 39"/>
                            <a:gd name="T37" fmla="*/ 11 h 85"/>
                            <a:gd name="T38" fmla="*/ 3 w 39"/>
                            <a:gd name="T39" fmla="*/ 9 h 85"/>
                            <a:gd name="T40" fmla="*/ 4 w 39"/>
                            <a:gd name="T41" fmla="*/ 6 h 85"/>
                            <a:gd name="T42" fmla="*/ 4 w 39"/>
                            <a:gd name="T43" fmla="*/ 4 h 85"/>
                            <a:gd name="T44" fmla="*/ 5 w 39"/>
                            <a:gd name="T45" fmla="*/ 2 h 85"/>
                            <a:gd name="T46" fmla="*/ 5 w 39"/>
                            <a:gd name="T47" fmla="*/ 1 h 85"/>
                            <a:gd name="T48" fmla="*/ 6 w 39"/>
                            <a:gd name="T49" fmla="*/ 1 h 85"/>
                            <a:gd name="T50" fmla="*/ 28 w 39"/>
                            <a:gd name="T51" fmla="*/ 6 h 85"/>
                            <a:gd name="T52" fmla="*/ 24 w 39"/>
                            <a:gd name="T53" fmla="*/ 15 h 85"/>
                            <a:gd name="T54" fmla="*/ 23 w 39"/>
                            <a:gd name="T55" fmla="*/ 25 h 85"/>
                            <a:gd name="T56" fmla="*/ 22 w 39"/>
                            <a:gd name="T57" fmla="*/ 31 h 85"/>
                            <a:gd name="T58" fmla="*/ 22 w 39"/>
                            <a:gd name="T59" fmla="*/ 36 h 85"/>
                            <a:gd name="T60" fmla="*/ 23 w 39"/>
                            <a:gd name="T61" fmla="*/ 54 h 85"/>
                            <a:gd name="T62" fmla="*/ 23 w 39"/>
                            <a:gd name="T63" fmla="*/ 60 h 85"/>
                            <a:gd name="T64" fmla="*/ 23 w 39"/>
                            <a:gd name="T65" fmla="*/ 64 h 85"/>
                            <a:gd name="T66" fmla="*/ 28 w 39"/>
                            <a:gd name="T67" fmla="*/ 79 h 85"/>
                            <a:gd name="T68" fmla="*/ 39 w 39"/>
                            <a:gd name="T69" fmla="*/ 85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9" h="85">
                              <a:moveTo>
                                <a:pt x="6" y="85"/>
                              </a:moveTo>
                              <a:lnTo>
                                <a:pt x="5" y="84"/>
                              </a:lnTo>
                              <a:lnTo>
                                <a:pt x="5" y="83"/>
                              </a:lnTo>
                              <a:lnTo>
                                <a:pt x="5" y="82"/>
                              </a:lnTo>
                              <a:lnTo>
                                <a:pt x="4" y="81"/>
                              </a:lnTo>
                              <a:lnTo>
                                <a:pt x="4" y="79"/>
                              </a:lnTo>
                              <a:lnTo>
                                <a:pt x="4" y="78"/>
                              </a:lnTo>
                              <a:lnTo>
                                <a:pt x="3" y="76"/>
                              </a:lnTo>
                              <a:lnTo>
                                <a:pt x="3" y="74"/>
                              </a:lnTo>
                              <a:lnTo>
                                <a:pt x="2" y="72"/>
                              </a:lnTo>
                              <a:lnTo>
                                <a:pt x="2" y="70"/>
                              </a:lnTo>
                              <a:lnTo>
                                <a:pt x="2" y="69"/>
                              </a:lnTo>
                              <a:lnTo>
                                <a:pt x="1" y="67"/>
                              </a:lnTo>
                              <a:lnTo>
                                <a:pt x="1" y="65"/>
                              </a:lnTo>
                              <a:lnTo>
                                <a:pt x="1" y="64"/>
                              </a:lnTo>
                              <a:lnTo>
                                <a:pt x="1" y="61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4"/>
                              </a:lnTo>
                              <a:lnTo>
                                <a:pt x="0" y="50"/>
                              </a:lnTo>
                              <a:lnTo>
                                <a:pt x="0" y="49"/>
                              </a:lnTo>
                              <a:lnTo>
                                <a:pt x="0" y="47"/>
                              </a:lnTo>
                              <a:lnTo>
                                <a:pt x="0" y="42"/>
                              </a:lnTo>
                              <a:lnTo>
                                <a:pt x="0" y="38"/>
                              </a:lnTo>
                              <a:lnTo>
                                <a:pt x="0" y="27"/>
                              </a:lnTo>
                              <a:lnTo>
                                <a:pt x="0" y="25"/>
                              </a:lnTo>
                              <a:lnTo>
                                <a:pt x="1" y="24"/>
                              </a:lnTo>
                              <a:lnTo>
                                <a:pt x="1" y="21"/>
                              </a:lnTo>
                              <a:lnTo>
                                <a:pt x="1" y="20"/>
                              </a:lnTo>
                              <a:lnTo>
                                <a:pt x="1" y="18"/>
                              </a:lnTo>
                              <a:lnTo>
                                <a:pt x="2" y="15"/>
                              </a:lnTo>
                              <a:lnTo>
                                <a:pt x="2" y="13"/>
                              </a:lnTo>
                              <a:lnTo>
                                <a:pt x="3" y="11"/>
                              </a:lnTo>
                              <a:lnTo>
                                <a:pt x="3" y="9"/>
                              </a:lnTo>
                              <a:lnTo>
                                <a:pt x="3" y="7"/>
                              </a:lnTo>
                              <a:lnTo>
                                <a:pt x="4" y="6"/>
                              </a:lnTo>
                              <a:lnTo>
                                <a:pt x="4" y="4"/>
                              </a:lnTo>
                              <a:lnTo>
                                <a:pt x="5" y="3"/>
                              </a:lnTo>
                              <a:lnTo>
                                <a:pt x="5" y="2"/>
                              </a:lnTo>
                              <a:lnTo>
                                <a:pt x="5" y="1"/>
                              </a:lnTo>
                              <a:lnTo>
                                <a:pt x="6" y="1"/>
                              </a:lnTo>
                              <a:lnTo>
                                <a:pt x="39" y="0"/>
                              </a:lnTo>
                              <a:lnTo>
                                <a:pt x="28" y="6"/>
                              </a:lnTo>
                              <a:lnTo>
                                <a:pt x="27" y="7"/>
                              </a:lnTo>
                              <a:lnTo>
                                <a:pt x="24" y="15"/>
                              </a:lnTo>
                              <a:lnTo>
                                <a:pt x="23" y="25"/>
                              </a:lnTo>
                              <a:lnTo>
                                <a:pt x="23" y="27"/>
                              </a:lnTo>
                              <a:lnTo>
                                <a:pt x="22" y="31"/>
                              </a:lnTo>
                              <a:lnTo>
                                <a:pt x="22" y="34"/>
                              </a:lnTo>
                              <a:lnTo>
                                <a:pt x="22" y="36"/>
                              </a:lnTo>
                              <a:lnTo>
                                <a:pt x="22" y="38"/>
                              </a:lnTo>
                              <a:lnTo>
                                <a:pt x="23" y="54"/>
                              </a:lnTo>
                              <a:lnTo>
                                <a:pt x="23" y="58"/>
                              </a:lnTo>
                              <a:lnTo>
                                <a:pt x="23" y="60"/>
                              </a:lnTo>
                              <a:lnTo>
                                <a:pt x="23" y="61"/>
                              </a:lnTo>
                              <a:lnTo>
                                <a:pt x="23" y="64"/>
                              </a:lnTo>
                              <a:lnTo>
                                <a:pt x="28" y="79"/>
                              </a:lnTo>
                              <a:lnTo>
                                <a:pt x="37" y="84"/>
                              </a:lnTo>
                              <a:lnTo>
                                <a:pt x="39" y="8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258DC789" id="Freeform 75" o:spid="_x0000_s1026" style="position:absolute;z-index:-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8.85pt,88.85pt,468.8pt,88.8pt,468.8pt,88.75pt,468.8pt,88.7pt,468.75pt,88.65pt,468.75pt,88.55pt,468.75pt,88.5pt,468.7pt,88.4pt,468.7pt,88.3pt,468.65pt,88.2pt,468.65pt,88.1pt,468.65pt,88.05pt,468.6pt,87.95pt,468.6pt,87.85pt,468.6pt,87.8pt,468.6pt,87.65pt,468.55pt,87.6pt,468.55pt,87.5pt,468.55pt,87.3pt,468.55pt,87.1pt,468.55pt,87.05pt,468.55pt,86.95pt,468.55pt,86.7pt,468.55pt,86.5pt,468.55pt,85.95pt,468.55pt,85.85pt,468.6pt,85.8pt,468.6pt,85.65pt,468.6pt,85.6pt,468.6pt,85.5pt,468.65pt,85.35pt,468.65pt,85.25pt,468.7pt,85.15pt,468.7pt,85.05pt,468.7pt,84.95pt,468.75pt,84.9pt,468.75pt,84.8pt,468.8pt,84.75pt,468.8pt,84.7pt,468.8pt,84.65pt,468.85pt,84.65pt,470.5pt,84.6pt,469.95pt,84.9pt,469.9pt,84.95pt,469.75pt,85.35pt,469.7pt,85.85pt,469.7pt,85.95pt,469.65pt,86.15pt,469.65pt,86.3pt,469.65pt,86.4pt,469.65pt,86.5pt,469.7pt,87.3pt,469.7pt,87.5pt,469.7pt,87.6pt,469.7pt,87.65pt,469.7pt,87.8pt,469.95pt,88.55pt,470.4pt,88.8pt,470.5pt,88.85pt" coordsize="39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" stroked="f">
                <v:path o:connecttype="custom" o:connectlocs="3175,53340;3175,52705;3175,52070;2540,50165;2540,49530;1905,46990;1270,45720;1270,43815;635,41275;635,38735;0,36830;0,31750;0,29845;0,24130;0,15875;635,13335;635,11430;1270,9525;1905,6985;1905,5715;2540,3810;2540,2540;3175,1270;3175,635;3810,635;17780,3810;15240,9525;14605,15875;13970,19685;13970,22860;14605,34290;14605,38100;14605,40640;17780,50165;24765,53975" o:connectangles="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744AC6BA" wp14:editId="6DA7398D">
                <wp:simplePos x="0" y="0"/>
                <wp:positionH relativeFrom="page">
                  <wp:posOffset>5975350</wp:posOffset>
                </wp:positionH>
                <wp:positionV relativeFrom="paragraph">
                  <wp:posOffset>1074420</wp:posOffset>
                </wp:positionV>
                <wp:extent cx="24130" cy="53975"/>
                <wp:effectExtent l="3175" t="1905" r="1270" b="1270"/>
                <wp:wrapNone/>
                <wp:docPr id="1294694873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" cy="53975"/>
                        </a:xfrm>
                        <a:custGeom>
                          <a:avLst/>
                          <a:gdLst>
                            <a:gd name="T0" fmla="*/ 0 w 38"/>
                            <a:gd name="T1" fmla="*/ 85 h 85"/>
                            <a:gd name="T2" fmla="*/ 17 w 38"/>
                            <a:gd name="T3" fmla="*/ 42 h 85"/>
                            <a:gd name="T4" fmla="*/ 17 w 38"/>
                            <a:gd name="T5" fmla="*/ 38 h 85"/>
                            <a:gd name="T6" fmla="*/ 0 w 38"/>
                            <a:gd name="T7" fmla="*/ 0 h 85"/>
                            <a:gd name="T8" fmla="*/ 38 w 38"/>
                            <a:gd name="T9" fmla="*/ 0 h 85"/>
                            <a:gd name="T10" fmla="*/ 38 w 38"/>
                            <a:gd name="T11" fmla="*/ 84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8" h="85">
                              <a:moveTo>
                                <a:pt x="0" y="85"/>
                              </a:moveTo>
                              <a:lnTo>
                                <a:pt x="17" y="42"/>
                              </a:lnTo>
                              <a:lnTo>
                                <a:pt x="17" y="38"/>
                              </a:lnTo>
                              <a:lnTo>
                                <a:pt x="0" y="0"/>
                              </a:lnTo>
                              <a:lnTo>
                                <a:pt x="38" y="0"/>
                              </a:lnTo>
                              <a:lnTo>
                                <a:pt x="38" y="8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35445167" id="Freeform 76" o:spid="_x0000_s1026" style="position:absolute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70.5pt,88.85pt,471.35pt,86.7pt,471.35pt,86.5pt,470.5pt,84.6pt,472.4pt,84.6pt,472.4pt,88.8pt" coordsize="38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" stroked="f">
                <v:path o:connecttype="custom" o:connectlocs="0,53975;10795,26670;10795,24130;0,0;24130,0;24130,53340" o:connectangles="0,0,0,0,0,0"/>
                <w10:wrap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73B6D2A4" wp14:editId="38B3FB7F">
                <wp:simplePos x="0" y="0"/>
                <wp:positionH relativeFrom="page">
                  <wp:posOffset>5954395</wp:posOffset>
                </wp:positionH>
                <wp:positionV relativeFrom="paragraph">
                  <wp:posOffset>1070610</wp:posOffset>
                </wp:positionV>
                <wp:extent cx="45085" cy="3810"/>
                <wp:effectExtent l="1270" t="7620" r="1270" b="7620"/>
                <wp:wrapNone/>
                <wp:docPr id="349868207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3810"/>
                        </a:xfrm>
                        <a:custGeom>
                          <a:avLst/>
                          <a:gdLst>
                            <a:gd name="T0" fmla="*/ 0 w 71"/>
                            <a:gd name="T1" fmla="*/ 6 h 6"/>
                            <a:gd name="T2" fmla="*/ 0 w 71"/>
                            <a:gd name="T3" fmla="*/ 5 h 6"/>
                            <a:gd name="T4" fmla="*/ 2 w 71"/>
                            <a:gd name="T5" fmla="*/ 1 h 6"/>
                            <a:gd name="T6" fmla="*/ 3 w 71"/>
                            <a:gd name="T7" fmla="*/ 0 h 6"/>
                            <a:gd name="T8" fmla="*/ 71 w 71"/>
                            <a:gd name="T9" fmla="*/ 0 h 6"/>
                            <a:gd name="T10" fmla="*/ 71 w 71"/>
                            <a:gd name="T11" fmla="*/ 1 h 6"/>
                            <a:gd name="T12" fmla="*/ 71 w 71"/>
                            <a:gd name="T13" fmla="*/ 5 h 6"/>
                            <a:gd name="T14" fmla="*/ 71 w 71"/>
                            <a:gd name="T15" fmla="*/ 6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1" h="6">
                              <a:moveTo>
                                <a:pt x="0" y="6"/>
                              </a:moveTo>
                              <a:lnTo>
                                <a:pt x="0" y="5"/>
                              </a:lnTo>
                              <a:lnTo>
                                <a:pt x="2" y="1"/>
                              </a:lnTo>
                              <a:lnTo>
                                <a:pt x="3" y="0"/>
                              </a:lnTo>
                              <a:lnTo>
                                <a:pt x="71" y="0"/>
                              </a:lnTo>
                              <a:lnTo>
                                <a:pt x="71" y="1"/>
                              </a:lnTo>
                              <a:lnTo>
                                <a:pt x="71" y="5"/>
                              </a:lnTo>
                              <a:lnTo>
                                <a:pt x="71" y="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09F9B613" id="Freeform 77" o:spid="_x0000_s1026" style="position:absolute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points="468.85pt,84.6pt,468.85pt,84.55pt,468.95pt,84.35pt,469pt,84.3pt,472.4pt,84.3pt,472.4pt,84.35pt,472.4pt,84.55pt,472.4pt,84.6pt" coordsize="71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" stroked="f">
                <v:path o:connecttype="custom" o:connectlocs="0,3810;0,3175;1270,635;1905,0;45085,0;45085,635;45085,3175;45085,3810" o:connectangles="0,0,0,0,0,0,0,0"/>
                <w10:wrap anchorx="page"/>
              </v:polyline>
            </w:pict>
          </mc:Fallback>
        </mc:AlternateContent>
      </w:r>
      <w:r w:rsidR="0024777B" w:rsidRPr="006A75C0">
        <w:rPr>
          <w:color w:val="000000"/>
          <w:spacing w:val="-3"/>
          <w:w w:val="103"/>
        </w:rPr>
        <w:t xml:space="preserve"> </w:t>
      </w:r>
    </w:p>
    <w:p w14:paraId="2464F7D0" w14:textId="77777777" w:rsidR="00EE43E8" w:rsidRPr="00EE43E8" w:rsidRDefault="005057BB" w:rsidP="00EE43E8">
      <w:pPr>
        <w:jc w:val="both"/>
        <w:rPr>
          <w:lang w:val="es-AR"/>
        </w:rPr>
      </w:pPr>
      <w:r>
        <w:rPr>
          <w:b/>
        </w:rPr>
        <w:t>2. ALCANCE</w:t>
      </w:r>
      <w:r w:rsidR="00654E38">
        <w:rPr>
          <w:b/>
        </w:rPr>
        <w:t>:</w:t>
      </w:r>
      <w:r w:rsidR="00EE43E8">
        <w:rPr>
          <w:b/>
        </w:rPr>
        <w:t xml:space="preserve"> </w:t>
      </w:r>
      <w:r w:rsidR="00EE43E8" w:rsidRPr="00EE43E8">
        <w:rPr>
          <w:lang w:val="es-AR"/>
        </w:rPr>
        <w:t>Aplica a empleados, contratistas y terceros que manejen datos personales en Departamentos de Desarrollo, Soporte, Seguridad y Recursos Humanos.</w:t>
      </w:r>
    </w:p>
    <w:p w14:paraId="5083B3E3" w14:textId="77777777" w:rsidR="00EE43E8" w:rsidRPr="00EE43E8" w:rsidRDefault="00EE43E8" w:rsidP="00EE43E8">
      <w:pPr>
        <w:jc w:val="both"/>
        <w:rPr>
          <w:lang w:val="es-AR"/>
        </w:rPr>
      </w:pPr>
      <w:r w:rsidRPr="00EE43E8">
        <w:rPr>
          <w:lang w:val="es-AR"/>
        </w:rPr>
        <w:t>Cubre datos de clientes, empleados, proveedores y terceros.</w:t>
      </w:r>
    </w:p>
    <w:p w14:paraId="0911A0B9" w14:textId="77777777" w:rsidR="005057BB" w:rsidRDefault="005057BB">
      <w:pPr>
        <w:pStyle w:val="Encabezado"/>
        <w:tabs>
          <w:tab w:val="clear" w:pos="4419"/>
          <w:tab w:val="clear" w:pos="8838"/>
        </w:tabs>
        <w:jc w:val="both"/>
      </w:pPr>
    </w:p>
    <w:p w14:paraId="044F9CDF" w14:textId="77D86576" w:rsidR="005057BB" w:rsidRDefault="005057BB">
      <w:pPr>
        <w:jc w:val="both"/>
        <w:rPr>
          <w:b/>
        </w:rPr>
      </w:pPr>
      <w:r>
        <w:rPr>
          <w:b/>
        </w:rPr>
        <w:t>4. DOCUMENTACIÓN DE REFERENCIA</w:t>
      </w:r>
      <w:r w:rsidR="00FC37EF">
        <w:rPr>
          <w:b/>
        </w:rPr>
        <w:t>:</w:t>
      </w:r>
    </w:p>
    <w:p w14:paraId="7D41CB4F" w14:textId="77777777" w:rsidR="005057BB" w:rsidRDefault="005057BB">
      <w:pPr>
        <w:jc w:val="both"/>
        <w:rPr>
          <w:lang w:val="es-MX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3"/>
        <w:gridCol w:w="6634"/>
      </w:tblGrid>
      <w:tr w:rsidR="0024777B" w:rsidRPr="00A81500" w14:paraId="13F92A25" w14:textId="77777777" w:rsidTr="001E6376">
        <w:tc>
          <w:tcPr>
            <w:tcW w:w="2263" w:type="dxa"/>
            <w:shd w:val="clear" w:color="auto" w:fill="548DD4"/>
          </w:tcPr>
          <w:p w14:paraId="60218DA8" w14:textId="7B0C2598" w:rsidR="0024777B" w:rsidRPr="00A81500" w:rsidRDefault="0024777B" w:rsidP="00EB4603">
            <w:pPr>
              <w:ind w:right="-57"/>
              <w:jc w:val="center"/>
              <w:rPr>
                <w:rFonts w:ascii="Calibri" w:eastAsia="Calibri" w:hAnsi="Calibri"/>
                <w:b/>
                <w:bCs/>
                <w:color w:val="FFFFFF"/>
                <w:sz w:val="20"/>
                <w:szCs w:val="20"/>
              </w:rPr>
            </w:pPr>
            <w:r w:rsidRPr="00A81500">
              <w:rPr>
                <w:rFonts w:ascii="Calibri" w:eastAsia="Calibri" w:hAnsi="Calibri"/>
                <w:b/>
                <w:bCs/>
                <w:color w:val="FFFFFF"/>
                <w:sz w:val="20"/>
                <w:szCs w:val="20"/>
              </w:rPr>
              <w:t>Norma</w:t>
            </w:r>
            <w:r w:rsidR="00F46208">
              <w:rPr>
                <w:rFonts w:ascii="Calibri" w:eastAsia="Calibri" w:hAnsi="Calibri"/>
                <w:b/>
                <w:bCs/>
                <w:color w:val="FFFFFF"/>
                <w:sz w:val="20"/>
                <w:szCs w:val="20"/>
              </w:rPr>
              <w:t>(Ex/In)</w:t>
            </w:r>
          </w:p>
        </w:tc>
        <w:tc>
          <w:tcPr>
            <w:tcW w:w="6634" w:type="dxa"/>
            <w:shd w:val="clear" w:color="auto" w:fill="548DD4"/>
          </w:tcPr>
          <w:p w14:paraId="02445EE5" w14:textId="77777777" w:rsidR="0024777B" w:rsidRPr="00A81500" w:rsidRDefault="0024777B" w:rsidP="00EB4603">
            <w:pPr>
              <w:ind w:right="-57"/>
              <w:jc w:val="center"/>
              <w:rPr>
                <w:rFonts w:ascii="Calibri" w:eastAsia="Calibri" w:hAnsi="Calibri"/>
                <w:b/>
                <w:bCs/>
                <w:color w:val="FFFFFF"/>
                <w:sz w:val="20"/>
                <w:szCs w:val="20"/>
              </w:rPr>
            </w:pPr>
            <w:r w:rsidRPr="00A81500">
              <w:rPr>
                <w:rFonts w:ascii="Calibri" w:eastAsia="Calibri" w:hAnsi="Calibri"/>
                <w:b/>
                <w:bCs/>
                <w:color w:val="FFFFFF"/>
                <w:sz w:val="20"/>
                <w:szCs w:val="20"/>
              </w:rPr>
              <w:t>Descripción</w:t>
            </w:r>
          </w:p>
        </w:tc>
      </w:tr>
      <w:tr w:rsidR="0024777B" w:rsidRPr="00A81500" w14:paraId="7EADEFD0" w14:textId="77777777" w:rsidTr="001E6376">
        <w:tc>
          <w:tcPr>
            <w:tcW w:w="2263" w:type="dxa"/>
          </w:tcPr>
          <w:p w14:paraId="58D294B3" w14:textId="72DF0D3C" w:rsidR="0024777B" w:rsidRPr="001E6376" w:rsidRDefault="001E6376" w:rsidP="001E6376">
            <w:pPr>
              <w:ind w:right="-57"/>
              <w:jc w:val="center"/>
              <w:rPr>
                <w:rFonts w:ascii="Calibri" w:eastAsia="Calibri" w:hAnsi="Calibri"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Cs/>
                <w:sz w:val="22"/>
                <w:szCs w:val="22"/>
              </w:rPr>
              <w:t>Política de Protección de Datos (IN</w:t>
            </w:r>
            <w:r w:rsidRPr="001E6376">
              <w:rPr>
                <w:rFonts w:ascii="Calibri" w:eastAsia="Calibri" w:hAnsi="Calibri"/>
                <w:bCs/>
                <w:sz w:val="22"/>
                <w:szCs w:val="22"/>
              </w:rPr>
              <w:t>)</w:t>
            </w:r>
          </w:p>
        </w:tc>
        <w:tc>
          <w:tcPr>
            <w:tcW w:w="6634" w:type="dxa"/>
          </w:tcPr>
          <w:p w14:paraId="219F7DE8" w14:textId="22430D0A" w:rsidR="0024777B" w:rsidRPr="001E6376" w:rsidRDefault="001E6376" w:rsidP="00EB4603">
            <w:pPr>
              <w:ind w:right="-57"/>
              <w:jc w:val="both"/>
              <w:rPr>
                <w:rFonts w:ascii="Calibri" w:eastAsia="Calibri" w:hAnsi="Calibri"/>
                <w:bCs/>
                <w:sz w:val="22"/>
                <w:szCs w:val="22"/>
              </w:rPr>
            </w:pPr>
            <w:r w:rsidRPr="001E6376">
              <w:rPr>
                <w:rFonts w:ascii="Calibri" w:eastAsia="Calibri" w:hAnsi="Calibri"/>
                <w:bCs/>
                <w:sz w:val="22"/>
                <w:szCs w:val="22"/>
              </w:rPr>
              <w:t>Normas para la protección de datos personales</w:t>
            </w:r>
          </w:p>
        </w:tc>
      </w:tr>
      <w:tr w:rsidR="0024777B" w:rsidRPr="00A81500" w14:paraId="15FE0818" w14:textId="77777777" w:rsidTr="001E6376">
        <w:tc>
          <w:tcPr>
            <w:tcW w:w="2263" w:type="dxa"/>
          </w:tcPr>
          <w:p w14:paraId="71D60A27" w14:textId="44C39ADC" w:rsidR="0024777B" w:rsidRPr="001E6376" w:rsidRDefault="001E6376" w:rsidP="001E6376">
            <w:pPr>
              <w:ind w:right="-57"/>
              <w:jc w:val="center"/>
              <w:rPr>
                <w:rFonts w:ascii="Calibri" w:eastAsia="Calibri" w:hAnsi="Calibri"/>
                <w:bCs/>
                <w:sz w:val="22"/>
                <w:szCs w:val="22"/>
              </w:rPr>
            </w:pPr>
            <w:r w:rsidRPr="001E6376">
              <w:rPr>
                <w:rFonts w:ascii="Calibri" w:eastAsia="Calibri" w:hAnsi="Calibri"/>
                <w:bCs/>
                <w:sz w:val="22"/>
                <w:szCs w:val="22"/>
              </w:rPr>
              <w:t>Reglamento de Seguridad de la Información</w:t>
            </w:r>
          </w:p>
        </w:tc>
        <w:tc>
          <w:tcPr>
            <w:tcW w:w="6634" w:type="dxa"/>
          </w:tcPr>
          <w:p w14:paraId="3B50634B" w14:textId="5285C287" w:rsidR="0024777B" w:rsidRPr="001E6376" w:rsidRDefault="001E6376" w:rsidP="00EB4603">
            <w:pPr>
              <w:ind w:right="-57"/>
              <w:jc w:val="both"/>
              <w:rPr>
                <w:rFonts w:ascii="Calibri" w:eastAsia="Calibri" w:hAnsi="Calibri"/>
                <w:bCs/>
                <w:sz w:val="22"/>
                <w:szCs w:val="22"/>
              </w:rPr>
            </w:pPr>
            <w:r w:rsidRPr="001E6376">
              <w:rPr>
                <w:rFonts w:ascii="Calibri" w:eastAsia="Calibri" w:hAnsi="Calibri"/>
                <w:bCs/>
                <w:sz w:val="22"/>
                <w:szCs w:val="22"/>
              </w:rPr>
              <w:t>Normas para la seguridad de la información</w:t>
            </w:r>
          </w:p>
        </w:tc>
      </w:tr>
      <w:tr w:rsidR="0024777B" w:rsidRPr="00A81500" w14:paraId="5B6DA1CF" w14:textId="77777777" w:rsidTr="001E6376">
        <w:tc>
          <w:tcPr>
            <w:tcW w:w="2263" w:type="dxa"/>
          </w:tcPr>
          <w:p w14:paraId="4D893E02" w14:textId="44EECFD3" w:rsidR="0024777B" w:rsidRPr="00A81500" w:rsidRDefault="001E6376" w:rsidP="001E6376">
            <w:pPr>
              <w:ind w:right="-57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1E6376">
              <w:rPr>
                <w:rFonts w:ascii="Calibri" w:eastAsia="Calibri" w:hAnsi="Calibri"/>
                <w:bCs/>
                <w:sz w:val="22"/>
                <w:szCs w:val="22"/>
              </w:rPr>
              <w:t>Ley de Pr</w:t>
            </w:r>
            <w:r>
              <w:rPr>
                <w:rFonts w:ascii="Calibri" w:eastAsia="Calibri" w:hAnsi="Calibri"/>
                <w:bCs/>
                <w:sz w:val="22"/>
                <w:szCs w:val="22"/>
              </w:rPr>
              <w:t>otección de Datos Personales (EX</w:t>
            </w:r>
            <w:r w:rsidRPr="001E6376">
              <w:rPr>
                <w:rFonts w:ascii="Calibri" w:eastAsia="Calibri" w:hAnsi="Calibri"/>
                <w:bCs/>
                <w:sz w:val="22"/>
                <w:szCs w:val="22"/>
              </w:rPr>
              <w:t>)</w:t>
            </w:r>
          </w:p>
        </w:tc>
        <w:tc>
          <w:tcPr>
            <w:tcW w:w="6634" w:type="dxa"/>
          </w:tcPr>
          <w:p w14:paraId="251CC2E5" w14:textId="0B0CBD94" w:rsidR="0024777B" w:rsidRPr="00A81500" w:rsidRDefault="001E6376" w:rsidP="00EB4603">
            <w:pPr>
              <w:ind w:right="-57"/>
              <w:jc w:val="both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1E6376">
              <w:rPr>
                <w:rFonts w:ascii="Calibri" w:eastAsia="Calibri" w:hAnsi="Calibri"/>
                <w:bCs/>
                <w:sz w:val="22"/>
                <w:szCs w:val="22"/>
              </w:rPr>
              <w:t>Ley que regula la protección de datos personales</w:t>
            </w:r>
          </w:p>
        </w:tc>
      </w:tr>
      <w:tr w:rsidR="001E6376" w:rsidRPr="00A81500" w14:paraId="6C566935" w14:textId="77777777" w:rsidTr="001E6376">
        <w:tc>
          <w:tcPr>
            <w:tcW w:w="2263" w:type="dxa"/>
          </w:tcPr>
          <w:p w14:paraId="7C84EA1A" w14:textId="6BAC285C" w:rsidR="001E6376" w:rsidRPr="001E6376" w:rsidRDefault="001E6376" w:rsidP="001E6376">
            <w:pPr>
              <w:ind w:right="-57"/>
              <w:jc w:val="center"/>
              <w:rPr>
                <w:rFonts w:ascii="Calibri" w:eastAsia="Calibri" w:hAnsi="Calibri"/>
                <w:bCs/>
                <w:sz w:val="22"/>
                <w:szCs w:val="22"/>
              </w:rPr>
            </w:pPr>
            <w:r w:rsidRPr="001E6376">
              <w:rPr>
                <w:rFonts w:ascii="Calibri" w:eastAsia="Calibri" w:hAnsi="Calibri"/>
                <w:bCs/>
                <w:sz w:val="22"/>
                <w:szCs w:val="22"/>
              </w:rPr>
              <w:t>Guía de Me</w:t>
            </w:r>
            <w:r>
              <w:rPr>
                <w:rFonts w:ascii="Calibri" w:eastAsia="Calibri" w:hAnsi="Calibri"/>
                <w:bCs/>
                <w:sz w:val="22"/>
                <w:szCs w:val="22"/>
              </w:rPr>
              <w:t>jores Prácticas de Seguridad (IN</w:t>
            </w:r>
            <w:r w:rsidRPr="001E6376">
              <w:rPr>
                <w:rFonts w:ascii="Calibri" w:eastAsia="Calibri" w:hAnsi="Calibri"/>
                <w:bCs/>
                <w:sz w:val="22"/>
                <w:szCs w:val="22"/>
              </w:rPr>
              <w:t>)</w:t>
            </w:r>
          </w:p>
        </w:tc>
        <w:tc>
          <w:tcPr>
            <w:tcW w:w="6634" w:type="dxa"/>
          </w:tcPr>
          <w:p w14:paraId="1215E09C" w14:textId="754B7B35" w:rsidR="001E6376" w:rsidRPr="001E6376" w:rsidRDefault="001E6376" w:rsidP="00EB4603">
            <w:pPr>
              <w:ind w:right="-57"/>
              <w:jc w:val="both"/>
              <w:rPr>
                <w:rFonts w:ascii="Calibri" w:eastAsia="Calibri" w:hAnsi="Calibri"/>
                <w:bCs/>
                <w:sz w:val="22"/>
                <w:szCs w:val="22"/>
              </w:rPr>
            </w:pPr>
            <w:r w:rsidRPr="001E6376">
              <w:rPr>
                <w:rFonts w:ascii="Calibri" w:eastAsia="Calibri" w:hAnsi="Calibri"/>
                <w:bCs/>
                <w:sz w:val="22"/>
                <w:szCs w:val="22"/>
              </w:rPr>
              <w:t>Recomendaciones para la seguridad de la información</w:t>
            </w:r>
          </w:p>
        </w:tc>
      </w:tr>
      <w:tr w:rsidR="001E6376" w:rsidRPr="00A81500" w14:paraId="74333BD7" w14:textId="77777777" w:rsidTr="001E6376">
        <w:tc>
          <w:tcPr>
            <w:tcW w:w="2263" w:type="dxa"/>
          </w:tcPr>
          <w:p w14:paraId="206772BE" w14:textId="0A80D373" w:rsidR="001E6376" w:rsidRPr="001E6376" w:rsidRDefault="001E6376" w:rsidP="001E6376">
            <w:pPr>
              <w:ind w:right="-57"/>
              <w:jc w:val="center"/>
              <w:rPr>
                <w:rFonts w:ascii="Calibri" w:eastAsia="Calibri" w:hAnsi="Calibri"/>
                <w:bCs/>
                <w:sz w:val="22"/>
                <w:szCs w:val="22"/>
              </w:rPr>
            </w:pPr>
            <w:r w:rsidRPr="001E6376">
              <w:rPr>
                <w:rFonts w:ascii="Calibri" w:eastAsia="Calibri" w:hAnsi="Calibri"/>
                <w:bCs/>
                <w:sz w:val="22"/>
                <w:szCs w:val="22"/>
              </w:rPr>
              <w:t>Procedimiento de Respuesta a Incidentes (In)</w:t>
            </w:r>
          </w:p>
        </w:tc>
        <w:tc>
          <w:tcPr>
            <w:tcW w:w="6634" w:type="dxa"/>
          </w:tcPr>
          <w:p w14:paraId="3BA997D9" w14:textId="75C5C003" w:rsidR="001E6376" w:rsidRPr="001E6376" w:rsidRDefault="001E6376" w:rsidP="00EB4603">
            <w:pPr>
              <w:ind w:right="-57"/>
              <w:jc w:val="both"/>
              <w:rPr>
                <w:rFonts w:ascii="Calibri" w:eastAsia="Calibri" w:hAnsi="Calibri"/>
                <w:bCs/>
                <w:sz w:val="22"/>
                <w:szCs w:val="22"/>
              </w:rPr>
            </w:pPr>
            <w:r w:rsidRPr="001E6376">
              <w:rPr>
                <w:rFonts w:ascii="Calibri" w:eastAsia="Calibri" w:hAnsi="Calibri"/>
                <w:bCs/>
                <w:sz w:val="22"/>
                <w:szCs w:val="22"/>
              </w:rPr>
              <w:t>Procedimiento para responder a incidentes de seguridad</w:t>
            </w:r>
          </w:p>
        </w:tc>
      </w:tr>
    </w:tbl>
    <w:p w14:paraId="17E55B24" w14:textId="77777777" w:rsidR="005057BB" w:rsidRDefault="005057BB">
      <w:pPr>
        <w:ind w:firstLine="360"/>
        <w:jc w:val="both"/>
        <w:rPr>
          <w:b/>
        </w:rPr>
      </w:pPr>
    </w:p>
    <w:p w14:paraId="54E63EDB" w14:textId="77777777" w:rsidR="0024777B" w:rsidRDefault="0024777B" w:rsidP="0024777B">
      <w:pPr>
        <w:jc w:val="both"/>
        <w:rPr>
          <w:b/>
        </w:rPr>
      </w:pPr>
      <w:r>
        <w:rPr>
          <w:b/>
        </w:rPr>
        <w:t>4. 1 DOCUMENTACIÓN DE REFERENCIA- PROCESOS RELACIONADOS</w:t>
      </w:r>
    </w:p>
    <w:p w14:paraId="20063C0A" w14:textId="77777777" w:rsidR="0024777B" w:rsidRDefault="0024777B">
      <w:pPr>
        <w:jc w:val="both"/>
        <w:rPr>
          <w:b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814"/>
        <w:gridCol w:w="284"/>
        <w:gridCol w:w="2409"/>
        <w:gridCol w:w="2977"/>
      </w:tblGrid>
      <w:tr w:rsidR="0024777B" w14:paraId="0C115125" w14:textId="77777777" w:rsidTr="00A03D90">
        <w:tc>
          <w:tcPr>
            <w:tcW w:w="1838" w:type="dxa"/>
            <w:shd w:val="clear" w:color="auto" w:fill="1F497D"/>
            <w:vAlign w:val="bottom"/>
          </w:tcPr>
          <w:p w14:paraId="2A3A155D" w14:textId="77777777" w:rsidR="0024777B" w:rsidRPr="00947489" w:rsidRDefault="0024777B" w:rsidP="00EB4603">
            <w:pPr>
              <w:jc w:val="center"/>
              <w:rPr>
                <w:rFonts w:ascii="Calibri" w:hAnsi="Calibri"/>
                <w:color w:val="FFFFFF"/>
                <w:sz w:val="16"/>
                <w:szCs w:val="16"/>
              </w:rPr>
            </w:pPr>
            <w:r w:rsidRPr="00947489">
              <w:rPr>
                <w:rFonts w:ascii="Calibri" w:hAnsi="Calibri"/>
                <w:color w:val="FFFFFF"/>
                <w:sz w:val="16"/>
                <w:szCs w:val="16"/>
              </w:rPr>
              <w:t>desde</w:t>
            </w:r>
          </w:p>
        </w:tc>
        <w:tc>
          <w:tcPr>
            <w:tcW w:w="1814" w:type="dxa"/>
            <w:tcBorders>
              <w:right w:val="single" w:sz="4" w:space="0" w:color="000000"/>
            </w:tcBorders>
            <w:shd w:val="clear" w:color="auto" w:fill="1F497D"/>
            <w:vAlign w:val="bottom"/>
          </w:tcPr>
          <w:p w14:paraId="11526070" w14:textId="77777777" w:rsidR="0024777B" w:rsidRPr="00947489" w:rsidRDefault="0024777B" w:rsidP="00EB4603">
            <w:pPr>
              <w:jc w:val="center"/>
              <w:rPr>
                <w:rFonts w:ascii="Calibri" w:hAnsi="Calibri"/>
                <w:color w:val="FFFFFF"/>
                <w:sz w:val="16"/>
                <w:szCs w:val="16"/>
              </w:rPr>
            </w:pPr>
            <w:r w:rsidRPr="00947489">
              <w:rPr>
                <w:rFonts w:ascii="Calibri" w:hAnsi="Calibri"/>
                <w:color w:val="FFFFFF"/>
                <w:sz w:val="16"/>
                <w:szCs w:val="16"/>
              </w:rPr>
              <w:t>Entradas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204A5F63" w14:textId="77777777" w:rsidR="0024777B" w:rsidRPr="00947489" w:rsidRDefault="0024777B" w:rsidP="00EB4603">
            <w:pPr>
              <w:jc w:val="center"/>
              <w:rPr>
                <w:rFonts w:ascii="Calibri" w:hAnsi="Calibri"/>
                <w:color w:val="FFFFFF"/>
                <w:sz w:val="16"/>
                <w:szCs w:val="16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1F497D"/>
            <w:vAlign w:val="bottom"/>
          </w:tcPr>
          <w:p w14:paraId="603A235E" w14:textId="0ACC0292" w:rsidR="0024777B" w:rsidRPr="00947489" w:rsidRDefault="00A03D90" w:rsidP="00EB4603">
            <w:pPr>
              <w:jc w:val="center"/>
              <w:rPr>
                <w:rFonts w:ascii="Calibri" w:hAnsi="Calibri"/>
                <w:color w:val="FFFFFF"/>
                <w:sz w:val="16"/>
                <w:szCs w:val="16"/>
              </w:rPr>
            </w:pPr>
            <w:r>
              <w:rPr>
                <w:rFonts w:ascii="Calibri" w:hAnsi="Calibri"/>
                <w:color w:val="FFFFFF"/>
                <w:sz w:val="16"/>
                <w:szCs w:val="16"/>
              </w:rPr>
              <w:t>salida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1F497D"/>
          </w:tcPr>
          <w:p w14:paraId="316BB526" w14:textId="338B9B1D" w:rsidR="0024777B" w:rsidRDefault="0024777B" w:rsidP="00EB4603">
            <w:pPr>
              <w:jc w:val="center"/>
              <w:rPr>
                <w:rFonts w:ascii="Calibri" w:hAnsi="Calibri"/>
                <w:color w:val="FFFFFF"/>
                <w:sz w:val="16"/>
                <w:szCs w:val="16"/>
              </w:rPr>
            </w:pPr>
          </w:p>
        </w:tc>
      </w:tr>
      <w:tr w:rsidR="0024777B" w14:paraId="0E5F9DA1" w14:textId="77777777" w:rsidTr="00A03D90">
        <w:tc>
          <w:tcPr>
            <w:tcW w:w="1838" w:type="dxa"/>
          </w:tcPr>
          <w:p w14:paraId="0F629FDB" w14:textId="004D77D2" w:rsidR="0024777B" w:rsidRPr="00A03D90" w:rsidRDefault="00A03D90" w:rsidP="00A03D90">
            <w:pPr>
              <w:jc w:val="center"/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lang w:val="es-AR" w:eastAsia="es-AR"/>
              </w:rPr>
            </w:pPr>
            <w:r w:rsidRPr="00A03D90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lang w:val="es-AR" w:eastAsia="es-AR"/>
              </w:rPr>
              <w:t>Departamento de Seguridad</w:t>
            </w:r>
          </w:p>
        </w:tc>
        <w:tc>
          <w:tcPr>
            <w:tcW w:w="1814" w:type="dxa"/>
            <w:tcBorders>
              <w:right w:val="single" w:sz="4" w:space="0" w:color="000000"/>
            </w:tcBorders>
          </w:tcPr>
          <w:p w14:paraId="446B6265" w14:textId="77777777" w:rsidR="00A03D90" w:rsidRPr="00A03D90" w:rsidRDefault="00A03D90" w:rsidP="00A03D90">
            <w:pPr>
              <w:jc w:val="center"/>
              <w:rPr>
                <w:rFonts w:asciiTheme="minorHAnsi" w:hAnsiTheme="minorHAnsi" w:cstheme="minorHAnsi"/>
                <w:color w:val="E3E3E3"/>
                <w:sz w:val="23"/>
                <w:szCs w:val="23"/>
                <w:lang w:val="es-AR" w:eastAsia="es-AR"/>
              </w:rPr>
            </w:pPr>
            <w:r w:rsidRPr="00A03D90">
              <w:rPr>
                <w:rFonts w:asciiTheme="minorHAnsi" w:hAnsiTheme="minorHAnsi" w:cstheme="minorHAnsi"/>
                <w:color w:val="E3E3E3"/>
                <w:sz w:val="23"/>
                <w:szCs w:val="23"/>
              </w:rPr>
              <w:br/>
            </w:r>
            <w:r w:rsidRPr="00A03D90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lang w:val="es-AR" w:eastAsia="es-AR"/>
              </w:rPr>
              <w:t>Informe de incidente</w:t>
            </w:r>
          </w:p>
          <w:p w14:paraId="559B5CDD" w14:textId="77777777" w:rsidR="0024777B" w:rsidRPr="00A03D90" w:rsidRDefault="0024777B" w:rsidP="00A03D90">
            <w:pPr>
              <w:spacing w:before="240"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FFFFFF"/>
          </w:tcPr>
          <w:p w14:paraId="44466EFD" w14:textId="77777777" w:rsidR="0024777B" w:rsidRPr="00A03D90" w:rsidRDefault="0024777B" w:rsidP="00A03D90">
            <w:pPr>
              <w:spacing w:before="240"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CBE8B" w14:textId="693E593E" w:rsidR="0024777B" w:rsidRPr="00A03D90" w:rsidRDefault="00A03D90" w:rsidP="00A03D90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03D90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lang w:val="es-AR" w:eastAsia="es-AR"/>
              </w:rPr>
              <w:t>Resolución del incidente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C425" w14:textId="77777777" w:rsidR="0024777B" w:rsidRPr="00947489" w:rsidRDefault="0024777B" w:rsidP="00EB4603">
            <w:pPr>
              <w:spacing w:before="24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4777B" w14:paraId="015BDD05" w14:textId="77777777" w:rsidTr="00A03D90">
        <w:tc>
          <w:tcPr>
            <w:tcW w:w="1838" w:type="dxa"/>
          </w:tcPr>
          <w:p w14:paraId="052EE955" w14:textId="5D9A244A" w:rsidR="0024777B" w:rsidRPr="00A03D90" w:rsidRDefault="00A03D90" w:rsidP="00A03D90">
            <w:pPr>
              <w:jc w:val="center"/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lang w:val="es-AR" w:eastAsia="es-AR"/>
              </w:rPr>
            </w:pPr>
            <w:r w:rsidRPr="00A03D90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lang w:val="es-AR" w:eastAsia="es-AR"/>
              </w:rPr>
              <w:t>Departamento de Desarrollo</w:t>
            </w:r>
          </w:p>
        </w:tc>
        <w:tc>
          <w:tcPr>
            <w:tcW w:w="1814" w:type="dxa"/>
            <w:tcBorders>
              <w:right w:val="single" w:sz="4" w:space="0" w:color="000000"/>
            </w:tcBorders>
          </w:tcPr>
          <w:p w14:paraId="73BA0C10" w14:textId="14996DA8" w:rsidR="0024777B" w:rsidRPr="00A03D90" w:rsidRDefault="00A03D90" w:rsidP="00A03D90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03D90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lang w:val="es-AR" w:eastAsia="es-AR"/>
              </w:rPr>
              <w:t>Solicitud de cambio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FFFFFF"/>
          </w:tcPr>
          <w:p w14:paraId="436DA5C4" w14:textId="77777777" w:rsidR="0024777B" w:rsidRPr="00A03D90" w:rsidRDefault="0024777B" w:rsidP="00A03D90">
            <w:pPr>
              <w:spacing w:before="240"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3607" w14:textId="11738756" w:rsidR="0024777B" w:rsidRPr="00A03D90" w:rsidRDefault="00A03D90" w:rsidP="00A03D90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03D90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lang w:val="es-AR" w:eastAsia="es-AR"/>
              </w:rPr>
              <w:t>Implementación del cambio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A4FA" w14:textId="77777777" w:rsidR="0024777B" w:rsidRPr="00947489" w:rsidRDefault="0024777B" w:rsidP="00EB4603">
            <w:pPr>
              <w:spacing w:before="24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4777B" w14:paraId="5DBA0C04" w14:textId="77777777" w:rsidTr="00A03D90">
        <w:tc>
          <w:tcPr>
            <w:tcW w:w="1838" w:type="dxa"/>
          </w:tcPr>
          <w:p w14:paraId="3C3AC642" w14:textId="3E65676D" w:rsidR="0024777B" w:rsidRPr="00A03D90" w:rsidRDefault="00A03D90" w:rsidP="00A03D90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03D90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lang w:val="es-AR" w:eastAsia="es-AR"/>
              </w:rPr>
              <w:t>Departamento de TI</w:t>
            </w:r>
          </w:p>
        </w:tc>
        <w:tc>
          <w:tcPr>
            <w:tcW w:w="1814" w:type="dxa"/>
            <w:tcBorders>
              <w:right w:val="single" w:sz="4" w:space="0" w:color="000000"/>
            </w:tcBorders>
          </w:tcPr>
          <w:p w14:paraId="35D4A9B8" w14:textId="28C573D1" w:rsidR="0024777B" w:rsidRPr="00A03D90" w:rsidRDefault="00A03D90" w:rsidP="00A03D90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03D90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lang w:val="es-AR" w:eastAsia="es-AR"/>
              </w:rPr>
              <w:t>Datos personales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FFFFFF"/>
          </w:tcPr>
          <w:p w14:paraId="3A7FD1AF" w14:textId="77777777" w:rsidR="0024777B" w:rsidRPr="00A03D90" w:rsidRDefault="0024777B" w:rsidP="00A03D90">
            <w:pPr>
              <w:spacing w:before="240"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910E" w14:textId="1DD68B6A" w:rsidR="00A03D90" w:rsidRPr="00A03D90" w:rsidRDefault="00A03D90" w:rsidP="00A03D90">
            <w:pPr>
              <w:jc w:val="center"/>
              <w:rPr>
                <w:rFonts w:asciiTheme="minorHAnsi" w:hAnsiTheme="minorHAnsi" w:cstheme="minorHAnsi"/>
                <w:color w:val="E3E3E3"/>
                <w:sz w:val="23"/>
                <w:szCs w:val="23"/>
                <w:lang w:val="es-AR" w:eastAsia="es-AR"/>
              </w:rPr>
            </w:pPr>
            <w:r w:rsidRPr="00A03D90">
              <w:rPr>
                <w:rFonts w:asciiTheme="minorHAnsi" w:hAnsiTheme="minorHAnsi" w:cstheme="minorHAnsi"/>
                <w:color w:val="E3E3E3"/>
                <w:sz w:val="23"/>
                <w:szCs w:val="23"/>
              </w:rPr>
              <w:br/>
            </w:r>
            <w:r w:rsidRPr="00A03D90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lang w:val="es-AR" w:eastAsia="es-AR"/>
              </w:rPr>
              <w:t>Copia de seguridad de datos personales</w:t>
            </w:r>
          </w:p>
          <w:p w14:paraId="549BF83F" w14:textId="77777777" w:rsidR="0024777B" w:rsidRPr="00A03D90" w:rsidRDefault="0024777B" w:rsidP="00A03D90">
            <w:pPr>
              <w:spacing w:before="240"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6246" w14:textId="77777777" w:rsidR="0024777B" w:rsidRDefault="0024777B" w:rsidP="00EB4603">
            <w:pPr>
              <w:spacing w:before="24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2693FB37" w14:textId="77777777" w:rsidR="0024777B" w:rsidRDefault="0024777B">
      <w:pPr>
        <w:jc w:val="both"/>
        <w:rPr>
          <w:b/>
        </w:rPr>
      </w:pPr>
    </w:p>
    <w:p w14:paraId="722DD337" w14:textId="77777777" w:rsidR="0024777B" w:rsidRDefault="0024777B">
      <w:pPr>
        <w:jc w:val="both"/>
        <w:rPr>
          <w:b/>
        </w:rPr>
      </w:pPr>
      <w:bookmarkStart w:id="0" w:name="_GoBack"/>
      <w:bookmarkEnd w:id="0"/>
    </w:p>
    <w:sectPr w:rsidR="0024777B" w:rsidSect="00152B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077" w:right="747" w:bottom="1259" w:left="1701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E75CC" w14:textId="77777777" w:rsidR="00836711" w:rsidRDefault="00836711">
      <w:r>
        <w:separator/>
      </w:r>
    </w:p>
  </w:endnote>
  <w:endnote w:type="continuationSeparator" w:id="0">
    <w:p w14:paraId="1B8DAB47" w14:textId="77777777" w:rsidR="00836711" w:rsidRDefault="00836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53CD6" w14:textId="77777777" w:rsidR="00754273" w:rsidRDefault="0075427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0"/>
      <w:gridCol w:w="2160"/>
      <w:gridCol w:w="2645"/>
      <w:gridCol w:w="1965"/>
    </w:tblGrid>
    <w:tr w:rsidR="005057BB" w14:paraId="0378A441" w14:textId="77777777">
      <w:trPr>
        <w:cantSplit/>
        <w:trHeight w:val="524"/>
      </w:trPr>
      <w:tc>
        <w:tcPr>
          <w:tcW w:w="1870" w:type="dxa"/>
        </w:tcPr>
        <w:p w14:paraId="340CCE89" w14:textId="77777777" w:rsidR="005057BB" w:rsidRDefault="005057BB">
          <w:pPr>
            <w:pStyle w:val="Piedepgina"/>
          </w:pPr>
          <w:r>
            <w:t xml:space="preserve">Confeccionó: </w:t>
          </w:r>
        </w:p>
        <w:p w14:paraId="6A5C3848" w14:textId="77777777" w:rsidR="005057BB" w:rsidRDefault="005057BB">
          <w:pPr>
            <w:pStyle w:val="Piedepgina"/>
          </w:pPr>
        </w:p>
      </w:tc>
      <w:tc>
        <w:tcPr>
          <w:tcW w:w="2160" w:type="dxa"/>
        </w:tcPr>
        <w:p w14:paraId="6EE80C2D" w14:textId="77777777" w:rsidR="005057BB" w:rsidRDefault="005057BB">
          <w:pPr>
            <w:pStyle w:val="Piedepgina"/>
          </w:pPr>
          <w:r>
            <w:t xml:space="preserve">Revisó: </w:t>
          </w:r>
        </w:p>
        <w:p w14:paraId="57281B60" w14:textId="77777777" w:rsidR="005057BB" w:rsidRDefault="005057BB">
          <w:pPr>
            <w:pStyle w:val="Piedepgina"/>
          </w:pPr>
        </w:p>
      </w:tc>
      <w:tc>
        <w:tcPr>
          <w:tcW w:w="2645" w:type="dxa"/>
        </w:tcPr>
        <w:p w14:paraId="38AF039F" w14:textId="77777777" w:rsidR="005057BB" w:rsidRDefault="005057BB">
          <w:pPr>
            <w:pStyle w:val="Piedepgina"/>
          </w:pPr>
          <w:r>
            <w:t xml:space="preserve">    Aprobó:</w:t>
          </w:r>
        </w:p>
        <w:p w14:paraId="2D2ACB1F" w14:textId="77777777" w:rsidR="005057BB" w:rsidRDefault="005057BB">
          <w:pPr>
            <w:pStyle w:val="Piedepgina"/>
          </w:pPr>
        </w:p>
      </w:tc>
      <w:tc>
        <w:tcPr>
          <w:tcW w:w="1965" w:type="dxa"/>
        </w:tcPr>
        <w:p w14:paraId="5DBF2E5D" w14:textId="77777777" w:rsidR="005057BB" w:rsidRDefault="005057BB"/>
        <w:p w14:paraId="0A629847" w14:textId="77777777" w:rsidR="005057BB" w:rsidRDefault="005057BB">
          <w:pPr>
            <w:pStyle w:val="Piedepgina"/>
            <w:jc w:val="right"/>
          </w:pPr>
          <w:r>
            <w:t xml:space="preserve">Hoja </w:t>
          </w:r>
          <w:r w:rsidR="00152B1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52B18">
            <w:rPr>
              <w:rStyle w:val="Nmerodepgina"/>
            </w:rPr>
            <w:fldChar w:fldCharType="separate"/>
          </w:r>
          <w:r w:rsidR="00E202D0">
            <w:rPr>
              <w:rStyle w:val="Nmerodepgina"/>
              <w:noProof/>
            </w:rPr>
            <w:t>1</w:t>
          </w:r>
          <w:r w:rsidR="00152B18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152B1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152B18">
            <w:rPr>
              <w:rStyle w:val="Nmerodepgina"/>
            </w:rPr>
            <w:fldChar w:fldCharType="separate"/>
          </w:r>
          <w:r w:rsidR="00E202D0">
            <w:rPr>
              <w:rStyle w:val="Nmerodepgina"/>
              <w:noProof/>
            </w:rPr>
            <w:t>1</w:t>
          </w:r>
          <w:r w:rsidR="00152B18">
            <w:rPr>
              <w:rStyle w:val="Nmerodepgina"/>
            </w:rPr>
            <w:fldChar w:fldCharType="end"/>
          </w:r>
        </w:p>
      </w:tc>
    </w:tr>
  </w:tbl>
  <w:p w14:paraId="4641F787" w14:textId="77777777" w:rsidR="005057BB" w:rsidRDefault="005057B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A8A78" w14:textId="77777777" w:rsidR="00754273" w:rsidRDefault="007542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A3881" w14:textId="77777777" w:rsidR="00836711" w:rsidRDefault="00836711">
      <w:r>
        <w:separator/>
      </w:r>
    </w:p>
  </w:footnote>
  <w:footnote w:type="continuationSeparator" w:id="0">
    <w:p w14:paraId="3BEFE7EF" w14:textId="77777777" w:rsidR="00836711" w:rsidRDefault="008367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466B6" w14:textId="517B37DB" w:rsidR="00754273" w:rsidRDefault="00836711">
    <w:pPr>
      <w:pStyle w:val="Encabezado"/>
    </w:pPr>
    <w:r>
      <w:rPr>
        <w:noProof/>
      </w:rPr>
      <w:pict w14:anchorId="32CF30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019844" o:spid="_x0000_s2050" type="#_x0000_t136" style="position:absolute;margin-left:0;margin-top:0;width:628.65pt;height:38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aller LEGISLACION-San Rafael202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25FEE" w14:textId="45992232" w:rsidR="00AC7B60" w:rsidRPr="00AC7B60" w:rsidRDefault="00836711" w:rsidP="00AC7B60">
    <w:pPr>
      <w:pStyle w:val="Encabezado"/>
      <w:jc w:val="center"/>
      <w:rPr>
        <w:rFonts w:ascii="Verdana" w:hAnsi="Verdana"/>
        <w:b/>
        <w:bCs/>
        <w:color w:val="227ACB"/>
        <w:lang w:val="es-AR"/>
      </w:rPr>
    </w:pPr>
    <w:r>
      <w:rPr>
        <w:noProof/>
      </w:rPr>
      <w:pict w14:anchorId="677319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019845" o:spid="_x0000_s2051" type="#_x0000_t136" style="position:absolute;left:0;text-align:left;margin-left:0;margin-top:0;width:628.65pt;height:38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aller LEGISLACION-San Rafael2024"/>
          <w10:wrap anchorx="margin" anchory="margin"/>
        </v:shape>
      </w:pict>
    </w:r>
    <w:r w:rsidR="00AC7B60" w:rsidRPr="00AC7B60">
      <w:rPr>
        <w:rFonts w:ascii="Verdana" w:hAnsi="Verdana"/>
        <w:b/>
        <w:bCs/>
        <w:color w:val="227ACB"/>
        <w:lang w:val="es-AR"/>
      </w:rPr>
      <w:t>Trabajos prácticos. TALLER DE INGENIERÍA DEL SOFTWARE Y SUS SERVICIOS.2024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3BECE" w14:textId="12ED08CB" w:rsidR="00754273" w:rsidRDefault="00836711">
    <w:pPr>
      <w:pStyle w:val="Encabezado"/>
    </w:pPr>
    <w:r>
      <w:rPr>
        <w:noProof/>
      </w:rPr>
      <w:pict w14:anchorId="5F77D3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019843" o:spid="_x0000_s2049" type="#_x0000_t136" style="position:absolute;margin-left:0;margin-top:0;width:628.65pt;height:38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aller LEGISLACION-San Rafael202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60C96"/>
    <w:multiLevelType w:val="multilevel"/>
    <w:tmpl w:val="E9CCBE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D276540"/>
    <w:multiLevelType w:val="multilevel"/>
    <w:tmpl w:val="E9CCBE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632EBA"/>
    <w:multiLevelType w:val="singleLevel"/>
    <w:tmpl w:val="7BC833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65292E2F"/>
    <w:multiLevelType w:val="multilevel"/>
    <w:tmpl w:val="E9CCBE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EB4470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7A5B438D"/>
    <w:multiLevelType w:val="hybridMultilevel"/>
    <w:tmpl w:val="E9CCBE94"/>
    <w:lvl w:ilvl="0" w:tplc="84F416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6401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9C00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B8627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10CE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2A5E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7EF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626F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E8A15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18"/>
    <w:rsid w:val="00015E2F"/>
    <w:rsid w:val="00024CFA"/>
    <w:rsid w:val="00030144"/>
    <w:rsid w:val="0004033F"/>
    <w:rsid w:val="000503CD"/>
    <w:rsid w:val="00152B18"/>
    <w:rsid w:val="00182825"/>
    <w:rsid w:val="001D2591"/>
    <w:rsid w:val="001E6376"/>
    <w:rsid w:val="0024777B"/>
    <w:rsid w:val="002E39C5"/>
    <w:rsid w:val="00387C18"/>
    <w:rsid w:val="004311F3"/>
    <w:rsid w:val="00467768"/>
    <w:rsid w:val="005057BB"/>
    <w:rsid w:val="005B40B4"/>
    <w:rsid w:val="005E048D"/>
    <w:rsid w:val="005F35C1"/>
    <w:rsid w:val="006048C2"/>
    <w:rsid w:val="00653A3C"/>
    <w:rsid w:val="00654E38"/>
    <w:rsid w:val="006A75C0"/>
    <w:rsid w:val="006B1FD8"/>
    <w:rsid w:val="006B22D5"/>
    <w:rsid w:val="006E77EA"/>
    <w:rsid w:val="00754273"/>
    <w:rsid w:val="007B77AF"/>
    <w:rsid w:val="007E1879"/>
    <w:rsid w:val="00831F12"/>
    <w:rsid w:val="00836711"/>
    <w:rsid w:val="0084394D"/>
    <w:rsid w:val="008853BC"/>
    <w:rsid w:val="0097121A"/>
    <w:rsid w:val="00A03D90"/>
    <w:rsid w:val="00AC7B60"/>
    <w:rsid w:val="00B53E05"/>
    <w:rsid w:val="00BA4668"/>
    <w:rsid w:val="00C43E54"/>
    <w:rsid w:val="00C9429A"/>
    <w:rsid w:val="00D27F49"/>
    <w:rsid w:val="00E202D0"/>
    <w:rsid w:val="00E62DFD"/>
    <w:rsid w:val="00EB4603"/>
    <w:rsid w:val="00EC0889"/>
    <w:rsid w:val="00EE43E8"/>
    <w:rsid w:val="00F10C33"/>
    <w:rsid w:val="00F325D5"/>
    <w:rsid w:val="00F46208"/>
    <w:rsid w:val="00FB2726"/>
    <w:rsid w:val="00FC37EF"/>
    <w:rsid w:val="00FD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262BF1FC"/>
  <w15:docId w15:val="{5582DD8D-A23B-4744-BFEF-702B7F22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B1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152B18"/>
    <w:rPr>
      <w:bCs/>
      <w:sz w:val="16"/>
    </w:rPr>
  </w:style>
  <w:style w:type="paragraph" w:styleId="Textoindependiente2">
    <w:name w:val="Body Text 2"/>
    <w:basedOn w:val="Normal"/>
    <w:semiHidden/>
    <w:rsid w:val="00152B18"/>
    <w:pPr>
      <w:spacing w:after="120" w:line="480" w:lineRule="auto"/>
    </w:pPr>
    <w:rPr>
      <w:rFonts w:ascii="Arial" w:hAnsi="Arial"/>
      <w:sz w:val="16"/>
      <w:szCs w:val="20"/>
    </w:rPr>
  </w:style>
  <w:style w:type="paragraph" w:styleId="Encabezado">
    <w:name w:val="header"/>
    <w:basedOn w:val="Normal"/>
    <w:semiHidden/>
    <w:rsid w:val="00152B1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rsid w:val="00152B18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152B18"/>
  </w:style>
  <w:style w:type="paragraph" w:styleId="Sangradetextonormal">
    <w:name w:val="Body Text Indent"/>
    <w:basedOn w:val="Normal"/>
    <w:semiHidden/>
    <w:rsid w:val="00152B18"/>
    <w:pPr>
      <w:ind w:left="708" w:hanging="708"/>
    </w:pPr>
  </w:style>
  <w:style w:type="paragraph" w:styleId="Sangra2detindependiente">
    <w:name w:val="Body Text Indent 2"/>
    <w:basedOn w:val="Normal"/>
    <w:semiHidden/>
    <w:rsid w:val="00152B18"/>
    <w:pPr>
      <w:ind w:left="720"/>
    </w:pPr>
  </w:style>
  <w:style w:type="paragraph" w:styleId="Textoindependiente3">
    <w:name w:val="Body Text 3"/>
    <w:basedOn w:val="Normal"/>
    <w:semiHidden/>
    <w:rsid w:val="00152B18"/>
    <w:pPr>
      <w:spacing w:after="120"/>
    </w:pPr>
    <w:rPr>
      <w:sz w:val="16"/>
      <w:szCs w:val="16"/>
    </w:rPr>
  </w:style>
  <w:style w:type="paragraph" w:customStyle="1" w:styleId="Estilo1">
    <w:name w:val="Estilo1"/>
    <w:basedOn w:val="Normal"/>
    <w:rsid w:val="0024777B"/>
    <w:rPr>
      <w:rFonts w:ascii="Arial" w:hAnsi="Arial"/>
      <w:b/>
      <w:bCs/>
      <w:kern w:val="1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2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2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45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2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19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0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5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6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Plantillas\I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IT.dot</Template>
  <TotalTime>101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EQUIPO-DESARROLLO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DESARROLLO-EQUIPO</dc:creator>
  <cp:lastModifiedBy>LEANDRO PC</cp:lastModifiedBy>
  <cp:revision>13</cp:revision>
  <cp:lastPrinted>2016-04-26T12:58:00Z</cp:lastPrinted>
  <dcterms:created xsi:type="dcterms:W3CDTF">2024-09-12T14:04:00Z</dcterms:created>
  <dcterms:modified xsi:type="dcterms:W3CDTF">2024-09-18T11:32:00Z</dcterms:modified>
</cp:coreProperties>
</file>